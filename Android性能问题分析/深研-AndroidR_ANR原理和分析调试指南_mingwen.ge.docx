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39" w:type="dxa"/>
        <w:tblLayout w:type="fixed"/>
        <w:tblCellMar>
          <w:left w:w="0" w:type="dxa"/>
          <w:right w:w="0" w:type="dxa"/>
        </w:tblCellMar>
        <w:tblLook w:val="01E0" w:firstRow="1" w:lastRow="1" w:firstColumn="1" w:lastColumn="1" w:noHBand="0" w:noVBand="0"/>
      </w:tblPr>
      <w:tblGrid>
        <w:gridCol w:w="1461"/>
        <w:gridCol w:w="3075"/>
        <w:gridCol w:w="3119"/>
        <w:gridCol w:w="2821"/>
        <w:gridCol w:w="1463"/>
      </w:tblGrid>
      <w:tr w:rsidR="00D5635B" w:rsidRPr="004D4F43" w:rsidTr="00A01DBB">
        <w:trPr>
          <w:trHeight w:val="9346"/>
        </w:trPr>
        <w:tc>
          <w:tcPr>
            <w:tcW w:w="11939" w:type="dxa"/>
            <w:gridSpan w:val="5"/>
            <w:shd w:val="clear" w:color="auto" w:fill="auto"/>
            <w:vAlign w:val="center"/>
          </w:tcPr>
          <w:p w:rsidR="00D5635B" w:rsidRPr="004D4F43" w:rsidRDefault="00A01DBB" w:rsidP="00C874C8">
            <w:pPr>
              <w:widowControl w:val="0"/>
              <w:jc w:val="right"/>
              <w:rPr>
                <w:rFonts w:hint="default"/>
              </w:rPr>
            </w:pPr>
            <w:r w:rsidRPr="00A01DBB">
              <w:rPr>
                <w:noProof/>
              </w:rPr>
              <w:drawing>
                <wp:anchor distT="0" distB="0" distL="114300" distR="114300" simplePos="0" relativeHeight="251661312" behindDoc="1" locked="0" layoutInCell="1" allowOverlap="1">
                  <wp:simplePos x="0" y="0"/>
                  <wp:positionH relativeFrom="column">
                    <wp:posOffset>-34290</wp:posOffset>
                  </wp:positionH>
                  <wp:positionV relativeFrom="paragraph">
                    <wp:posOffset>-151130</wp:posOffset>
                  </wp:positionV>
                  <wp:extent cx="7607935" cy="5788025"/>
                  <wp:effectExtent l="0" t="0" r="0" b="3175"/>
                  <wp:wrapNone/>
                  <wp:docPr id="17" name="图片 17" descr="D:\02-资料分类\04-文档模板\扉页图1-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02-资料分类\04-文档模板\扉页图1-n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07935" cy="578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635B" w:rsidRPr="004D4F43" w:rsidRDefault="00D5635B" w:rsidP="00C874C8">
            <w:pPr>
              <w:widowControl w:val="0"/>
              <w:jc w:val="right"/>
              <w:rPr>
                <w:rFonts w:hint="default"/>
              </w:rPr>
            </w:pPr>
          </w:p>
          <w:p w:rsidR="00D5635B" w:rsidRPr="004D4F43" w:rsidRDefault="00D5635B" w:rsidP="00C874C8">
            <w:pPr>
              <w:widowControl w:val="0"/>
              <w:jc w:val="right"/>
              <w:rPr>
                <w:rFonts w:hint="default"/>
              </w:rPr>
            </w:pPr>
          </w:p>
          <w:p w:rsidR="00D5635B" w:rsidRPr="004D4F43" w:rsidRDefault="00D5635B" w:rsidP="00C874C8">
            <w:pPr>
              <w:widowControl w:val="0"/>
              <w:jc w:val="right"/>
              <w:rPr>
                <w:rFonts w:hint="default"/>
              </w:rPr>
            </w:pPr>
          </w:p>
        </w:tc>
      </w:tr>
      <w:tr w:rsidR="00586F7D" w:rsidRPr="004D4F43" w:rsidTr="00A01DBB">
        <w:trPr>
          <w:trHeight w:val="1565"/>
        </w:trPr>
        <w:tc>
          <w:tcPr>
            <w:tcW w:w="1461" w:type="dxa"/>
            <w:vMerge w:val="restart"/>
            <w:shd w:val="clear" w:color="auto" w:fill="auto"/>
            <w:vAlign w:val="bottom"/>
          </w:tcPr>
          <w:p w:rsidR="00586F7D" w:rsidRPr="004D4F43" w:rsidRDefault="00586F7D" w:rsidP="00586F7D">
            <w:pPr>
              <w:widowControl w:val="0"/>
              <w:spacing w:before="0" w:after="0" w:line="240" w:lineRule="auto"/>
              <w:jc w:val="both"/>
              <w:rPr>
                <w:rFonts w:hint="default"/>
              </w:rPr>
            </w:pPr>
          </w:p>
        </w:tc>
        <w:tc>
          <w:tcPr>
            <w:tcW w:w="9015" w:type="dxa"/>
            <w:gridSpan w:val="3"/>
            <w:shd w:val="clear" w:color="auto" w:fill="auto"/>
          </w:tcPr>
          <w:p w:rsidR="00586F7D" w:rsidRPr="004D4F43" w:rsidRDefault="00FA252E" w:rsidP="000D6C65">
            <w:pPr>
              <w:pStyle w:val="Cover2"/>
              <w:widowControl w:val="0"/>
              <w:spacing w:before="80" w:after="80"/>
              <w:jc w:val="left"/>
              <w:rPr>
                <w:lang w:eastAsia="zh-CN"/>
              </w:rPr>
            </w:pPr>
            <w:r w:rsidRPr="00FA252E">
              <w:rPr>
                <w:szCs w:val="48"/>
                <w:lang w:eastAsia="zh-CN"/>
              </w:rPr>
              <w:t>AndroidR_ANR</w:t>
            </w:r>
            <w:r w:rsidRPr="00FA252E">
              <w:rPr>
                <w:szCs w:val="48"/>
                <w:lang w:eastAsia="zh-CN"/>
              </w:rPr>
              <w:t>原理和</w:t>
            </w:r>
            <w:r w:rsidR="00E158BC">
              <w:rPr>
                <w:rFonts w:hint="eastAsia"/>
                <w:szCs w:val="48"/>
                <w:lang w:eastAsia="zh-CN"/>
              </w:rPr>
              <w:t>分析</w:t>
            </w:r>
            <w:r w:rsidRPr="00FA252E">
              <w:rPr>
                <w:szCs w:val="48"/>
                <w:lang w:eastAsia="zh-CN"/>
              </w:rPr>
              <w:t>调试指南</w:t>
            </w:r>
          </w:p>
        </w:tc>
        <w:tc>
          <w:tcPr>
            <w:tcW w:w="1463" w:type="dxa"/>
            <w:vMerge w:val="restart"/>
            <w:vAlign w:val="bottom"/>
          </w:tcPr>
          <w:p w:rsidR="00586F7D" w:rsidRPr="004D4F43" w:rsidRDefault="00586F7D" w:rsidP="00586F7D">
            <w:pPr>
              <w:widowControl w:val="0"/>
              <w:spacing w:before="0" w:after="0" w:line="240" w:lineRule="auto"/>
              <w:jc w:val="both"/>
              <w:rPr>
                <w:rFonts w:hint="default"/>
              </w:rPr>
            </w:pPr>
          </w:p>
        </w:tc>
      </w:tr>
      <w:tr w:rsidR="00366A23" w:rsidRPr="004D4F43" w:rsidTr="00A01DBB">
        <w:trPr>
          <w:trHeight w:val="326"/>
        </w:trPr>
        <w:tc>
          <w:tcPr>
            <w:tcW w:w="1461" w:type="dxa"/>
            <w:vMerge/>
            <w:shd w:val="clear" w:color="auto" w:fill="auto"/>
            <w:vAlign w:val="bottom"/>
          </w:tcPr>
          <w:p w:rsidR="00366A23" w:rsidRPr="004D4F43" w:rsidRDefault="00366A23" w:rsidP="00C566DF">
            <w:pPr>
              <w:widowControl w:val="0"/>
              <w:spacing w:before="0" w:after="0" w:line="240" w:lineRule="auto"/>
              <w:jc w:val="both"/>
              <w:rPr>
                <w:rFonts w:hint="default"/>
              </w:rPr>
            </w:pPr>
          </w:p>
        </w:tc>
        <w:tc>
          <w:tcPr>
            <w:tcW w:w="3075" w:type="dxa"/>
            <w:shd w:val="clear" w:color="auto" w:fill="auto"/>
            <w:vAlign w:val="center"/>
          </w:tcPr>
          <w:p w:rsidR="00366A23" w:rsidRPr="004D4F43" w:rsidRDefault="000D6C65" w:rsidP="00A83024">
            <w:pPr>
              <w:pStyle w:val="Cover5"/>
              <w:rPr>
                <w:rFonts w:hint="default"/>
                <w:b w:val="0"/>
              </w:rPr>
            </w:pPr>
            <w:r w:rsidRPr="004D4F43">
              <w:rPr>
                <w:rFonts w:hint="default"/>
              </w:rPr>
              <w:t>文档版本</w:t>
            </w:r>
            <w:r w:rsidRPr="004D4F43">
              <w:rPr>
                <w:rFonts w:hint="default"/>
              </w:rPr>
              <w:t xml:space="preserve">            </w:t>
            </w:r>
            <w:r w:rsidRPr="004D4F43">
              <w:rPr>
                <w:rFonts w:hint="default"/>
              </w:rPr>
              <w:fldChar w:fldCharType="begin"/>
            </w:r>
            <w:r w:rsidRPr="004D4F43">
              <w:rPr>
                <w:rFonts w:hint="default"/>
              </w:rPr>
              <w:instrText xml:space="preserve"> DOCPROPERTY  DocumentVersion </w:instrText>
            </w:r>
            <w:r w:rsidRPr="004D4F43">
              <w:rPr>
                <w:rFonts w:hint="default"/>
              </w:rPr>
              <w:fldChar w:fldCharType="separate"/>
            </w:r>
            <w:r w:rsidR="002F612D">
              <w:rPr>
                <w:rFonts w:hint="default"/>
              </w:rPr>
              <w:t>V</w:t>
            </w:r>
            <w:r w:rsidRPr="004D4F43">
              <w:rPr>
                <w:rFonts w:hint="default"/>
              </w:rPr>
              <w:fldChar w:fldCharType="end"/>
            </w:r>
            <w:r w:rsidR="00A83024">
              <w:rPr>
                <w:rFonts w:hint="default"/>
              </w:rPr>
              <w:t>1</w:t>
            </w:r>
            <w:r w:rsidR="002F612D">
              <w:rPr>
                <w:rFonts w:hint="default"/>
              </w:rPr>
              <w:t>.</w:t>
            </w:r>
            <w:r w:rsidR="00B863BB">
              <w:rPr>
                <w:rFonts w:hint="default"/>
              </w:rPr>
              <w:t>0</w:t>
            </w:r>
          </w:p>
        </w:tc>
        <w:tc>
          <w:tcPr>
            <w:tcW w:w="5940" w:type="dxa"/>
            <w:gridSpan w:val="2"/>
            <w:shd w:val="clear" w:color="auto" w:fill="auto"/>
            <w:vAlign w:val="center"/>
          </w:tcPr>
          <w:p w:rsidR="00366A23" w:rsidRPr="004D4F43" w:rsidRDefault="00366A23" w:rsidP="00C5464C">
            <w:pPr>
              <w:pStyle w:val="Cover5"/>
              <w:rPr>
                <w:rFonts w:hint="default"/>
              </w:rPr>
            </w:pPr>
          </w:p>
        </w:tc>
        <w:tc>
          <w:tcPr>
            <w:tcW w:w="1463" w:type="dxa"/>
            <w:vMerge/>
            <w:vAlign w:val="bottom"/>
          </w:tcPr>
          <w:p w:rsidR="00366A23" w:rsidRPr="004D4F43" w:rsidRDefault="00366A23" w:rsidP="00C566DF">
            <w:pPr>
              <w:widowControl w:val="0"/>
              <w:jc w:val="both"/>
              <w:rPr>
                <w:rFonts w:hint="default"/>
              </w:rPr>
            </w:pPr>
          </w:p>
        </w:tc>
      </w:tr>
      <w:tr w:rsidR="00366A23" w:rsidRPr="004D4F43" w:rsidTr="00A01DBB">
        <w:trPr>
          <w:trHeight w:val="325"/>
        </w:trPr>
        <w:tc>
          <w:tcPr>
            <w:tcW w:w="1461" w:type="dxa"/>
            <w:vMerge/>
            <w:shd w:val="clear" w:color="auto" w:fill="auto"/>
            <w:vAlign w:val="bottom"/>
          </w:tcPr>
          <w:p w:rsidR="00366A23" w:rsidRPr="004D4F43" w:rsidRDefault="00366A23" w:rsidP="00C566DF">
            <w:pPr>
              <w:widowControl w:val="0"/>
              <w:spacing w:before="0" w:after="0" w:line="240" w:lineRule="auto"/>
              <w:jc w:val="both"/>
              <w:rPr>
                <w:rFonts w:hint="default"/>
              </w:rPr>
            </w:pPr>
          </w:p>
        </w:tc>
        <w:tc>
          <w:tcPr>
            <w:tcW w:w="3075" w:type="dxa"/>
            <w:shd w:val="clear" w:color="auto" w:fill="auto"/>
            <w:vAlign w:val="center"/>
          </w:tcPr>
          <w:p w:rsidR="00366A23" w:rsidRPr="004D4F43" w:rsidRDefault="000D6C65" w:rsidP="00AD4694">
            <w:pPr>
              <w:pStyle w:val="Cover5"/>
              <w:rPr>
                <w:rFonts w:hint="default"/>
                <w:b w:val="0"/>
              </w:rPr>
            </w:pPr>
            <w:r w:rsidRPr="004D4F43">
              <w:rPr>
                <w:rFonts w:hint="default"/>
              </w:rPr>
              <w:t>发布日期</w:t>
            </w:r>
            <w:r w:rsidRPr="004D4F43">
              <w:rPr>
                <w:rFonts w:hint="default"/>
              </w:rPr>
              <w:t xml:space="preserve">            </w:t>
            </w:r>
            <w:r w:rsidR="00AD4694">
              <w:rPr>
                <w:rFonts w:hint="default"/>
              </w:rPr>
              <w:t>2020-08-27</w:t>
            </w:r>
          </w:p>
        </w:tc>
        <w:tc>
          <w:tcPr>
            <w:tcW w:w="5940" w:type="dxa"/>
            <w:gridSpan w:val="2"/>
            <w:shd w:val="clear" w:color="auto" w:fill="auto"/>
            <w:vAlign w:val="center"/>
          </w:tcPr>
          <w:p w:rsidR="00366A23" w:rsidRPr="004D4F43" w:rsidRDefault="00366A23" w:rsidP="00C5464C">
            <w:pPr>
              <w:pStyle w:val="Cover5"/>
              <w:rPr>
                <w:rFonts w:hint="default"/>
              </w:rPr>
            </w:pPr>
          </w:p>
        </w:tc>
        <w:tc>
          <w:tcPr>
            <w:tcW w:w="1463" w:type="dxa"/>
            <w:vMerge/>
            <w:vAlign w:val="bottom"/>
          </w:tcPr>
          <w:p w:rsidR="00366A23" w:rsidRPr="004D4F43" w:rsidRDefault="00366A23" w:rsidP="00C566DF">
            <w:pPr>
              <w:widowControl w:val="0"/>
              <w:spacing w:before="0" w:after="0" w:line="240" w:lineRule="auto"/>
              <w:jc w:val="both"/>
              <w:rPr>
                <w:rFonts w:hint="default"/>
              </w:rPr>
            </w:pPr>
          </w:p>
        </w:tc>
      </w:tr>
      <w:tr w:rsidR="00366A23" w:rsidRPr="004D4F43" w:rsidTr="007B5145">
        <w:trPr>
          <w:trHeight w:val="2901"/>
        </w:trPr>
        <w:tc>
          <w:tcPr>
            <w:tcW w:w="11939" w:type="dxa"/>
            <w:gridSpan w:val="5"/>
            <w:shd w:val="clear" w:color="auto" w:fill="auto"/>
            <w:vAlign w:val="center"/>
          </w:tcPr>
          <w:p w:rsidR="004547BC" w:rsidRPr="004D4F43" w:rsidRDefault="004547BC" w:rsidP="004547BC">
            <w:pPr>
              <w:widowControl w:val="0"/>
              <w:jc w:val="right"/>
              <w:rPr>
                <w:rFonts w:hint="default"/>
              </w:rPr>
            </w:pPr>
          </w:p>
          <w:p w:rsidR="004547BC" w:rsidRPr="004D4F43" w:rsidRDefault="004547BC" w:rsidP="004547BC">
            <w:pPr>
              <w:widowControl w:val="0"/>
              <w:jc w:val="right"/>
              <w:rPr>
                <w:rFonts w:hint="default"/>
              </w:rPr>
            </w:pPr>
          </w:p>
          <w:p w:rsidR="004547BC" w:rsidRPr="004D4F43" w:rsidRDefault="004547BC" w:rsidP="004547BC">
            <w:pPr>
              <w:widowControl w:val="0"/>
              <w:jc w:val="right"/>
              <w:rPr>
                <w:rFonts w:hint="default"/>
              </w:rPr>
            </w:pPr>
          </w:p>
          <w:p w:rsidR="00366A23" w:rsidRPr="004D4F43" w:rsidRDefault="00366A23" w:rsidP="00B54827">
            <w:pPr>
              <w:widowControl w:val="0"/>
              <w:jc w:val="right"/>
              <w:rPr>
                <w:rFonts w:hint="default"/>
              </w:rPr>
            </w:pPr>
          </w:p>
        </w:tc>
      </w:tr>
      <w:tr w:rsidR="00366A23" w:rsidRPr="004D4F43" w:rsidTr="00A01DBB">
        <w:trPr>
          <w:trHeight w:val="1697"/>
        </w:trPr>
        <w:tc>
          <w:tcPr>
            <w:tcW w:w="1461" w:type="dxa"/>
            <w:shd w:val="clear" w:color="auto" w:fill="auto"/>
            <w:vAlign w:val="bottom"/>
          </w:tcPr>
          <w:p w:rsidR="00366A23" w:rsidRPr="004D4F43" w:rsidRDefault="00366A23" w:rsidP="00C566DF">
            <w:pPr>
              <w:widowControl w:val="0"/>
              <w:spacing w:before="0" w:after="0" w:line="240" w:lineRule="auto"/>
              <w:jc w:val="both"/>
              <w:rPr>
                <w:rFonts w:hint="default"/>
              </w:rPr>
            </w:pPr>
          </w:p>
        </w:tc>
        <w:tc>
          <w:tcPr>
            <w:tcW w:w="6194" w:type="dxa"/>
            <w:gridSpan w:val="2"/>
            <w:vAlign w:val="bottom"/>
          </w:tcPr>
          <w:p w:rsidR="00366A23" w:rsidRPr="004D4F43" w:rsidRDefault="002455A9" w:rsidP="00FF19CD">
            <w:pPr>
              <w:pStyle w:val="Cover4"/>
              <w:spacing w:before="0" w:after="0" w:line="240" w:lineRule="auto"/>
              <w:rPr>
                <w:rFonts w:hint="default"/>
              </w:rPr>
            </w:pPr>
            <w:r w:rsidRPr="004D4F43">
              <w:rPr>
                <w:rFonts w:eastAsia="宋体" w:hint="default"/>
                <w:sz w:val="21"/>
              </w:rPr>
              <w:t>紫光展锐科技有限公司</w:t>
            </w:r>
          </w:p>
        </w:tc>
        <w:tc>
          <w:tcPr>
            <w:tcW w:w="2821" w:type="dxa"/>
            <w:vAlign w:val="center"/>
          </w:tcPr>
          <w:p w:rsidR="00366A23" w:rsidRPr="004D4F43" w:rsidRDefault="004B27C0" w:rsidP="00D25784">
            <w:pPr>
              <w:pStyle w:val="Cover4"/>
              <w:jc w:val="right"/>
              <w:rPr>
                <w:rFonts w:hint="default"/>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378460</wp:posOffset>
                  </wp:positionV>
                  <wp:extent cx="1784985" cy="591185"/>
                  <wp:effectExtent l="0" t="0" r="5715" b="0"/>
                  <wp:wrapThrough wrapText="bothSides">
                    <wp:wrapPolygon edited="0">
                      <wp:start x="0" y="0"/>
                      <wp:lineTo x="0" y="20881"/>
                      <wp:lineTo x="21439" y="20881"/>
                      <wp:lineTo x="21439"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84985" cy="591185"/>
                          </a:xfrm>
                          <a:prstGeom prst="rect">
                            <a:avLst/>
                          </a:prstGeom>
                        </pic:spPr>
                      </pic:pic>
                    </a:graphicData>
                  </a:graphic>
                </wp:anchor>
              </w:drawing>
            </w:r>
          </w:p>
        </w:tc>
        <w:tc>
          <w:tcPr>
            <w:tcW w:w="1463" w:type="dxa"/>
            <w:vAlign w:val="bottom"/>
          </w:tcPr>
          <w:p w:rsidR="00366A23" w:rsidRPr="00FF19CD" w:rsidRDefault="00366A23" w:rsidP="00C566DF">
            <w:pPr>
              <w:widowControl w:val="0"/>
              <w:spacing w:before="0" w:after="0" w:line="240" w:lineRule="auto"/>
              <w:jc w:val="both"/>
              <w:rPr>
                <w:rFonts w:hint="default"/>
              </w:rPr>
            </w:pPr>
          </w:p>
        </w:tc>
      </w:tr>
    </w:tbl>
    <w:p w:rsidR="00366A23" w:rsidRPr="004D4F43" w:rsidRDefault="00366A23">
      <w:pPr>
        <w:pStyle w:val="TableText"/>
        <w:rPr>
          <w:rFonts w:hint="default"/>
        </w:rPr>
        <w:sectPr w:rsidR="00366A23" w:rsidRPr="004D4F43">
          <w:pgSz w:w="11907" w:h="16840" w:code="9"/>
          <w:pgMar w:top="0" w:right="0" w:bottom="0" w:left="0" w:header="0" w:footer="0" w:gutter="0"/>
          <w:pgNumType w:fmt="lowerRoman" w:start="1"/>
          <w:cols w:space="425"/>
          <w:docGrid w:linePitch="312"/>
        </w:sectPr>
      </w:pPr>
    </w:p>
    <w:tbl>
      <w:tblPr>
        <w:tblW w:w="0" w:type="auto"/>
        <w:tblInd w:w="113" w:type="dxa"/>
        <w:tblLook w:val="01E0" w:firstRow="1" w:lastRow="1" w:firstColumn="1" w:lastColumn="1" w:noHBand="0" w:noVBand="0"/>
      </w:tblPr>
      <w:tblGrid>
        <w:gridCol w:w="9526"/>
      </w:tblGrid>
      <w:tr w:rsidR="00366A23" w:rsidRPr="004D4F43" w:rsidTr="00F40546">
        <w:trPr>
          <w:trHeight w:val="4799"/>
        </w:trPr>
        <w:tc>
          <w:tcPr>
            <w:tcW w:w="9526" w:type="dxa"/>
          </w:tcPr>
          <w:p w:rsidR="00366A23" w:rsidRPr="004D4F43" w:rsidRDefault="00C566DF" w:rsidP="00C566DF">
            <w:pPr>
              <w:pStyle w:val="Cover3"/>
              <w:jc w:val="both"/>
              <w:rPr>
                <w:rFonts w:hint="default"/>
                <w:lang w:eastAsia="zh-CN"/>
              </w:rPr>
            </w:pPr>
            <w:r w:rsidRPr="004D4F43">
              <w:rPr>
                <w:rFonts w:hint="default"/>
                <w:lang w:eastAsia="zh-CN"/>
              </w:rPr>
              <w:lastRenderedPageBreak/>
              <w:t>版权所有</w:t>
            </w:r>
            <w:r w:rsidRPr="004D4F43">
              <w:rPr>
                <w:rFonts w:hint="default"/>
                <w:lang w:eastAsia="zh-CN"/>
              </w:rPr>
              <w:t xml:space="preserve"> ©</w:t>
            </w:r>
            <w:r w:rsidR="00C1056F" w:rsidRPr="004D4F43">
              <w:rPr>
                <w:rFonts w:hint="default"/>
                <w:lang w:eastAsia="zh-CN"/>
              </w:rPr>
              <w:t xml:space="preserve"> </w:t>
            </w:r>
            <w:r w:rsidR="00C1056F" w:rsidRPr="004D4F43">
              <w:rPr>
                <w:rFonts w:hint="default"/>
                <w:lang w:eastAsia="zh-CN"/>
              </w:rPr>
              <w:t>紫光展锐科技有限公司</w:t>
            </w:r>
            <w:r w:rsidRPr="004D4F43">
              <w:rPr>
                <w:rFonts w:hint="default"/>
                <w:lang w:eastAsia="zh-CN"/>
              </w:rPr>
              <w:t>。保留一切权利。</w:t>
            </w:r>
          </w:p>
          <w:p w:rsidR="00DA04EC" w:rsidRPr="004D4F43" w:rsidRDefault="00DA04EC" w:rsidP="00DA04EC">
            <w:pPr>
              <w:pStyle w:val="CoverText"/>
              <w:rPr>
                <w:color w:val="000000"/>
              </w:rPr>
            </w:pPr>
            <w:r w:rsidRPr="004D4F43">
              <w:t>本文件所含数据和信息都属于紫光展锐所有的机密信息，紫光展锐保留所有相关权利。本文件仅为信息参考之目的提供，不包含任何明示或默示的知识产权许可，也不表示有任何明示或默示的保证，包括但不限于满足任何特殊目的、不侵权或性能。当您接受这份文件时，即表示您同意本文件中内容和信息属于紫光展锐机密信息，且同意在未获得紫光展锐书面同意前，不使用或复制本文件的整体或部分，也不向任何其他方披露本文件内容。紫光展锐有权在未经事先通知的情况下，在任何时候对本文件做任何修改。紫光展锐对本文件所含数据和信息不做任何保证，在任何情况下，紫光展锐均不负责任何与本文件相关的直接或间接的、任何伤害或损失。</w:t>
            </w:r>
          </w:p>
          <w:p w:rsidR="00366A23" w:rsidRPr="004D4F43" w:rsidRDefault="00DA04EC" w:rsidP="00DA04EC">
            <w:pPr>
              <w:pStyle w:val="CoverText"/>
              <w:widowControl w:val="0"/>
              <w:jc w:val="left"/>
            </w:pPr>
            <w:r w:rsidRPr="004D4F43">
              <w:t>请参照交付物中说明文档对紫光展锐交付物进行使用，任何人对紫光展锐交付物的修改、定制化或违反说明文档的指引对紫光展锐交付物进行使用造成的任何损失由其自行承担。紫光展锐交付物中的性能指标、测试结果和参数等，均为在紫光展锐内部研发和测试系统中获得的，仅供参考，若任何人需要对交付物进行商用或量产，需要结合自身的软硬件测试环境进行全面的测试和调试。</w:t>
            </w:r>
            <w:r w:rsidR="00C566DF" w:rsidRPr="004D4F43">
              <w:t>非经本公司书面许可，任何单位和个人不得擅自摘抄、复制本文档内容的部分或全部，并不得以任何形式传播。</w:t>
            </w:r>
          </w:p>
        </w:tc>
      </w:tr>
    </w:tbl>
    <w:p w:rsidR="00366A23" w:rsidRPr="004D4F43" w:rsidRDefault="007B5145">
      <w:pPr>
        <w:pStyle w:val="TableText"/>
        <w:rPr>
          <w:rFonts w:hint="default"/>
        </w:rPr>
      </w:pPr>
      <w:r>
        <w:rPr>
          <w:rFonts w:hint="default"/>
          <w:noProof/>
        </w:rPr>
        <w:drawing>
          <wp:anchor distT="0" distB="0" distL="114300" distR="114300" simplePos="0" relativeHeight="251660288" behindDoc="1" locked="0" layoutInCell="1" allowOverlap="1" wp14:anchorId="3C891F31" wp14:editId="737E796F">
            <wp:simplePos x="0" y="0"/>
            <wp:positionH relativeFrom="page">
              <wp:align>left</wp:align>
            </wp:positionH>
            <wp:positionV relativeFrom="paragraph">
              <wp:posOffset>-4118874</wp:posOffset>
            </wp:positionV>
            <wp:extent cx="7556345" cy="10669979"/>
            <wp:effectExtent l="0" t="0" r="698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gmian2_画板 1.jpg"/>
                    <pic:cNvPicPr/>
                  </pic:nvPicPr>
                  <pic:blipFill>
                    <a:blip r:embed="rId13">
                      <a:extLst>
                        <a:ext uri="{28A0092B-C50C-407E-A947-70E740481C1C}">
                          <a14:useLocalDpi xmlns:a14="http://schemas.microsoft.com/office/drawing/2010/main" val="0"/>
                        </a:ext>
                      </a:extLst>
                    </a:blip>
                    <a:stretch>
                      <a:fillRect/>
                    </a:stretch>
                  </pic:blipFill>
                  <pic:spPr>
                    <a:xfrm>
                      <a:off x="0" y="0"/>
                      <a:ext cx="7556345" cy="10669979"/>
                    </a:xfrm>
                    <a:prstGeom prst="rect">
                      <a:avLst/>
                    </a:prstGeom>
                  </pic:spPr>
                </pic:pic>
              </a:graphicData>
            </a:graphic>
            <wp14:sizeRelH relativeFrom="page">
              <wp14:pctWidth>0</wp14:pctWidth>
            </wp14:sizeRelH>
            <wp14:sizeRelV relativeFrom="page">
              <wp14:pctHeight>0</wp14:pctHeight>
            </wp14:sizeRelV>
          </wp:anchor>
        </w:drawing>
      </w:r>
    </w:p>
    <w:p w:rsidR="00366A23" w:rsidRPr="004D4F43" w:rsidRDefault="00366A23">
      <w:pPr>
        <w:pStyle w:val="TableText"/>
        <w:rPr>
          <w:rFonts w:hint="default"/>
        </w:rPr>
      </w:pPr>
    </w:p>
    <w:p w:rsidR="00366A23" w:rsidRPr="004D4F43" w:rsidRDefault="00366A23">
      <w:pPr>
        <w:pStyle w:val="TableText"/>
        <w:rPr>
          <w:rFonts w:hint="default"/>
        </w:rPr>
      </w:pPr>
    </w:p>
    <w:p w:rsidR="00366A23" w:rsidRPr="004D4F43" w:rsidRDefault="00366A23">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DA04EC" w:rsidRPr="004D4F43" w:rsidRDefault="00DA04EC">
      <w:pPr>
        <w:pStyle w:val="TableText"/>
        <w:rPr>
          <w:rFonts w:hint="default"/>
        </w:rPr>
      </w:pPr>
    </w:p>
    <w:p w:rsidR="00366A23" w:rsidRPr="004D4F43" w:rsidRDefault="00366A23">
      <w:pPr>
        <w:pStyle w:val="TableText"/>
        <w:rPr>
          <w:rFonts w:hint="default"/>
        </w:rPr>
      </w:pPr>
    </w:p>
    <w:p w:rsidR="00366A23" w:rsidRPr="004D4F43" w:rsidRDefault="00366A23">
      <w:pPr>
        <w:pStyle w:val="TableText"/>
        <w:rPr>
          <w:rFonts w:hint="default"/>
        </w:rPr>
      </w:pPr>
    </w:p>
    <w:p w:rsidR="00366A23" w:rsidRPr="004D4F43" w:rsidRDefault="00366A23">
      <w:pPr>
        <w:pStyle w:val="TableText"/>
        <w:rPr>
          <w:rFonts w:hint="default"/>
        </w:rPr>
      </w:pPr>
    </w:p>
    <w:p w:rsidR="00366A23" w:rsidRPr="004D4F43" w:rsidRDefault="00366A23">
      <w:pPr>
        <w:pStyle w:val="TableText"/>
        <w:rPr>
          <w:rFonts w:hint="default"/>
        </w:rPr>
      </w:pPr>
    </w:p>
    <w:p w:rsidR="00366A23" w:rsidRDefault="00366A23">
      <w:pPr>
        <w:pStyle w:val="TableText"/>
        <w:rPr>
          <w:rFonts w:hint="default"/>
        </w:rPr>
      </w:pPr>
    </w:p>
    <w:p w:rsidR="007B5145" w:rsidRDefault="007B5145">
      <w:pPr>
        <w:pStyle w:val="TableText"/>
        <w:rPr>
          <w:rFonts w:hint="default"/>
        </w:rPr>
      </w:pPr>
    </w:p>
    <w:p w:rsidR="007B5145" w:rsidRDefault="007B5145">
      <w:pPr>
        <w:pStyle w:val="TableText"/>
        <w:rPr>
          <w:rFonts w:hint="default"/>
        </w:rPr>
      </w:pPr>
    </w:p>
    <w:p w:rsidR="007B5145" w:rsidRDefault="007B5145">
      <w:pPr>
        <w:pStyle w:val="TableText"/>
        <w:rPr>
          <w:rFonts w:hint="default"/>
        </w:rPr>
      </w:pPr>
    </w:p>
    <w:p w:rsidR="007B5145" w:rsidRPr="004D4F43" w:rsidRDefault="007B5145">
      <w:pPr>
        <w:pStyle w:val="TableText"/>
        <w:rPr>
          <w:rFonts w:hint="default"/>
        </w:rPr>
      </w:pPr>
    </w:p>
    <w:tbl>
      <w:tblPr>
        <w:tblW w:w="0" w:type="auto"/>
        <w:tblInd w:w="113" w:type="dxa"/>
        <w:tblLook w:val="01E0" w:firstRow="1" w:lastRow="1" w:firstColumn="1" w:lastColumn="1" w:noHBand="0" w:noVBand="0"/>
      </w:tblPr>
      <w:tblGrid>
        <w:gridCol w:w="9526"/>
      </w:tblGrid>
      <w:tr w:rsidR="00366A23" w:rsidRPr="004D4F43" w:rsidTr="00C566DF">
        <w:trPr>
          <w:trHeight w:val="634"/>
        </w:trPr>
        <w:tc>
          <w:tcPr>
            <w:tcW w:w="9640" w:type="dxa"/>
          </w:tcPr>
          <w:p w:rsidR="00366A23" w:rsidRPr="004D4F43" w:rsidRDefault="00C1056F" w:rsidP="00C566DF">
            <w:pPr>
              <w:pStyle w:val="Cover2"/>
              <w:widowControl w:val="0"/>
              <w:jc w:val="both"/>
              <w:rPr>
                <w:lang w:eastAsia="zh-CN"/>
              </w:rPr>
            </w:pPr>
            <w:r w:rsidRPr="004D4F43">
              <w:rPr>
                <w:lang w:eastAsia="zh-CN"/>
              </w:rPr>
              <w:t>紫光展锐科技有限公司</w:t>
            </w:r>
          </w:p>
        </w:tc>
      </w:tr>
    </w:tbl>
    <w:p w:rsidR="00366A23" w:rsidRPr="004D4F43" w:rsidRDefault="00366A23">
      <w:pPr>
        <w:rPr>
          <w:rFonts w:hint="default"/>
        </w:rPr>
        <w:sectPr w:rsidR="00366A23" w:rsidRPr="004D4F43">
          <w:headerReference w:type="even" r:id="rId14"/>
          <w:headerReference w:type="default" r:id="rId15"/>
          <w:footerReference w:type="even" r:id="rId16"/>
          <w:footerReference w:type="default" r:id="rId17"/>
          <w:pgSz w:w="11907" w:h="16840" w:code="9"/>
          <w:pgMar w:top="1701" w:right="1134" w:bottom="1701" w:left="1134" w:header="567" w:footer="567" w:gutter="0"/>
          <w:pgNumType w:fmt="lowerRoman" w:start="1"/>
          <w:cols w:space="425"/>
          <w:docGrid w:linePitch="312"/>
        </w:sectPr>
      </w:pPr>
    </w:p>
    <w:p w:rsidR="00366A23" w:rsidRPr="004D4F43" w:rsidRDefault="00C566DF" w:rsidP="008B07BE">
      <w:pPr>
        <w:pStyle w:val="Heading1NoNumber"/>
      </w:pPr>
      <w:bookmarkStart w:id="0" w:name="_Toc27582956"/>
      <w:r w:rsidRPr="004D4F43">
        <w:lastRenderedPageBreak/>
        <w:t>前</w:t>
      </w:r>
      <w:r w:rsidRPr="004D4F43">
        <w:t xml:space="preserve">  </w:t>
      </w:r>
      <w:r w:rsidRPr="004D4F43">
        <w:t>言</w:t>
      </w:r>
      <w:bookmarkEnd w:id="0"/>
    </w:p>
    <w:p w:rsidR="00366A23" w:rsidRPr="004D4F43" w:rsidRDefault="00C566DF">
      <w:pPr>
        <w:pStyle w:val="Heading2NoNumber"/>
        <w:rPr>
          <w:rFonts w:cs="Arial" w:hint="default"/>
          <w:lang w:eastAsia="zh-CN"/>
        </w:rPr>
      </w:pPr>
      <w:r w:rsidRPr="004D4F43">
        <w:rPr>
          <w:rFonts w:cs="Arial" w:hint="default"/>
          <w:lang w:eastAsia="zh-CN"/>
        </w:rPr>
        <w:t>概述</w:t>
      </w:r>
    </w:p>
    <w:p w:rsidR="00B943CB" w:rsidRPr="004D4F43" w:rsidRDefault="0018789B">
      <w:pPr>
        <w:rPr>
          <w:rFonts w:hint="default"/>
        </w:rPr>
      </w:pPr>
      <w:r w:rsidRPr="0018789B">
        <w:t>本文档</w:t>
      </w:r>
      <w:r>
        <w:t>介绍</w:t>
      </w:r>
      <w:r w:rsidR="00FA252E">
        <w:rPr>
          <w:szCs w:val="48"/>
        </w:rPr>
        <w:t>Android</w:t>
      </w:r>
      <w:r w:rsidR="005E45B8" w:rsidRPr="008F3F95">
        <w:rPr>
          <w:szCs w:val="48"/>
        </w:rPr>
        <w:t>中</w:t>
      </w:r>
      <w:r w:rsidR="00FA252E">
        <w:rPr>
          <w:szCs w:val="48"/>
        </w:rPr>
        <w:t>ANR</w:t>
      </w:r>
      <w:r w:rsidR="00FA252E">
        <w:rPr>
          <w:szCs w:val="48"/>
        </w:rPr>
        <w:t>的基础和</w:t>
      </w:r>
      <w:r w:rsidR="008C711A">
        <w:rPr>
          <w:szCs w:val="48"/>
        </w:rPr>
        <w:t>基于</w:t>
      </w:r>
      <w:r w:rsidR="008C711A">
        <w:rPr>
          <w:rFonts w:hint="default"/>
          <w:szCs w:val="48"/>
        </w:rPr>
        <w:t>ANR</w:t>
      </w:r>
      <w:r w:rsidR="008C711A">
        <w:rPr>
          <w:rFonts w:hint="default"/>
          <w:szCs w:val="48"/>
        </w:rPr>
        <w:t>实例分析问题</w:t>
      </w:r>
      <w:r w:rsidR="00FA252E">
        <w:rPr>
          <w:szCs w:val="48"/>
        </w:rPr>
        <w:t>等</w:t>
      </w:r>
      <w:r w:rsidR="001B350F">
        <w:rPr>
          <w:rFonts w:hint="default"/>
        </w:rPr>
        <w:t>。</w:t>
      </w:r>
    </w:p>
    <w:p w:rsidR="00366A23" w:rsidRPr="004D4F43" w:rsidRDefault="00C566DF">
      <w:pPr>
        <w:pStyle w:val="Heading2NoNumber"/>
        <w:rPr>
          <w:rFonts w:cs="Arial" w:hint="default"/>
          <w:lang w:eastAsia="zh-CN"/>
        </w:rPr>
      </w:pPr>
      <w:r w:rsidRPr="004D4F43">
        <w:rPr>
          <w:rFonts w:cs="Arial" w:hint="default"/>
          <w:lang w:eastAsia="zh-CN"/>
        </w:rPr>
        <w:t>读者对象</w:t>
      </w:r>
    </w:p>
    <w:p w:rsidR="00366A23" w:rsidRDefault="001B350F">
      <w:pPr>
        <w:rPr>
          <w:rFonts w:hint="default"/>
        </w:rPr>
      </w:pPr>
      <w:r w:rsidRPr="001B350F">
        <w:t>本文档适用于需要</w:t>
      </w:r>
      <w:r w:rsidR="0018789B">
        <w:t>了解</w:t>
      </w:r>
      <w:r w:rsidR="00412E69">
        <w:rPr>
          <w:rFonts w:hint="default"/>
        </w:rPr>
        <w:t xml:space="preserve">androidr </w:t>
      </w:r>
      <w:r w:rsidR="00FA252E">
        <w:t>ANR</w:t>
      </w:r>
      <w:r w:rsidR="00FA252E">
        <w:t>问题的分析和处理</w:t>
      </w:r>
      <w:r w:rsidRPr="001B350F">
        <w:t>的同事，及其他对此感兴趣的同事。</w:t>
      </w:r>
    </w:p>
    <w:p w:rsidR="002350EA" w:rsidRDefault="002350EA" w:rsidP="002350EA">
      <w:pPr>
        <w:pStyle w:val="Heading2NoNumber"/>
        <w:rPr>
          <w:rFonts w:cs="Arial" w:hint="default"/>
          <w:lang w:eastAsia="zh-CN"/>
        </w:rPr>
      </w:pPr>
      <w:r>
        <w:rPr>
          <w:rFonts w:cs="Arial"/>
          <w:lang w:eastAsia="zh-CN"/>
        </w:rPr>
        <w:t>缩略语</w:t>
      </w:r>
    </w:p>
    <w:tbl>
      <w:tblPr>
        <w:tblStyle w:val="Table"/>
        <w:tblW w:w="8647" w:type="dxa"/>
        <w:tblInd w:w="-8" w:type="dxa"/>
        <w:tblLayout w:type="fixed"/>
        <w:tblLook w:val="01E0" w:firstRow="1" w:lastRow="1" w:firstColumn="1" w:lastColumn="1" w:noHBand="0" w:noVBand="0"/>
      </w:tblPr>
      <w:tblGrid>
        <w:gridCol w:w="1702"/>
        <w:gridCol w:w="3260"/>
        <w:gridCol w:w="3685"/>
      </w:tblGrid>
      <w:tr w:rsidR="002350EA" w:rsidTr="00125697">
        <w:trPr>
          <w:cnfStyle w:val="100000000000" w:firstRow="1" w:lastRow="0" w:firstColumn="0" w:lastColumn="0" w:oddVBand="0" w:evenVBand="0" w:oddHBand="0" w:evenHBand="0" w:firstRowFirstColumn="0" w:firstRowLastColumn="0" w:lastRowFirstColumn="0" w:lastRowLastColumn="0"/>
        </w:trPr>
        <w:tc>
          <w:tcPr>
            <w:tcW w:w="984" w:type="pct"/>
          </w:tcPr>
          <w:p w:rsidR="002350EA" w:rsidRDefault="002350EA" w:rsidP="00125697">
            <w:pPr>
              <w:pStyle w:val="TableHeading"/>
              <w:rPr>
                <w:rFonts w:hint="default"/>
              </w:rPr>
            </w:pPr>
            <w:r>
              <w:t>缩略语</w:t>
            </w:r>
          </w:p>
        </w:tc>
        <w:tc>
          <w:tcPr>
            <w:tcW w:w="1885" w:type="pct"/>
          </w:tcPr>
          <w:p w:rsidR="002350EA" w:rsidRDefault="002350EA" w:rsidP="00125697">
            <w:pPr>
              <w:pStyle w:val="TableHeading"/>
              <w:rPr>
                <w:rFonts w:hint="default"/>
              </w:rPr>
            </w:pPr>
            <w:r>
              <w:t>英文全名</w:t>
            </w:r>
          </w:p>
        </w:tc>
        <w:tc>
          <w:tcPr>
            <w:tcW w:w="2131" w:type="pct"/>
          </w:tcPr>
          <w:p w:rsidR="002350EA" w:rsidRDefault="002350EA" w:rsidP="00125697">
            <w:pPr>
              <w:pStyle w:val="TableHeading"/>
              <w:rPr>
                <w:rFonts w:hint="default"/>
              </w:rPr>
            </w:pPr>
            <w:r>
              <w:t>中文解释</w:t>
            </w:r>
          </w:p>
        </w:tc>
      </w:tr>
      <w:tr w:rsidR="002350EA" w:rsidTr="00125697">
        <w:tc>
          <w:tcPr>
            <w:tcW w:w="984" w:type="pct"/>
          </w:tcPr>
          <w:p w:rsidR="002350EA" w:rsidRDefault="00A81E05" w:rsidP="00125697">
            <w:pPr>
              <w:pStyle w:val="TableText"/>
              <w:rPr>
                <w:rFonts w:hint="default"/>
              </w:rPr>
            </w:pPr>
            <w:r>
              <w:t>ANR</w:t>
            </w:r>
          </w:p>
        </w:tc>
        <w:tc>
          <w:tcPr>
            <w:tcW w:w="1885" w:type="pct"/>
          </w:tcPr>
          <w:p w:rsidR="002350EA" w:rsidRDefault="00A81E05" w:rsidP="00125697">
            <w:pPr>
              <w:pStyle w:val="TableText"/>
              <w:rPr>
                <w:rFonts w:hint="default"/>
              </w:rPr>
            </w:pPr>
            <w:r>
              <w:t>Application Not Response</w:t>
            </w:r>
          </w:p>
        </w:tc>
        <w:tc>
          <w:tcPr>
            <w:tcW w:w="2131" w:type="pct"/>
          </w:tcPr>
          <w:p w:rsidR="002350EA" w:rsidRDefault="00A81E05" w:rsidP="00125697">
            <w:pPr>
              <w:pStyle w:val="TableText"/>
              <w:rPr>
                <w:rFonts w:hint="default"/>
              </w:rPr>
            </w:pPr>
            <w:r>
              <w:t>应用程序无相应</w:t>
            </w:r>
          </w:p>
        </w:tc>
      </w:tr>
      <w:tr w:rsidR="00A81E05" w:rsidTr="00125697">
        <w:tc>
          <w:tcPr>
            <w:tcW w:w="984" w:type="pct"/>
          </w:tcPr>
          <w:p w:rsidR="00A81E05" w:rsidRDefault="00A81E05" w:rsidP="00125697">
            <w:pPr>
              <w:pStyle w:val="TableText"/>
              <w:rPr>
                <w:rFonts w:hint="default"/>
              </w:rPr>
            </w:pPr>
          </w:p>
        </w:tc>
        <w:tc>
          <w:tcPr>
            <w:tcW w:w="1885" w:type="pct"/>
          </w:tcPr>
          <w:p w:rsidR="00A81E05" w:rsidRDefault="00A81E05" w:rsidP="00125697">
            <w:pPr>
              <w:pStyle w:val="TableText"/>
              <w:rPr>
                <w:rFonts w:hint="default"/>
              </w:rPr>
            </w:pPr>
            <w:r>
              <w:t>androidr</w:t>
            </w:r>
          </w:p>
        </w:tc>
        <w:tc>
          <w:tcPr>
            <w:tcW w:w="2131" w:type="pct"/>
          </w:tcPr>
          <w:p w:rsidR="00A81E05" w:rsidRDefault="00A81E05" w:rsidP="00125697">
            <w:pPr>
              <w:pStyle w:val="TableText"/>
              <w:rPr>
                <w:rFonts w:hint="default"/>
              </w:rPr>
            </w:pPr>
            <w:r>
              <w:rPr>
                <w:rFonts w:hint="default"/>
              </w:rPr>
              <w:t>A</w:t>
            </w:r>
            <w:r>
              <w:t xml:space="preserve">ndroid </w:t>
            </w:r>
            <w:r>
              <w:rPr>
                <w:rFonts w:hint="default"/>
              </w:rPr>
              <w:t>11</w:t>
            </w:r>
            <w:r>
              <w:t>版本</w:t>
            </w:r>
          </w:p>
        </w:tc>
      </w:tr>
      <w:tr w:rsidR="00A81E05" w:rsidTr="00125697">
        <w:tc>
          <w:tcPr>
            <w:tcW w:w="984" w:type="pct"/>
          </w:tcPr>
          <w:p w:rsidR="00A81E05" w:rsidRDefault="00A81E05" w:rsidP="00125697">
            <w:pPr>
              <w:pStyle w:val="TableText"/>
              <w:rPr>
                <w:rFonts w:hint="default"/>
              </w:rPr>
            </w:pPr>
          </w:p>
        </w:tc>
        <w:tc>
          <w:tcPr>
            <w:tcW w:w="1885" w:type="pct"/>
          </w:tcPr>
          <w:p w:rsidR="00A81E05" w:rsidRDefault="00A81E05" w:rsidP="00125697">
            <w:pPr>
              <w:pStyle w:val="TableText"/>
              <w:rPr>
                <w:rFonts w:hint="default"/>
              </w:rPr>
            </w:pPr>
            <w:r>
              <w:t>androidq</w:t>
            </w:r>
          </w:p>
        </w:tc>
        <w:tc>
          <w:tcPr>
            <w:tcW w:w="2131" w:type="pct"/>
          </w:tcPr>
          <w:p w:rsidR="00A81E05" w:rsidRDefault="00A81E05" w:rsidP="00125697">
            <w:pPr>
              <w:pStyle w:val="TableText"/>
              <w:rPr>
                <w:rFonts w:hint="default"/>
              </w:rPr>
            </w:pPr>
            <w:r>
              <w:rPr>
                <w:rFonts w:hint="default"/>
              </w:rPr>
              <w:t>A</w:t>
            </w:r>
            <w:r>
              <w:t xml:space="preserve">ndroid </w:t>
            </w:r>
            <w:r>
              <w:rPr>
                <w:rFonts w:hint="default"/>
              </w:rPr>
              <w:t>10</w:t>
            </w:r>
            <w:r>
              <w:t>版本</w:t>
            </w:r>
          </w:p>
        </w:tc>
      </w:tr>
    </w:tbl>
    <w:p w:rsidR="002350EA" w:rsidRPr="002350EA" w:rsidRDefault="002350EA">
      <w:pPr>
        <w:rPr>
          <w:rFonts w:hint="default"/>
        </w:rPr>
      </w:pPr>
    </w:p>
    <w:p w:rsidR="003343A3" w:rsidRPr="007B5145" w:rsidRDefault="007B5145">
      <w:pPr>
        <w:pStyle w:val="Heading2NoNumber"/>
        <w:rPr>
          <w:rFonts w:cs="Arial" w:hint="default"/>
          <w:b/>
          <w:lang w:eastAsia="zh-CN"/>
        </w:rPr>
      </w:pPr>
      <w:r>
        <w:rPr>
          <w:rFonts w:cs="Arial"/>
          <w:lang w:eastAsia="zh-CN"/>
        </w:rPr>
        <w:t>变更</w:t>
      </w:r>
      <w:r>
        <w:rPr>
          <w:rFonts w:cs="Arial" w:hint="default"/>
          <w:lang w:eastAsia="zh-CN"/>
        </w:rPr>
        <w:t>信息</w:t>
      </w:r>
    </w:p>
    <w:p w:rsidR="00366A23" w:rsidRPr="004D4F43" w:rsidRDefault="00366A23" w:rsidP="003343A3">
      <w:pPr>
        <w:rPr>
          <w:rFonts w:hint="default"/>
        </w:rPr>
      </w:pP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693"/>
        <w:gridCol w:w="1560"/>
        <w:gridCol w:w="1702"/>
        <w:gridCol w:w="3684"/>
      </w:tblGrid>
      <w:tr w:rsidR="00366A23" w:rsidRPr="004D4F43" w:rsidTr="001B350F">
        <w:trPr>
          <w:tblHeader/>
        </w:trPr>
        <w:tc>
          <w:tcPr>
            <w:tcW w:w="98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66A23" w:rsidRPr="004D4F43" w:rsidRDefault="00C566DF" w:rsidP="007F64AB">
            <w:pPr>
              <w:pStyle w:val="TableHeading"/>
              <w:rPr>
                <w:rFonts w:ascii="Arial" w:hAnsi="Arial" w:cs="Arial" w:hint="default"/>
              </w:rPr>
            </w:pPr>
            <w:r w:rsidRPr="004D4F43">
              <w:rPr>
                <w:rFonts w:ascii="Arial" w:hAnsi="Arial" w:cs="Arial" w:hint="default"/>
              </w:rPr>
              <w:t>文档版本</w:t>
            </w:r>
          </w:p>
        </w:tc>
        <w:tc>
          <w:tcPr>
            <w:tcW w:w="90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发布日期</w:t>
            </w:r>
          </w:p>
        </w:tc>
        <w:tc>
          <w:tcPr>
            <w:tcW w:w="98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作者</w:t>
            </w:r>
          </w:p>
        </w:tc>
        <w:tc>
          <w:tcPr>
            <w:tcW w:w="213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修改说明</w:t>
            </w:r>
          </w:p>
        </w:tc>
      </w:tr>
      <w:tr w:rsidR="001B350F" w:rsidRPr="004D4F43" w:rsidTr="001B350F">
        <w:tc>
          <w:tcPr>
            <w:tcW w:w="980" w:type="pct"/>
            <w:tcBorders>
              <w:top w:val="single" w:sz="6" w:space="0" w:color="000000"/>
              <w:bottom w:val="single" w:sz="6" w:space="0" w:color="000000"/>
              <w:right w:val="single" w:sz="6" w:space="0" w:color="000000"/>
            </w:tcBorders>
            <w:shd w:val="clear" w:color="auto" w:fill="auto"/>
          </w:tcPr>
          <w:p w:rsidR="001B350F" w:rsidRPr="00286533" w:rsidRDefault="001B350F" w:rsidP="001B350F">
            <w:pPr>
              <w:pStyle w:val="TableText"/>
              <w:rPr>
                <w:rFonts w:hint="default"/>
              </w:rPr>
            </w:pPr>
            <w:r w:rsidRPr="00286533">
              <w:rPr>
                <w:rFonts w:hint="default"/>
              </w:rPr>
              <w:t>V1.0</w:t>
            </w:r>
          </w:p>
        </w:tc>
        <w:tc>
          <w:tcPr>
            <w:tcW w:w="903" w:type="pct"/>
            <w:tcBorders>
              <w:top w:val="single" w:sz="6" w:space="0" w:color="000000"/>
              <w:bottom w:val="single" w:sz="6" w:space="0" w:color="000000"/>
              <w:right w:val="single" w:sz="6" w:space="0" w:color="000000"/>
            </w:tcBorders>
            <w:shd w:val="clear" w:color="auto" w:fill="auto"/>
          </w:tcPr>
          <w:p w:rsidR="001B350F" w:rsidRPr="00286533" w:rsidRDefault="00FA252E" w:rsidP="001B350F">
            <w:pPr>
              <w:pStyle w:val="TableText"/>
              <w:rPr>
                <w:rFonts w:hint="default"/>
              </w:rPr>
            </w:pPr>
            <w:r>
              <w:rPr>
                <w:rFonts w:hint="default"/>
              </w:rPr>
              <w:t>2020-0</w:t>
            </w:r>
            <w:r>
              <w:t>8</w:t>
            </w:r>
            <w:r>
              <w:rPr>
                <w:rFonts w:hint="default"/>
              </w:rPr>
              <w:t>-</w:t>
            </w:r>
            <w:r>
              <w:t>10</w:t>
            </w:r>
          </w:p>
        </w:tc>
        <w:tc>
          <w:tcPr>
            <w:tcW w:w="985" w:type="pct"/>
            <w:tcBorders>
              <w:top w:val="single" w:sz="6" w:space="0" w:color="000000"/>
              <w:bottom w:val="single" w:sz="6" w:space="0" w:color="000000"/>
              <w:right w:val="single" w:sz="6" w:space="0" w:color="000000"/>
            </w:tcBorders>
            <w:shd w:val="clear" w:color="auto" w:fill="auto"/>
          </w:tcPr>
          <w:p w:rsidR="001B350F" w:rsidRPr="00286533" w:rsidRDefault="005E45B8" w:rsidP="001B350F">
            <w:pPr>
              <w:pStyle w:val="TableText"/>
              <w:rPr>
                <w:rFonts w:hint="default"/>
              </w:rPr>
            </w:pPr>
            <w:r>
              <w:rPr>
                <w:rFonts w:hint="default"/>
              </w:rPr>
              <w:t>Mingwen.Ge</w:t>
            </w:r>
          </w:p>
        </w:tc>
        <w:tc>
          <w:tcPr>
            <w:tcW w:w="2132" w:type="pct"/>
            <w:tcBorders>
              <w:top w:val="single" w:sz="6" w:space="0" w:color="000000"/>
              <w:bottom w:val="single" w:sz="6" w:space="0" w:color="000000"/>
            </w:tcBorders>
            <w:shd w:val="clear" w:color="auto" w:fill="auto"/>
            <w:vAlign w:val="center"/>
          </w:tcPr>
          <w:p w:rsidR="001B350F" w:rsidRPr="001B350F" w:rsidRDefault="001B350F" w:rsidP="001B350F">
            <w:pPr>
              <w:pStyle w:val="afffc"/>
              <w:rPr>
                <w:rFonts w:ascii="Arial" w:hAnsi="Arial" w:cs="Arial"/>
                <w:snapToGrid w:val="0"/>
                <w:kern w:val="0"/>
                <w:sz w:val="21"/>
                <w:szCs w:val="21"/>
              </w:rPr>
            </w:pPr>
            <w:r w:rsidRPr="001B350F">
              <w:rPr>
                <w:rFonts w:ascii="Arial" w:hAnsi="Arial" w:cs="Arial" w:hint="eastAsia"/>
                <w:snapToGrid w:val="0"/>
                <w:kern w:val="0"/>
                <w:sz w:val="21"/>
                <w:szCs w:val="21"/>
              </w:rPr>
              <w:t>初稿</w:t>
            </w:r>
          </w:p>
        </w:tc>
      </w:tr>
      <w:tr w:rsidR="001B350F" w:rsidRPr="004D4F43" w:rsidTr="001B350F">
        <w:tc>
          <w:tcPr>
            <w:tcW w:w="980" w:type="pct"/>
            <w:tcBorders>
              <w:top w:val="single" w:sz="6" w:space="0" w:color="000000"/>
              <w:bottom w:val="single" w:sz="6" w:space="0" w:color="000000"/>
              <w:right w:val="single" w:sz="6" w:space="0" w:color="000000"/>
            </w:tcBorders>
            <w:shd w:val="clear" w:color="auto" w:fill="auto"/>
          </w:tcPr>
          <w:p w:rsidR="001B350F" w:rsidRPr="00286533" w:rsidRDefault="001B350F" w:rsidP="001B350F">
            <w:pPr>
              <w:pStyle w:val="TableText"/>
              <w:rPr>
                <w:rFonts w:hint="default"/>
              </w:rPr>
            </w:pPr>
          </w:p>
        </w:tc>
        <w:tc>
          <w:tcPr>
            <w:tcW w:w="903" w:type="pct"/>
            <w:tcBorders>
              <w:top w:val="single" w:sz="6" w:space="0" w:color="000000"/>
              <w:bottom w:val="single" w:sz="6" w:space="0" w:color="000000"/>
              <w:right w:val="single" w:sz="6" w:space="0" w:color="000000"/>
            </w:tcBorders>
            <w:shd w:val="clear" w:color="auto" w:fill="auto"/>
          </w:tcPr>
          <w:p w:rsidR="001B350F" w:rsidRPr="00286533" w:rsidRDefault="001B350F" w:rsidP="000F1AC1">
            <w:pPr>
              <w:pStyle w:val="TableText"/>
              <w:rPr>
                <w:rFonts w:hint="default"/>
              </w:rPr>
            </w:pPr>
          </w:p>
        </w:tc>
        <w:tc>
          <w:tcPr>
            <w:tcW w:w="985" w:type="pct"/>
            <w:tcBorders>
              <w:top w:val="single" w:sz="6" w:space="0" w:color="000000"/>
              <w:bottom w:val="single" w:sz="6" w:space="0" w:color="000000"/>
              <w:right w:val="single" w:sz="6" w:space="0" w:color="000000"/>
            </w:tcBorders>
            <w:shd w:val="clear" w:color="auto" w:fill="auto"/>
          </w:tcPr>
          <w:p w:rsidR="001B350F" w:rsidRDefault="001B350F" w:rsidP="001B350F">
            <w:pPr>
              <w:rPr>
                <w:rFonts w:hint="default"/>
              </w:rPr>
            </w:pPr>
          </w:p>
        </w:tc>
        <w:tc>
          <w:tcPr>
            <w:tcW w:w="2132" w:type="pct"/>
            <w:tcBorders>
              <w:top w:val="single" w:sz="6" w:space="0" w:color="000000"/>
              <w:bottom w:val="single" w:sz="6" w:space="0" w:color="000000"/>
            </w:tcBorders>
            <w:shd w:val="clear" w:color="auto" w:fill="auto"/>
            <w:vAlign w:val="center"/>
          </w:tcPr>
          <w:p w:rsidR="001B350F" w:rsidRPr="001B350F" w:rsidRDefault="001B350F" w:rsidP="005C317C">
            <w:pPr>
              <w:pStyle w:val="afffc"/>
              <w:rPr>
                <w:rFonts w:ascii="Arial" w:hAnsi="Arial" w:cs="Arial"/>
                <w:snapToGrid w:val="0"/>
                <w:kern w:val="0"/>
                <w:sz w:val="21"/>
                <w:szCs w:val="21"/>
              </w:rPr>
            </w:pPr>
          </w:p>
        </w:tc>
      </w:tr>
      <w:tr w:rsidR="005F04AF" w:rsidRPr="004D4F43" w:rsidTr="001B350F">
        <w:tc>
          <w:tcPr>
            <w:tcW w:w="980" w:type="pct"/>
            <w:tcBorders>
              <w:top w:val="single" w:sz="6" w:space="0" w:color="000000"/>
              <w:bottom w:val="single" w:sz="6" w:space="0" w:color="000000"/>
              <w:right w:val="single" w:sz="6" w:space="0" w:color="000000"/>
            </w:tcBorders>
            <w:shd w:val="clear" w:color="auto" w:fill="auto"/>
          </w:tcPr>
          <w:p w:rsidR="005F04AF" w:rsidRPr="00286533" w:rsidRDefault="005F04AF" w:rsidP="00A200F6">
            <w:pPr>
              <w:pStyle w:val="TableText"/>
              <w:rPr>
                <w:rFonts w:hint="default"/>
              </w:rPr>
            </w:pPr>
          </w:p>
        </w:tc>
        <w:tc>
          <w:tcPr>
            <w:tcW w:w="903" w:type="pct"/>
            <w:tcBorders>
              <w:top w:val="single" w:sz="6" w:space="0" w:color="000000"/>
              <w:bottom w:val="single" w:sz="6" w:space="0" w:color="000000"/>
              <w:right w:val="single" w:sz="6" w:space="0" w:color="000000"/>
            </w:tcBorders>
            <w:shd w:val="clear" w:color="auto" w:fill="auto"/>
          </w:tcPr>
          <w:p w:rsidR="005F04AF" w:rsidRPr="00286533" w:rsidRDefault="005F04AF" w:rsidP="00A200F6">
            <w:pPr>
              <w:pStyle w:val="TableText"/>
              <w:rPr>
                <w:rFonts w:hint="default"/>
              </w:rPr>
            </w:pPr>
          </w:p>
        </w:tc>
        <w:tc>
          <w:tcPr>
            <w:tcW w:w="985" w:type="pct"/>
            <w:tcBorders>
              <w:top w:val="single" w:sz="6" w:space="0" w:color="000000"/>
              <w:bottom w:val="single" w:sz="6" w:space="0" w:color="000000"/>
              <w:right w:val="single" w:sz="6" w:space="0" w:color="000000"/>
            </w:tcBorders>
            <w:shd w:val="clear" w:color="auto" w:fill="auto"/>
          </w:tcPr>
          <w:p w:rsidR="005F04AF" w:rsidRDefault="005F04AF" w:rsidP="005F04AF">
            <w:pPr>
              <w:rPr>
                <w:rFonts w:hint="default"/>
              </w:rPr>
            </w:pPr>
          </w:p>
        </w:tc>
        <w:tc>
          <w:tcPr>
            <w:tcW w:w="2132" w:type="pct"/>
            <w:tcBorders>
              <w:top w:val="single" w:sz="6" w:space="0" w:color="000000"/>
              <w:bottom w:val="single" w:sz="6" w:space="0" w:color="000000"/>
            </w:tcBorders>
            <w:shd w:val="clear" w:color="auto" w:fill="auto"/>
          </w:tcPr>
          <w:p w:rsidR="005F04AF" w:rsidRPr="00286533" w:rsidRDefault="005F04AF" w:rsidP="00A200F6">
            <w:pPr>
              <w:pStyle w:val="TableText"/>
              <w:rPr>
                <w:rFonts w:hint="default"/>
              </w:rPr>
            </w:pPr>
          </w:p>
        </w:tc>
      </w:tr>
      <w:tr w:rsidR="005F04AF" w:rsidRPr="004D4F43" w:rsidTr="001B350F">
        <w:tc>
          <w:tcPr>
            <w:tcW w:w="980" w:type="pct"/>
            <w:tcBorders>
              <w:top w:val="single" w:sz="6" w:space="0" w:color="000000"/>
              <w:bottom w:val="single" w:sz="6" w:space="0" w:color="000000"/>
              <w:right w:val="single" w:sz="6" w:space="0" w:color="000000"/>
            </w:tcBorders>
            <w:shd w:val="clear" w:color="auto" w:fill="auto"/>
          </w:tcPr>
          <w:p w:rsidR="005F04AF" w:rsidRPr="00286533" w:rsidRDefault="005F04AF" w:rsidP="005F04AF">
            <w:pPr>
              <w:pStyle w:val="TableText"/>
              <w:rPr>
                <w:rFonts w:hint="default"/>
              </w:rPr>
            </w:pPr>
          </w:p>
        </w:tc>
        <w:tc>
          <w:tcPr>
            <w:tcW w:w="903" w:type="pct"/>
            <w:tcBorders>
              <w:top w:val="single" w:sz="6" w:space="0" w:color="000000"/>
              <w:bottom w:val="single" w:sz="6" w:space="0" w:color="000000"/>
              <w:right w:val="single" w:sz="6" w:space="0" w:color="000000"/>
            </w:tcBorders>
            <w:shd w:val="clear" w:color="auto" w:fill="auto"/>
          </w:tcPr>
          <w:p w:rsidR="005F04AF" w:rsidRPr="00286533" w:rsidRDefault="005F04AF" w:rsidP="005F04AF">
            <w:pPr>
              <w:pStyle w:val="TableText"/>
              <w:rPr>
                <w:rFonts w:hint="default"/>
              </w:rPr>
            </w:pPr>
          </w:p>
        </w:tc>
        <w:tc>
          <w:tcPr>
            <w:tcW w:w="985" w:type="pct"/>
            <w:tcBorders>
              <w:top w:val="single" w:sz="6" w:space="0" w:color="000000"/>
              <w:bottom w:val="single" w:sz="6" w:space="0" w:color="000000"/>
              <w:right w:val="single" w:sz="6" w:space="0" w:color="000000"/>
            </w:tcBorders>
            <w:shd w:val="clear" w:color="auto" w:fill="auto"/>
          </w:tcPr>
          <w:p w:rsidR="005F04AF" w:rsidRDefault="005F04AF" w:rsidP="005F04AF">
            <w:pPr>
              <w:rPr>
                <w:rFonts w:hint="default"/>
              </w:rPr>
            </w:pPr>
          </w:p>
        </w:tc>
        <w:tc>
          <w:tcPr>
            <w:tcW w:w="2132" w:type="pct"/>
            <w:tcBorders>
              <w:top w:val="single" w:sz="6" w:space="0" w:color="000000"/>
              <w:bottom w:val="single" w:sz="6" w:space="0" w:color="000000"/>
            </w:tcBorders>
            <w:shd w:val="clear" w:color="auto" w:fill="auto"/>
          </w:tcPr>
          <w:p w:rsidR="005F04AF" w:rsidRPr="00286533" w:rsidRDefault="005F04AF" w:rsidP="0022424B">
            <w:pPr>
              <w:pStyle w:val="ItemListinTable"/>
              <w:numPr>
                <w:ilvl w:val="0"/>
                <w:numId w:val="0"/>
              </w:numPr>
              <w:ind w:left="284" w:hanging="284"/>
              <w:rPr>
                <w:rFonts w:hint="default"/>
              </w:rPr>
            </w:pPr>
          </w:p>
        </w:tc>
      </w:tr>
    </w:tbl>
    <w:p w:rsidR="00A317C5" w:rsidRPr="004D4F43" w:rsidRDefault="00A317C5">
      <w:pPr>
        <w:rPr>
          <w:rFonts w:hint="default"/>
        </w:rPr>
      </w:pPr>
    </w:p>
    <w:p w:rsidR="003343A3" w:rsidRDefault="00C871F9" w:rsidP="00C871F9">
      <w:pPr>
        <w:pStyle w:val="Heading2NoNumber"/>
        <w:rPr>
          <w:rFonts w:hint="default"/>
          <w:lang w:eastAsia="zh-CN"/>
        </w:rPr>
      </w:pPr>
      <w:r>
        <w:rPr>
          <w:lang w:eastAsia="zh-CN"/>
        </w:rPr>
        <w:t>关键字</w:t>
      </w:r>
    </w:p>
    <w:p w:rsidR="00286533" w:rsidRPr="00C871F9" w:rsidRDefault="00EC78A2" w:rsidP="003343A3">
      <w:pPr>
        <w:rPr>
          <w:rFonts w:hint="default"/>
          <w:color w:val="000000" w:themeColor="text1"/>
        </w:rPr>
      </w:pPr>
      <w:r>
        <w:rPr>
          <w:szCs w:val="48"/>
        </w:rPr>
        <w:t>ANR</w:t>
      </w:r>
      <w:r w:rsidR="006305BB" w:rsidRPr="00C871F9">
        <w:rPr>
          <w:rFonts w:hint="default"/>
          <w:color w:val="000000" w:themeColor="text1"/>
        </w:rPr>
        <w:t>、</w:t>
      </w:r>
    </w:p>
    <w:p w:rsidR="00366A23" w:rsidRDefault="00366A23">
      <w:pPr>
        <w:rPr>
          <w:rFonts w:hint="default"/>
        </w:rPr>
      </w:pPr>
    </w:p>
    <w:p w:rsidR="00A317C5" w:rsidRPr="004D4F43" w:rsidRDefault="00A317C5">
      <w:pPr>
        <w:rPr>
          <w:rFonts w:hint="default"/>
        </w:rPr>
        <w:sectPr w:rsidR="00A317C5" w:rsidRPr="004D4F43">
          <w:headerReference w:type="even" r:id="rId18"/>
          <w:headerReference w:type="default" r:id="rId19"/>
          <w:footerReference w:type="even" r:id="rId20"/>
          <w:pgSz w:w="11907" w:h="16840" w:code="9"/>
          <w:pgMar w:top="1701" w:right="1134" w:bottom="1701" w:left="1134" w:header="567" w:footer="567" w:gutter="0"/>
          <w:pgNumType w:fmt="lowerRoman"/>
          <w:cols w:space="425"/>
          <w:docGrid w:linePitch="312"/>
        </w:sectPr>
      </w:pPr>
    </w:p>
    <w:p w:rsidR="00EA1A9D" w:rsidRDefault="00C566DF" w:rsidP="008B07BE">
      <w:pPr>
        <w:pStyle w:val="Contents"/>
      </w:pPr>
      <w:r w:rsidRPr="004D4F43">
        <w:lastRenderedPageBreak/>
        <w:t>目</w:t>
      </w:r>
      <w:r w:rsidRPr="004D4F43">
        <w:t xml:space="preserve">  </w:t>
      </w:r>
      <w:r w:rsidRPr="004D4F43">
        <w:t>录</w:t>
      </w:r>
    </w:p>
    <w:p w:rsidR="00B14DB2" w:rsidRDefault="00EA1A9D">
      <w:pPr>
        <w:pStyle w:val="11"/>
        <w:tabs>
          <w:tab w:val="right" w:leader="dot" w:pos="9629"/>
        </w:tabs>
        <w:rPr>
          <w:rFonts w:asciiTheme="minorHAnsi" w:eastAsiaTheme="minorEastAsia" w:hAnsiTheme="minorHAnsi" w:cstheme="minorBidi" w:hint="default"/>
          <w:bCs w:val="0"/>
          <w:noProof/>
          <w:sz w:val="21"/>
          <w:szCs w:val="22"/>
        </w:rPr>
      </w:pPr>
      <w:r>
        <w:rPr>
          <w:rFonts w:ascii="Book Antiqua" w:hAnsi="Book Antiqua" w:hint="default"/>
        </w:rPr>
        <w:fldChar w:fldCharType="begin"/>
      </w:r>
      <w:r>
        <w:rPr>
          <w:rFonts w:hint="default"/>
        </w:rPr>
        <w:instrText xml:space="preserve"> </w:instrText>
      </w:r>
      <w:r>
        <w:instrText>TOC \h \z \u \t "</w:instrText>
      </w:r>
      <w:r>
        <w:instrText>标题</w:instrText>
      </w:r>
      <w:r>
        <w:instrText xml:space="preserve"> 1,1,</w:instrText>
      </w:r>
      <w:r>
        <w:instrText>标题</w:instrText>
      </w:r>
      <w:r>
        <w:instrText xml:space="preserve"> 2,2,</w:instrText>
      </w:r>
      <w:r>
        <w:instrText>标题</w:instrText>
      </w:r>
      <w:r>
        <w:instrText xml:space="preserve"> 3,3"</w:instrText>
      </w:r>
      <w:r>
        <w:rPr>
          <w:rFonts w:hint="default"/>
        </w:rPr>
        <w:instrText xml:space="preserve"> </w:instrText>
      </w:r>
      <w:r>
        <w:rPr>
          <w:rFonts w:ascii="Book Antiqua" w:hAnsi="Book Antiqua" w:hint="default"/>
        </w:rPr>
        <w:fldChar w:fldCharType="separate"/>
      </w:r>
      <w:hyperlink w:anchor="_Toc49524654" w:history="1">
        <w:r w:rsidR="00B14DB2" w:rsidRPr="00291F80">
          <w:rPr>
            <w:rStyle w:val="ae"/>
            <w:rFonts w:ascii="Book Antiqua" w:hAnsi="Book Antiqua"/>
            <w:noProof/>
          </w:rPr>
          <w:t>1</w:t>
        </w:r>
        <w:r w:rsidR="00B14DB2" w:rsidRPr="00291F80">
          <w:rPr>
            <w:rStyle w:val="ae"/>
            <w:noProof/>
          </w:rPr>
          <w:t xml:space="preserve"> </w:t>
        </w:r>
        <w:r w:rsidR="00B14DB2" w:rsidRPr="00291F80">
          <w:rPr>
            <w:rStyle w:val="ae"/>
            <w:noProof/>
          </w:rPr>
          <w:t>概述</w:t>
        </w:r>
        <w:r w:rsidR="00B14DB2">
          <w:rPr>
            <w:noProof/>
            <w:webHidden/>
          </w:rPr>
          <w:tab/>
        </w:r>
        <w:r w:rsidR="00B14DB2">
          <w:rPr>
            <w:noProof/>
            <w:webHidden/>
          </w:rPr>
          <w:fldChar w:fldCharType="begin"/>
        </w:r>
        <w:r w:rsidR="00B14DB2">
          <w:rPr>
            <w:noProof/>
            <w:webHidden/>
          </w:rPr>
          <w:instrText xml:space="preserve"> PAGEREF _Toc49524654 \h </w:instrText>
        </w:r>
        <w:r w:rsidR="00B14DB2">
          <w:rPr>
            <w:noProof/>
            <w:webHidden/>
          </w:rPr>
        </w:r>
        <w:r w:rsidR="00B14DB2">
          <w:rPr>
            <w:rFonts w:hint="default"/>
            <w:noProof/>
            <w:webHidden/>
          </w:rPr>
          <w:fldChar w:fldCharType="separate"/>
        </w:r>
        <w:r w:rsidR="00B14DB2">
          <w:rPr>
            <w:rFonts w:hint="default"/>
            <w:noProof/>
            <w:webHidden/>
          </w:rPr>
          <w:t>6</w:t>
        </w:r>
        <w:r w:rsidR="00B14DB2">
          <w:rPr>
            <w:noProof/>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55" w:history="1">
        <w:r w:rsidRPr="00291F80">
          <w:rPr>
            <w:rStyle w:val="ae"/>
            <w:rFonts w:ascii="Book Antiqua" w:hAnsi="Book Antiqua"/>
            <w:snapToGrid w:val="0"/>
          </w:rPr>
          <w:t>1.1</w:t>
        </w:r>
        <w:r w:rsidRPr="00291F80">
          <w:rPr>
            <w:rStyle w:val="ae"/>
          </w:rPr>
          <w:t xml:space="preserve"> ANR</w:t>
        </w:r>
        <w:r w:rsidRPr="00291F80">
          <w:rPr>
            <w:rStyle w:val="ae"/>
          </w:rPr>
          <w:t>发生的条件</w:t>
        </w:r>
        <w:r>
          <w:rPr>
            <w:webHidden/>
          </w:rPr>
          <w:tab/>
        </w:r>
        <w:r>
          <w:rPr>
            <w:webHidden/>
          </w:rPr>
          <w:fldChar w:fldCharType="begin"/>
        </w:r>
        <w:r>
          <w:rPr>
            <w:webHidden/>
          </w:rPr>
          <w:instrText xml:space="preserve"> PAGEREF _Toc49524655 \h </w:instrText>
        </w:r>
        <w:r>
          <w:rPr>
            <w:webHidden/>
          </w:rPr>
        </w:r>
        <w:r>
          <w:rPr>
            <w:rFonts w:hint="default"/>
            <w:webHidden/>
          </w:rPr>
          <w:fldChar w:fldCharType="separate"/>
        </w:r>
        <w:r>
          <w:rPr>
            <w:rFonts w:hint="default"/>
            <w:webHidden/>
          </w:rPr>
          <w:t>6</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56" w:history="1">
        <w:r w:rsidRPr="00291F80">
          <w:rPr>
            <w:rStyle w:val="ae"/>
            <w:rFonts w:ascii="Book Antiqua" w:hAnsi="Book Antiqua"/>
            <w:snapToGrid w:val="0"/>
          </w:rPr>
          <w:t>1.2</w:t>
        </w:r>
        <w:r w:rsidRPr="00291F80">
          <w:rPr>
            <w:rStyle w:val="ae"/>
          </w:rPr>
          <w:t xml:space="preserve"> ANR</w:t>
        </w:r>
        <w:r w:rsidRPr="00291F80">
          <w:rPr>
            <w:rStyle w:val="ae"/>
          </w:rPr>
          <w:t>的类型</w:t>
        </w:r>
        <w:r>
          <w:rPr>
            <w:webHidden/>
          </w:rPr>
          <w:tab/>
        </w:r>
        <w:r>
          <w:rPr>
            <w:webHidden/>
          </w:rPr>
          <w:fldChar w:fldCharType="begin"/>
        </w:r>
        <w:r>
          <w:rPr>
            <w:webHidden/>
          </w:rPr>
          <w:instrText xml:space="preserve"> PAGEREF _Toc49524656 \h </w:instrText>
        </w:r>
        <w:r>
          <w:rPr>
            <w:webHidden/>
          </w:rPr>
        </w:r>
        <w:r>
          <w:rPr>
            <w:rFonts w:hint="default"/>
            <w:webHidden/>
          </w:rPr>
          <w:fldChar w:fldCharType="separate"/>
        </w:r>
        <w:r>
          <w:rPr>
            <w:rFonts w:hint="default"/>
            <w:webHidden/>
          </w:rPr>
          <w:t>7</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57" w:history="1">
        <w:r w:rsidRPr="00291F80">
          <w:rPr>
            <w:rStyle w:val="ae"/>
            <w:rFonts w:ascii="Book Antiqua" w:hAnsi="Book Antiqua"/>
            <w:snapToGrid w:val="0"/>
          </w:rPr>
          <w:t>1.3</w:t>
        </w:r>
        <w:r w:rsidRPr="00291F80">
          <w:rPr>
            <w:rStyle w:val="ae"/>
          </w:rPr>
          <w:t xml:space="preserve"> ANR</w:t>
        </w:r>
        <w:r w:rsidRPr="00291F80">
          <w:rPr>
            <w:rStyle w:val="ae"/>
          </w:rPr>
          <w:t>的触发原因</w:t>
        </w:r>
        <w:r>
          <w:rPr>
            <w:webHidden/>
          </w:rPr>
          <w:tab/>
        </w:r>
        <w:r>
          <w:rPr>
            <w:webHidden/>
          </w:rPr>
          <w:fldChar w:fldCharType="begin"/>
        </w:r>
        <w:r>
          <w:rPr>
            <w:webHidden/>
          </w:rPr>
          <w:instrText xml:space="preserve"> PAGEREF _Toc49524657 \h </w:instrText>
        </w:r>
        <w:r>
          <w:rPr>
            <w:webHidden/>
          </w:rPr>
        </w:r>
        <w:r>
          <w:rPr>
            <w:rFonts w:hint="default"/>
            <w:webHidden/>
          </w:rPr>
          <w:fldChar w:fldCharType="separate"/>
        </w:r>
        <w:r>
          <w:rPr>
            <w:rFonts w:hint="default"/>
            <w:webHidden/>
          </w:rPr>
          <w:t>7</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58" w:history="1">
        <w:r w:rsidRPr="00291F80">
          <w:rPr>
            <w:rStyle w:val="ae"/>
            <w:rFonts w:ascii="Book Antiqua" w:hAnsi="Book Antiqua"/>
            <w:snapToGrid w:val="0"/>
          </w:rPr>
          <w:t>1.4</w:t>
        </w:r>
        <w:r w:rsidRPr="00291F80">
          <w:rPr>
            <w:rStyle w:val="ae"/>
          </w:rPr>
          <w:t xml:space="preserve"> ANR</w:t>
        </w:r>
        <w:r w:rsidRPr="00291F80">
          <w:rPr>
            <w:rStyle w:val="ae"/>
          </w:rPr>
          <w:t>原因归类</w:t>
        </w:r>
        <w:r>
          <w:rPr>
            <w:webHidden/>
          </w:rPr>
          <w:tab/>
        </w:r>
        <w:r>
          <w:rPr>
            <w:webHidden/>
          </w:rPr>
          <w:fldChar w:fldCharType="begin"/>
        </w:r>
        <w:r>
          <w:rPr>
            <w:webHidden/>
          </w:rPr>
          <w:instrText xml:space="preserve"> PAGEREF _Toc49524658 \h </w:instrText>
        </w:r>
        <w:r>
          <w:rPr>
            <w:webHidden/>
          </w:rPr>
        </w:r>
        <w:r>
          <w:rPr>
            <w:rFonts w:hint="default"/>
            <w:webHidden/>
          </w:rPr>
          <w:fldChar w:fldCharType="separate"/>
        </w:r>
        <w:r>
          <w:rPr>
            <w:rFonts w:hint="default"/>
            <w:webHidden/>
          </w:rPr>
          <w:t>8</w:t>
        </w:r>
        <w:r>
          <w:rPr>
            <w:webHidden/>
          </w:rPr>
          <w:fldChar w:fldCharType="end"/>
        </w:r>
      </w:hyperlink>
    </w:p>
    <w:p w:rsidR="00B14DB2" w:rsidRDefault="00B14DB2">
      <w:pPr>
        <w:pStyle w:val="11"/>
        <w:tabs>
          <w:tab w:val="right" w:leader="dot" w:pos="9629"/>
        </w:tabs>
        <w:rPr>
          <w:rFonts w:asciiTheme="minorHAnsi" w:eastAsiaTheme="minorEastAsia" w:hAnsiTheme="minorHAnsi" w:cstheme="minorBidi" w:hint="default"/>
          <w:bCs w:val="0"/>
          <w:noProof/>
          <w:sz w:val="21"/>
          <w:szCs w:val="22"/>
        </w:rPr>
      </w:pPr>
      <w:hyperlink w:anchor="_Toc49524659" w:history="1">
        <w:r w:rsidRPr="00291F80">
          <w:rPr>
            <w:rStyle w:val="ae"/>
            <w:rFonts w:ascii="Book Antiqua" w:hAnsi="Book Antiqua"/>
            <w:noProof/>
          </w:rPr>
          <w:t>2</w:t>
        </w:r>
        <w:r w:rsidRPr="00291F80">
          <w:rPr>
            <w:rStyle w:val="ae"/>
            <w:noProof/>
          </w:rPr>
          <w:t xml:space="preserve"> ANR</w:t>
        </w:r>
        <w:r w:rsidRPr="00291F80">
          <w:rPr>
            <w:rStyle w:val="ae"/>
            <w:noProof/>
          </w:rPr>
          <w:t>问题分析基础知识</w:t>
        </w:r>
        <w:r>
          <w:rPr>
            <w:noProof/>
            <w:webHidden/>
          </w:rPr>
          <w:tab/>
        </w:r>
        <w:r>
          <w:rPr>
            <w:noProof/>
            <w:webHidden/>
          </w:rPr>
          <w:fldChar w:fldCharType="begin"/>
        </w:r>
        <w:r>
          <w:rPr>
            <w:noProof/>
            <w:webHidden/>
          </w:rPr>
          <w:instrText xml:space="preserve"> PAGEREF _Toc49524659 \h </w:instrText>
        </w:r>
        <w:r>
          <w:rPr>
            <w:noProof/>
            <w:webHidden/>
          </w:rPr>
        </w:r>
        <w:r>
          <w:rPr>
            <w:rFonts w:hint="default"/>
            <w:noProof/>
            <w:webHidden/>
          </w:rPr>
          <w:fldChar w:fldCharType="separate"/>
        </w:r>
        <w:r>
          <w:rPr>
            <w:rFonts w:hint="default"/>
            <w:noProof/>
            <w:webHidden/>
          </w:rPr>
          <w:t>8</w:t>
        </w:r>
        <w:r>
          <w:rPr>
            <w:noProof/>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60" w:history="1">
        <w:r w:rsidRPr="00291F80">
          <w:rPr>
            <w:rStyle w:val="ae"/>
            <w:rFonts w:ascii="Book Antiqua" w:hAnsi="Book Antiqua"/>
            <w:snapToGrid w:val="0"/>
          </w:rPr>
          <w:t>2.1</w:t>
        </w:r>
        <w:r w:rsidRPr="00291F80">
          <w:rPr>
            <w:rStyle w:val="ae"/>
          </w:rPr>
          <w:t xml:space="preserve"> </w:t>
        </w:r>
        <w:r w:rsidRPr="00291F80">
          <w:rPr>
            <w:rStyle w:val="ae"/>
          </w:rPr>
          <w:t>什么是死锁</w:t>
        </w:r>
        <w:r>
          <w:rPr>
            <w:webHidden/>
          </w:rPr>
          <w:tab/>
        </w:r>
        <w:r>
          <w:rPr>
            <w:webHidden/>
          </w:rPr>
          <w:fldChar w:fldCharType="begin"/>
        </w:r>
        <w:r>
          <w:rPr>
            <w:webHidden/>
          </w:rPr>
          <w:instrText xml:space="preserve"> PAGEREF _Toc49524660 \h </w:instrText>
        </w:r>
        <w:r>
          <w:rPr>
            <w:webHidden/>
          </w:rPr>
        </w:r>
        <w:r>
          <w:rPr>
            <w:rFonts w:hint="default"/>
            <w:webHidden/>
          </w:rPr>
          <w:fldChar w:fldCharType="separate"/>
        </w:r>
        <w:r>
          <w:rPr>
            <w:rFonts w:hint="default"/>
            <w:webHidden/>
          </w:rPr>
          <w:t>9</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61" w:history="1">
        <w:r w:rsidRPr="00291F80">
          <w:rPr>
            <w:rStyle w:val="ae"/>
            <w:rFonts w:ascii="Book Antiqua" w:hAnsi="Book Antiqua"/>
            <w:snapToGrid w:val="0"/>
          </w:rPr>
          <w:t>2.2</w:t>
        </w:r>
        <w:r w:rsidRPr="00291F80">
          <w:rPr>
            <w:rStyle w:val="ae"/>
          </w:rPr>
          <w:t xml:space="preserve"> </w:t>
        </w:r>
        <w:r w:rsidRPr="00291F80">
          <w:rPr>
            <w:rStyle w:val="ae"/>
          </w:rPr>
          <w:t>什么是</w:t>
        </w:r>
        <w:r w:rsidRPr="00291F80">
          <w:rPr>
            <w:rStyle w:val="ae"/>
          </w:rPr>
          <w:t>Binder</w:t>
        </w:r>
        <w:r>
          <w:rPr>
            <w:webHidden/>
          </w:rPr>
          <w:tab/>
        </w:r>
        <w:r>
          <w:rPr>
            <w:webHidden/>
          </w:rPr>
          <w:fldChar w:fldCharType="begin"/>
        </w:r>
        <w:r>
          <w:rPr>
            <w:webHidden/>
          </w:rPr>
          <w:instrText xml:space="preserve"> PAGEREF _Toc49524661 \h </w:instrText>
        </w:r>
        <w:r>
          <w:rPr>
            <w:webHidden/>
          </w:rPr>
        </w:r>
        <w:r>
          <w:rPr>
            <w:rFonts w:hint="default"/>
            <w:webHidden/>
          </w:rPr>
          <w:fldChar w:fldCharType="separate"/>
        </w:r>
        <w:r>
          <w:rPr>
            <w:rFonts w:hint="default"/>
            <w:webHidden/>
          </w:rPr>
          <w:t>10</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62" w:history="1">
        <w:r w:rsidRPr="00291F80">
          <w:rPr>
            <w:rStyle w:val="ae"/>
            <w:rFonts w:ascii="Book Antiqua" w:hAnsi="Book Antiqua"/>
            <w:snapToGrid w:val="0"/>
          </w:rPr>
          <w:t>2.3</w:t>
        </w:r>
        <w:r w:rsidRPr="00291F80">
          <w:rPr>
            <w:rStyle w:val="ae"/>
          </w:rPr>
          <w:t xml:space="preserve"> Lowmemorykill</w:t>
        </w:r>
        <w:r w:rsidRPr="00291F80">
          <w:rPr>
            <w:rStyle w:val="ae"/>
          </w:rPr>
          <w:t>机制</w:t>
        </w:r>
        <w:r>
          <w:rPr>
            <w:webHidden/>
          </w:rPr>
          <w:tab/>
        </w:r>
        <w:r>
          <w:rPr>
            <w:webHidden/>
          </w:rPr>
          <w:fldChar w:fldCharType="begin"/>
        </w:r>
        <w:r>
          <w:rPr>
            <w:webHidden/>
          </w:rPr>
          <w:instrText xml:space="preserve"> PAGEREF _Toc49524662 \h </w:instrText>
        </w:r>
        <w:r>
          <w:rPr>
            <w:webHidden/>
          </w:rPr>
        </w:r>
        <w:r>
          <w:rPr>
            <w:rFonts w:hint="default"/>
            <w:webHidden/>
          </w:rPr>
          <w:fldChar w:fldCharType="separate"/>
        </w:r>
        <w:r>
          <w:rPr>
            <w:rFonts w:hint="default"/>
            <w:webHidden/>
          </w:rPr>
          <w:t>13</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63" w:history="1">
        <w:r w:rsidRPr="00291F80">
          <w:rPr>
            <w:rStyle w:val="ae"/>
            <w:rFonts w:ascii="Book Antiqua" w:hAnsi="Book Antiqua"/>
            <w:snapToGrid w:val="0"/>
          </w:rPr>
          <w:t>2.4</w:t>
        </w:r>
        <w:r w:rsidRPr="00291F80">
          <w:rPr>
            <w:rStyle w:val="ae"/>
          </w:rPr>
          <w:t xml:space="preserve"> </w:t>
        </w:r>
        <w:r w:rsidRPr="00291F80">
          <w:rPr>
            <w:rStyle w:val="ae"/>
          </w:rPr>
          <w:t>线程状态</w:t>
        </w:r>
        <w:r>
          <w:rPr>
            <w:webHidden/>
          </w:rPr>
          <w:tab/>
        </w:r>
        <w:r>
          <w:rPr>
            <w:webHidden/>
          </w:rPr>
          <w:fldChar w:fldCharType="begin"/>
        </w:r>
        <w:r>
          <w:rPr>
            <w:webHidden/>
          </w:rPr>
          <w:instrText xml:space="preserve"> PAGEREF _Toc49524663 \h </w:instrText>
        </w:r>
        <w:r>
          <w:rPr>
            <w:webHidden/>
          </w:rPr>
        </w:r>
        <w:r>
          <w:rPr>
            <w:rFonts w:hint="default"/>
            <w:webHidden/>
          </w:rPr>
          <w:fldChar w:fldCharType="separate"/>
        </w:r>
        <w:r>
          <w:rPr>
            <w:rFonts w:hint="default"/>
            <w:webHidden/>
          </w:rPr>
          <w:t>13</w:t>
        </w:r>
        <w:r>
          <w:rPr>
            <w:webHidden/>
          </w:rPr>
          <w:fldChar w:fldCharType="end"/>
        </w:r>
      </w:hyperlink>
      <w:bookmarkStart w:id="1" w:name="_GoBack"/>
      <w:bookmarkEnd w:id="1"/>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64" w:history="1">
        <w:r w:rsidRPr="00291F80">
          <w:rPr>
            <w:rStyle w:val="ae"/>
            <w:rFonts w:ascii="Book Antiqua" w:hAnsi="Book Antiqua"/>
            <w:snapToGrid w:val="0"/>
          </w:rPr>
          <w:t>2.5</w:t>
        </w:r>
        <w:r w:rsidRPr="00291F80">
          <w:rPr>
            <w:rStyle w:val="ae"/>
          </w:rPr>
          <w:t xml:space="preserve"> ANR</w:t>
        </w:r>
        <w:r w:rsidRPr="00291F80">
          <w:rPr>
            <w:rStyle w:val="ae"/>
          </w:rPr>
          <w:t>相关的</w:t>
        </w:r>
        <w:r w:rsidRPr="00291F80">
          <w:rPr>
            <w:rStyle w:val="ae"/>
          </w:rPr>
          <w:t>log</w:t>
        </w:r>
        <w:r>
          <w:rPr>
            <w:webHidden/>
          </w:rPr>
          <w:tab/>
        </w:r>
        <w:r>
          <w:rPr>
            <w:webHidden/>
          </w:rPr>
          <w:fldChar w:fldCharType="begin"/>
        </w:r>
        <w:r>
          <w:rPr>
            <w:webHidden/>
          </w:rPr>
          <w:instrText xml:space="preserve"> PAGEREF _Toc49524664 \h </w:instrText>
        </w:r>
        <w:r>
          <w:rPr>
            <w:webHidden/>
          </w:rPr>
        </w:r>
        <w:r>
          <w:rPr>
            <w:rFonts w:hint="default"/>
            <w:webHidden/>
          </w:rPr>
          <w:fldChar w:fldCharType="separate"/>
        </w:r>
        <w:r>
          <w:rPr>
            <w:rFonts w:hint="default"/>
            <w:webHidden/>
          </w:rPr>
          <w:t>15</w:t>
        </w:r>
        <w:r>
          <w:rPr>
            <w:webHidden/>
          </w:rPr>
          <w:fldChar w:fldCharType="end"/>
        </w:r>
      </w:hyperlink>
    </w:p>
    <w:p w:rsidR="00B14DB2" w:rsidRDefault="00B14DB2">
      <w:pPr>
        <w:pStyle w:val="11"/>
        <w:tabs>
          <w:tab w:val="right" w:leader="dot" w:pos="9629"/>
        </w:tabs>
        <w:rPr>
          <w:rFonts w:asciiTheme="minorHAnsi" w:eastAsiaTheme="minorEastAsia" w:hAnsiTheme="minorHAnsi" w:cstheme="minorBidi" w:hint="default"/>
          <w:bCs w:val="0"/>
          <w:noProof/>
          <w:sz w:val="21"/>
          <w:szCs w:val="22"/>
        </w:rPr>
      </w:pPr>
      <w:hyperlink w:anchor="_Toc49524665" w:history="1">
        <w:r w:rsidRPr="00291F80">
          <w:rPr>
            <w:rStyle w:val="ae"/>
            <w:rFonts w:ascii="Book Antiqua" w:hAnsi="Book Antiqua"/>
            <w:noProof/>
          </w:rPr>
          <w:t>3</w:t>
        </w:r>
        <w:r w:rsidRPr="00291F80">
          <w:rPr>
            <w:rStyle w:val="ae"/>
            <w:noProof/>
          </w:rPr>
          <w:t xml:space="preserve"> ANR</w:t>
        </w:r>
        <w:r w:rsidRPr="00291F80">
          <w:rPr>
            <w:rStyle w:val="ae"/>
            <w:noProof/>
          </w:rPr>
          <w:t>相关</w:t>
        </w:r>
        <w:r w:rsidRPr="00291F80">
          <w:rPr>
            <w:rStyle w:val="ae"/>
            <w:noProof/>
          </w:rPr>
          <w:t>log</w:t>
        </w:r>
        <w:r w:rsidRPr="00291F80">
          <w:rPr>
            <w:rStyle w:val="ae"/>
            <w:noProof/>
          </w:rPr>
          <w:t>的详细说明</w:t>
        </w:r>
        <w:r>
          <w:rPr>
            <w:noProof/>
            <w:webHidden/>
          </w:rPr>
          <w:tab/>
        </w:r>
        <w:r>
          <w:rPr>
            <w:noProof/>
            <w:webHidden/>
          </w:rPr>
          <w:fldChar w:fldCharType="begin"/>
        </w:r>
        <w:r>
          <w:rPr>
            <w:noProof/>
            <w:webHidden/>
          </w:rPr>
          <w:instrText xml:space="preserve"> PAGEREF _Toc49524665 \h </w:instrText>
        </w:r>
        <w:r>
          <w:rPr>
            <w:noProof/>
            <w:webHidden/>
          </w:rPr>
        </w:r>
        <w:r>
          <w:rPr>
            <w:rFonts w:hint="default"/>
            <w:noProof/>
            <w:webHidden/>
          </w:rPr>
          <w:fldChar w:fldCharType="separate"/>
        </w:r>
        <w:r>
          <w:rPr>
            <w:rFonts w:hint="default"/>
            <w:noProof/>
            <w:webHidden/>
          </w:rPr>
          <w:t>16</w:t>
        </w:r>
        <w:r>
          <w:rPr>
            <w:noProof/>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66" w:history="1">
        <w:r w:rsidRPr="00291F80">
          <w:rPr>
            <w:rStyle w:val="ae"/>
            <w:rFonts w:ascii="Book Antiqua" w:hAnsi="Book Antiqua"/>
            <w:snapToGrid w:val="0"/>
          </w:rPr>
          <w:t>3.1</w:t>
        </w:r>
        <w:r w:rsidRPr="00291F80">
          <w:rPr>
            <w:rStyle w:val="ae"/>
          </w:rPr>
          <w:t xml:space="preserve"> system.log</w:t>
        </w:r>
        <w:r>
          <w:rPr>
            <w:webHidden/>
          </w:rPr>
          <w:tab/>
        </w:r>
        <w:r>
          <w:rPr>
            <w:webHidden/>
          </w:rPr>
          <w:fldChar w:fldCharType="begin"/>
        </w:r>
        <w:r>
          <w:rPr>
            <w:webHidden/>
          </w:rPr>
          <w:instrText xml:space="preserve"> PAGEREF _Toc49524666 \h </w:instrText>
        </w:r>
        <w:r>
          <w:rPr>
            <w:webHidden/>
          </w:rPr>
        </w:r>
        <w:r>
          <w:rPr>
            <w:rFonts w:hint="default"/>
            <w:webHidden/>
          </w:rPr>
          <w:fldChar w:fldCharType="separate"/>
        </w:r>
        <w:r>
          <w:rPr>
            <w:rFonts w:hint="default"/>
            <w:webHidden/>
          </w:rPr>
          <w:t>16</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67" w:history="1">
        <w:r w:rsidRPr="00291F80">
          <w:rPr>
            <w:rStyle w:val="ae"/>
            <w:rFonts w:ascii="Book Antiqua" w:hAnsi="Book Antiqua"/>
            <w:snapToGrid w:val="0"/>
          </w:rPr>
          <w:t>3.2</w:t>
        </w:r>
        <w:r w:rsidRPr="00291F80">
          <w:rPr>
            <w:rStyle w:val="ae"/>
          </w:rPr>
          <w:t xml:space="preserve"> main.log</w:t>
        </w:r>
        <w:r>
          <w:rPr>
            <w:webHidden/>
          </w:rPr>
          <w:tab/>
        </w:r>
        <w:r>
          <w:rPr>
            <w:webHidden/>
          </w:rPr>
          <w:fldChar w:fldCharType="begin"/>
        </w:r>
        <w:r>
          <w:rPr>
            <w:webHidden/>
          </w:rPr>
          <w:instrText xml:space="preserve"> PAGEREF _Toc49524667 \h </w:instrText>
        </w:r>
        <w:r>
          <w:rPr>
            <w:webHidden/>
          </w:rPr>
        </w:r>
        <w:r>
          <w:rPr>
            <w:rFonts w:hint="default"/>
            <w:webHidden/>
          </w:rPr>
          <w:fldChar w:fldCharType="separate"/>
        </w:r>
        <w:r>
          <w:rPr>
            <w:rFonts w:hint="default"/>
            <w:webHidden/>
          </w:rPr>
          <w:t>21</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68" w:history="1">
        <w:r w:rsidRPr="00291F80">
          <w:rPr>
            <w:rStyle w:val="ae"/>
            <w:rFonts w:ascii="Book Antiqua" w:hAnsi="Book Antiqua"/>
            <w:snapToGrid w:val="0"/>
          </w:rPr>
          <w:t>3.3</w:t>
        </w:r>
        <w:r w:rsidRPr="00291F80">
          <w:rPr>
            <w:rStyle w:val="ae"/>
          </w:rPr>
          <w:t xml:space="preserve"> event.log</w:t>
        </w:r>
        <w:r>
          <w:rPr>
            <w:webHidden/>
          </w:rPr>
          <w:tab/>
        </w:r>
        <w:r>
          <w:rPr>
            <w:webHidden/>
          </w:rPr>
          <w:fldChar w:fldCharType="begin"/>
        </w:r>
        <w:r>
          <w:rPr>
            <w:webHidden/>
          </w:rPr>
          <w:instrText xml:space="preserve"> PAGEREF _Toc49524668 \h </w:instrText>
        </w:r>
        <w:r>
          <w:rPr>
            <w:webHidden/>
          </w:rPr>
        </w:r>
        <w:r>
          <w:rPr>
            <w:rFonts w:hint="default"/>
            <w:webHidden/>
          </w:rPr>
          <w:fldChar w:fldCharType="separate"/>
        </w:r>
        <w:r>
          <w:rPr>
            <w:rFonts w:hint="default"/>
            <w:webHidden/>
          </w:rPr>
          <w:t>21</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69" w:history="1">
        <w:r w:rsidRPr="00291F80">
          <w:rPr>
            <w:rStyle w:val="ae"/>
            <w:rFonts w:ascii="Book Antiqua" w:hAnsi="Book Antiqua"/>
            <w:snapToGrid w:val="0"/>
          </w:rPr>
          <w:t>3.4</w:t>
        </w:r>
        <w:r w:rsidRPr="00291F80">
          <w:rPr>
            <w:rStyle w:val="ae"/>
          </w:rPr>
          <w:t xml:space="preserve"> kernel.log</w:t>
        </w:r>
        <w:r>
          <w:rPr>
            <w:webHidden/>
          </w:rPr>
          <w:tab/>
        </w:r>
        <w:r>
          <w:rPr>
            <w:webHidden/>
          </w:rPr>
          <w:fldChar w:fldCharType="begin"/>
        </w:r>
        <w:r>
          <w:rPr>
            <w:webHidden/>
          </w:rPr>
          <w:instrText xml:space="preserve"> PAGEREF _Toc49524669 \h </w:instrText>
        </w:r>
        <w:r>
          <w:rPr>
            <w:webHidden/>
          </w:rPr>
        </w:r>
        <w:r>
          <w:rPr>
            <w:rFonts w:hint="default"/>
            <w:webHidden/>
          </w:rPr>
          <w:fldChar w:fldCharType="separate"/>
        </w:r>
        <w:r>
          <w:rPr>
            <w:rFonts w:hint="default"/>
            <w:webHidden/>
          </w:rPr>
          <w:t>23</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70" w:history="1">
        <w:r w:rsidRPr="00291F80">
          <w:rPr>
            <w:rStyle w:val="ae"/>
            <w:rFonts w:ascii="Book Antiqua" w:hAnsi="Book Antiqua"/>
            <w:snapToGrid w:val="0"/>
          </w:rPr>
          <w:t>3.5</w:t>
        </w:r>
        <w:r w:rsidRPr="00291F80">
          <w:rPr>
            <w:rStyle w:val="ae"/>
          </w:rPr>
          <w:t xml:space="preserve"> trace.log</w:t>
        </w:r>
        <w:r>
          <w:rPr>
            <w:webHidden/>
          </w:rPr>
          <w:tab/>
        </w:r>
        <w:r>
          <w:rPr>
            <w:webHidden/>
          </w:rPr>
          <w:fldChar w:fldCharType="begin"/>
        </w:r>
        <w:r>
          <w:rPr>
            <w:webHidden/>
          </w:rPr>
          <w:instrText xml:space="preserve"> PAGEREF _Toc49524670 \h </w:instrText>
        </w:r>
        <w:r>
          <w:rPr>
            <w:webHidden/>
          </w:rPr>
        </w:r>
        <w:r>
          <w:rPr>
            <w:rFonts w:hint="default"/>
            <w:webHidden/>
          </w:rPr>
          <w:fldChar w:fldCharType="separate"/>
        </w:r>
        <w:r>
          <w:rPr>
            <w:rFonts w:hint="default"/>
            <w:webHidden/>
          </w:rPr>
          <w:t>25</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71" w:history="1">
        <w:r w:rsidRPr="00291F80">
          <w:rPr>
            <w:rStyle w:val="ae"/>
            <w:rFonts w:ascii="Book Antiqua" w:hAnsi="Book Antiqua"/>
            <w:snapToGrid w:val="0"/>
          </w:rPr>
          <w:t>3.6</w:t>
        </w:r>
        <w:r w:rsidRPr="00291F80">
          <w:rPr>
            <w:rStyle w:val="ae"/>
          </w:rPr>
          <w:t xml:space="preserve"> sysinfo.log</w:t>
        </w:r>
        <w:r>
          <w:rPr>
            <w:webHidden/>
          </w:rPr>
          <w:tab/>
        </w:r>
        <w:r>
          <w:rPr>
            <w:webHidden/>
          </w:rPr>
          <w:fldChar w:fldCharType="begin"/>
        </w:r>
        <w:r>
          <w:rPr>
            <w:webHidden/>
          </w:rPr>
          <w:instrText xml:space="preserve"> PAGEREF _Toc49524671 \h </w:instrText>
        </w:r>
        <w:r>
          <w:rPr>
            <w:webHidden/>
          </w:rPr>
        </w:r>
        <w:r>
          <w:rPr>
            <w:rFonts w:hint="default"/>
            <w:webHidden/>
          </w:rPr>
          <w:fldChar w:fldCharType="separate"/>
        </w:r>
        <w:r>
          <w:rPr>
            <w:rFonts w:hint="default"/>
            <w:webHidden/>
          </w:rPr>
          <w:t>28</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72" w:history="1">
        <w:r w:rsidRPr="00291F80">
          <w:rPr>
            <w:rStyle w:val="ae"/>
            <w:rFonts w:ascii="Book Antiqua" w:hAnsi="Book Antiqua"/>
            <w:snapToGrid w:val="0"/>
          </w:rPr>
          <w:t>3.7</w:t>
        </w:r>
        <w:r w:rsidRPr="00291F80">
          <w:rPr>
            <w:rStyle w:val="ae"/>
          </w:rPr>
          <w:t xml:space="preserve"> sgm.csv</w:t>
        </w:r>
        <w:r>
          <w:rPr>
            <w:webHidden/>
          </w:rPr>
          <w:tab/>
        </w:r>
        <w:r>
          <w:rPr>
            <w:webHidden/>
          </w:rPr>
          <w:fldChar w:fldCharType="begin"/>
        </w:r>
        <w:r>
          <w:rPr>
            <w:webHidden/>
          </w:rPr>
          <w:instrText xml:space="preserve"> PAGEREF _Toc49524672 \h </w:instrText>
        </w:r>
        <w:r>
          <w:rPr>
            <w:webHidden/>
          </w:rPr>
        </w:r>
        <w:r>
          <w:rPr>
            <w:rFonts w:hint="default"/>
            <w:webHidden/>
          </w:rPr>
          <w:fldChar w:fldCharType="separate"/>
        </w:r>
        <w:r>
          <w:rPr>
            <w:rFonts w:hint="default"/>
            <w:webHidden/>
          </w:rPr>
          <w:t>29</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73" w:history="1">
        <w:r w:rsidRPr="00291F80">
          <w:rPr>
            <w:rStyle w:val="ae"/>
            <w:rFonts w:ascii="Book Antiqua" w:hAnsi="Book Antiqua"/>
            <w:snapToGrid w:val="0"/>
          </w:rPr>
          <w:t>3.8</w:t>
        </w:r>
        <w:r w:rsidRPr="00291F80">
          <w:rPr>
            <w:rStyle w:val="ae"/>
          </w:rPr>
          <w:t xml:space="preserve"> ANR</w:t>
        </w:r>
        <w:r w:rsidRPr="00291F80">
          <w:rPr>
            <w:rStyle w:val="ae"/>
          </w:rPr>
          <w:t>打印调试</w:t>
        </w:r>
        <w:r w:rsidRPr="00291F80">
          <w:rPr>
            <w:rStyle w:val="ae"/>
          </w:rPr>
          <w:t>log</w:t>
        </w:r>
        <w:r w:rsidRPr="00291F80">
          <w:rPr>
            <w:rStyle w:val="ae"/>
          </w:rPr>
          <w:t>常用命令</w:t>
        </w:r>
        <w:r>
          <w:rPr>
            <w:webHidden/>
          </w:rPr>
          <w:tab/>
        </w:r>
        <w:r>
          <w:rPr>
            <w:webHidden/>
          </w:rPr>
          <w:fldChar w:fldCharType="begin"/>
        </w:r>
        <w:r>
          <w:rPr>
            <w:webHidden/>
          </w:rPr>
          <w:instrText xml:space="preserve"> PAGEREF _Toc49524673 \h </w:instrText>
        </w:r>
        <w:r>
          <w:rPr>
            <w:webHidden/>
          </w:rPr>
        </w:r>
        <w:r>
          <w:rPr>
            <w:rFonts w:hint="default"/>
            <w:webHidden/>
          </w:rPr>
          <w:fldChar w:fldCharType="separate"/>
        </w:r>
        <w:r>
          <w:rPr>
            <w:rFonts w:hint="default"/>
            <w:webHidden/>
          </w:rPr>
          <w:t>30</w:t>
        </w:r>
        <w:r>
          <w:rPr>
            <w:webHidden/>
          </w:rPr>
          <w:fldChar w:fldCharType="end"/>
        </w:r>
      </w:hyperlink>
    </w:p>
    <w:p w:rsidR="00B14DB2" w:rsidRDefault="00B14DB2">
      <w:pPr>
        <w:pStyle w:val="11"/>
        <w:tabs>
          <w:tab w:val="right" w:leader="dot" w:pos="9629"/>
        </w:tabs>
        <w:rPr>
          <w:rFonts w:asciiTheme="minorHAnsi" w:eastAsiaTheme="minorEastAsia" w:hAnsiTheme="minorHAnsi" w:cstheme="minorBidi" w:hint="default"/>
          <w:bCs w:val="0"/>
          <w:noProof/>
          <w:sz w:val="21"/>
          <w:szCs w:val="22"/>
        </w:rPr>
      </w:pPr>
      <w:hyperlink w:anchor="_Toc49524674" w:history="1">
        <w:r w:rsidRPr="00291F80">
          <w:rPr>
            <w:rStyle w:val="ae"/>
            <w:rFonts w:ascii="Book Antiqua" w:hAnsi="Book Antiqua"/>
            <w:noProof/>
          </w:rPr>
          <w:t>4</w:t>
        </w:r>
        <w:r w:rsidRPr="00291F80">
          <w:rPr>
            <w:rStyle w:val="ae"/>
            <w:noProof/>
          </w:rPr>
          <w:t xml:space="preserve"> ANR</w:t>
        </w:r>
        <w:r w:rsidRPr="00291F80">
          <w:rPr>
            <w:rStyle w:val="ae"/>
            <w:noProof/>
          </w:rPr>
          <w:t>分析流转流程</w:t>
        </w:r>
        <w:r>
          <w:rPr>
            <w:noProof/>
            <w:webHidden/>
          </w:rPr>
          <w:tab/>
        </w:r>
        <w:r>
          <w:rPr>
            <w:noProof/>
            <w:webHidden/>
          </w:rPr>
          <w:fldChar w:fldCharType="begin"/>
        </w:r>
        <w:r>
          <w:rPr>
            <w:noProof/>
            <w:webHidden/>
          </w:rPr>
          <w:instrText xml:space="preserve"> PAGEREF _Toc49524674 \h </w:instrText>
        </w:r>
        <w:r>
          <w:rPr>
            <w:noProof/>
            <w:webHidden/>
          </w:rPr>
        </w:r>
        <w:r>
          <w:rPr>
            <w:rFonts w:hint="default"/>
            <w:noProof/>
            <w:webHidden/>
          </w:rPr>
          <w:fldChar w:fldCharType="separate"/>
        </w:r>
        <w:r>
          <w:rPr>
            <w:rFonts w:hint="default"/>
            <w:noProof/>
            <w:webHidden/>
          </w:rPr>
          <w:t>31</w:t>
        </w:r>
        <w:r>
          <w:rPr>
            <w:noProof/>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75" w:history="1">
        <w:r w:rsidRPr="00291F80">
          <w:rPr>
            <w:rStyle w:val="ae"/>
            <w:rFonts w:ascii="Book Antiqua" w:hAnsi="Book Antiqua"/>
            <w:snapToGrid w:val="0"/>
          </w:rPr>
          <w:t>4.1</w:t>
        </w:r>
        <w:r w:rsidRPr="00291F80">
          <w:rPr>
            <w:rStyle w:val="ae"/>
          </w:rPr>
          <w:t xml:space="preserve"> ANR</w:t>
        </w:r>
        <w:r w:rsidRPr="00291F80">
          <w:rPr>
            <w:rStyle w:val="ae"/>
          </w:rPr>
          <w:t>问题分析的步骤</w:t>
        </w:r>
        <w:r>
          <w:rPr>
            <w:webHidden/>
          </w:rPr>
          <w:tab/>
        </w:r>
        <w:r>
          <w:rPr>
            <w:webHidden/>
          </w:rPr>
          <w:fldChar w:fldCharType="begin"/>
        </w:r>
        <w:r>
          <w:rPr>
            <w:webHidden/>
          </w:rPr>
          <w:instrText xml:space="preserve"> PAGEREF _Toc49524675 \h </w:instrText>
        </w:r>
        <w:r>
          <w:rPr>
            <w:webHidden/>
          </w:rPr>
        </w:r>
        <w:r>
          <w:rPr>
            <w:rFonts w:hint="default"/>
            <w:webHidden/>
          </w:rPr>
          <w:fldChar w:fldCharType="separate"/>
        </w:r>
        <w:r>
          <w:rPr>
            <w:rFonts w:hint="default"/>
            <w:webHidden/>
          </w:rPr>
          <w:t>31</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76" w:history="1">
        <w:r w:rsidRPr="00291F80">
          <w:rPr>
            <w:rStyle w:val="ae"/>
            <w:rFonts w:ascii="Book Antiqua" w:hAnsi="Book Antiqua"/>
            <w:snapToGrid w:val="0"/>
          </w:rPr>
          <w:t>4.2</w:t>
        </w:r>
        <w:r w:rsidRPr="00291F80">
          <w:rPr>
            <w:rStyle w:val="ae"/>
          </w:rPr>
          <w:t xml:space="preserve"> ANR</w:t>
        </w:r>
        <w:r w:rsidRPr="00291F80">
          <w:rPr>
            <w:rStyle w:val="ae"/>
          </w:rPr>
          <w:t>问题流转流程图</w:t>
        </w:r>
        <w:r>
          <w:rPr>
            <w:webHidden/>
          </w:rPr>
          <w:tab/>
        </w:r>
        <w:r>
          <w:rPr>
            <w:webHidden/>
          </w:rPr>
          <w:fldChar w:fldCharType="begin"/>
        </w:r>
        <w:r>
          <w:rPr>
            <w:webHidden/>
          </w:rPr>
          <w:instrText xml:space="preserve"> PAGEREF _Toc49524676 \h </w:instrText>
        </w:r>
        <w:r>
          <w:rPr>
            <w:webHidden/>
          </w:rPr>
        </w:r>
        <w:r>
          <w:rPr>
            <w:rFonts w:hint="default"/>
            <w:webHidden/>
          </w:rPr>
          <w:fldChar w:fldCharType="separate"/>
        </w:r>
        <w:r>
          <w:rPr>
            <w:rFonts w:hint="default"/>
            <w:webHidden/>
          </w:rPr>
          <w:t>41</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77" w:history="1">
        <w:r w:rsidRPr="00291F80">
          <w:rPr>
            <w:rStyle w:val="ae"/>
            <w:rFonts w:ascii="Book Antiqua" w:hAnsi="Book Antiqua"/>
            <w:snapToGrid w:val="0"/>
          </w:rPr>
          <w:t>4.3</w:t>
        </w:r>
        <w:r w:rsidRPr="00291F80">
          <w:rPr>
            <w:rStyle w:val="ae"/>
          </w:rPr>
          <w:t xml:space="preserve"> ANR</w:t>
        </w:r>
        <w:r w:rsidRPr="00291F80">
          <w:rPr>
            <w:rStyle w:val="ae"/>
          </w:rPr>
          <w:t>问题分析模板（应用部分）</w:t>
        </w:r>
        <w:r>
          <w:rPr>
            <w:webHidden/>
          </w:rPr>
          <w:tab/>
        </w:r>
        <w:r>
          <w:rPr>
            <w:webHidden/>
          </w:rPr>
          <w:fldChar w:fldCharType="begin"/>
        </w:r>
        <w:r>
          <w:rPr>
            <w:webHidden/>
          </w:rPr>
          <w:instrText xml:space="preserve"> PAGEREF _Toc49524677 \h </w:instrText>
        </w:r>
        <w:r>
          <w:rPr>
            <w:webHidden/>
          </w:rPr>
        </w:r>
        <w:r>
          <w:rPr>
            <w:rFonts w:hint="default"/>
            <w:webHidden/>
          </w:rPr>
          <w:fldChar w:fldCharType="separate"/>
        </w:r>
        <w:r>
          <w:rPr>
            <w:rFonts w:hint="default"/>
            <w:webHidden/>
          </w:rPr>
          <w:t>41</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78" w:history="1">
        <w:r w:rsidRPr="00291F80">
          <w:rPr>
            <w:rStyle w:val="ae"/>
            <w:rFonts w:ascii="Book Antiqua" w:hAnsi="Book Antiqua"/>
            <w:snapToGrid w:val="0"/>
          </w:rPr>
          <w:t>4.4</w:t>
        </w:r>
        <w:r w:rsidRPr="00291F80">
          <w:rPr>
            <w:rStyle w:val="ae"/>
          </w:rPr>
          <w:t xml:space="preserve"> </w:t>
        </w:r>
        <w:r w:rsidRPr="00291F80">
          <w:rPr>
            <w:rStyle w:val="ae"/>
          </w:rPr>
          <w:t>分析</w:t>
        </w:r>
        <w:r w:rsidRPr="00291F80">
          <w:rPr>
            <w:rStyle w:val="ae"/>
          </w:rPr>
          <w:t>ANR</w:t>
        </w:r>
        <w:r w:rsidRPr="00291F80">
          <w:rPr>
            <w:rStyle w:val="ae"/>
          </w:rPr>
          <w:t>问题的建议</w:t>
        </w:r>
        <w:r>
          <w:rPr>
            <w:webHidden/>
          </w:rPr>
          <w:tab/>
        </w:r>
        <w:r>
          <w:rPr>
            <w:webHidden/>
          </w:rPr>
          <w:fldChar w:fldCharType="begin"/>
        </w:r>
        <w:r>
          <w:rPr>
            <w:webHidden/>
          </w:rPr>
          <w:instrText xml:space="preserve"> PAGEREF _Toc49524678 \h </w:instrText>
        </w:r>
        <w:r>
          <w:rPr>
            <w:webHidden/>
          </w:rPr>
        </w:r>
        <w:r>
          <w:rPr>
            <w:rFonts w:hint="default"/>
            <w:webHidden/>
          </w:rPr>
          <w:fldChar w:fldCharType="separate"/>
        </w:r>
        <w:r>
          <w:rPr>
            <w:rFonts w:hint="default"/>
            <w:webHidden/>
          </w:rPr>
          <w:t>43</w:t>
        </w:r>
        <w:r>
          <w:rPr>
            <w:webHidden/>
          </w:rPr>
          <w:fldChar w:fldCharType="end"/>
        </w:r>
      </w:hyperlink>
    </w:p>
    <w:p w:rsidR="00B14DB2" w:rsidRDefault="00B14DB2">
      <w:pPr>
        <w:pStyle w:val="11"/>
        <w:tabs>
          <w:tab w:val="right" w:leader="dot" w:pos="9629"/>
        </w:tabs>
        <w:rPr>
          <w:rFonts w:asciiTheme="minorHAnsi" w:eastAsiaTheme="minorEastAsia" w:hAnsiTheme="minorHAnsi" w:cstheme="minorBidi" w:hint="default"/>
          <w:bCs w:val="0"/>
          <w:noProof/>
          <w:sz w:val="21"/>
          <w:szCs w:val="22"/>
        </w:rPr>
      </w:pPr>
      <w:hyperlink w:anchor="_Toc49524679" w:history="1">
        <w:r w:rsidRPr="00291F80">
          <w:rPr>
            <w:rStyle w:val="ae"/>
            <w:rFonts w:ascii="Book Antiqua" w:hAnsi="Book Antiqua"/>
            <w:noProof/>
          </w:rPr>
          <w:t>5</w:t>
        </w:r>
        <w:r w:rsidRPr="00291F80">
          <w:rPr>
            <w:rStyle w:val="ae"/>
            <w:noProof/>
          </w:rPr>
          <w:t xml:space="preserve"> ANR</w:t>
        </w:r>
        <w:r w:rsidRPr="00291F80">
          <w:rPr>
            <w:rStyle w:val="ae"/>
            <w:noProof/>
          </w:rPr>
          <w:t>问题分析实例</w:t>
        </w:r>
        <w:r>
          <w:rPr>
            <w:noProof/>
            <w:webHidden/>
          </w:rPr>
          <w:tab/>
        </w:r>
        <w:r>
          <w:rPr>
            <w:noProof/>
            <w:webHidden/>
          </w:rPr>
          <w:fldChar w:fldCharType="begin"/>
        </w:r>
        <w:r>
          <w:rPr>
            <w:noProof/>
            <w:webHidden/>
          </w:rPr>
          <w:instrText xml:space="preserve"> PAGEREF _Toc49524679 \h </w:instrText>
        </w:r>
        <w:r>
          <w:rPr>
            <w:noProof/>
            <w:webHidden/>
          </w:rPr>
        </w:r>
        <w:r>
          <w:rPr>
            <w:rFonts w:hint="default"/>
            <w:noProof/>
            <w:webHidden/>
          </w:rPr>
          <w:fldChar w:fldCharType="separate"/>
        </w:r>
        <w:r>
          <w:rPr>
            <w:rFonts w:hint="default"/>
            <w:noProof/>
            <w:webHidden/>
          </w:rPr>
          <w:t>43</w:t>
        </w:r>
        <w:r>
          <w:rPr>
            <w:noProof/>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80" w:history="1">
        <w:r w:rsidRPr="00291F80">
          <w:rPr>
            <w:rStyle w:val="ae"/>
            <w:rFonts w:ascii="Book Antiqua" w:hAnsi="Book Antiqua"/>
            <w:snapToGrid w:val="0"/>
          </w:rPr>
          <w:t>5.1</w:t>
        </w:r>
        <w:r w:rsidRPr="00291F80">
          <w:rPr>
            <w:rStyle w:val="ae"/>
          </w:rPr>
          <w:t xml:space="preserve"> activity</w:t>
        </w:r>
        <w:r w:rsidRPr="00291F80">
          <w:rPr>
            <w:rStyle w:val="ae"/>
          </w:rPr>
          <w:t>多实例</w:t>
        </w:r>
        <w:r>
          <w:rPr>
            <w:webHidden/>
          </w:rPr>
          <w:tab/>
        </w:r>
        <w:r>
          <w:rPr>
            <w:webHidden/>
          </w:rPr>
          <w:fldChar w:fldCharType="begin"/>
        </w:r>
        <w:r>
          <w:rPr>
            <w:webHidden/>
          </w:rPr>
          <w:instrText xml:space="preserve"> PAGEREF _Toc49524680 \h </w:instrText>
        </w:r>
        <w:r>
          <w:rPr>
            <w:webHidden/>
          </w:rPr>
        </w:r>
        <w:r>
          <w:rPr>
            <w:rFonts w:hint="default"/>
            <w:webHidden/>
          </w:rPr>
          <w:fldChar w:fldCharType="separate"/>
        </w:r>
        <w:r>
          <w:rPr>
            <w:rFonts w:hint="default"/>
            <w:webHidden/>
          </w:rPr>
          <w:t>43</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81" w:history="1">
        <w:r w:rsidRPr="00291F80">
          <w:rPr>
            <w:rStyle w:val="ae"/>
            <w:rFonts w:ascii="Book Antiqua" w:hAnsi="Book Antiqua"/>
            <w:snapToGrid w:val="0"/>
          </w:rPr>
          <w:t>5.2</w:t>
        </w:r>
        <w:r w:rsidRPr="00291F80">
          <w:rPr>
            <w:rStyle w:val="ae"/>
          </w:rPr>
          <w:t xml:space="preserve"> </w:t>
        </w:r>
        <w:r w:rsidRPr="00291F80">
          <w:rPr>
            <w:rStyle w:val="ae"/>
          </w:rPr>
          <w:t>应用</w:t>
        </w:r>
        <w:r w:rsidRPr="00291F80">
          <w:rPr>
            <w:rStyle w:val="ae"/>
          </w:rPr>
          <w:t>crash</w:t>
        </w:r>
        <w:r w:rsidRPr="00291F80">
          <w:rPr>
            <w:rStyle w:val="ae"/>
          </w:rPr>
          <w:t>导致的</w:t>
        </w:r>
        <w:r w:rsidRPr="00291F80">
          <w:rPr>
            <w:rStyle w:val="ae"/>
          </w:rPr>
          <w:t>ANR</w:t>
        </w:r>
        <w:r w:rsidRPr="00291F80">
          <w:rPr>
            <w:rStyle w:val="ae"/>
          </w:rPr>
          <w:t>问题</w:t>
        </w:r>
        <w:r>
          <w:rPr>
            <w:webHidden/>
          </w:rPr>
          <w:tab/>
        </w:r>
        <w:r>
          <w:rPr>
            <w:webHidden/>
          </w:rPr>
          <w:fldChar w:fldCharType="begin"/>
        </w:r>
        <w:r>
          <w:rPr>
            <w:webHidden/>
          </w:rPr>
          <w:instrText xml:space="preserve"> PAGEREF _Toc49524681 \h </w:instrText>
        </w:r>
        <w:r>
          <w:rPr>
            <w:webHidden/>
          </w:rPr>
        </w:r>
        <w:r>
          <w:rPr>
            <w:rFonts w:hint="default"/>
            <w:webHidden/>
          </w:rPr>
          <w:fldChar w:fldCharType="separate"/>
        </w:r>
        <w:r>
          <w:rPr>
            <w:rFonts w:hint="default"/>
            <w:webHidden/>
          </w:rPr>
          <w:t>44</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82" w:history="1">
        <w:r w:rsidRPr="00291F80">
          <w:rPr>
            <w:rStyle w:val="ae"/>
            <w:rFonts w:ascii="Book Antiqua" w:hAnsi="Book Antiqua"/>
            <w:snapToGrid w:val="0"/>
          </w:rPr>
          <w:t>5.3</w:t>
        </w:r>
        <w:r w:rsidRPr="00291F80">
          <w:rPr>
            <w:rStyle w:val="ae"/>
          </w:rPr>
          <w:t xml:space="preserve"> iowait</w:t>
        </w:r>
        <w:r w:rsidRPr="00291F80">
          <w:rPr>
            <w:rStyle w:val="ae"/>
          </w:rPr>
          <w:t>占用高</w:t>
        </w:r>
        <w:r>
          <w:rPr>
            <w:webHidden/>
          </w:rPr>
          <w:tab/>
        </w:r>
        <w:r>
          <w:rPr>
            <w:webHidden/>
          </w:rPr>
          <w:fldChar w:fldCharType="begin"/>
        </w:r>
        <w:r>
          <w:rPr>
            <w:webHidden/>
          </w:rPr>
          <w:instrText xml:space="preserve"> PAGEREF _Toc49524682 \h </w:instrText>
        </w:r>
        <w:r>
          <w:rPr>
            <w:webHidden/>
          </w:rPr>
        </w:r>
        <w:r>
          <w:rPr>
            <w:rFonts w:hint="default"/>
            <w:webHidden/>
          </w:rPr>
          <w:fldChar w:fldCharType="separate"/>
        </w:r>
        <w:r>
          <w:rPr>
            <w:rFonts w:hint="default"/>
            <w:webHidden/>
          </w:rPr>
          <w:t>45</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83" w:history="1">
        <w:r w:rsidRPr="00291F80">
          <w:rPr>
            <w:rStyle w:val="ae"/>
            <w:rFonts w:ascii="Book Antiqua" w:hAnsi="Book Antiqua"/>
            <w:snapToGrid w:val="0"/>
          </w:rPr>
          <w:t>5.4</w:t>
        </w:r>
        <w:r w:rsidRPr="00291F80">
          <w:rPr>
            <w:rStyle w:val="ae"/>
          </w:rPr>
          <w:t xml:space="preserve"> log</w:t>
        </w:r>
        <w:r w:rsidRPr="00291F80">
          <w:rPr>
            <w:rStyle w:val="ae"/>
          </w:rPr>
          <w:t>过多打印对系统的影响</w:t>
        </w:r>
        <w:r>
          <w:rPr>
            <w:webHidden/>
          </w:rPr>
          <w:tab/>
        </w:r>
        <w:r>
          <w:rPr>
            <w:webHidden/>
          </w:rPr>
          <w:fldChar w:fldCharType="begin"/>
        </w:r>
        <w:r>
          <w:rPr>
            <w:webHidden/>
          </w:rPr>
          <w:instrText xml:space="preserve"> PAGEREF _Toc49524683 \h </w:instrText>
        </w:r>
        <w:r>
          <w:rPr>
            <w:webHidden/>
          </w:rPr>
        </w:r>
        <w:r>
          <w:rPr>
            <w:rFonts w:hint="default"/>
            <w:webHidden/>
          </w:rPr>
          <w:fldChar w:fldCharType="separate"/>
        </w:r>
        <w:r>
          <w:rPr>
            <w:rFonts w:hint="default"/>
            <w:webHidden/>
          </w:rPr>
          <w:t>46</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84" w:history="1">
        <w:r w:rsidRPr="00291F80">
          <w:rPr>
            <w:rStyle w:val="ae"/>
            <w:rFonts w:ascii="Book Antiqua" w:hAnsi="Book Antiqua"/>
            <w:snapToGrid w:val="0"/>
          </w:rPr>
          <w:t>5.5</w:t>
        </w:r>
        <w:r w:rsidRPr="00291F80">
          <w:rPr>
            <w:rStyle w:val="ae"/>
          </w:rPr>
          <w:t xml:space="preserve"> Lowmemorykiller</w:t>
        </w:r>
        <w:r w:rsidRPr="00291F80">
          <w:rPr>
            <w:rStyle w:val="ae"/>
          </w:rPr>
          <w:t>杀进程导致的</w:t>
        </w:r>
        <w:r w:rsidRPr="00291F80">
          <w:rPr>
            <w:rStyle w:val="ae"/>
          </w:rPr>
          <w:t>ANR</w:t>
        </w:r>
        <w:r>
          <w:rPr>
            <w:webHidden/>
          </w:rPr>
          <w:tab/>
        </w:r>
        <w:r>
          <w:rPr>
            <w:webHidden/>
          </w:rPr>
          <w:fldChar w:fldCharType="begin"/>
        </w:r>
        <w:r>
          <w:rPr>
            <w:webHidden/>
          </w:rPr>
          <w:instrText xml:space="preserve"> PAGEREF _Toc49524684 \h </w:instrText>
        </w:r>
        <w:r>
          <w:rPr>
            <w:webHidden/>
          </w:rPr>
        </w:r>
        <w:r>
          <w:rPr>
            <w:rFonts w:hint="default"/>
            <w:webHidden/>
          </w:rPr>
          <w:fldChar w:fldCharType="separate"/>
        </w:r>
        <w:r>
          <w:rPr>
            <w:rFonts w:hint="default"/>
            <w:webHidden/>
          </w:rPr>
          <w:t>47</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85" w:history="1">
        <w:r w:rsidRPr="00291F80">
          <w:rPr>
            <w:rStyle w:val="ae"/>
            <w:rFonts w:ascii="Book Antiqua" w:hAnsi="Book Antiqua"/>
            <w:snapToGrid w:val="0"/>
          </w:rPr>
          <w:t>5.6</w:t>
        </w:r>
        <w:r w:rsidRPr="00291F80">
          <w:rPr>
            <w:rStyle w:val="ae"/>
          </w:rPr>
          <w:t xml:space="preserve"> </w:t>
        </w:r>
        <w:r w:rsidRPr="00291F80">
          <w:rPr>
            <w:rStyle w:val="ae"/>
          </w:rPr>
          <w:t>焦点窗口切换问题</w:t>
        </w:r>
        <w:r>
          <w:rPr>
            <w:webHidden/>
          </w:rPr>
          <w:tab/>
        </w:r>
        <w:r>
          <w:rPr>
            <w:webHidden/>
          </w:rPr>
          <w:fldChar w:fldCharType="begin"/>
        </w:r>
        <w:r>
          <w:rPr>
            <w:webHidden/>
          </w:rPr>
          <w:instrText xml:space="preserve"> PAGEREF _Toc49524685 \h </w:instrText>
        </w:r>
        <w:r>
          <w:rPr>
            <w:webHidden/>
          </w:rPr>
        </w:r>
        <w:r>
          <w:rPr>
            <w:rFonts w:hint="default"/>
            <w:webHidden/>
          </w:rPr>
          <w:fldChar w:fldCharType="separate"/>
        </w:r>
        <w:r>
          <w:rPr>
            <w:rFonts w:hint="default"/>
            <w:webHidden/>
          </w:rPr>
          <w:t>48</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86" w:history="1">
        <w:r w:rsidRPr="00291F80">
          <w:rPr>
            <w:rStyle w:val="ae"/>
            <w:rFonts w:ascii="Book Antiqua" w:hAnsi="Book Antiqua"/>
            <w:snapToGrid w:val="0"/>
          </w:rPr>
          <w:t>5.7</w:t>
        </w:r>
        <w:r w:rsidRPr="00291F80">
          <w:rPr>
            <w:rStyle w:val="ae"/>
          </w:rPr>
          <w:t xml:space="preserve"> GPU</w:t>
        </w:r>
        <w:r w:rsidRPr="00291F80">
          <w:rPr>
            <w:rStyle w:val="ae"/>
          </w:rPr>
          <w:t>问题导致</w:t>
        </w:r>
        <w:r w:rsidRPr="00291F80">
          <w:rPr>
            <w:rStyle w:val="ae"/>
          </w:rPr>
          <w:t>ANR</w:t>
        </w:r>
        <w:r>
          <w:rPr>
            <w:webHidden/>
          </w:rPr>
          <w:tab/>
        </w:r>
        <w:r>
          <w:rPr>
            <w:webHidden/>
          </w:rPr>
          <w:fldChar w:fldCharType="begin"/>
        </w:r>
        <w:r>
          <w:rPr>
            <w:webHidden/>
          </w:rPr>
          <w:instrText xml:space="preserve"> PAGEREF _Toc49524686 \h </w:instrText>
        </w:r>
        <w:r>
          <w:rPr>
            <w:webHidden/>
          </w:rPr>
        </w:r>
        <w:r>
          <w:rPr>
            <w:rFonts w:hint="default"/>
            <w:webHidden/>
          </w:rPr>
          <w:fldChar w:fldCharType="separate"/>
        </w:r>
        <w:r>
          <w:rPr>
            <w:rFonts w:hint="default"/>
            <w:webHidden/>
          </w:rPr>
          <w:t>48</w:t>
        </w:r>
        <w:r>
          <w:rPr>
            <w:webHidden/>
          </w:rPr>
          <w:fldChar w:fldCharType="end"/>
        </w:r>
      </w:hyperlink>
    </w:p>
    <w:p w:rsidR="00B14DB2" w:rsidRDefault="00B14DB2">
      <w:pPr>
        <w:pStyle w:val="23"/>
        <w:tabs>
          <w:tab w:val="right" w:leader="dot" w:pos="9629"/>
        </w:tabs>
        <w:ind w:left="210"/>
        <w:rPr>
          <w:rFonts w:asciiTheme="minorHAnsi" w:eastAsiaTheme="minorEastAsia" w:hAnsiTheme="minorHAnsi" w:cstheme="minorBidi" w:hint="default"/>
          <w:sz w:val="21"/>
          <w:szCs w:val="22"/>
        </w:rPr>
      </w:pPr>
      <w:hyperlink w:anchor="_Toc49524687" w:history="1">
        <w:r w:rsidRPr="00291F80">
          <w:rPr>
            <w:rStyle w:val="ae"/>
            <w:rFonts w:ascii="Book Antiqua" w:hAnsi="Book Antiqua"/>
            <w:snapToGrid w:val="0"/>
          </w:rPr>
          <w:t>5.8</w:t>
        </w:r>
        <w:r w:rsidRPr="00291F80">
          <w:rPr>
            <w:rStyle w:val="ae"/>
          </w:rPr>
          <w:t xml:space="preserve"> </w:t>
        </w:r>
        <w:r w:rsidRPr="00291F80">
          <w:rPr>
            <w:rStyle w:val="ae"/>
          </w:rPr>
          <w:t>应用导致的</w:t>
        </w:r>
        <w:r w:rsidRPr="00291F80">
          <w:rPr>
            <w:rStyle w:val="ae"/>
          </w:rPr>
          <w:t>ANR</w:t>
        </w:r>
        <w:r w:rsidRPr="00291F80">
          <w:rPr>
            <w:rStyle w:val="ae"/>
          </w:rPr>
          <w:t>问题</w:t>
        </w:r>
        <w:r>
          <w:rPr>
            <w:webHidden/>
          </w:rPr>
          <w:tab/>
        </w:r>
        <w:r>
          <w:rPr>
            <w:webHidden/>
          </w:rPr>
          <w:fldChar w:fldCharType="begin"/>
        </w:r>
        <w:r>
          <w:rPr>
            <w:webHidden/>
          </w:rPr>
          <w:instrText xml:space="preserve"> PAGEREF _Toc49524687 \h </w:instrText>
        </w:r>
        <w:r>
          <w:rPr>
            <w:webHidden/>
          </w:rPr>
        </w:r>
        <w:r>
          <w:rPr>
            <w:rFonts w:hint="default"/>
            <w:webHidden/>
          </w:rPr>
          <w:fldChar w:fldCharType="separate"/>
        </w:r>
        <w:r>
          <w:rPr>
            <w:rFonts w:hint="default"/>
            <w:webHidden/>
          </w:rPr>
          <w:t>51</w:t>
        </w:r>
        <w:r>
          <w:rPr>
            <w:webHidden/>
          </w:rPr>
          <w:fldChar w:fldCharType="end"/>
        </w:r>
      </w:hyperlink>
    </w:p>
    <w:p w:rsidR="00B14DB2" w:rsidRDefault="00B14DB2">
      <w:pPr>
        <w:pStyle w:val="11"/>
        <w:tabs>
          <w:tab w:val="right" w:leader="dot" w:pos="9629"/>
        </w:tabs>
        <w:rPr>
          <w:rFonts w:asciiTheme="minorHAnsi" w:eastAsiaTheme="minorEastAsia" w:hAnsiTheme="minorHAnsi" w:cstheme="minorBidi" w:hint="default"/>
          <w:bCs w:val="0"/>
          <w:noProof/>
          <w:sz w:val="21"/>
          <w:szCs w:val="22"/>
        </w:rPr>
      </w:pPr>
      <w:hyperlink w:anchor="_Toc49524688" w:history="1">
        <w:r w:rsidRPr="00291F80">
          <w:rPr>
            <w:rStyle w:val="ae"/>
            <w:rFonts w:ascii="Book Antiqua" w:hAnsi="Book Antiqua"/>
            <w:noProof/>
          </w:rPr>
          <w:t>6</w:t>
        </w:r>
        <w:r w:rsidRPr="00291F80">
          <w:rPr>
            <w:rStyle w:val="ae"/>
            <w:noProof/>
          </w:rPr>
          <w:t xml:space="preserve"> </w:t>
        </w:r>
        <w:r w:rsidRPr="00291F80">
          <w:rPr>
            <w:rStyle w:val="ae"/>
            <w:noProof/>
          </w:rPr>
          <w:t>小结</w:t>
        </w:r>
        <w:r>
          <w:rPr>
            <w:noProof/>
            <w:webHidden/>
          </w:rPr>
          <w:tab/>
        </w:r>
        <w:r>
          <w:rPr>
            <w:noProof/>
            <w:webHidden/>
          </w:rPr>
          <w:fldChar w:fldCharType="begin"/>
        </w:r>
        <w:r>
          <w:rPr>
            <w:noProof/>
            <w:webHidden/>
          </w:rPr>
          <w:instrText xml:space="preserve"> PAGEREF _Toc49524688 \h </w:instrText>
        </w:r>
        <w:r>
          <w:rPr>
            <w:noProof/>
            <w:webHidden/>
          </w:rPr>
        </w:r>
        <w:r>
          <w:rPr>
            <w:rFonts w:hint="default"/>
            <w:noProof/>
            <w:webHidden/>
          </w:rPr>
          <w:fldChar w:fldCharType="separate"/>
        </w:r>
        <w:r>
          <w:rPr>
            <w:rFonts w:hint="default"/>
            <w:noProof/>
            <w:webHidden/>
          </w:rPr>
          <w:t>51</w:t>
        </w:r>
        <w:r>
          <w:rPr>
            <w:noProof/>
            <w:webHidden/>
          </w:rPr>
          <w:fldChar w:fldCharType="end"/>
        </w:r>
      </w:hyperlink>
    </w:p>
    <w:p w:rsidR="008F4330" w:rsidRDefault="00EA1A9D" w:rsidP="008F4330">
      <w:pPr>
        <w:rPr>
          <w:rFonts w:hint="default"/>
        </w:rPr>
      </w:pPr>
      <w:r>
        <w:rPr>
          <w:rFonts w:hint="default"/>
        </w:rPr>
        <w:fldChar w:fldCharType="end"/>
      </w:r>
    </w:p>
    <w:p w:rsidR="00C04CA6" w:rsidRDefault="00C04CA6" w:rsidP="008F4330">
      <w:pPr>
        <w:rPr>
          <w:rFonts w:hint="default"/>
          <w:noProof/>
          <w:sz w:val="20"/>
          <w:szCs w:val="20"/>
        </w:rPr>
      </w:pPr>
    </w:p>
    <w:p w:rsidR="008F4330" w:rsidRPr="008F4330" w:rsidRDefault="008F4330" w:rsidP="008F4330">
      <w:pPr>
        <w:rPr>
          <w:rFonts w:hint="default"/>
        </w:rPr>
        <w:sectPr w:rsidR="008F4330" w:rsidRPr="008F4330">
          <w:headerReference w:type="even" r:id="rId21"/>
          <w:headerReference w:type="default" r:id="rId22"/>
          <w:footerReference w:type="even" r:id="rId23"/>
          <w:headerReference w:type="first" r:id="rId24"/>
          <w:footerReference w:type="first" r:id="rId25"/>
          <w:pgSz w:w="11907" w:h="16840" w:code="9"/>
          <w:pgMar w:top="1701" w:right="1134" w:bottom="1701" w:left="1134" w:header="567" w:footer="567" w:gutter="0"/>
          <w:pgNumType w:fmt="lowerRoman"/>
          <w:cols w:space="425"/>
          <w:docGrid w:linePitch="312"/>
        </w:sectPr>
      </w:pPr>
    </w:p>
    <w:p w:rsidR="00C04CA6" w:rsidRPr="00C04CA6" w:rsidRDefault="00C04CA6" w:rsidP="00C04CA6">
      <w:pPr>
        <w:pStyle w:val="10"/>
      </w:pPr>
      <w:bookmarkStart w:id="2" w:name="ZH-CN_TOPIC_0202889369"/>
      <w:bookmarkStart w:id="3" w:name="_Toc41380259"/>
      <w:bookmarkStart w:id="4" w:name="_Toc49524654"/>
      <w:bookmarkEnd w:id="2"/>
      <w:r w:rsidRPr="00C04CA6">
        <w:rPr>
          <w:rFonts w:hint="eastAsia"/>
        </w:rPr>
        <w:lastRenderedPageBreak/>
        <w:t>概述</w:t>
      </w:r>
      <w:bookmarkEnd w:id="3"/>
      <w:bookmarkEnd w:id="4"/>
    </w:p>
    <w:p w:rsidR="00C04CA6" w:rsidRDefault="00BF0439" w:rsidP="00B46746">
      <w:pPr>
        <w:topLinePunct w:val="0"/>
        <w:adjustRightInd/>
        <w:snapToGrid/>
        <w:spacing w:before="120" w:after="120" w:line="360" w:lineRule="atLeast"/>
        <w:ind w:firstLine="424"/>
        <w:jc w:val="both"/>
        <w:rPr>
          <w:rFonts w:hint="default"/>
          <w:sz w:val="28"/>
          <w:szCs w:val="28"/>
        </w:rPr>
      </w:pPr>
      <w:r w:rsidRPr="00F7102B">
        <w:rPr>
          <w:sz w:val="28"/>
          <w:szCs w:val="28"/>
        </w:rPr>
        <w:t>在</w:t>
      </w:r>
      <w:r w:rsidR="00B46746" w:rsidRPr="00B46746">
        <w:rPr>
          <w:sz w:val="28"/>
          <w:szCs w:val="28"/>
        </w:rPr>
        <w:t>ANR(Application Not Responding)</w:t>
      </w:r>
      <w:r w:rsidR="00B46746" w:rsidRPr="00B46746">
        <w:rPr>
          <w:sz w:val="28"/>
          <w:szCs w:val="28"/>
        </w:rPr>
        <w:t>，即“应用程序无响应”。在</w:t>
      </w:r>
      <w:r w:rsidR="00B46746" w:rsidRPr="00B46746">
        <w:rPr>
          <w:sz w:val="28"/>
          <w:szCs w:val="28"/>
        </w:rPr>
        <w:t xml:space="preserve"> Android </w:t>
      </w:r>
      <w:r w:rsidR="00B46746" w:rsidRPr="00B46746">
        <w:rPr>
          <w:sz w:val="28"/>
          <w:szCs w:val="28"/>
        </w:rPr>
        <w:t>中，</w:t>
      </w:r>
      <w:r w:rsidR="00B46746" w:rsidRPr="00B46746">
        <w:rPr>
          <w:sz w:val="28"/>
          <w:szCs w:val="28"/>
        </w:rPr>
        <w:t xml:space="preserve">ActivityManagerService </w:t>
      </w:r>
      <w:r w:rsidR="00B46746" w:rsidRPr="00B46746">
        <w:rPr>
          <w:sz w:val="28"/>
          <w:szCs w:val="28"/>
        </w:rPr>
        <w:t>（简称</w:t>
      </w:r>
      <w:r w:rsidR="00B46746" w:rsidRPr="00B46746">
        <w:rPr>
          <w:sz w:val="28"/>
          <w:szCs w:val="28"/>
        </w:rPr>
        <w:t xml:space="preserve"> AMS </w:t>
      </w:r>
      <w:r w:rsidR="00B46746" w:rsidRPr="00B46746">
        <w:rPr>
          <w:sz w:val="28"/>
          <w:szCs w:val="28"/>
        </w:rPr>
        <w:t>）和</w:t>
      </w:r>
      <w:r w:rsidR="00B46746" w:rsidRPr="00B46746">
        <w:rPr>
          <w:sz w:val="28"/>
          <w:szCs w:val="28"/>
        </w:rPr>
        <w:t xml:space="preserve"> WindowManagerService </w:t>
      </w:r>
      <w:r w:rsidR="00B46746" w:rsidRPr="00B46746">
        <w:rPr>
          <w:sz w:val="28"/>
          <w:szCs w:val="28"/>
        </w:rPr>
        <w:t>（简称</w:t>
      </w:r>
      <w:r w:rsidR="00B46746" w:rsidRPr="00B46746">
        <w:rPr>
          <w:sz w:val="28"/>
          <w:szCs w:val="28"/>
        </w:rPr>
        <w:t xml:space="preserve"> WMS </w:t>
      </w:r>
      <w:r w:rsidR="00B46746" w:rsidRPr="00B46746">
        <w:rPr>
          <w:sz w:val="28"/>
          <w:szCs w:val="28"/>
        </w:rPr>
        <w:t>）会监测应用程序的响应时间，如果应用程序主线程（即</w:t>
      </w:r>
      <w:r w:rsidR="00B46746" w:rsidRPr="00B46746">
        <w:rPr>
          <w:sz w:val="28"/>
          <w:szCs w:val="28"/>
        </w:rPr>
        <w:t xml:space="preserve"> UI </w:t>
      </w:r>
      <w:r w:rsidR="00B46746" w:rsidRPr="00B46746">
        <w:rPr>
          <w:sz w:val="28"/>
          <w:szCs w:val="28"/>
        </w:rPr>
        <w:t>线程）在超时时间内对输入事件没有处理完毕，或者对特定操作没有执行完毕，就会出现</w:t>
      </w:r>
      <w:r w:rsidR="00B46746" w:rsidRPr="00B46746">
        <w:rPr>
          <w:sz w:val="28"/>
          <w:szCs w:val="28"/>
        </w:rPr>
        <w:t xml:space="preserve"> ANR</w:t>
      </w:r>
      <w:r w:rsidR="00B46746" w:rsidRPr="00B46746">
        <w:rPr>
          <w:sz w:val="28"/>
          <w:szCs w:val="28"/>
        </w:rPr>
        <w:t>。</w:t>
      </w:r>
    </w:p>
    <w:p w:rsidR="000441E6" w:rsidRPr="00F7102B" w:rsidRDefault="000441E6" w:rsidP="000441E6">
      <w:pPr>
        <w:topLinePunct w:val="0"/>
        <w:adjustRightInd/>
        <w:snapToGrid/>
        <w:spacing w:before="120" w:after="120" w:line="360" w:lineRule="atLeast"/>
        <w:ind w:firstLine="424"/>
        <w:jc w:val="center"/>
        <w:rPr>
          <w:rFonts w:hint="default"/>
          <w:sz w:val="28"/>
          <w:szCs w:val="28"/>
        </w:rPr>
      </w:pPr>
      <w:r w:rsidRPr="000441E6">
        <w:rPr>
          <w:noProof/>
          <w:sz w:val="28"/>
          <w:szCs w:val="28"/>
        </w:rPr>
        <mc:AlternateContent>
          <mc:Choice Requires="wps">
            <w:drawing>
              <wp:inline distT="0" distB="0" distL="0" distR="0">
                <wp:extent cx="304800" cy="304800"/>
                <wp:effectExtent l="0" t="0" r="0" b="0"/>
                <wp:docPr id="29" name="矩形 29" descr="https://upload-images.jianshu.io/upload_images/1621638-44f589f01af1daa8.png?imageMogr2/auto-orient/strip|imageView2/2/w/345/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E764A" id="矩形 29" o:spid="_x0000_s1026" alt="https://upload-images.jianshu.io/upload_images/1621638-44f589f01af1daa8.png?imageMogr2/auto-orient/strip|imageView2/2/w/345/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uP/Bqx8DAABGBgAADgAAAAAAAAAAAAAA&#10;AAAuAgAAZHJzL2Uyb0RvYy54bWxQSwECLQAUAAYACAAAACEATKDpLNgAAAADAQAADwAAAAAAAAAA&#10;AAAAAAB5BQAAZHJzL2Rvd25yZXYueG1sUEsFBgAAAAAEAAQA8wAAAH4GAAAAAA==&#10;" filled="f" stroked="f">
                <o:lock v:ext="edit" aspectratio="t"/>
                <w10:anchorlock/>
              </v:rect>
            </w:pict>
          </mc:Fallback>
        </mc:AlternateContent>
      </w:r>
      <w:r>
        <w:rPr>
          <w:noProof/>
          <w:sz w:val="28"/>
          <w:szCs w:val="28"/>
        </w:rPr>
        <w:drawing>
          <wp:inline distT="0" distB="0" distL="0" distR="0">
            <wp:extent cx="3286125" cy="47434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nr-example-framed.png"/>
                    <pic:cNvPicPr/>
                  </pic:nvPicPr>
                  <pic:blipFill>
                    <a:blip r:embed="rId26">
                      <a:extLst>
                        <a:ext uri="{28A0092B-C50C-407E-A947-70E740481C1C}">
                          <a14:useLocalDpi xmlns:a14="http://schemas.microsoft.com/office/drawing/2010/main" val="0"/>
                        </a:ext>
                      </a:extLst>
                    </a:blip>
                    <a:stretch>
                      <a:fillRect/>
                    </a:stretch>
                  </pic:blipFill>
                  <pic:spPr>
                    <a:xfrm>
                      <a:off x="0" y="0"/>
                      <a:ext cx="3286125" cy="4743450"/>
                    </a:xfrm>
                    <a:prstGeom prst="rect">
                      <a:avLst/>
                    </a:prstGeom>
                  </pic:spPr>
                </pic:pic>
              </a:graphicData>
            </a:graphic>
          </wp:inline>
        </w:drawing>
      </w:r>
    </w:p>
    <w:p w:rsidR="00B148BA" w:rsidRPr="00B148BA" w:rsidRDefault="00B148BA" w:rsidP="00B148BA">
      <w:pPr>
        <w:pStyle w:val="22"/>
        <w:rPr>
          <w:rFonts w:hint="default"/>
          <w:lang w:eastAsia="zh-CN"/>
        </w:rPr>
      </w:pPr>
      <w:bookmarkStart w:id="5" w:name="_Toc49524655"/>
      <w:r>
        <w:rPr>
          <w:lang w:eastAsia="zh-CN"/>
        </w:rPr>
        <w:t>ANR</w:t>
      </w:r>
      <w:r>
        <w:rPr>
          <w:lang w:eastAsia="zh-CN"/>
        </w:rPr>
        <w:t>发生的条件</w:t>
      </w:r>
      <w:bookmarkEnd w:id="5"/>
    </w:p>
    <w:p w:rsidR="00B148BA" w:rsidRDefault="00B148BA" w:rsidP="00B148BA">
      <w:pPr>
        <w:spacing w:line="360" w:lineRule="auto"/>
        <w:ind w:firstLine="420"/>
        <w:rPr>
          <w:rFonts w:hint="default"/>
          <w:b/>
          <w:bCs/>
        </w:rPr>
      </w:pPr>
      <w:r>
        <w:t>一般地，</w:t>
      </w:r>
      <w:r>
        <w:t>ANR</w:t>
      </w:r>
      <w:r>
        <w:t>不是凭空出现的</w:t>
      </w:r>
      <w:r>
        <w:t>,ANR</w:t>
      </w:r>
      <w:r>
        <w:t>问题的产生</w:t>
      </w:r>
      <w:r w:rsidR="00392145">
        <w:t>一般那</w:t>
      </w:r>
      <w:r>
        <w:t>需要同时满足如下三个条件：</w:t>
      </w:r>
    </w:p>
    <w:p w:rsidR="00B148BA" w:rsidRDefault="00B148BA" w:rsidP="00B148BA">
      <w:pPr>
        <w:spacing w:line="360" w:lineRule="auto"/>
        <w:ind w:firstLine="420"/>
        <w:rPr>
          <w:rFonts w:hint="default"/>
          <w:b/>
          <w:bCs/>
        </w:rPr>
      </w:pPr>
      <w:r>
        <w:rPr>
          <w:b/>
          <w:bCs/>
        </w:rPr>
        <w:lastRenderedPageBreak/>
        <w:t>主线程：</w:t>
      </w:r>
      <w:r>
        <w:t>只有应用程序进程的主线程响应超时才会产生</w:t>
      </w:r>
      <w:r>
        <w:t>ANR</w:t>
      </w:r>
      <w:r>
        <w:t>。因为只有主线程也就是</w:t>
      </w:r>
      <w:r>
        <w:t>UI</w:t>
      </w:r>
      <w:r>
        <w:t>线程需要与用户进行交互，子线程的阻塞或者缓慢只要不影响主线程就不会引发</w:t>
      </w:r>
      <w:r>
        <w:t>ANR</w:t>
      </w:r>
      <w:r>
        <w:t>。</w:t>
      </w:r>
    </w:p>
    <w:p w:rsidR="00B148BA" w:rsidRDefault="00B148BA" w:rsidP="00B148BA">
      <w:pPr>
        <w:spacing w:line="360" w:lineRule="auto"/>
        <w:ind w:firstLine="420"/>
        <w:rPr>
          <w:rFonts w:hint="default"/>
          <w:b/>
          <w:bCs/>
        </w:rPr>
      </w:pPr>
      <w:r>
        <w:rPr>
          <w:b/>
          <w:bCs/>
        </w:rPr>
        <w:t>超时时间：</w:t>
      </w:r>
      <w:r>
        <w:t>不同类型</w:t>
      </w:r>
      <w:r>
        <w:t>ANR</w:t>
      </w:r>
      <w:r>
        <w:t>的超时时间不同，只有主线程在这个时间上限内没有响应才发生会</w:t>
      </w:r>
      <w:r>
        <w:t>ANR</w:t>
      </w:r>
      <w:r>
        <w:t>。</w:t>
      </w:r>
    </w:p>
    <w:p w:rsidR="00B148BA" w:rsidRDefault="00B148BA" w:rsidP="00B148BA">
      <w:pPr>
        <w:spacing w:line="360" w:lineRule="auto"/>
        <w:ind w:firstLine="420"/>
        <w:rPr>
          <w:rFonts w:hint="default"/>
        </w:rPr>
      </w:pPr>
      <w:r>
        <w:rPr>
          <w:b/>
          <w:bCs/>
        </w:rPr>
        <w:t>输入事件</w:t>
      </w:r>
      <w:r>
        <w:rPr>
          <w:b/>
          <w:bCs/>
        </w:rPr>
        <w:t>/</w:t>
      </w:r>
      <w:r>
        <w:rPr>
          <w:b/>
          <w:bCs/>
        </w:rPr>
        <w:t>特定操作：</w:t>
      </w:r>
      <w:r>
        <w:t>输入事件是指按键、触屏等设备输入事件，特定操作是指</w:t>
      </w:r>
      <w:r>
        <w:t>BroadcastReceiver</w:t>
      </w:r>
      <w:r>
        <w:t>和</w:t>
      </w:r>
      <w:r>
        <w:t>Service</w:t>
      </w:r>
      <w:r>
        <w:t>的生命周期中的各个函数，产生</w:t>
      </w:r>
      <w:r>
        <w:t>ANR</w:t>
      </w:r>
      <w:r>
        <w:t>的场景不同，报出</w:t>
      </w:r>
      <w:r>
        <w:t>ANR</w:t>
      </w:r>
      <w:r>
        <w:t>的原因也会不同。</w:t>
      </w:r>
    </w:p>
    <w:p w:rsidR="005960FA" w:rsidRPr="005960FA" w:rsidRDefault="00B148BA" w:rsidP="005960FA">
      <w:pPr>
        <w:pStyle w:val="22"/>
        <w:rPr>
          <w:rFonts w:hint="default"/>
          <w:lang w:eastAsia="zh-CN"/>
        </w:rPr>
      </w:pPr>
      <w:bookmarkStart w:id="6" w:name="_Toc49524656"/>
      <w:r>
        <w:rPr>
          <w:lang w:eastAsia="zh-CN"/>
        </w:rPr>
        <w:t>ANR</w:t>
      </w:r>
      <w:r>
        <w:rPr>
          <w:lang w:eastAsia="zh-CN"/>
        </w:rPr>
        <w:t>的类型</w:t>
      </w:r>
      <w:bookmarkEnd w:id="6"/>
    </w:p>
    <w:p w:rsidR="00B148BA" w:rsidRPr="009340AC" w:rsidRDefault="00337613" w:rsidP="00B148BA">
      <w:pPr>
        <w:rPr>
          <w:rFonts w:hint="default"/>
        </w:rPr>
      </w:pPr>
      <w:r w:rsidRPr="009340AC">
        <w:t>ANR</w:t>
      </w:r>
      <w:r w:rsidRPr="009340AC">
        <w:t>通常分为如下四个大类：</w:t>
      </w:r>
    </w:p>
    <w:p w:rsidR="00337613" w:rsidRDefault="00337613" w:rsidP="00B148BA">
      <w:pPr>
        <w:rPr>
          <w:rFonts w:hint="default"/>
          <w:sz w:val="28"/>
          <w:szCs w:val="28"/>
        </w:rPr>
      </w:pPr>
      <w:r>
        <w:rPr>
          <w:sz w:val="28"/>
          <w:szCs w:val="28"/>
        </w:rPr>
        <w:t xml:space="preserve">1 </w:t>
      </w:r>
      <w:r w:rsidRPr="00337613">
        <w:rPr>
          <w:rFonts w:hint="default"/>
          <w:sz w:val="28"/>
          <w:szCs w:val="28"/>
        </w:rPr>
        <w:t>InputDispatchingTimedOut</w:t>
      </w:r>
    </w:p>
    <w:p w:rsidR="00337613" w:rsidRPr="009340AC" w:rsidRDefault="00337613" w:rsidP="00B148BA">
      <w:pPr>
        <w:rPr>
          <w:rFonts w:hint="default"/>
        </w:rPr>
      </w:pPr>
      <w:r w:rsidRPr="009340AC">
        <w:t>应用程序主线程在</w:t>
      </w:r>
      <w:r w:rsidRPr="009340AC">
        <w:t>5</w:t>
      </w:r>
      <w:r w:rsidRPr="009340AC">
        <w:t>秒内没有完成用户的</w:t>
      </w:r>
      <w:r w:rsidRPr="009340AC">
        <w:t>input</w:t>
      </w:r>
      <w:r w:rsidRPr="009340AC">
        <w:t>事件</w:t>
      </w:r>
      <w:r w:rsidR="00216330" w:rsidRPr="009340AC">
        <w:t>。</w:t>
      </w:r>
      <w:r w:rsidR="00216330" w:rsidRPr="009340AC">
        <w:rPr>
          <w:rFonts w:hint="default"/>
        </w:rPr>
        <w:t>Android</w:t>
      </w:r>
      <w:r w:rsidR="003253FC">
        <w:t>原生超时</w:t>
      </w:r>
      <w:r w:rsidR="00216330" w:rsidRPr="009340AC">
        <w:t>检测时间为</w:t>
      </w:r>
      <w:r w:rsidR="00216330" w:rsidRPr="009340AC">
        <w:t>5</w:t>
      </w:r>
      <w:r w:rsidR="00216330" w:rsidRPr="009340AC">
        <w:t>秒，平台版本为</w:t>
      </w:r>
      <w:r w:rsidR="00216330" w:rsidRPr="009340AC">
        <w:t>10</w:t>
      </w:r>
      <w:r w:rsidR="00216330" w:rsidRPr="009340AC">
        <w:t>秒。</w:t>
      </w:r>
    </w:p>
    <w:p w:rsidR="00337613" w:rsidRDefault="00337613" w:rsidP="00B148BA">
      <w:pPr>
        <w:rPr>
          <w:rFonts w:hint="default"/>
          <w:sz w:val="28"/>
          <w:szCs w:val="28"/>
        </w:rPr>
      </w:pPr>
      <w:r>
        <w:rPr>
          <w:sz w:val="28"/>
          <w:szCs w:val="28"/>
        </w:rPr>
        <w:t xml:space="preserve">2 </w:t>
      </w:r>
      <w:r w:rsidRPr="00337613">
        <w:rPr>
          <w:rFonts w:hint="default"/>
          <w:sz w:val="28"/>
          <w:szCs w:val="28"/>
        </w:rPr>
        <w:t>Service Timeout</w:t>
      </w:r>
    </w:p>
    <w:p w:rsidR="00216330" w:rsidRPr="009340AC" w:rsidRDefault="00216330" w:rsidP="00216330">
      <w:pPr>
        <w:rPr>
          <w:rFonts w:hint="default"/>
        </w:rPr>
      </w:pPr>
      <w:r w:rsidRPr="009340AC">
        <w:t>应用程序没有执行完成</w:t>
      </w:r>
      <w:r w:rsidRPr="009340AC">
        <w:t>service</w:t>
      </w:r>
      <w:r w:rsidRPr="009340AC">
        <w:t>的</w:t>
      </w:r>
      <w:r w:rsidRPr="009340AC">
        <w:t>bind/create/start/destroy/unbind</w:t>
      </w:r>
      <w:r w:rsidRPr="009340AC">
        <w:t>操作前台服务</w:t>
      </w:r>
      <w:r w:rsidRPr="009340AC">
        <w:t>20</w:t>
      </w:r>
      <w:r w:rsidRPr="009340AC">
        <w:t>秒超时，后台服务</w:t>
      </w:r>
      <w:r w:rsidRPr="009340AC">
        <w:t>200</w:t>
      </w:r>
      <w:r w:rsidRPr="009340AC">
        <w:t>秒超时，前景服务时间</w:t>
      </w:r>
      <w:r w:rsidRPr="009340AC">
        <w:t>8</w:t>
      </w:r>
      <w:r w:rsidRPr="009340AC">
        <w:t>秒超时。</w:t>
      </w:r>
    </w:p>
    <w:p w:rsidR="00216330" w:rsidRPr="00216330" w:rsidRDefault="00216330" w:rsidP="00216330">
      <w:pPr>
        <w:rPr>
          <w:rFonts w:hint="default"/>
          <w:sz w:val="28"/>
          <w:szCs w:val="28"/>
        </w:rPr>
      </w:pPr>
      <w:r>
        <w:rPr>
          <w:sz w:val="28"/>
          <w:szCs w:val="28"/>
        </w:rPr>
        <w:t xml:space="preserve">3 </w:t>
      </w:r>
      <w:r w:rsidRPr="00216330">
        <w:rPr>
          <w:rFonts w:hint="default"/>
          <w:sz w:val="28"/>
          <w:szCs w:val="28"/>
        </w:rPr>
        <w:t>Broadcast Timeout</w:t>
      </w:r>
    </w:p>
    <w:p w:rsidR="00216330" w:rsidRPr="009340AC" w:rsidRDefault="00216330" w:rsidP="00216330">
      <w:pPr>
        <w:rPr>
          <w:rFonts w:hint="default"/>
        </w:rPr>
      </w:pPr>
      <w:r w:rsidRPr="009340AC">
        <w:t>应用程序在规定时间内没有执行完成</w:t>
      </w:r>
      <w:r w:rsidRPr="009340AC">
        <w:t>onReceive</w:t>
      </w:r>
      <w:r w:rsidRPr="009340AC">
        <w:t>操作。前台广播</w:t>
      </w:r>
      <w:r w:rsidR="003253FC">
        <w:t>2</w:t>
      </w:r>
      <w:r w:rsidR="003253FC">
        <w:rPr>
          <w:rFonts w:hint="default"/>
        </w:rPr>
        <w:t>5</w:t>
      </w:r>
      <w:r w:rsidRPr="009340AC">
        <w:t>秒超时，后台广播</w:t>
      </w:r>
      <w:r w:rsidRPr="009340AC">
        <w:t>90</w:t>
      </w:r>
      <w:r w:rsidRPr="009340AC">
        <w:t>秒超时。</w:t>
      </w:r>
    </w:p>
    <w:p w:rsidR="00216330" w:rsidRPr="00216330" w:rsidRDefault="00216330" w:rsidP="00216330">
      <w:pPr>
        <w:rPr>
          <w:rFonts w:hint="default"/>
          <w:sz w:val="28"/>
          <w:szCs w:val="28"/>
        </w:rPr>
      </w:pPr>
      <w:r>
        <w:rPr>
          <w:sz w:val="28"/>
          <w:szCs w:val="28"/>
        </w:rPr>
        <w:t xml:space="preserve">4 </w:t>
      </w:r>
      <w:r w:rsidRPr="00216330">
        <w:rPr>
          <w:rFonts w:hint="default"/>
          <w:sz w:val="28"/>
          <w:szCs w:val="28"/>
        </w:rPr>
        <w:t>Content Provider Timeout</w:t>
      </w:r>
    </w:p>
    <w:p w:rsidR="00216330" w:rsidRPr="009340AC" w:rsidRDefault="00216330" w:rsidP="00216330">
      <w:pPr>
        <w:rPr>
          <w:rFonts w:hint="default"/>
        </w:rPr>
      </w:pPr>
      <w:r w:rsidRPr="009340AC">
        <w:t>应用程序在</w:t>
      </w:r>
      <w:r w:rsidRPr="009340AC">
        <w:t>20</w:t>
      </w:r>
      <w:r w:rsidRPr="009340AC">
        <w:t>秒内没有执行完成</w:t>
      </w:r>
      <w:r w:rsidRPr="009340AC">
        <w:t>ContentProvider</w:t>
      </w:r>
      <w:r w:rsidRPr="009340AC">
        <w:t>相关操作</w:t>
      </w:r>
    </w:p>
    <w:p w:rsidR="00BE011B" w:rsidRPr="00C04CA6" w:rsidRDefault="003C45C3" w:rsidP="00BE011B">
      <w:pPr>
        <w:pStyle w:val="22"/>
        <w:rPr>
          <w:rFonts w:hint="default"/>
        </w:rPr>
      </w:pPr>
      <w:bookmarkStart w:id="7" w:name="_Toc49524657"/>
      <w:r>
        <w:rPr>
          <w:lang w:eastAsia="zh-CN"/>
        </w:rPr>
        <w:t>ANR</w:t>
      </w:r>
      <w:r>
        <w:rPr>
          <w:lang w:eastAsia="zh-CN"/>
        </w:rPr>
        <w:t>的触发原因</w:t>
      </w:r>
      <w:bookmarkEnd w:id="7"/>
    </w:p>
    <w:p w:rsidR="003C45C3" w:rsidRPr="007E7AA3" w:rsidRDefault="003C45C3" w:rsidP="002206AC">
      <w:pPr>
        <w:widowControl w:val="0"/>
        <w:numPr>
          <w:ilvl w:val="0"/>
          <w:numId w:val="31"/>
        </w:numPr>
        <w:topLinePunct w:val="0"/>
        <w:adjustRightInd/>
        <w:snapToGrid/>
        <w:spacing w:before="0" w:after="0" w:line="400" w:lineRule="exact"/>
        <w:ind w:left="284" w:hanging="284"/>
        <w:jc w:val="both"/>
        <w:rPr>
          <w:rFonts w:hint="default"/>
        </w:rPr>
      </w:pPr>
      <w:r w:rsidRPr="007E7AA3">
        <w:t>InputEventTimeout</w:t>
      </w:r>
      <w:r w:rsidRPr="007E7AA3">
        <w:t>——输入事件（包括按键和触屏事件）在</w:t>
      </w:r>
      <w:r w:rsidRPr="007E7AA3">
        <w:t>5</w:t>
      </w:r>
      <w:r w:rsidRPr="007E7AA3">
        <w:t>秒内无响应，就会弹出</w:t>
      </w:r>
      <w:r w:rsidRPr="007E7AA3">
        <w:t>ANR</w:t>
      </w:r>
      <w:r w:rsidRPr="007E7AA3">
        <w:t>提示框，供用户选择继续等待程序响应或者关闭这个应用程序（也就是杀掉这个应用程序的进程）。输入超时类的</w:t>
      </w:r>
      <w:r w:rsidRPr="007E7AA3">
        <w:t>ANR</w:t>
      </w:r>
      <w:r w:rsidRPr="007E7AA3">
        <w:t>可以细分为以下两类：</w:t>
      </w:r>
    </w:p>
    <w:p w:rsidR="003C45C3" w:rsidRPr="007E7AA3" w:rsidRDefault="003C45C3" w:rsidP="002206AC">
      <w:pPr>
        <w:pStyle w:val="afff8"/>
        <w:widowControl w:val="0"/>
        <w:numPr>
          <w:ilvl w:val="0"/>
          <w:numId w:val="33"/>
        </w:numPr>
        <w:topLinePunct w:val="0"/>
        <w:adjustRightInd/>
        <w:snapToGrid/>
        <w:spacing w:before="0" w:after="0" w:line="400" w:lineRule="exact"/>
        <w:ind w:firstLineChars="0"/>
        <w:jc w:val="both"/>
        <w:rPr>
          <w:rFonts w:ascii="Arial" w:hAnsi="Arial" w:hint="default"/>
        </w:rPr>
      </w:pPr>
      <w:r w:rsidRPr="007E7AA3">
        <w:rPr>
          <w:rFonts w:ascii="Arial" w:hAnsi="Arial"/>
        </w:rPr>
        <w:t>处理消息超时，顾名思义这一类是指因为消息处理超时而发生的</w:t>
      </w:r>
      <w:r w:rsidRPr="007E7AA3">
        <w:rPr>
          <w:rFonts w:ascii="Arial" w:hAnsi="Arial"/>
        </w:rPr>
        <w:t>ANR</w:t>
      </w:r>
      <w:r w:rsidRPr="007E7AA3">
        <w:rPr>
          <w:rFonts w:ascii="Arial" w:hAnsi="Arial"/>
        </w:rPr>
        <w:t>，在</w:t>
      </w:r>
      <w:r w:rsidRPr="007E7AA3">
        <w:rPr>
          <w:rFonts w:ascii="Arial" w:hAnsi="Arial"/>
        </w:rPr>
        <w:t>log</w:t>
      </w:r>
      <w:r w:rsidRPr="007E7AA3">
        <w:rPr>
          <w:rFonts w:ascii="Arial" w:hAnsi="Arial"/>
        </w:rPr>
        <w:t>，会看到“</w:t>
      </w:r>
      <w:r w:rsidRPr="007E7AA3">
        <w:rPr>
          <w:rFonts w:ascii="Arial" w:hAnsi="Arial"/>
        </w:rPr>
        <w:t>Input dispatching timed out (Waiting because the focused window has not finished processing the input events that were previously delivered to it.)</w:t>
      </w:r>
      <w:r w:rsidRPr="007E7AA3">
        <w:rPr>
          <w:rFonts w:ascii="Arial" w:hAnsi="Arial"/>
        </w:rPr>
        <w:t>”</w:t>
      </w:r>
    </w:p>
    <w:p w:rsidR="003C45C3" w:rsidRPr="007E7AA3" w:rsidRDefault="003C45C3" w:rsidP="002206AC">
      <w:pPr>
        <w:pStyle w:val="afff8"/>
        <w:numPr>
          <w:ilvl w:val="0"/>
          <w:numId w:val="32"/>
        </w:numPr>
        <w:topLinePunct w:val="0"/>
        <w:adjustRightInd/>
        <w:snapToGrid/>
        <w:spacing w:before="0" w:after="0" w:line="400" w:lineRule="exact"/>
        <w:ind w:firstLineChars="0"/>
        <w:jc w:val="both"/>
        <w:rPr>
          <w:rFonts w:ascii="Arial" w:hAnsi="Arial" w:hint="default"/>
        </w:rPr>
      </w:pPr>
      <w:r w:rsidRPr="007E7AA3">
        <w:rPr>
          <w:rFonts w:ascii="Arial" w:hAnsi="Arial"/>
        </w:rPr>
        <w:t>无法获取焦点：这一类通常因为新窗口创建慢或旧窗口退出慢而造成窗口无法获得焦点从而发生</w:t>
      </w:r>
      <w:r w:rsidRPr="007E7AA3">
        <w:rPr>
          <w:rFonts w:ascii="Arial" w:hAnsi="Arial"/>
        </w:rPr>
        <w:t>ANR</w:t>
      </w:r>
      <w:r w:rsidRPr="007E7AA3">
        <w:rPr>
          <w:rFonts w:ascii="Arial" w:hAnsi="Arial"/>
        </w:rPr>
        <w:t>，典型</w:t>
      </w:r>
      <w:r w:rsidRPr="007E7AA3">
        <w:rPr>
          <w:rFonts w:ascii="Arial" w:hAnsi="Arial"/>
        </w:rPr>
        <w:t>Log</w:t>
      </w:r>
      <w:r w:rsidRPr="007E7AA3">
        <w:rPr>
          <w:rFonts w:ascii="Arial" w:hAnsi="Arial"/>
        </w:rPr>
        <w:t>“</w:t>
      </w:r>
      <w:r w:rsidRPr="007E7AA3">
        <w:rPr>
          <w:rFonts w:ascii="Arial" w:hAnsi="Arial"/>
        </w:rPr>
        <w:t>Reason: Waiting because no window has focus but there is a focused application that may eventually add a window when it finishes starting up.</w:t>
      </w:r>
      <w:r w:rsidRPr="007E7AA3">
        <w:rPr>
          <w:rFonts w:ascii="Arial" w:hAnsi="Arial"/>
        </w:rPr>
        <w:t>”</w:t>
      </w:r>
    </w:p>
    <w:p w:rsidR="003C45C3" w:rsidRPr="007E7AA3" w:rsidRDefault="003C45C3" w:rsidP="002206AC">
      <w:pPr>
        <w:widowControl w:val="0"/>
        <w:numPr>
          <w:ilvl w:val="0"/>
          <w:numId w:val="31"/>
        </w:numPr>
        <w:topLinePunct w:val="0"/>
        <w:adjustRightInd/>
        <w:snapToGrid/>
        <w:spacing w:before="0" w:after="0" w:line="400" w:lineRule="exact"/>
        <w:ind w:left="284" w:hanging="284"/>
        <w:jc w:val="both"/>
        <w:rPr>
          <w:rFonts w:hint="default"/>
        </w:rPr>
      </w:pPr>
      <w:r w:rsidRPr="007E7AA3">
        <w:lastRenderedPageBreak/>
        <w:t>BroadcastTimeout</w:t>
      </w:r>
      <w:r w:rsidRPr="007E7AA3">
        <w:t>——</w:t>
      </w:r>
      <w:r w:rsidRPr="007E7AA3">
        <w:t>BroadcastReceiver</w:t>
      </w:r>
      <w:r w:rsidRPr="007E7AA3">
        <w:t>在规定时间内（前台广播</w:t>
      </w:r>
      <w:r w:rsidRPr="007E7AA3">
        <w:t>10</w:t>
      </w:r>
      <w:r w:rsidRPr="007E7AA3">
        <w:t>秒，后台广播</w:t>
      </w:r>
      <w:r w:rsidRPr="007E7AA3">
        <w:t>60</w:t>
      </w:r>
      <w:r w:rsidRPr="007E7AA3">
        <w:t>秒）无法处理完成，即报出广播超时的消息，这一类型没有提示框弹出，多发于</w:t>
      </w:r>
      <w:r w:rsidRPr="007E7AA3">
        <w:t>statusbar</w:t>
      </w:r>
      <w:r w:rsidRPr="007E7AA3">
        <w:t>，</w:t>
      </w:r>
      <w:r w:rsidRPr="007E7AA3">
        <w:t>settings</w:t>
      </w:r>
      <w:r w:rsidRPr="007E7AA3">
        <w:t>应用中</w:t>
      </w:r>
    </w:p>
    <w:p w:rsidR="003C45C3" w:rsidRPr="007E7AA3" w:rsidRDefault="003C45C3" w:rsidP="002206AC">
      <w:pPr>
        <w:widowControl w:val="0"/>
        <w:numPr>
          <w:ilvl w:val="0"/>
          <w:numId w:val="31"/>
        </w:numPr>
        <w:topLinePunct w:val="0"/>
        <w:adjustRightInd/>
        <w:snapToGrid/>
        <w:spacing w:before="0" w:after="0" w:line="400" w:lineRule="exact"/>
        <w:ind w:left="284" w:hanging="284"/>
        <w:jc w:val="both"/>
        <w:rPr>
          <w:rFonts w:hint="default"/>
        </w:rPr>
      </w:pPr>
      <w:r w:rsidRPr="007E7AA3">
        <w:t>ServiceTimeout</w:t>
      </w:r>
      <w:r w:rsidRPr="007E7AA3">
        <w:t>——</w:t>
      </w:r>
      <w:r w:rsidRPr="007E7AA3">
        <w:t>Service</w:t>
      </w:r>
      <w:r w:rsidRPr="007E7AA3">
        <w:t>在</w:t>
      </w:r>
      <w:r w:rsidRPr="007E7AA3">
        <w:t>20</w:t>
      </w:r>
      <w:r w:rsidRPr="007E7AA3">
        <w:t>秒内无法处理完成，即报出服务超时，同样没有提示框弹出。这一类</w:t>
      </w:r>
      <w:r w:rsidRPr="007E7AA3">
        <w:t>ANR</w:t>
      </w:r>
      <w:r w:rsidRPr="007E7AA3">
        <w:t>有时会在</w:t>
      </w:r>
      <w:r w:rsidRPr="007E7AA3">
        <w:t>Bluetooth</w:t>
      </w:r>
      <w:r w:rsidRPr="007E7AA3">
        <w:t>和</w:t>
      </w:r>
      <w:r w:rsidRPr="007E7AA3">
        <w:t>wifi</w:t>
      </w:r>
      <w:r w:rsidRPr="007E7AA3">
        <w:t>中出现，但是很少碰到。</w:t>
      </w:r>
      <w:r w:rsidRPr="007E7AA3">
        <w:t xml:space="preserve"> </w:t>
      </w:r>
    </w:p>
    <w:p w:rsidR="003C45C3" w:rsidRPr="007E7AA3" w:rsidRDefault="003C45C3" w:rsidP="002206AC">
      <w:pPr>
        <w:widowControl w:val="0"/>
        <w:numPr>
          <w:ilvl w:val="0"/>
          <w:numId w:val="31"/>
        </w:numPr>
        <w:topLinePunct w:val="0"/>
        <w:adjustRightInd/>
        <w:snapToGrid/>
        <w:spacing w:before="0" w:after="0" w:line="400" w:lineRule="exact"/>
        <w:ind w:left="284" w:hanging="284"/>
        <w:jc w:val="both"/>
        <w:rPr>
          <w:rFonts w:hint="default"/>
        </w:rPr>
      </w:pPr>
      <w:r w:rsidRPr="007E7AA3">
        <w:t>ContentProvider Not Responding</w:t>
      </w:r>
      <w:r w:rsidRPr="007E7AA3">
        <w:t>——这一类</w:t>
      </w:r>
      <w:r w:rsidRPr="007E7AA3">
        <w:t>ANR</w:t>
      </w:r>
      <w:r w:rsidRPr="007E7AA3">
        <w:t>是在</w:t>
      </w:r>
      <w:r w:rsidRPr="007E7AA3">
        <w:t>Android4.4</w:t>
      </w:r>
      <w:r w:rsidRPr="007E7AA3">
        <w:t>上新出现的，是对</w:t>
      </w:r>
      <w:r w:rsidRPr="007E7AA3">
        <w:t>ContentProvider</w:t>
      </w:r>
      <w:r w:rsidRPr="007E7AA3">
        <w:t>操作超时造成的，多发</w:t>
      </w:r>
      <w:r w:rsidR="007E7AA3">
        <w:t>生在</w:t>
      </w:r>
      <w:r w:rsidRPr="007E7AA3">
        <w:t>android.process.media</w:t>
      </w:r>
      <w:r w:rsidRPr="007E7AA3">
        <w:t>中。</w:t>
      </w:r>
    </w:p>
    <w:p w:rsidR="003C45C3" w:rsidRDefault="001A33D0" w:rsidP="001A33D0">
      <w:pPr>
        <w:pStyle w:val="22"/>
        <w:rPr>
          <w:rFonts w:hint="default"/>
        </w:rPr>
      </w:pPr>
      <w:bookmarkStart w:id="8" w:name="_Toc49524658"/>
      <w:r>
        <w:rPr>
          <w:rFonts w:hint="default"/>
        </w:rPr>
        <w:t>ANR</w:t>
      </w:r>
      <w:r>
        <w:t>原因归类</w:t>
      </w:r>
      <w:bookmarkEnd w:id="8"/>
    </w:p>
    <w:p w:rsidR="001A33D0" w:rsidRPr="009340AC" w:rsidRDefault="001A33D0" w:rsidP="00257B86">
      <w:pPr>
        <w:topLinePunct w:val="0"/>
        <w:adjustRightInd/>
        <w:snapToGrid/>
        <w:spacing w:before="120" w:after="120" w:line="360" w:lineRule="atLeast"/>
        <w:jc w:val="both"/>
        <w:rPr>
          <w:rFonts w:hint="default"/>
        </w:rPr>
      </w:pPr>
      <w:r w:rsidRPr="009340AC">
        <w:t>ANR</w:t>
      </w:r>
      <w:r w:rsidRPr="009340AC">
        <w:t>按其发生的场景基于原因大致分为如下类别</w:t>
      </w:r>
      <w:r w:rsidRPr="009340AC">
        <w:t>:</w:t>
      </w:r>
    </w:p>
    <w:p w:rsidR="001A33D0" w:rsidRPr="009340AC" w:rsidRDefault="008411F5" w:rsidP="00257B86">
      <w:pPr>
        <w:topLinePunct w:val="0"/>
        <w:adjustRightInd/>
        <w:snapToGrid/>
        <w:spacing w:before="120" w:after="120" w:line="360" w:lineRule="atLeast"/>
        <w:jc w:val="both"/>
        <w:rPr>
          <w:rFonts w:hint="default"/>
        </w:rPr>
      </w:pPr>
      <w:r w:rsidRPr="009340AC">
        <w:t xml:space="preserve">1 </w:t>
      </w:r>
      <w:r w:rsidR="001A33D0" w:rsidRPr="009340AC">
        <w:t>死锁</w:t>
      </w:r>
    </w:p>
    <w:p w:rsidR="001A33D0" w:rsidRPr="009340AC" w:rsidRDefault="008411F5" w:rsidP="00257B86">
      <w:pPr>
        <w:topLinePunct w:val="0"/>
        <w:adjustRightInd/>
        <w:snapToGrid/>
        <w:spacing w:before="120" w:after="120" w:line="360" w:lineRule="atLeast"/>
        <w:jc w:val="both"/>
        <w:rPr>
          <w:rFonts w:hint="default"/>
        </w:rPr>
      </w:pPr>
      <w:r w:rsidRPr="009340AC">
        <w:t xml:space="preserve">2 </w:t>
      </w:r>
      <w:r w:rsidRPr="009340AC">
        <w:t>焦点问题</w:t>
      </w:r>
    </w:p>
    <w:p w:rsidR="008411F5" w:rsidRPr="009340AC" w:rsidRDefault="008411F5" w:rsidP="00257B86">
      <w:pPr>
        <w:topLinePunct w:val="0"/>
        <w:adjustRightInd/>
        <w:snapToGrid/>
        <w:spacing w:before="120" w:after="120" w:line="360" w:lineRule="atLeast"/>
        <w:jc w:val="both"/>
        <w:rPr>
          <w:rFonts w:hint="default"/>
        </w:rPr>
      </w:pPr>
      <w:r w:rsidRPr="009340AC">
        <w:t xml:space="preserve">3 </w:t>
      </w:r>
      <w:r w:rsidRPr="009340AC">
        <w:t>新窗口创建慢</w:t>
      </w:r>
    </w:p>
    <w:p w:rsidR="008411F5" w:rsidRPr="009340AC" w:rsidRDefault="008411F5" w:rsidP="00257B86">
      <w:pPr>
        <w:topLinePunct w:val="0"/>
        <w:adjustRightInd/>
        <w:snapToGrid/>
        <w:spacing w:before="120" w:after="120" w:line="360" w:lineRule="atLeast"/>
        <w:jc w:val="both"/>
        <w:rPr>
          <w:rFonts w:hint="default"/>
        </w:rPr>
      </w:pPr>
      <w:r w:rsidRPr="009340AC">
        <w:t xml:space="preserve">4 </w:t>
      </w:r>
      <w:r w:rsidR="00151BA4" w:rsidRPr="009340AC">
        <w:t>应用异常</w:t>
      </w:r>
      <w:r w:rsidRPr="009340AC">
        <w:t>导致</w:t>
      </w:r>
      <w:r w:rsidR="00151BA4" w:rsidRPr="009340AC">
        <w:rPr>
          <w:rFonts w:hint="default"/>
        </w:rPr>
        <w:t>ANR</w:t>
      </w:r>
      <w:r w:rsidR="00151BA4" w:rsidRPr="009340AC">
        <w:rPr>
          <w:rFonts w:hint="default"/>
        </w:rPr>
        <w:t>问题</w:t>
      </w:r>
    </w:p>
    <w:p w:rsidR="008411F5" w:rsidRPr="009340AC" w:rsidRDefault="008411F5" w:rsidP="00257B86">
      <w:pPr>
        <w:topLinePunct w:val="0"/>
        <w:adjustRightInd/>
        <w:snapToGrid/>
        <w:spacing w:before="120" w:after="120" w:line="360" w:lineRule="atLeast"/>
        <w:jc w:val="both"/>
        <w:rPr>
          <w:rFonts w:hint="default"/>
        </w:rPr>
      </w:pPr>
      <w:r w:rsidRPr="009340AC">
        <w:t xml:space="preserve">5 </w:t>
      </w:r>
      <w:r w:rsidRPr="009340AC">
        <w:t>内存问题</w:t>
      </w:r>
    </w:p>
    <w:p w:rsidR="008411F5" w:rsidRPr="009340AC" w:rsidRDefault="008411F5" w:rsidP="00257B86">
      <w:pPr>
        <w:topLinePunct w:val="0"/>
        <w:adjustRightInd/>
        <w:snapToGrid/>
        <w:spacing w:before="120" w:after="120" w:line="360" w:lineRule="atLeast"/>
        <w:jc w:val="both"/>
        <w:rPr>
          <w:rFonts w:hint="default"/>
        </w:rPr>
      </w:pPr>
      <w:r w:rsidRPr="009340AC">
        <w:t>6 CPU</w:t>
      </w:r>
      <w:r w:rsidRPr="009340AC">
        <w:t>占用高</w:t>
      </w:r>
    </w:p>
    <w:p w:rsidR="008411F5" w:rsidRPr="009340AC" w:rsidRDefault="008411F5" w:rsidP="00257B86">
      <w:pPr>
        <w:topLinePunct w:val="0"/>
        <w:adjustRightInd/>
        <w:snapToGrid/>
        <w:spacing w:before="120" w:after="120" w:line="360" w:lineRule="atLeast"/>
        <w:jc w:val="both"/>
        <w:rPr>
          <w:rFonts w:hint="default"/>
        </w:rPr>
      </w:pPr>
      <w:r w:rsidRPr="009340AC">
        <w:t>7 GPU</w:t>
      </w:r>
      <w:r w:rsidRPr="009340AC">
        <w:t>问题</w:t>
      </w:r>
    </w:p>
    <w:p w:rsidR="008411F5" w:rsidRPr="009340AC" w:rsidRDefault="008411F5" w:rsidP="00257B86">
      <w:pPr>
        <w:topLinePunct w:val="0"/>
        <w:adjustRightInd/>
        <w:snapToGrid/>
        <w:spacing w:before="120" w:after="120" w:line="360" w:lineRule="atLeast"/>
        <w:jc w:val="both"/>
        <w:rPr>
          <w:rFonts w:hint="default"/>
        </w:rPr>
      </w:pPr>
      <w:r w:rsidRPr="009340AC">
        <w:t xml:space="preserve">8 </w:t>
      </w:r>
      <w:r w:rsidRPr="009340AC">
        <w:t>多实例问题</w:t>
      </w:r>
    </w:p>
    <w:p w:rsidR="008411F5" w:rsidRPr="009340AC" w:rsidRDefault="008411F5" w:rsidP="00257B86">
      <w:pPr>
        <w:topLinePunct w:val="0"/>
        <w:adjustRightInd/>
        <w:snapToGrid/>
        <w:spacing w:before="120" w:after="120" w:line="360" w:lineRule="atLeast"/>
        <w:jc w:val="both"/>
        <w:rPr>
          <w:rFonts w:hint="default"/>
        </w:rPr>
      </w:pPr>
      <w:r w:rsidRPr="009340AC">
        <w:t xml:space="preserve">9 </w:t>
      </w:r>
      <w:r w:rsidRPr="009340AC">
        <w:rPr>
          <w:rFonts w:hint="default"/>
        </w:rPr>
        <w:t>iowait</w:t>
      </w:r>
      <w:r w:rsidRPr="009340AC">
        <w:t>高</w:t>
      </w:r>
    </w:p>
    <w:p w:rsidR="001A33D0" w:rsidRPr="009340AC" w:rsidRDefault="00F85442" w:rsidP="00257B86">
      <w:pPr>
        <w:topLinePunct w:val="0"/>
        <w:adjustRightInd/>
        <w:snapToGrid/>
        <w:spacing w:before="120" w:after="120" w:line="360" w:lineRule="atLeast"/>
        <w:jc w:val="both"/>
        <w:rPr>
          <w:rFonts w:hint="default"/>
        </w:rPr>
      </w:pPr>
      <w:r w:rsidRPr="009340AC">
        <w:t>1</w:t>
      </w:r>
      <w:r w:rsidRPr="009340AC">
        <w:rPr>
          <w:rFonts w:hint="default"/>
        </w:rPr>
        <w:t>0 log</w:t>
      </w:r>
      <w:r w:rsidRPr="009340AC">
        <w:t>过多打印对</w:t>
      </w:r>
      <w:r w:rsidRPr="009340AC">
        <w:rPr>
          <w:rFonts w:hint="default"/>
        </w:rPr>
        <w:t>系统的影响</w:t>
      </w:r>
    </w:p>
    <w:p w:rsidR="00C04CA6" w:rsidRPr="00C04CA6" w:rsidRDefault="00C04CA6" w:rsidP="00C04CA6">
      <w:pPr>
        <w:topLinePunct w:val="0"/>
        <w:adjustRightInd/>
        <w:snapToGrid/>
        <w:spacing w:before="120" w:after="120" w:line="360" w:lineRule="atLeast"/>
        <w:jc w:val="both"/>
        <w:rPr>
          <w:rFonts w:ascii="Times New Roman" w:hAnsi="Times New Roman" w:cs="Times New Roman" w:hint="default"/>
          <w:szCs w:val="20"/>
        </w:rPr>
      </w:pPr>
    </w:p>
    <w:p w:rsidR="00C04CA6" w:rsidRPr="00C04CA6" w:rsidRDefault="0064018F" w:rsidP="00C04CA6">
      <w:pPr>
        <w:pStyle w:val="10"/>
      </w:pPr>
      <w:bookmarkStart w:id="9" w:name="_Toc49524659"/>
      <w:r>
        <w:rPr>
          <w:rFonts w:hint="eastAsia"/>
        </w:rPr>
        <w:t>ANR</w:t>
      </w:r>
      <w:r>
        <w:rPr>
          <w:rFonts w:hint="eastAsia"/>
        </w:rPr>
        <w:t>问题分析基础知识</w:t>
      </w:r>
      <w:bookmarkEnd w:id="9"/>
    </w:p>
    <w:p w:rsidR="00C04CA6" w:rsidRPr="00C04CA6" w:rsidRDefault="0021790C" w:rsidP="00C04CA6">
      <w:pPr>
        <w:topLinePunct w:val="0"/>
        <w:adjustRightInd/>
        <w:snapToGrid/>
        <w:spacing w:before="120" w:after="120" w:line="360" w:lineRule="atLeast"/>
        <w:jc w:val="both"/>
        <w:rPr>
          <w:rFonts w:ascii="Times New Roman" w:hAnsi="Times New Roman" w:cs="Times New Roman" w:hint="default"/>
          <w:szCs w:val="20"/>
        </w:rPr>
      </w:pPr>
      <w:r>
        <w:rPr>
          <w:rFonts w:ascii="Times New Roman" w:hAnsi="Times New Roman" w:cs="Times New Roman"/>
          <w:szCs w:val="20"/>
        </w:rPr>
        <w:t>通过第</w:t>
      </w:r>
      <w:r>
        <w:rPr>
          <w:rFonts w:ascii="Times New Roman" w:hAnsi="Times New Roman" w:cs="Times New Roman"/>
          <w:szCs w:val="20"/>
        </w:rPr>
        <w:t>1</w:t>
      </w:r>
      <w:r>
        <w:rPr>
          <w:rFonts w:ascii="Times New Roman" w:hAnsi="Times New Roman" w:cs="Times New Roman"/>
          <w:szCs w:val="20"/>
        </w:rPr>
        <w:t>部分的概述，对</w:t>
      </w:r>
      <w:r>
        <w:rPr>
          <w:rFonts w:ascii="Times New Roman" w:hAnsi="Times New Roman" w:cs="Times New Roman"/>
          <w:szCs w:val="20"/>
        </w:rPr>
        <w:t>ANR</w:t>
      </w:r>
      <w:r>
        <w:rPr>
          <w:rFonts w:ascii="Times New Roman" w:hAnsi="Times New Roman" w:cs="Times New Roman"/>
          <w:szCs w:val="20"/>
        </w:rPr>
        <w:t>应该有</w:t>
      </w:r>
      <w:r>
        <w:rPr>
          <w:rFonts w:ascii="Times New Roman" w:hAnsi="Times New Roman" w:cs="Times New Roman" w:hint="default"/>
          <w:szCs w:val="20"/>
        </w:rPr>
        <w:t>了初步的了解，</w:t>
      </w:r>
      <w:r w:rsidR="00DD5C61">
        <w:rPr>
          <w:rFonts w:ascii="Times New Roman" w:hAnsi="Times New Roman" w:cs="Times New Roman" w:hint="default"/>
          <w:szCs w:val="20"/>
        </w:rPr>
        <w:t>ANR</w:t>
      </w:r>
      <w:r w:rsidR="00DD5C61">
        <w:rPr>
          <w:rFonts w:ascii="Times New Roman" w:hAnsi="Times New Roman" w:cs="Times New Roman" w:hint="default"/>
          <w:szCs w:val="20"/>
        </w:rPr>
        <w:t>问题除了</w:t>
      </w:r>
      <w:r w:rsidR="00DD5C61">
        <w:rPr>
          <w:rFonts w:ascii="Times New Roman" w:hAnsi="Times New Roman" w:cs="Times New Roman"/>
          <w:szCs w:val="20"/>
        </w:rPr>
        <w:t>应用</w:t>
      </w:r>
      <w:r w:rsidR="00DD5C61">
        <w:rPr>
          <w:rFonts w:ascii="Times New Roman" w:hAnsi="Times New Roman" w:cs="Times New Roman" w:hint="default"/>
          <w:szCs w:val="20"/>
        </w:rPr>
        <w:t>自身的问题，更多的是系统性的问题，知识储备越丰富分析问题才能越深入</w:t>
      </w:r>
      <w:r w:rsidR="000E7A5B">
        <w:rPr>
          <w:rFonts w:ascii="Times New Roman" w:hAnsi="Times New Roman" w:cs="Times New Roman"/>
          <w:szCs w:val="20"/>
        </w:rPr>
        <w:t>，</w:t>
      </w:r>
      <w:r w:rsidR="000E7A5B">
        <w:rPr>
          <w:rFonts w:ascii="Times New Roman" w:hAnsi="Times New Roman" w:cs="Times New Roman" w:hint="default"/>
          <w:szCs w:val="20"/>
        </w:rPr>
        <w:t>此处列出几个知识点供参考</w:t>
      </w:r>
      <w:r w:rsidR="00DD5C61">
        <w:rPr>
          <w:rFonts w:ascii="Times New Roman" w:hAnsi="Times New Roman" w:cs="Times New Roman"/>
          <w:szCs w:val="20"/>
        </w:rPr>
        <w:t>。</w:t>
      </w:r>
    </w:p>
    <w:p w:rsidR="00C04CA6" w:rsidRPr="00C04CA6" w:rsidRDefault="00D9452B" w:rsidP="00D9452B">
      <w:pPr>
        <w:pStyle w:val="22"/>
        <w:ind w:left="0"/>
        <w:rPr>
          <w:rFonts w:hint="default"/>
          <w:lang w:eastAsia="zh-CN"/>
        </w:rPr>
      </w:pPr>
      <w:bookmarkStart w:id="10" w:name="_Toc49524660"/>
      <w:r>
        <w:rPr>
          <w:lang w:eastAsia="zh-CN"/>
        </w:rPr>
        <w:lastRenderedPageBreak/>
        <w:t>什么</w:t>
      </w:r>
      <w:r>
        <w:rPr>
          <w:rFonts w:hint="default"/>
          <w:lang w:eastAsia="zh-CN"/>
        </w:rPr>
        <w:t>是死锁</w:t>
      </w:r>
      <w:bookmarkEnd w:id="10"/>
    </w:p>
    <w:p w:rsidR="00C04CA6" w:rsidRDefault="00D9452B" w:rsidP="00C04CA6">
      <w:pPr>
        <w:topLinePunct w:val="0"/>
        <w:adjustRightInd/>
        <w:snapToGrid/>
        <w:spacing w:before="120" w:after="120" w:line="360" w:lineRule="atLeast"/>
        <w:jc w:val="both"/>
        <w:rPr>
          <w:rFonts w:ascii="Times New Roman" w:hAnsi="Times New Roman" w:cs="Times New Roman" w:hint="default"/>
          <w:szCs w:val="20"/>
        </w:rPr>
      </w:pPr>
      <w:bookmarkStart w:id="11" w:name="OLE_LINK3"/>
      <w:bookmarkStart w:id="12" w:name="OLE_LINK4"/>
      <w:r>
        <w:rPr>
          <w:rFonts w:ascii="Times New Roman" w:hAnsi="Times New Roman" w:cs="Times New Roman"/>
          <w:szCs w:val="20"/>
        </w:rPr>
        <w:t>死锁</w:t>
      </w:r>
      <w:r>
        <w:rPr>
          <w:rFonts w:ascii="Times New Roman" w:hAnsi="Times New Roman" w:cs="Times New Roman" w:hint="default"/>
          <w:szCs w:val="20"/>
        </w:rPr>
        <w:t>：指两个或两个以上的进程（</w:t>
      </w:r>
      <w:r>
        <w:rPr>
          <w:rFonts w:ascii="Times New Roman" w:hAnsi="Times New Roman" w:cs="Times New Roman"/>
          <w:szCs w:val="20"/>
        </w:rPr>
        <w:t>或</w:t>
      </w:r>
      <w:r>
        <w:rPr>
          <w:rFonts w:ascii="Times New Roman" w:hAnsi="Times New Roman" w:cs="Times New Roman" w:hint="default"/>
          <w:szCs w:val="20"/>
        </w:rPr>
        <w:t>线程）</w:t>
      </w:r>
      <w:r>
        <w:rPr>
          <w:rFonts w:ascii="Times New Roman" w:hAnsi="Times New Roman" w:cs="Times New Roman"/>
          <w:szCs w:val="20"/>
        </w:rPr>
        <w:t>在</w:t>
      </w:r>
      <w:r>
        <w:rPr>
          <w:rFonts w:ascii="Times New Roman" w:hAnsi="Times New Roman" w:cs="Times New Roman" w:hint="default"/>
          <w:szCs w:val="20"/>
        </w:rPr>
        <w:t>执行过程中，因争夺资源而造成的一种相互等待的现象，若无外力</w:t>
      </w:r>
      <w:r>
        <w:rPr>
          <w:rFonts w:ascii="Times New Roman" w:hAnsi="Times New Roman" w:cs="Times New Roman"/>
          <w:szCs w:val="20"/>
        </w:rPr>
        <w:t>作用</w:t>
      </w:r>
      <w:r>
        <w:rPr>
          <w:rFonts w:ascii="Times New Roman" w:hAnsi="Times New Roman" w:cs="Times New Roman" w:hint="default"/>
          <w:szCs w:val="20"/>
        </w:rPr>
        <w:t>，它们都将无法推进下去</w:t>
      </w:r>
      <w:r>
        <w:rPr>
          <w:rFonts w:ascii="Times New Roman" w:hAnsi="Times New Roman" w:cs="Times New Roman"/>
          <w:szCs w:val="20"/>
        </w:rPr>
        <w:t>。</w:t>
      </w:r>
      <w:r>
        <w:rPr>
          <w:rFonts w:ascii="Times New Roman" w:hAnsi="Times New Roman" w:cs="Times New Roman" w:hint="default"/>
          <w:szCs w:val="20"/>
        </w:rPr>
        <w:t>此时</w:t>
      </w:r>
      <w:r>
        <w:rPr>
          <w:rFonts w:ascii="Times New Roman" w:hAnsi="Times New Roman" w:cs="Times New Roman"/>
          <w:szCs w:val="20"/>
        </w:rPr>
        <w:t>成</w:t>
      </w:r>
      <w:r>
        <w:rPr>
          <w:rFonts w:ascii="Times New Roman" w:hAnsi="Times New Roman" w:cs="Times New Roman" w:hint="default"/>
          <w:szCs w:val="20"/>
        </w:rPr>
        <w:t>系统处于死锁状态或系统产生了死锁，这些永远在互相等待的进程称为死锁进程。死锁</w:t>
      </w:r>
      <w:r>
        <w:rPr>
          <w:rFonts w:ascii="Times New Roman" w:hAnsi="Times New Roman" w:cs="Times New Roman"/>
          <w:szCs w:val="20"/>
        </w:rPr>
        <w:t>产生</w:t>
      </w:r>
      <w:r>
        <w:rPr>
          <w:rFonts w:ascii="Times New Roman" w:hAnsi="Times New Roman" w:cs="Times New Roman" w:hint="default"/>
          <w:szCs w:val="20"/>
        </w:rPr>
        <w:t>的</w:t>
      </w:r>
      <w:r>
        <w:rPr>
          <w:rFonts w:ascii="Times New Roman" w:hAnsi="Times New Roman" w:cs="Times New Roman" w:hint="default"/>
          <w:szCs w:val="20"/>
        </w:rPr>
        <w:t>4</w:t>
      </w:r>
      <w:r>
        <w:rPr>
          <w:rFonts w:ascii="Times New Roman" w:hAnsi="Times New Roman" w:cs="Times New Roman" w:hint="default"/>
          <w:szCs w:val="20"/>
        </w:rPr>
        <w:t>个必要条件（</w:t>
      </w:r>
      <w:r>
        <w:rPr>
          <w:rFonts w:ascii="Times New Roman" w:hAnsi="Times New Roman" w:cs="Times New Roman"/>
          <w:szCs w:val="20"/>
        </w:rPr>
        <w:t>缺一</w:t>
      </w:r>
      <w:r>
        <w:rPr>
          <w:rFonts w:ascii="Times New Roman" w:hAnsi="Times New Roman" w:cs="Times New Roman" w:hint="default"/>
          <w:szCs w:val="20"/>
        </w:rPr>
        <w:t>不</w:t>
      </w:r>
      <w:r>
        <w:rPr>
          <w:rFonts w:ascii="Times New Roman" w:hAnsi="Times New Roman" w:cs="Times New Roman"/>
          <w:szCs w:val="20"/>
        </w:rPr>
        <w:t>可</w:t>
      </w:r>
      <w:r>
        <w:rPr>
          <w:rFonts w:ascii="Times New Roman" w:hAnsi="Times New Roman" w:cs="Times New Roman" w:hint="default"/>
          <w:szCs w:val="20"/>
        </w:rPr>
        <w:t>）</w:t>
      </w:r>
      <w:r>
        <w:rPr>
          <w:rFonts w:ascii="Times New Roman" w:hAnsi="Times New Roman" w:cs="Times New Roman"/>
          <w:szCs w:val="20"/>
        </w:rPr>
        <w:t>：</w:t>
      </w:r>
    </w:p>
    <w:p w:rsidR="00D9452B" w:rsidRDefault="00D9452B" w:rsidP="00C04CA6">
      <w:pPr>
        <w:topLinePunct w:val="0"/>
        <w:adjustRightInd/>
        <w:snapToGrid/>
        <w:spacing w:before="120" w:after="120" w:line="360" w:lineRule="atLeast"/>
        <w:jc w:val="both"/>
        <w:rPr>
          <w:rFonts w:ascii="Times New Roman" w:hAnsi="Times New Roman" w:cs="Times New Roman" w:hint="default"/>
          <w:szCs w:val="20"/>
        </w:rPr>
      </w:pPr>
      <w:r>
        <w:rPr>
          <w:rFonts w:ascii="Times New Roman" w:hAnsi="Times New Roman" w:cs="Times New Roman"/>
          <w:szCs w:val="20"/>
        </w:rPr>
        <w:t>互斥条件</w:t>
      </w:r>
      <w:r>
        <w:rPr>
          <w:rFonts w:ascii="Times New Roman" w:hAnsi="Times New Roman" w:cs="Times New Roman" w:hint="default"/>
          <w:szCs w:val="20"/>
        </w:rPr>
        <w:t>：顾名思义，线程对资源的访问是排他性</w:t>
      </w:r>
      <w:r>
        <w:rPr>
          <w:rFonts w:ascii="Times New Roman" w:hAnsi="Times New Roman" w:cs="Times New Roman"/>
          <w:szCs w:val="20"/>
        </w:rPr>
        <w:t>，</w:t>
      </w:r>
      <w:r>
        <w:rPr>
          <w:rFonts w:ascii="Times New Roman" w:hAnsi="Times New Roman" w:cs="Times New Roman" w:hint="default"/>
          <w:szCs w:val="20"/>
        </w:rPr>
        <w:t>当该线程释放资源后下一线程才可进程占用。</w:t>
      </w:r>
    </w:p>
    <w:p w:rsidR="00D9452B" w:rsidRDefault="00D9452B" w:rsidP="00C04CA6">
      <w:pPr>
        <w:topLinePunct w:val="0"/>
        <w:adjustRightInd/>
        <w:snapToGrid/>
        <w:spacing w:before="120" w:after="120" w:line="360" w:lineRule="atLeast"/>
        <w:jc w:val="both"/>
        <w:rPr>
          <w:rFonts w:ascii="Times New Roman" w:hAnsi="Times New Roman" w:cs="Times New Roman" w:hint="default"/>
          <w:szCs w:val="20"/>
        </w:rPr>
      </w:pPr>
      <w:r>
        <w:rPr>
          <w:rFonts w:ascii="Times New Roman" w:hAnsi="Times New Roman" w:cs="Times New Roman"/>
          <w:szCs w:val="20"/>
        </w:rPr>
        <w:t>请求</w:t>
      </w:r>
      <w:r>
        <w:rPr>
          <w:rFonts w:ascii="Times New Roman" w:hAnsi="Times New Roman" w:cs="Times New Roman" w:hint="default"/>
          <w:szCs w:val="20"/>
        </w:rPr>
        <w:t>和保持：简单来说就是自己拿的不放手又等待新的资源到手。线程</w:t>
      </w:r>
      <w:r>
        <w:rPr>
          <w:rFonts w:ascii="Times New Roman" w:hAnsi="Times New Roman" w:cs="Times New Roman"/>
          <w:szCs w:val="20"/>
        </w:rPr>
        <w:t>T</w:t>
      </w:r>
      <w:r>
        <w:rPr>
          <w:rFonts w:ascii="Times New Roman" w:hAnsi="Times New Roman" w:cs="Times New Roman" w:hint="default"/>
          <w:szCs w:val="20"/>
        </w:rPr>
        <w:t>1</w:t>
      </w:r>
      <w:r>
        <w:rPr>
          <w:rFonts w:ascii="Times New Roman" w:hAnsi="Times New Roman" w:cs="Times New Roman" w:hint="default"/>
          <w:szCs w:val="20"/>
        </w:rPr>
        <w:t>至少已经保持了一个资源</w:t>
      </w:r>
      <w:r>
        <w:rPr>
          <w:rFonts w:ascii="Times New Roman" w:hAnsi="Times New Roman" w:cs="Times New Roman" w:hint="default"/>
          <w:szCs w:val="20"/>
        </w:rPr>
        <w:t>R1</w:t>
      </w:r>
      <w:r>
        <w:rPr>
          <w:rFonts w:ascii="Times New Roman" w:hAnsi="Times New Roman" w:cs="Times New Roman" w:hint="default"/>
          <w:szCs w:val="20"/>
        </w:rPr>
        <w:t>占用，但又提出对另一个资源</w:t>
      </w:r>
      <w:r>
        <w:rPr>
          <w:rFonts w:ascii="Times New Roman" w:hAnsi="Times New Roman" w:cs="Times New Roman" w:hint="default"/>
          <w:szCs w:val="20"/>
        </w:rPr>
        <w:t>R2</w:t>
      </w:r>
      <w:r>
        <w:rPr>
          <w:rFonts w:ascii="Times New Roman" w:hAnsi="Times New Roman" w:cs="Times New Roman" w:hint="default"/>
          <w:szCs w:val="20"/>
        </w:rPr>
        <w:t>请求，而此时，资源</w:t>
      </w:r>
      <w:r>
        <w:rPr>
          <w:rFonts w:ascii="Times New Roman" w:hAnsi="Times New Roman" w:cs="Times New Roman" w:hint="default"/>
          <w:szCs w:val="20"/>
        </w:rPr>
        <w:t>R2</w:t>
      </w:r>
      <w:r>
        <w:rPr>
          <w:rFonts w:ascii="Times New Roman" w:hAnsi="Times New Roman" w:cs="Times New Roman" w:hint="default"/>
          <w:szCs w:val="20"/>
        </w:rPr>
        <w:t>被其他线程</w:t>
      </w:r>
      <w:r>
        <w:rPr>
          <w:rFonts w:ascii="Times New Roman" w:hAnsi="Times New Roman" w:cs="Times New Roman" w:hint="default"/>
          <w:szCs w:val="20"/>
        </w:rPr>
        <w:t>T2</w:t>
      </w:r>
      <w:r>
        <w:rPr>
          <w:rFonts w:ascii="Times New Roman" w:hAnsi="Times New Roman" w:cs="Times New Roman" w:hint="default"/>
          <w:szCs w:val="20"/>
        </w:rPr>
        <w:t>占用，</w:t>
      </w:r>
      <w:r>
        <w:rPr>
          <w:rFonts w:ascii="Times New Roman" w:hAnsi="Times New Roman" w:cs="Times New Roman"/>
          <w:szCs w:val="20"/>
        </w:rPr>
        <w:t>于是</w:t>
      </w:r>
      <w:r>
        <w:rPr>
          <w:rFonts w:ascii="Times New Roman" w:hAnsi="Times New Roman" w:cs="Times New Roman" w:hint="default"/>
          <w:szCs w:val="20"/>
        </w:rPr>
        <w:t>该线程</w:t>
      </w:r>
      <w:r>
        <w:rPr>
          <w:rFonts w:ascii="Times New Roman" w:hAnsi="Times New Roman" w:cs="Times New Roman" w:hint="default"/>
          <w:szCs w:val="20"/>
        </w:rPr>
        <w:t>T1</w:t>
      </w:r>
      <w:r>
        <w:rPr>
          <w:rFonts w:ascii="Times New Roman" w:hAnsi="Times New Roman" w:cs="Times New Roman" w:hint="default"/>
          <w:szCs w:val="20"/>
        </w:rPr>
        <w:t>必须等待，但</w:t>
      </w:r>
      <w:r>
        <w:rPr>
          <w:rFonts w:ascii="Times New Roman" w:hAnsi="Times New Roman" w:cs="Times New Roman"/>
          <w:szCs w:val="20"/>
        </w:rPr>
        <w:t>又</w:t>
      </w:r>
      <w:r>
        <w:rPr>
          <w:rFonts w:ascii="Times New Roman" w:hAnsi="Times New Roman" w:cs="Times New Roman" w:hint="default"/>
          <w:szCs w:val="20"/>
        </w:rPr>
        <w:t>对自己</w:t>
      </w:r>
      <w:r w:rsidR="009A45E7">
        <w:rPr>
          <w:rFonts w:ascii="Times New Roman" w:hAnsi="Times New Roman" w:cs="Times New Roman"/>
          <w:szCs w:val="20"/>
        </w:rPr>
        <w:t>保持</w:t>
      </w:r>
      <w:r w:rsidR="009A45E7">
        <w:rPr>
          <w:rFonts w:ascii="Times New Roman" w:hAnsi="Times New Roman" w:cs="Times New Roman" w:hint="default"/>
          <w:szCs w:val="20"/>
        </w:rPr>
        <w:t>的资源</w:t>
      </w:r>
      <w:r w:rsidR="009A45E7">
        <w:rPr>
          <w:rFonts w:ascii="Times New Roman" w:hAnsi="Times New Roman" w:cs="Times New Roman" w:hint="default"/>
          <w:szCs w:val="20"/>
        </w:rPr>
        <w:t>R1</w:t>
      </w:r>
      <w:r w:rsidR="009A45E7">
        <w:rPr>
          <w:rFonts w:ascii="Times New Roman" w:hAnsi="Times New Roman" w:cs="Times New Roman" w:hint="default"/>
          <w:szCs w:val="20"/>
        </w:rPr>
        <w:t>不释放。</w:t>
      </w:r>
    </w:p>
    <w:p w:rsidR="009A45E7" w:rsidRDefault="009A45E7" w:rsidP="00C04CA6">
      <w:pPr>
        <w:topLinePunct w:val="0"/>
        <w:adjustRightInd/>
        <w:snapToGrid/>
        <w:spacing w:before="120" w:after="120" w:line="360" w:lineRule="atLeast"/>
        <w:jc w:val="both"/>
        <w:rPr>
          <w:rFonts w:ascii="Times New Roman" w:hAnsi="Times New Roman" w:cs="Times New Roman" w:hint="default"/>
          <w:szCs w:val="20"/>
        </w:rPr>
      </w:pPr>
      <w:r>
        <w:rPr>
          <w:rFonts w:ascii="Times New Roman" w:hAnsi="Times New Roman" w:cs="Times New Roman"/>
          <w:szCs w:val="20"/>
        </w:rPr>
        <w:t>不可剥夺</w:t>
      </w:r>
      <w:r>
        <w:rPr>
          <w:rFonts w:ascii="Times New Roman" w:hAnsi="Times New Roman" w:cs="Times New Roman" w:hint="default"/>
          <w:szCs w:val="20"/>
        </w:rPr>
        <w:t>：在没有使用完资源时，其他线程不能进行剥夺。</w:t>
      </w:r>
    </w:p>
    <w:p w:rsidR="009A45E7" w:rsidRDefault="009A45E7" w:rsidP="00C04CA6">
      <w:pPr>
        <w:topLinePunct w:val="0"/>
        <w:adjustRightInd/>
        <w:snapToGrid/>
        <w:spacing w:before="120" w:after="120" w:line="360" w:lineRule="atLeast"/>
        <w:jc w:val="both"/>
        <w:rPr>
          <w:rFonts w:ascii="Times New Roman" w:hAnsi="Times New Roman" w:cs="Times New Roman" w:hint="default"/>
          <w:szCs w:val="20"/>
        </w:rPr>
      </w:pPr>
      <w:r>
        <w:rPr>
          <w:rFonts w:ascii="Times New Roman" w:hAnsi="Times New Roman" w:cs="Times New Roman"/>
          <w:szCs w:val="20"/>
        </w:rPr>
        <w:t>循环</w:t>
      </w:r>
      <w:r>
        <w:rPr>
          <w:rFonts w:ascii="Times New Roman" w:hAnsi="Times New Roman" w:cs="Times New Roman" w:hint="default"/>
          <w:szCs w:val="20"/>
        </w:rPr>
        <w:t>等待：一直等待对方线程释放资源。</w:t>
      </w:r>
    </w:p>
    <w:p w:rsidR="00B46C10" w:rsidRDefault="00033A69" w:rsidP="00C04CA6">
      <w:pPr>
        <w:topLinePunct w:val="0"/>
        <w:adjustRightInd/>
        <w:snapToGrid/>
        <w:spacing w:before="120" w:after="120" w:line="360" w:lineRule="atLeast"/>
        <w:jc w:val="both"/>
        <w:rPr>
          <w:rFonts w:ascii="Times New Roman" w:hAnsi="Times New Roman" w:cs="Times New Roman" w:hint="default"/>
          <w:szCs w:val="20"/>
        </w:rPr>
      </w:pPr>
      <w:r>
        <w:rPr>
          <w:rFonts w:ascii="Times New Roman" w:hAnsi="Times New Roman" w:cs="Times New Roman" w:hint="default"/>
          <w:szCs w:val="20"/>
        </w:rPr>
        <w:t>Trace</w:t>
      </w:r>
      <w:r>
        <w:rPr>
          <w:rFonts w:ascii="Times New Roman" w:hAnsi="Times New Roman" w:cs="Times New Roman"/>
          <w:szCs w:val="20"/>
        </w:rPr>
        <w:t xml:space="preserve"> </w:t>
      </w:r>
      <w:r>
        <w:rPr>
          <w:rFonts w:ascii="Times New Roman" w:hAnsi="Times New Roman" w:cs="Times New Roman" w:hint="default"/>
          <w:szCs w:val="20"/>
        </w:rPr>
        <w:t>log</w:t>
      </w:r>
      <w:r>
        <w:rPr>
          <w:rFonts w:ascii="Times New Roman" w:hAnsi="Times New Roman" w:cs="Times New Roman"/>
          <w:szCs w:val="20"/>
        </w:rPr>
        <w:t>中对应关键字一般包含</w:t>
      </w:r>
      <w:r w:rsidR="00261C7F">
        <w:rPr>
          <w:rFonts w:ascii="Times New Roman" w:hAnsi="Times New Roman" w:cs="Times New Roman" w:hint="default"/>
          <w:szCs w:val="20"/>
        </w:rPr>
        <w:t>”</w:t>
      </w:r>
      <w:r>
        <w:rPr>
          <w:rFonts w:ascii="Times New Roman" w:hAnsi="Times New Roman" w:cs="Times New Roman"/>
          <w:szCs w:val="20"/>
        </w:rPr>
        <w:t>held by</w:t>
      </w:r>
      <w:r w:rsidR="00261C7F">
        <w:rPr>
          <w:rFonts w:ascii="Times New Roman" w:hAnsi="Times New Roman" w:cs="Times New Roman" w:hint="default"/>
          <w:szCs w:val="20"/>
        </w:rPr>
        <w:t>”,”Blocked”</w:t>
      </w:r>
      <w:r>
        <w:rPr>
          <w:rFonts w:ascii="Times New Roman" w:hAnsi="Times New Roman" w:cs="Times New Roman"/>
          <w:szCs w:val="20"/>
        </w:rPr>
        <w:t>，摘录部分</w:t>
      </w:r>
      <w:r w:rsidR="00B46C10">
        <w:rPr>
          <w:rFonts w:ascii="Times New Roman" w:hAnsi="Times New Roman" w:cs="Times New Roman"/>
          <w:szCs w:val="20"/>
        </w:rPr>
        <w:t>对应</w:t>
      </w:r>
      <w:r w:rsidR="00B46C10">
        <w:rPr>
          <w:rFonts w:ascii="Times New Roman" w:hAnsi="Times New Roman" w:cs="Times New Roman"/>
          <w:szCs w:val="20"/>
        </w:rPr>
        <w:t>trace log</w:t>
      </w:r>
      <w:r w:rsidR="00B46C10">
        <w:rPr>
          <w:rFonts w:ascii="Times New Roman" w:hAnsi="Times New Roman" w:cs="Times New Roman"/>
          <w:szCs w:val="20"/>
        </w:rPr>
        <w:t>内容</w:t>
      </w:r>
      <w:r>
        <w:rPr>
          <w:rFonts w:ascii="Times New Roman" w:hAnsi="Times New Roman" w:cs="Times New Roman"/>
          <w:szCs w:val="20"/>
        </w:rPr>
        <w:t>：</w:t>
      </w:r>
    </w:p>
    <w:tbl>
      <w:tblPr>
        <w:tblStyle w:val="a8"/>
        <w:tblW w:w="0" w:type="auto"/>
        <w:tblLook w:val="04A0" w:firstRow="1" w:lastRow="0" w:firstColumn="1" w:lastColumn="0" w:noHBand="0" w:noVBand="1"/>
      </w:tblPr>
      <w:tblGrid>
        <w:gridCol w:w="9629"/>
      </w:tblGrid>
      <w:tr w:rsidR="00033A69" w:rsidTr="00033A69">
        <w:tc>
          <w:tcPr>
            <w:tcW w:w="9629" w:type="dxa"/>
          </w:tcPr>
          <w:p w:rsidR="00033A69" w:rsidRPr="00033A69" w:rsidRDefault="00033A69" w:rsidP="0003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033A69">
              <w:rPr>
                <w:rFonts w:ascii="Courier New" w:hAnsi="Courier New" w:cs="Courier New"/>
                <w:color w:val="000000"/>
                <w:kern w:val="0"/>
                <w:sz w:val="27"/>
                <w:szCs w:val="27"/>
              </w:rPr>
              <w:t>anr_2019-06-06-14-02-29-419</w:t>
            </w:r>
          </w:p>
          <w:p w:rsidR="00033A69" w:rsidRPr="00033A69" w:rsidRDefault="00033A69" w:rsidP="0003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033A69">
              <w:rPr>
                <w:rFonts w:ascii="Courier New" w:hAnsi="Courier New" w:cs="Courier New"/>
                <w:color w:val="000000"/>
                <w:kern w:val="0"/>
                <w:sz w:val="27"/>
                <w:szCs w:val="27"/>
              </w:rPr>
              <w:t>"main" prio=5 tid=1 Blocked</w:t>
            </w:r>
          </w:p>
          <w:p w:rsidR="00033A69" w:rsidRPr="00033A69" w:rsidRDefault="00033A69" w:rsidP="0003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033A69">
              <w:rPr>
                <w:rFonts w:ascii="Courier New" w:hAnsi="Courier New" w:cs="Courier New"/>
                <w:color w:val="000000"/>
                <w:kern w:val="0"/>
                <w:sz w:val="27"/>
                <w:szCs w:val="27"/>
              </w:rPr>
              <w:t xml:space="preserve">  | group="main" sCount=1 dsCount=0 flags=1 obj=0x76e5e790 self=0x70f4014c00</w:t>
            </w:r>
          </w:p>
          <w:p w:rsidR="00033A69" w:rsidRPr="00033A69" w:rsidRDefault="00033A69" w:rsidP="0003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033A69">
              <w:rPr>
                <w:rFonts w:ascii="Courier New" w:hAnsi="Courier New" w:cs="Courier New"/>
                <w:color w:val="000000"/>
                <w:kern w:val="0"/>
                <w:sz w:val="27"/>
                <w:szCs w:val="27"/>
              </w:rPr>
              <w:t xml:space="preserve">  | sysTid=1070 nice=0 cgrp=default sched=0/0 handle=0x7179dbf548</w:t>
            </w:r>
          </w:p>
          <w:p w:rsidR="00033A69" w:rsidRPr="00033A69" w:rsidRDefault="00033A69" w:rsidP="0003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033A69">
              <w:rPr>
                <w:rFonts w:ascii="Courier New" w:hAnsi="Courier New" w:cs="Courier New"/>
                <w:color w:val="000000"/>
                <w:kern w:val="0"/>
                <w:sz w:val="27"/>
                <w:szCs w:val="27"/>
              </w:rPr>
              <w:t xml:space="preserve">  | state=S schedstat=( 1264076458 1532113644 2741 ) utm=96 stm=30 core=2 HZ=100</w:t>
            </w:r>
          </w:p>
          <w:p w:rsidR="00033A69" w:rsidRPr="00033A69" w:rsidRDefault="00033A69" w:rsidP="0003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033A69">
              <w:rPr>
                <w:rFonts w:ascii="Courier New" w:hAnsi="Courier New" w:cs="Courier New"/>
                <w:color w:val="000000"/>
                <w:kern w:val="0"/>
                <w:sz w:val="27"/>
                <w:szCs w:val="27"/>
              </w:rPr>
              <w:t xml:space="preserve">  | stack=0x7fda2cd000-0x7fda2cf000 stackSize=8MB</w:t>
            </w:r>
          </w:p>
          <w:p w:rsidR="00033A69" w:rsidRPr="00033A69" w:rsidRDefault="00033A69" w:rsidP="0003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033A69">
              <w:rPr>
                <w:rFonts w:ascii="Courier New" w:hAnsi="Courier New" w:cs="Courier New"/>
                <w:color w:val="000000"/>
                <w:kern w:val="0"/>
                <w:sz w:val="27"/>
                <w:szCs w:val="27"/>
              </w:rPr>
              <w:t xml:space="preserve">  | held mutexes=</w:t>
            </w:r>
          </w:p>
          <w:p w:rsidR="00033A69" w:rsidRPr="00033A69" w:rsidRDefault="00033A69" w:rsidP="0003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033A69">
              <w:rPr>
                <w:rFonts w:ascii="Courier New" w:hAnsi="Courier New" w:cs="Courier New"/>
                <w:color w:val="000000"/>
                <w:kern w:val="0"/>
                <w:sz w:val="27"/>
                <w:szCs w:val="27"/>
              </w:rPr>
              <w:t xml:space="preserve">  at com.android.settingslib.bluetooth.CachedBluetoothDeviceManager.getCachedDevicesCopy(CachedBluetoothDeviceManager.java:-1)</w:t>
            </w:r>
          </w:p>
          <w:p w:rsidR="00033A69" w:rsidRPr="00033A69" w:rsidRDefault="00033A69" w:rsidP="0003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FF0000"/>
                <w:kern w:val="0"/>
                <w:sz w:val="27"/>
                <w:szCs w:val="27"/>
              </w:rPr>
            </w:pPr>
            <w:r w:rsidRPr="00033A69">
              <w:rPr>
                <w:rFonts w:ascii="Courier New" w:hAnsi="Courier New" w:cs="Courier New"/>
                <w:color w:val="000000"/>
                <w:kern w:val="0"/>
                <w:sz w:val="27"/>
                <w:szCs w:val="27"/>
              </w:rPr>
              <w:t xml:space="preserve">  - </w:t>
            </w:r>
            <w:r w:rsidRPr="00033A69">
              <w:rPr>
                <w:rFonts w:ascii="Courier New" w:hAnsi="Courier New" w:cs="Courier New"/>
                <w:color w:val="FF0000"/>
                <w:kern w:val="0"/>
                <w:sz w:val="27"/>
                <w:szCs w:val="27"/>
              </w:rPr>
              <w:t>waiting to lock &lt;0x0aa22fa5&gt; (a com.android.settingslib.bluetooth.CachedBluetoothDeviceManager) held by thread 24</w:t>
            </w:r>
          </w:p>
          <w:p w:rsidR="00033A69" w:rsidRPr="00033A69" w:rsidRDefault="00033A69" w:rsidP="00033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033A69">
              <w:rPr>
                <w:rFonts w:ascii="Courier New" w:hAnsi="Courier New" w:cs="Courier New"/>
                <w:color w:val="000000"/>
                <w:kern w:val="0"/>
                <w:sz w:val="27"/>
                <w:szCs w:val="27"/>
              </w:rPr>
              <w:t xml:space="preserve">  at com.android.systemui.statusbar.policy.BluetoothControllerImpl.getDevices(BluetoothControllerImpl.java:201)</w:t>
            </w:r>
          </w:p>
          <w:p w:rsidR="00033A69" w:rsidRDefault="00033A69" w:rsidP="00C04CA6">
            <w:pPr>
              <w:topLinePunct w:val="0"/>
              <w:adjustRightInd/>
              <w:snapToGrid/>
              <w:spacing w:before="120" w:after="120" w:line="360" w:lineRule="atLeast"/>
              <w:rPr>
                <w:rFonts w:ascii="Times New Roman" w:hAnsi="Times New Roman" w:cs="Times New Roman" w:hint="default"/>
                <w:szCs w:val="20"/>
              </w:rPr>
            </w:pPr>
            <w:r>
              <w:rPr>
                <w:rFonts w:ascii="Times New Roman" w:hAnsi="Times New Roman" w:cs="Times New Roman"/>
                <w:szCs w:val="20"/>
              </w:rPr>
              <w:t>主线程在等待线程</w:t>
            </w:r>
            <w:r>
              <w:rPr>
                <w:rFonts w:ascii="Times New Roman" w:hAnsi="Times New Roman" w:cs="Times New Roman"/>
                <w:szCs w:val="20"/>
              </w:rPr>
              <w:t>24</w:t>
            </w:r>
            <w:r>
              <w:rPr>
                <w:rFonts w:ascii="Times New Roman" w:hAnsi="Times New Roman" w:cs="Times New Roman"/>
                <w:szCs w:val="20"/>
              </w:rPr>
              <w:t>释放锁</w:t>
            </w:r>
          </w:p>
          <w:p w:rsidR="00261C7F" w:rsidRPr="00261C7F" w:rsidRDefault="00261C7F" w:rsidP="0026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61C7F">
              <w:rPr>
                <w:rFonts w:ascii="Courier New" w:hAnsi="Courier New" w:cs="Courier New"/>
                <w:color w:val="000000"/>
                <w:kern w:val="0"/>
                <w:sz w:val="27"/>
                <w:szCs w:val="27"/>
              </w:rPr>
              <w:t>"SysUiBg" prio=5 tid=24 Blocked</w:t>
            </w:r>
          </w:p>
          <w:p w:rsidR="00261C7F" w:rsidRPr="00261C7F" w:rsidRDefault="00261C7F" w:rsidP="0026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61C7F">
              <w:rPr>
                <w:rFonts w:ascii="Courier New" w:hAnsi="Courier New" w:cs="Courier New"/>
                <w:color w:val="000000"/>
                <w:kern w:val="0"/>
                <w:sz w:val="27"/>
                <w:szCs w:val="27"/>
              </w:rPr>
              <w:t xml:space="preserve">  | group="main" sCount=1 dsCount=0 flags=1 obj=0x13846a80 self=0x70ea279400</w:t>
            </w:r>
          </w:p>
          <w:p w:rsidR="00261C7F" w:rsidRPr="00261C7F" w:rsidRDefault="00261C7F" w:rsidP="0026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61C7F">
              <w:rPr>
                <w:rFonts w:ascii="Courier New" w:hAnsi="Courier New" w:cs="Courier New"/>
                <w:color w:val="000000"/>
                <w:kern w:val="0"/>
                <w:sz w:val="27"/>
                <w:szCs w:val="27"/>
              </w:rPr>
              <w:t xml:space="preserve">  | sysTid=1246 nice=10 cgrp=default sched=0/0 handle=0x70d90884f0</w:t>
            </w:r>
          </w:p>
          <w:p w:rsidR="00261C7F" w:rsidRPr="00261C7F" w:rsidRDefault="00261C7F" w:rsidP="0026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61C7F">
              <w:rPr>
                <w:rFonts w:ascii="Courier New" w:hAnsi="Courier New" w:cs="Courier New"/>
                <w:color w:val="000000"/>
                <w:kern w:val="0"/>
                <w:sz w:val="27"/>
                <w:szCs w:val="27"/>
              </w:rPr>
              <w:lastRenderedPageBreak/>
              <w:t xml:space="preserve">  | state=S schedstat=( 112699141 1272500191 644 ) utm=6 stm=4 core=2 HZ=100</w:t>
            </w:r>
          </w:p>
          <w:p w:rsidR="00261C7F" w:rsidRPr="00261C7F" w:rsidRDefault="00261C7F" w:rsidP="0026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61C7F">
              <w:rPr>
                <w:rFonts w:ascii="Courier New" w:hAnsi="Courier New" w:cs="Courier New"/>
                <w:color w:val="000000"/>
                <w:kern w:val="0"/>
                <w:sz w:val="27"/>
                <w:szCs w:val="27"/>
              </w:rPr>
              <w:t xml:space="preserve">  | stack=0x70d8f85000-0x70d8f87000 stackSize=1041KB</w:t>
            </w:r>
          </w:p>
          <w:p w:rsidR="00261C7F" w:rsidRPr="00261C7F" w:rsidRDefault="00261C7F" w:rsidP="0026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61C7F">
              <w:rPr>
                <w:rFonts w:ascii="Courier New" w:hAnsi="Courier New" w:cs="Courier New"/>
                <w:color w:val="000000"/>
                <w:kern w:val="0"/>
                <w:sz w:val="27"/>
                <w:szCs w:val="27"/>
              </w:rPr>
              <w:t xml:space="preserve">  | held mutexes=</w:t>
            </w:r>
          </w:p>
          <w:p w:rsidR="00261C7F" w:rsidRPr="00261C7F" w:rsidRDefault="00261C7F" w:rsidP="0026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61C7F">
              <w:rPr>
                <w:rFonts w:ascii="Courier New" w:hAnsi="Courier New" w:cs="Courier New"/>
                <w:color w:val="000000"/>
                <w:kern w:val="0"/>
                <w:sz w:val="27"/>
                <w:szCs w:val="27"/>
              </w:rPr>
              <w:t xml:space="preserve">  at com.android.settingslib.bluetooth.CachedBluetoothDevice.dispatchAttributesChanged(CachedBluetoothDevice.java:772)</w:t>
            </w:r>
          </w:p>
          <w:p w:rsidR="00261C7F" w:rsidRPr="00261C7F" w:rsidRDefault="00261C7F" w:rsidP="0026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61C7F">
              <w:rPr>
                <w:rFonts w:ascii="Courier New" w:hAnsi="Courier New" w:cs="Courier New"/>
                <w:color w:val="000000"/>
                <w:kern w:val="0"/>
                <w:sz w:val="27"/>
                <w:szCs w:val="27"/>
              </w:rPr>
              <w:t xml:space="preserve">  </w:t>
            </w:r>
            <w:r w:rsidRPr="00261C7F">
              <w:rPr>
                <w:rFonts w:ascii="Courier New" w:hAnsi="Courier New" w:cs="Courier New"/>
                <w:color w:val="FF0000"/>
                <w:kern w:val="0"/>
                <w:sz w:val="27"/>
                <w:szCs w:val="27"/>
              </w:rPr>
              <w:t>- waiting to lock &lt;0x0030bf7a&gt; (a java.util.ArrayList) held by thread 1</w:t>
            </w:r>
          </w:p>
          <w:p w:rsidR="00261C7F" w:rsidRPr="00261C7F" w:rsidRDefault="00261C7F" w:rsidP="0026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61C7F">
              <w:rPr>
                <w:rFonts w:ascii="Courier New" w:hAnsi="Courier New" w:cs="Courier New"/>
                <w:color w:val="000000"/>
                <w:kern w:val="0"/>
                <w:sz w:val="27"/>
                <w:szCs w:val="27"/>
              </w:rPr>
              <w:t xml:space="preserve">  at com.android.settingslib.bluetooth.CachedBluetoothDevice.onActiveDeviceChanged(CachedBluetoothDevice.java:548)</w:t>
            </w:r>
          </w:p>
          <w:p w:rsidR="00261C7F" w:rsidRPr="00261C7F" w:rsidRDefault="00261C7F" w:rsidP="00261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61C7F">
              <w:rPr>
                <w:rFonts w:ascii="Courier New" w:hAnsi="Courier New" w:cs="Courier New"/>
                <w:color w:val="000000"/>
                <w:kern w:val="0"/>
                <w:sz w:val="27"/>
                <w:szCs w:val="27"/>
              </w:rPr>
              <w:t xml:space="preserve">  at </w:t>
            </w:r>
          </w:p>
          <w:p w:rsidR="00261C7F" w:rsidRPr="00033A69" w:rsidRDefault="00261C7F" w:rsidP="00C04CA6">
            <w:pPr>
              <w:topLinePunct w:val="0"/>
              <w:adjustRightInd/>
              <w:snapToGrid/>
              <w:spacing w:before="120" w:after="120" w:line="360" w:lineRule="atLeast"/>
              <w:rPr>
                <w:rFonts w:ascii="Times New Roman" w:hAnsi="Times New Roman" w:cs="Times New Roman" w:hint="default"/>
                <w:szCs w:val="20"/>
              </w:rPr>
            </w:pPr>
            <w:r>
              <w:rPr>
                <w:rFonts w:ascii="Times New Roman" w:hAnsi="Times New Roman" w:cs="Times New Roman"/>
                <w:szCs w:val="20"/>
              </w:rPr>
              <w:t>具体可以参见</w:t>
            </w:r>
            <w:r>
              <w:rPr>
                <w:rFonts w:ascii="Times New Roman" w:hAnsi="Times New Roman" w:cs="Times New Roman"/>
                <w:szCs w:val="20"/>
              </w:rPr>
              <w:t xml:space="preserve">bug </w:t>
            </w:r>
            <w:r w:rsidRPr="00261C7F">
              <w:rPr>
                <w:rFonts w:ascii="Times New Roman" w:hAnsi="Times New Roman" w:cs="Times New Roman" w:hint="default"/>
                <w:szCs w:val="20"/>
              </w:rPr>
              <w:t>1092456</w:t>
            </w:r>
          </w:p>
        </w:tc>
      </w:tr>
    </w:tbl>
    <w:p w:rsidR="00AA4EC0" w:rsidRDefault="003E3C1A" w:rsidP="00C863B3">
      <w:pPr>
        <w:pStyle w:val="22"/>
        <w:ind w:left="0"/>
        <w:rPr>
          <w:rFonts w:hint="default"/>
          <w:lang w:eastAsia="zh-CN"/>
        </w:rPr>
      </w:pPr>
      <w:bookmarkStart w:id="13" w:name="_Toc49524661"/>
      <w:bookmarkEnd w:id="11"/>
      <w:bookmarkEnd w:id="12"/>
      <w:r>
        <w:rPr>
          <w:lang w:eastAsia="zh-CN"/>
        </w:rPr>
        <w:lastRenderedPageBreak/>
        <w:t>什么是</w:t>
      </w:r>
      <w:r>
        <w:rPr>
          <w:lang w:eastAsia="zh-CN"/>
        </w:rPr>
        <w:t>Binder</w:t>
      </w:r>
      <w:bookmarkEnd w:id="13"/>
    </w:p>
    <w:p w:rsidR="00AA4EC0" w:rsidRDefault="003E6A5F" w:rsidP="00AA4EC0">
      <w:pPr>
        <w:rPr>
          <w:rFonts w:hint="default"/>
          <w:lang w:eastAsia="en-US"/>
        </w:rPr>
      </w:pPr>
      <w:r w:rsidRPr="003E6A5F">
        <w:rPr>
          <w:lang w:eastAsia="en-US"/>
        </w:rPr>
        <w:t>Binder</w:t>
      </w:r>
      <w:r w:rsidRPr="003E6A5F">
        <w:rPr>
          <w:lang w:eastAsia="en-US"/>
        </w:rPr>
        <w:t>是</w:t>
      </w:r>
      <w:r w:rsidRPr="003E6A5F">
        <w:rPr>
          <w:lang w:eastAsia="en-US"/>
        </w:rPr>
        <w:t>Android</w:t>
      </w:r>
      <w:r w:rsidRPr="003E6A5F">
        <w:rPr>
          <w:lang w:eastAsia="en-US"/>
        </w:rPr>
        <w:t>的一个类，它实现了</w:t>
      </w:r>
      <w:r w:rsidRPr="003E6A5F">
        <w:rPr>
          <w:lang w:eastAsia="en-US"/>
        </w:rPr>
        <w:t>IBinder</w:t>
      </w:r>
      <w:r w:rsidRPr="003E6A5F">
        <w:rPr>
          <w:lang w:eastAsia="en-US"/>
        </w:rPr>
        <w:t>接口。从</w:t>
      </w:r>
      <w:r w:rsidRPr="003E6A5F">
        <w:rPr>
          <w:lang w:eastAsia="en-US"/>
        </w:rPr>
        <w:t>IPC</w:t>
      </w:r>
      <w:r w:rsidRPr="003E6A5F">
        <w:rPr>
          <w:lang w:eastAsia="en-US"/>
        </w:rPr>
        <w:t>角度来说，</w:t>
      </w:r>
      <w:r w:rsidRPr="003E6A5F">
        <w:rPr>
          <w:lang w:eastAsia="en-US"/>
        </w:rPr>
        <w:t>Binder</w:t>
      </w:r>
      <w:r w:rsidRPr="003E6A5F">
        <w:rPr>
          <w:lang w:eastAsia="en-US"/>
        </w:rPr>
        <w:t>是</w:t>
      </w:r>
      <w:r w:rsidRPr="003E6A5F">
        <w:rPr>
          <w:lang w:eastAsia="en-US"/>
        </w:rPr>
        <w:t>Android</w:t>
      </w:r>
      <w:r w:rsidRPr="003E6A5F">
        <w:rPr>
          <w:lang w:eastAsia="en-US"/>
        </w:rPr>
        <w:t>中一种跨进程通信方式，还可以理解为是一种物理设备，它的设备驱动是</w:t>
      </w:r>
      <w:r w:rsidRPr="003E6A5F">
        <w:rPr>
          <w:lang w:eastAsia="en-US"/>
        </w:rPr>
        <w:t xml:space="preserve"> /dev/binder ;</w:t>
      </w:r>
      <w:r w:rsidRPr="003E6A5F">
        <w:rPr>
          <w:lang w:eastAsia="en-US"/>
        </w:rPr>
        <w:t>从</w:t>
      </w:r>
      <w:r w:rsidRPr="003E6A5F">
        <w:rPr>
          <w:lang w:eastAsia="en-US"/>
        </w:rPr>
        <w:t>Android Framework</w:t>
      </w:r>
      <w:r w:rsidRPr="003E6A5F">
        <w:rPr>
          <w:lang w:eastAsia="en-US"/>
        </w:rPr>
        <w:t>角度来说，</w:t>
      </w:r>
      <w:r w:rsidRPr="003E6A5F">
        <w:rPr>
          <w:lang w:eastAsia="en-US"/>
        </w:rPr>
        <w:t>Binder</w:t>
      </w:r>
      <w:r w:rsidRPr="003E6A5F">
        <w:rPr>
          <w:lang w:eastAsia="en-US"/>
        </w:rPr>
        <w:t>是</w:t>
      </w:r>
      <w:r w:rsidRPr="003E6A5F">
        <w:rPr>
          <w:lang w:eastAsia="en-US"/>
        </w:rPr>
        <w:t>ServiceManager</w:t>
      </w:r>
      <w:r w:rsidRPr="003E6A5F">
        <w:rPr>
          <w:lang w:eastAsia="en-US"/>
        </w:rPr>
        <w:t>连接各种</w:t>
      </w:r>
      <w:r w:rsidRPr="003E6A5F">
        <w:rPr>
          <w:lang w:eastAsia="en-US"/>
        </w:rPr>
        <w:t>Manager</w:t>
      </w:r>
      <w:r w:rsidRPr="003E6A5F">
        <w:rPr>
          <w:lang w:eastAsia="en-US"/>
        </w:rPr>
        <w:t>（</w:t>
      </w:r>
      <w:r w:rsidRPr="003E6A5F">
        <w:rPr>
          <w:lang w:eastAsia="en-US"/>
        </w:rPr>
        <w:t>ActivityManager</w:t>
      </w:r>
      <w:r w:rsidRPr="003E6A5F">
        <w:rPr>
          <w:lang w:eastAsia="en-US"/>
        </w:rPr>
        <w:t>、</w:t>
      </w:r>
      <w:r w:rsidRPr="003E6A5F">
        <w:rPr>
          <w:lang w:eastAsia="en-US"/>
        </w:rPr>
        <w:t>WindowManager</w:t>
      </w:r>
      <w:r w:rsidRPr="003E6A5F">
        <w:rPr>
          <w:lang w:eastAsia="en-US"/>
        </w:rPr>
        <w:t>，等等）和相应</w:t>
      </w:r>
      <w:r w:rsidRPr="003E6A5F">
        <w:rPr>
          <w:lang w:eastAsia="en-US"/>
        </w:rPr>
        <w:t>ManagerService</w:t>
      </w:r>
      <w:r w:rsidRPr="003E6A5F">
        <w:rPr>
          <w:lang w:eastAsia="en-US"/>
        </w:rPr>
        <w:t>的桥梁；从</w:t>
      </w:r>
      <w:r w:rsidRPr="003E6A5F">
        <w:rPr>
          <w:lang w:eastAsia="en-US"/>
        </w:rPr>
        <w:t>Android</w:t>
      </w:r>
      <w:r w:rsidRPr="003E6A5F">
        <w:rPr>
          <w:lang w:eastAsia="en-US"/>
        </w:rPr>
        <w:t>应用层来说，</w:t>
      </w:r>
      <w:r w:rsidRPr="003E6A5F">
        <w:rPr>
          <w:lang w:eastAsia="en-US"/>
        </w:rPr>
        <w:t>Binder</w:t>
      </w:r>
      <w:r w:rsidRPr="003E6A5F">
        <w:rPr>
          <w:lang w:eastAsia="en-US"/>
        </w:rPr>
        <w:t>是客户端和服务端进行通信的媒介，当</w:t>
      </w:r>
      <w:r w:rsidRPr="003E6A5F">
        <w:rPr>
          <w:lang w:eastAsia="en-US"/>
        </w:rPr>
        <w:t>bindService</w:t>
      </w:r>
      <w:r w:rsidRPr="003E6A5F">
        <w:rPr>
          <w:lang w:eastAsia="en-US"/>
        </w:rPr>
        <w:t>的时候，服务端会返回一个包含了服务端业务调用的</w:t>
      </w:r>
      <w:r w:rsidRPr="003E6A5F">
        <w:rPr>
          <w:lang w:eastAsia="en-US"/>
        </w:rPr>
        <w:t>Binder</w:t>
      </w:r>
      <w:r w:rsidRPr="003E6A5F">
        <w:rPr>
          <w:lang w:eastAsia="en-US"/>
        </w:rPr>
        <w:t>对象，通过这个</w:t>
      </w:r>
      <w:r w:rsidRPr="003E6A5F">
        <w:rPr>
          <w:lang w:eastAsia="en-US"/>
        </w:rPr>
        <w:t>Binder</w:t>
      </w:r>
      <w:r w:rsidRPr="003E6A5F">
        <w:rPr>
          <w:lang w:eastAsia="en-US"/>
        </w:rPr>
        <w:t>对象，客户端就可以获得服务器提供的服务或数据，这里的服务包括普通服务和基于</w:t>
      </w:r>
      <w:r w:rsidRPr="003E6A5F">
        <w:rPr>
          <w:lang w:eastAsia="en-US"/>
        </w:rPr>
        <w:t xml:space="preserve"> AIDL </w:t>
      </w:r>
      <w:r w:rsidRPr="003E6A5F">
        <w:rPr>
          <w:lang w:eastAsia="en-US"/>
        </w:rPr>
        <w:t>的服务。</w:t>
      </w:r>
      <w:r w:rsidRPr="003E6A5F">
        <w:rPr>
          <w:lang w:eastAsia="en-US"/>
        </w:rPr>
        <w:t xml:space="preserve"> Android </w:t>
      </w:r>
      <w:r w:rsidRPr="003E6A5F">
        <w:rPr>
          <w:lang w:eastAsia="en-US"/>
        </w:rPr>
        <w:t>开发中，</w:t>
      </w:r>
      <w:r w:rsidRPr="003E6A5F">
        <w:rPr>
          <w:lang w:eastAsia="en-US"/>
        </w:rPr>
        <w:t>Binder</w:t>
      </w:r>
      <w:r w:rsidRPr="003E6A5F">
        <w:rPr>
          <w:lang w:eastAsia="en-US"/>
        </w:rPr>
        <w:t>主要用在</w:t>
      </w:r>
      <w:r w:rsidRPr="003E6A5F">
        <w:rPr>
          <w:lang w:eastAsia="en-US"/>
        </w:rPr>
        <w:t>Service</w:t>
      </w:r>
      <w:r w:rsidRPr="003E6A5F">
        <w:rPr>
          <w:lang w:eastAsia="en-US"/>
        </w:rPr>
        <w:t>中，包括</w:t>
      </w:r>
      <w:r w:rsidRPr="003E6A5F">
        <w:rPr>
          <w:lang w:eastAsia="en-US"/>
        </w:rPr>
        <w:t>AIDL</w:t>
      </w:r>
      <w:r w:rsidRPr="003E6A5F">
        <w:rPr>
          <w:lang w:eastAsia="en-US"/>
        </w:rPr>
        <w:t>和</w:t>
      </w:r>
      <w:r w:rsidRPr="003E6A5F">
        <w:rPr>
          <w:lang w:eastAsia="en-US"/>
        </w:rPr>
        <w:t>Message</w:t>
      </w:r>
      <w:r w:rsidRPr="003E6A5F">
        <w:rPr>
          <w:lang w:eastAsia="en-US"/>
        </w:rPr>
        <w:t>，</w:t>
      </w:r>
      <w:r w:rsidRPr="003E6A5F">
        <w:rPr>
          <w:lang w:eastAsia="en-US"/>
        </w:rPr>
        <w:t>Message</w:t>
      </w:r>
      <w:r w:rsidRPr="003E6A5F">
        <w:rPr>
          <w:lang w:eastAsia="en-US"/>
        </w:rPr>
        <w:t>的底层其实就是</w:t>
      </w:r>
      <w:r>
        <w:rPr>
          <w:lang w:eastAsia="en-US"/>
        </w:rPr>
        <w:t>AIDL</w:t>
      </w:r>
      <w:r>
        <w:t>。</w:t>
      </w:r>
    </w:p>
    <w:p w:rsidR="003E6A5F" w:rsidRDefault="00AE0A1C" w:rsidP="00AA4EC0">
      <w:pPr>
        <w:rPr>
          <w:rFonts w:hint="default"/>
        </w:rPr>
      </w:pPr>
      <w:r>
        <w:t>Binder</w:t>
      </w:r>
      <w:r>
        <w:t>异常</w:t>
      </w:r>
      <w:r w:rsidR="00C429DB">
        <w:t>导致</w:t>
      </w:r>
      <w:r w:rsidR="00C429DB">
        <w:t>ANR</w:t>
      </w:r>
      <w:r>
        <w:t>问题：</w:t>
      </w:r>
    </w:p>
    <w:p w:rsidR="00746BF2" w:rsidRDefault="00746BF2" w:rsidP="00AA4EC0">
      <w:pPr>
        <w:rPr>
          <w:rFonts w:hint="default"/>
        </w:rPr>
      </w:pPr>
      <w:r>
        <w:t>Binder</w:t>
      </w:r>
      <w:r>
        <w:t>阻塞</w:t>
      </w:r>
    </w:p>
    <w:tbl>
      <w:tblPr>
        <w:tblStyle w:val="a8"/>
        <w:tblW w:w="0" w:type="auto"/>
        <w:tblLook w:val="04A0" w:firstRow="1" w:lastRow="0" w:firstColumn="1" w:lastColumn="0" w:noHBand="0" w:noVBand="1"/>
      </w:tblPr>
      <w:tblGrid>
        <w:gridCol w:w="9629"/>
      </w:tblGrid>
      <w:tr w:rsidR="00746BF2" w:rsidTr="00746BF2">
        <w:tc>
          <w:tcPr>
            <w:tcW w:w="9629" w:type="dxa"/>
          </w:tcPr>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Cmd line: com.android.wallpaper</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"main" prio=5 tid=1 Native</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 group="main" sCount=1 dsCount=0 flags=1 obj=0x766eb058 self=0x7b8b29ec00</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 sysTid=6085 nice=-10 cgrp=default sched=0/0 handle=0x7b8c7feed0</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 state=S schedstat=( 986933481 116782153 1065 ) utm=66 stm=32 core=6 HZ=100</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 stack=0x7fc29e1000-0x7fc29e3000 stackSize=8192KB</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 held mutexes=</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kernel: (couldn't read /proc/self/task/6085/stack)</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native: #00 pc 00000000000cc884  /apex/com.android.runtime/lib64/bionic/libc.so (__ioctl+4)</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native: #01 pc 000000000008a38c  /apex/com.android.runtime/lib64/bionic/libc.so (ioctl+132)</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lastRenderedPageBreak/>
              <w:t xml:space="preserve">  native: #02 pc 000000000005829c  /system/lib64/libbinder.so (android::IPCThreadState::talkWithDriver(bool)+256)</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native: #03 pc 0000000000059150  /system/lib64/libbinder.so (android::IPCThreadState::waitForResponse(android::Parcel*, int*)+60)</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native: #04 pc 0000000000058eec  /system/lib64/libbinder.so (android::IPCThreadState::transact(int, unsigned int, android::Parcel const&amp;, android::Parcel*, unsigned int)+180)</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native: #05 pc 000000000004df38  /system/lib64/libbinder.so (android::BpBinder::transact(unsigned int, android::Parcel const&amp;, android::Parcel*, unsigned int)+72)</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native: #06 pc 000000000014957c  /system/lib64/libandroid_runtime.so (android_os_BinderProxy_transact(_JNIEnv*, _jobject*, int, _jobject*, _jobject*, int)+152)</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at android.os.BinderProxy.transactNative(Native method)</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at android.os.BinderProxy.transact(BinderProxy.java:514)</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at android.content.ContentProviderProxy.openTypedAssetFile(ContentProviderNative.java:721)</w:t>
            </w:r>
          </w:p>
          <w:p w:rsidR="00746BF2" w:rsidRPr="00746BF2" w:rsidRDefault="00746BF2" w:rsidP="00746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46BF2">
              <w:rPr>
                <w:rFonts w:ascii="Courier New" w:hAnsi="Courier New" w:cs="Courier New"/>
                <w:color w:val="000000"/>
                <w:kern w:val="0"/>
                <w:sz w:val="27"/>
                <w:szCs w:val="27"/>
              </w:rPr>
              <w:t xml:space="preserve">  at android.content.ContentResolver.openTypedAssetFileDescriptor(ContentResolver.java:1687)</w:t>
            </w:r>
          </w:p>
          <w:p w:rsidR="00746BF2" w:rsidRDefault="00746BF2" w:rsidP="009C05C0">
            <w:pPr>
              <w:rPr>
                <w:rFonts w:hint="default"/>
                <w:lang w:eastAsia="en-US"/>
              </w:rPr>
            </w:pPr>
            <w:r>
              <w:t>对应</w:t>
            </w:r>
            <w:r>
              <w:t xml:space="preserve">bug </w:t>
            </w:r>
            <w:r w:rsidRPr="00746BF2">
              <w:rPr>
                <w:rFonts w:hint="default"/>
              </w:rPr>
              <w:t>1163895</w:t>
            </w:r>
          </w:p>
        </w:tc>
      </w:tr>
    </w:tbl>
    <w:p w:rsidR="00746BF2" w:rsidRDefault="009C05C0" w:rsidP="00AA4EC0">
      <w:pPr>
        <w:rPr>
          <w:rFonts w:hint="default"/>
        </w:rPr>
      </w:pPr>
      <w:r>
        <w:lastRenderedPageBreak/>
        <w:t>Binder</w:t>
      </w:r>
      <w:r>
        <w:t>满</w:t>
      </w:r>
    </w:p>
    <w:tbl>
      <w:tblPr>
        <w:tblStyle w:val="a8"/>
        <w:tblW w:w="0" w:type="auto"/>
        <w:tblLook w:val="04A0" w:firstRow="1" w:lastRow="0" w:firstColumn="1" w:lastColumn="0" w:noHBand="0" w:noVBand="1"/>
      </w:tblPr>
      <w:tblGrid>
        <w:gridCol w:w="9629"/>
      </w:tblGrid>
      <w:tr w:rsidR="00750048" w:rsidTr="00750048">
        <w:tc>
          <w:tcPr>
            <w:tcW w:w="9629" w:type="dxa"/>
          </w:tcPr>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"FmRadioServiceThread" prio=5 tid=4 Native</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 group="main" sCount=1 dsCount=0 flags=1 obj=0x12dc01c0 self=0x720a2a6400</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 sysTid=11721 nice=0 cgrp=default sched=0/0 handle=0x720af99d50</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 state=S schedstat=( 4503116 11034768 11 ) utm=0 stm=0 core=7 HZ=100</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 stack=0x720ae97000-0x720ae99000 stackSize=1039KB</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 held mutexes=</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kernel: (couldn't read /proc/self/task/11721/stack)</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native: #00 pc 00000000000cc884  </w:t>
            </w:r>
            <w:r w:rsidRPr="00750048">
              <w:rPr>
                <w:rFonts w:ascii="Courier New" w:hAnsi="Courier New" w:cs="Courier New"/>
                <w:color w:val="000000"/>
                <w:kern w:val="0"/>
                <w:sz w:val="27"/>
                <w:szCs w:val="27"/>
              </w:rPr>
              <w:lastRenderedPageBreak/>
              <w:t>/apex/com.android.runtime/lib64/bionic/libc.so (__ioctl+4)</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native: #01 pc 000000000008a38c  /apex/com.android.runtime/lib64/bionic/libc.so (ioctl+132)</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native: #02 pc 000000000005829c  /system/lib64/libbinder.so (android::IPCThreadState::talkWithDriver(bool)+256)</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native: #03 pc 0000000000059150  /system/lib64/libbinder.so (android::IPCThreadState::waitForResponse(android::Parcel*, int*)+60)</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native: #04 pc 0000000000058eec  /system/lib64/libbinder.so (android::IPCThreadState::transact(int, unsigned int, android::Parcel const&amp;, android::Parcel*, unsigned int)+180)</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native: #05 pc 000000000004df38  /system/lib64/libbinder.so (android::BpBinder::transact(unsigned int, android::Parcel const&amp;, android::Parcel*, unsigned int)+72)</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native: #06 pc 000000000014957c  /system/lib64/libandroid_runtime.so (android_os_BinderProxy_transact(_JNIEnv*, _jobject*, int, _jobject*, _jobject*, int)+152)</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at android.os.BinderProxy.transactNative(Native method)</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at android.os.BinderProxy.transact(BinderProxy.java:514)</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at android.hardware.radio.IRadioService$Stub$Proxy.openTuner(IRadioService.java:197)</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at android.hardware.radio.RadioManager.openTuner(RadioManager.java:1763)</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at com.android.fmradio.FmRadioManager.openTuner(FmRadioManager.java:64)</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 xml:space="preserve">  at com.android.fmradio.FmRadioManager.openDev(FmRadioManager.java:75)</w:t>
            </w:r>
          </w:p>
          <w:p w:rsidR="00750048" w:rsidRDefault="00750048" w:rsidP="00AA4EC0">
            <w:pPr>
              <w:rPr>
                <w:rFonts w:hint="default"/>
              </w:rPr>
            </w:pPr>
            <w:r>
              <w:rPr>
                <w:rFonts w:hint="default"/>
              </w:rPr>
              <w:t>main log</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07-18 08:37:04.494   959   978 W IPCThreadState: Waiting for thread to be free. mExecutingThreadsCount=31 mMaxThreads=31</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ab/>
              <w:t xml:space="preserve">Line 363164: M093FD5  07-18 08:37:04.532   959   978 W IPCThreadState: Waiting for thread to be free. </w:t>
            </w:r>
            <w:r w:rsidRPr="00750048">
              <w:rPr>
                <w:rFonts w:ascii="Courier New" w:hAnsi="Courier New" w:cs="Courier New"/>
                <w:color w:val="000000"/>
                <w:kern w:val="0"/>
                <w:sz w:val="27"/>
                <w:szCs w:val="27"/>
              </w:rPr>
              <w:lastRenderedPageBreak/>
              <w:t>mExecutingThreadsCount=32 mMaxThreads=31</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ab/>
              <w:t>Line 363165: M093FD6  07-18 08:37:04.534   959   978 W IPCThreadState: Waiting for thread to be free. mExecutingThreadsCount=31 mMaxThreads=31</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ab/>
              <w:t>Line 363184: M093FF8  07-18 08:37:06.198   959   978 W IPCThreadState: Waiting for thread to be free. mExecutingThreadsCount=32 mMaxThreads=31</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ab/>
              <w:t>Line 363185: M093FF9  07-18 08:37:06.200   959   978 W IPCThreadState: Waiting for thread to be free. mExecutingThreadsCount=31 mMaxThreads=31</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ab/>
              <w:t>Line 363186: M093FFA  07-18 08:37:06.201   959   978 W IPCThreadState: Waiting for thread to be free. mExecutingThreadsCount=32 mMaxThreads=31</w:t>
            </w:r>
          </w:p>
          <w:p w:rsidR="00750048" w:rsidRPr="00750048" w:rsidRDefault="00750048" w:rsidP="0075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50048">
              <w:rPr>
                <w:rFonts w:ascii="Courier New" w:hAnsi="Courier New" w:cs="Courier New"/>
                <w:color w:val="000000"/>
                <w:kern w:val="0"/>
                <w:sz w:val="27"/>
                <w:szCs w:val="27"/>
              </w:rPr>
              <w:tab/>
              <w:t>Line 363187: M093FFB  07-18 08:37:06.203   959   978 W IPCThreadState: Waiting for thread to be free. mExecutingThreadsCount=31 mMaxThreads=31</w:t>
            </w:r>
          </w:p>
          <w:p w:rsidR="00750048" w:rsidRPr="00750048" w:rsidRDefault="00750048" w:rsidP="00AA4EC0">
            <w:pPr>
              <w:rPr>
                <w:rFonts w:hint="default"/>
              </w:rPr>
            </w:pPr>
            <w:r>
              <w:t>见</w:t>
            </w:r>
            <w:r>
              <w:t xml:space="preserve">bug </w:t>
            </w:r>
            <w:r w:rsidRPr="00750048">
              <w:rPr>
                <w:rFonts w:hint="default"/>
              </w:rPr>
              <w:t>1128088</w:t>
            </w:r>
          </w:p>
        </w:tc>
      </w:tr>
    </w:tbl>
    <w:p w:rsidR="000B19DB" w:rsidRPr="000B19DB" w:rsidRDefault="006953F4" w:rsidP="00C863B3">
      <w:pPr>
        <w:pStyle w:val="22"/>
        <w:ind w:left="0"/>
        <w:rPr>
          <w:rFonts w:hint="default"/>
          <w:lang w:eastAsia="zh-CN"/>
        </w:rPr>
      </w:pPr>
      <w:bookmarkStart w:id="14" w:name="_Toc49524662"/>
      <w:r>
        <w:rPr>
          <w:rFonts w:hint="default"/>
          <w:lang w:eastAsia="zh-CN"/>
        </w:rPr>
        <w:lastRenderedPageBreak/>
        <w:t>Lowmemorykill</w:t>
      </w:r>
      <w:r>
        <w:rPr>
          <w:lang w:eastAsia="zh-CN"/>
        </w:rPr>
        <w:t>机制</w:t>
      </w:r>
      <w:bookmarkEnd w:id="14"/>
    </w:p>
    <w:p w:rsidR="00CB6EF2" w:rsidRDefault="006953F4" w:rsidP="00C04CA6">
      <w:pPr>
        <w:topLinePunct w:val="0"/>
        <w:adjustRightInd/>
        <w:snapToGrid/>
        <w:spacing w:before="120" w:after="120" w:line="360" w:lineRule="atLeast"/>
        <w:jc w:val="both"/>
        <w:rPr>
          <w:rFonts w:ascii="Times New Roman" w:hAnsi="Times New Roman" w:cs="Times New Roman" w:hint="default"/>
          <w:szCs w:val="20"/>
        </w:rPr>
      </w:pPr>
      <w:r w:rsidRPr="006953F4">
        <w:rPr>
          <w:rFonts w:ascii="Times New Roman" w:hAnsi="Times New Roman" w:cs="Times New Roman"/>
          <w:szCs w:val="20"/>
        </w:rPr>
        <w:t>Linux</w:t>
      </w:r>
      <w:r w:rsidRPr="006953F4">
        <w:rPr>
          <w:rFonts w:ascii="Times New Roman" w:hAnsi="Times New Roman" w:cs="Times New Roman"/>
          <w:szCs w:val="20"/>
        </w:rPr>
        <w:t>系统当可用内存较低的时候</w:t>
      </w:r>
      <w:r w:rsidRPr="006953F4">
        <w:rPr>
          <w:rFonts w:ascii="Times New Roman" w:hAnsi="Times New Roman" w:cs="Times New Roman"/>
          <w:szCs w:val="20"/>
        </w:rPr>
        <w:t>oom killer</w:t>
      </w:r>
      <w:r w:rsidRPr="006953F4">
        <w:rPr>
          <w:rFonts w:ascii="Times New Roman" w:hAnsi="Times New Roman" w:cs="Times New Roman"/>
          <w:szCs w:val="20"/>
        </w:rPr>
        <w:t>机制会根据一定的规则去杀掉一些进程来释放内存，而</w:t>
      </w:r>
      <w:r w:rsidRPr="006953F4">
        <w:rPr>
          <w:rFonts w:ascii="Times New Roman" w:hAnsi="Times New Roman" w:cs="Times New Roman"/>
          <w:szCs w:val="20"/>
        </w:rPr>
        <w:t>Android</w:t>
      </w:r>
      <w:r w:rsidRPr="006953F4">
        <w:rPr>
          <w:rFonts w:ascii="Times New Roman" w:hAnsi="Times New Roman" w:cs="Times New Roman"/>
          <w:szCs w:val="20"/>
        </w:rPr>
        <w:t>系统的</w:t>
      </w:r>
      <w:r w:rsidRPr="006953F4">
        <w:rPr>
          <w:rFonts w:ascii="Times New Roman" w:hAnsi="Times New Roman" w:cs="Times New Roman"/>
          <w:szCs w:val="20"/>
        </w:rPr>
        <w:t>LowMemoryKiller</w:t>
      </w:r>
      <w:r w:rsidRPr="006953F4">
        <w:rPr>
          <w:rFonts w:ascii="Times New Roman" w:hAnsi="Times New Roman" w:cs="Times New Roman"/>
          <w:szCs w:val="20"/>
        </w:rPr>
        <w:t>机制就是以此功能为基础做了一些调整。</w:t>
      </w:r>
      <w:r w:rsidRPr="006953F4">
        <w:rPr>
          <w:rFonts w:ascii="Times New Roman" w:hAnsi="Times New Roman" w:cs="Times New Roman"/>
          <w:szCs w:val="20"/>
        </w:rPr>
        <w:t>Android</w:t>
      </w:r>
      <w:r w:rsidRPr="006953F4">
        <w:rPr>
          <w:rFonts w:ascii="Times New Roman" w:hAnsi="Times New Roman" w:cs="Times New Roman"/>
          <w:szCs w:val="20"/>
        </w:rPr>
        <w:t>系统中的</w:t>
      </w:r>
      <w:r w:rsidRPr="006953F4">
        <w:rPr>
          <w:rFonts w:ascii="Times New Roman" w:hAnsi="Times New Roman" w:cs="Times New Roman"/>
          <w:szCs w:val="20"/>
        </w:rPr>
        <w:t>APP</w:t>
      </w:r>
      <w:r w:rsidRPr="006953F4">
        <w:rPr>
          <w:rFonts w:ascii="Times New Roman" w:hAnsi="Times New Roman" w:cs="Times New Roman"/>
          <w:szCs w:val="20"/>
        </w:rPr>
        <w:t>在使用完成之后并不会马上被杀掉，而是驻留在内存中，当下一次在此进入此应用的时候可以省去进程创建的过程，加快启动速度。</w:t>
      </w:r>
      <w:r w:rsidRPr="006953F4">
        <w:rPr>
          <w:rFonts w:ascii="Times New Roman" w:hAnsi="Times New Roman" w:cs="Times New Roman"/>
          <w:szCs w:val="20"/>
        </w:rPr>
        <w:t>LowMemoryKiller</w:t>
      </w:r>
      <w:r w:rsidRPr="006953F4">
        <w:rPr>
          <w:rFonts w:ascii="Times New Roman" w:hAnsi="Times New Roman" w:cs="Times New Roman"/>
          <w:szCs w:val="20"/>
        </w:rPr>
        <w:t>机制会在内存资源紧张的时候，杀掉一些进程来回收内存。</w:t>
      </w:r>
    </w:p>
    <w:p w:rsidR="000C32CC" w:rsidRDefault="006953F4" w:rsidP="00C04CA6">
      <w:pPr>
        <w:topLinePunct w:val="0"/>
        <w:adjustRightInd/>
        <w:snapToGrid/>
        <w:spacing w:before="120" w:after="120" w:line="360" w:lineRule="atLeast"/>
        <w:jc w:val="both"/>
        <w:rPr>
          <w:rFonts w:ascii="Times New Roman" w:hAnsi="Times New Roman" w:cs="Times New Roman" w:hint="default"/>
          <w:szCs w:val="20"/>
        </w:rPr>
      </w:pPr>
      <w:r w:rsidRPr="006953F4">
        <w:rPr>
          <w:rFonts w:ascii="Times New Roman" w:hAnsi="Times New Roman" w:cs="Times New Roman"/>
          <w:szCs w:val="20"/>
        </w:rPr>
        <w:t>LowMemoryKiller</w:t>
      </w:r>
      <w:r>
        <w:rPr>
          <w:rFonts w:ascii="Times New Roman" w:hAnsi="Times New Roman" w:cs="Times New Roman"/>
          <w:szCs w:val="20"/>
        </w:rPr>
        <w:t>是基于进程</w:t>
      </w:r>
      <w:r w:rsidR="007E7AA3">
        <w:rPr>
          <w:rFonts w:ascii="Times New Roman" w:hAnsi="Times New Roman" w:cs="Times New Roman"/>
          <w:szCs w:val="20"/>
        </w:rPr>
        <w:t>的</w:t>
      </w:r>
      <w:r>
        <w:rPr>
          <w:rFonts w:ascii="Times New Roman" w:hAnsi="Times New Roman" w:cs="Times New Roman"/>
          <w:szCs w:val="20"/>
        </w:rPr>
        <w:t>adj</w:t>
      </w:r>
      <w:r>
        <w:rPr>
          <w:rFonts w:ascii="Times New Roman" w:hAnsi="Times New Roman" w:cs="Times New Roman"/>
          <w:szCs w:val="20"/>
        </w:rPr>
        <w:t>来杀</w:t>
      </w:r>
      <w:r w:rsidR="007E7AA3">
        <w:rPr>
          <w:rFonts w:ascii="Times New Roman" w:hAnsi="Times New Roman" w:cs="Times New Roman"/>
          <w:szCs w:val="20"/>
        </w:rPr>
        <w:t>掉</w:t>
      </w:r>
      <w:r>
        <w:rPr>
          <w:rFonts w:ascii="Times New Roman" w:hAnsi="Times New Roman" w:cs="Times New Roman"/>
          <w:szCs w:val="20"/>
        </w:rPr>
        <w:t>运行的进程的，不要在</w:t>
      </w:r>
      <w:r>
        <w:rPr>
          <w:rFonts w:ascii="Times New Roman" w:hAnsi="Times New Roman" w:cs="Times New Roman"/>
          <w:szCs w:val="20"/>
        </w:rPr>
        <w:t>ANR</w:t>
      </w:r>
      <w:r>
        <w:rPr>
          <w:rFonts w:ascii="Times New Roman" w:hAnsi="Times New Roman" w:cs="Times New Roman"/>
          <w:szCs w:val="20"/>
        </w:rPr>
        <w:t>前看到有</w:t>
      </w:r>
      <w:r>
        <w:rPr>
          <w:rFonts w:ascii="Times New Roman" w:hAnsi="Times New Roman" w:cs="Times New Roman"/>
          <w:szCs w:val="20"/>
        </w:rPr>
        <w:t>lowmemory</w:t>
      </w:r>
      <w:r>
        <w:rPr>
          <w:rFonts w:ascii="Times New Roman" w:hAnsi="Times New Roman" w:cs="Times New Roman" w:hint="default"/>
          <w:szCs w:val="20"/>
        </w:rPr>
        <w:t>killer</w:t>
      </w:r>
      <w:r>
        <w:rPr>
          <w:rFonts w:ascii="Times New Roman" w:hAnsi="Times New Roman" w:cs="Times New Roman"/>
          <w:szCs w:val="20"/>
        </w:rPr>
        <w:t>的</w:t>
      </w:r>
      <w:r>
        <w:rPr>
          <w:rFonts w:ascii="Times New Roman" w:hAnsi="Times New Roman" w:cs="Times New Roman"/>
          <w:szCs w:val="20"/>
        </w:rPr>
        <w:t>log</w:t>
      </w:r>
      <w:r>
        <w:rPr>
          <w:rFonts w:ascii="Times New Roman" w:hAnsi="Times New Roman" w:cs="Times New Roman"/>
          <w:szCs w:val="20"/>
        </w:rPr>
        <w:t>就说内存紧张了，要看杀到了</w:t>
      </w:r>
      <w:r>
        <w:rPr>
          <w:rFonts w:ascii="Times New Roman" w:hAnsi="Times New Roman" w:cs="Times New Roman"/>
          <w:szCs w:val="20"/>
        </w:rPr>
        <w:t>adj</w:t>
      </w:r>
      <w:r>
        <w:rPr>
          <w:rFonts w:ascii="Times New Roman" w:hAnsi="Times New Roman" w:cs="Times New Roman"/>
          <w:szCs w:val="20"/>
        </w:rPr>
        <w:t>多少了。对应</w:t>
      </w:r>
      <w:r>
        <w:rPr>
          <w:rFonts w:ascii="Times New Roman" w:hAnsi="Times New Roman" w:cs="Times New Roman"/>
          <w:szCs w:val="20"/>
        </w:rPr>
        <w:t>lowmemorykiller</w:t>
      </w:r>
      <w:r>
        <w:rPr>
          <w:rFonts w:ascii="Times New Roman" w:hAnsi="Times New Roman" w:cs="Times New Roman"/>
          <w:szCs w:val="20"/>
        </w:rPr>
        <w:t>的</w:t>
      </w:r>
      <w:r>
        <w:rPr>
          <w:rFonts w:ascii="Times New Roman" w:hAnsi="Times New Roman" w:cs="Times New Roman"/>
          <w:szCs w:val="20"/>
        </w:rPr>
        <w:t>log:</w:t>
      </w:r>
    </w:p>
    <w:tbl>
      <w:tblPr>
        <w:tblStyle w:val="a8"/>
        <w:tblW w:w="0" w:type="auto"/>
        <w:tblLook w:val="04A0" w:firstRow="1" w:lastRow="0" w:firstColumn="1" w:lastColumn="0" w:noHBand="0" w:noVBand="1"/>
      </w:tblPr>
      <w:tblGrid>
        <w:gridCol w:w="9629"/>
      </w:tblGrid>
      <w:tr w:rsidR="00D36B6D" w:rsidTr="00D36B6D">
        <w:tc>
          <w:tcPr>
            <w:tcW w:w="9629" w:type="dxa"/>
          </w:tcPr>
          <w:p w:rsidR="00D36B6D" w:rsidRPr="00D36B6D" w:rsidRDefault="00D36B6D" w:rsidP="00D36B6D">
            <w:pPr>
              <w:widowControl/>
              <w:topLinePunct w:val="0"/>
              <w:adjustRightInd/>
              <w:snapToGrid/>
              <w:spacing w:before="120" w:after="120" w:line="360" w:lineRule="atLeast"/>
              <w:rPr>
                <w:rFonts w:ascii="Times New Roman" w:hAnsi="Times New Roman" w:cs="Times New Roman" w:hint="default"/>
                <w:szCs w:val="20"/>
              </w:rPr>
            </w:pPr>
            <w:r w:rsidRPr="00D36B6D">
              <w:rPr>
                <w:rFonts w:ascii="Times New Roman" w:hAnsi="Times New Roman" w:cs="Times New Roman"/>
                <w:szCs w:val="20"/>
              </w:rPr>
              <w:t>M3A07DF  07-15 13:19:47.103  3524  3524 I lowmemorykiller: Kill 'android.process.acore' (10385), uid 10008, oom_adj 0 to free 91944kB</w:t>
            </w:r>
          </w:p>
        </w:tc>
      </w:tr>
    </w:tbl>
    <w:p w:rsidR="00C04CA6" w:rsidRPr="00C04CA6" w:rsidRDefault="00192989" w:rsidP="00F73D5A">
      <w:pPr>
        <w:pStyle w:val="22"/>
        <w:ind w:left="0"/>
        <w:rPr>
          <w:rFonts w:hint="default"/>
        </w:rPr>
      </w:pPr>
      <w:bookmarkStart w:id="15" w:name="_Toc49524663"/>
      <w:r>
        <w:rPr>
          <w:lang w:eastAsia="zh-CN"/>
        </w:rPr>
        <w:t>线程状态</w:t>
      </w:r>
      <w:bookmarkEnd w:id="15"/>
    </w:p>
    <w:p w:rsidR="007A61EA" w:rsidRDefault="00192989" w:rsidP="007A61EA">
      <w:pPr>
        <w:topLinePunct w:val="0"/>
        <w:adjustRightInd/>
        <w:snapToGrid/>
        <w:spacing w:before="120" w:after="120" w:line="360" w:lineRule="atLeast"/>
        <w:jc w:val="both"/>
        <w:rPr>
          <w:rFonts w:hint="default"/>
          <w:noProof/>
        </w:rPr>
      </w:pPr>
      <w:r>
        <w:rPr>
          <w:noProof/>
        </w:rPr>
        <w:t>从</w:t>
      </w:r>
      <w:r>
        <w:rPr>
          <w:noProof/>
        </w:rPr>
        <w:t>ANR</w:t>
      </w:r>
      <w:r>
        <w:rPr>
          <w:noProof/>
        </w:rPr>
        <w:t>的</w:t>
      </w:r>
      <w:r>
        <w:rPr>
          <w:noProof/>
        </w:rPr>
        <w:t>trace</w:t>
      </w:r>
      <w:r>
        <w:rPr>
          <w:noProof/>
        </w:rPr>
        <w:t>调用栈，我们能看到线程的状态变化，线程的状态主要有如下几种：</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2053"/>
        <w:gridCol w:w="2488"/>
        <w:gridCol w:w="4778"/>
      </w:tblGrid>
      <w:tr w:rsidR="00192989" w:rsidRPr="00192989" w:rsidTr="00192989">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jc w:val="center"/>
              <w:rPr>
                <w:rFonts w:ascii="Segoe UI" w:hAnsi="Segoe UI" w:cs="Segoe UI" w:hint="default"/>
                <w:b/>
                <w:bCs/>
                <w:color w:val="000000"/>
                <w:kern w:val="0"/>
              </w:rPr>
            </w:pPr>
            <w:r w:rsidRPr="00192989">
              <w:rPr>
                <w:rFonts w:ascii="Segoe UI" w:hAnsi="Segoe UI" w:cs="Segoe UI"/>
                <w:b/>
                <w:bCs/>
                <w:color w:val="000000"/>
                <w:kern w:val="0"/>
              </w:rPr>
              <w:t xml:space="preserve">java thread </w:t>
            </w:r>
            <w:r w:rsidRPr="00192989">
              <w:rPr>
                <w:rFonts w:ascii="Segoe UI" w:hAnsi="Segoe UI" w:cs="Segoe UI"/>
                <w:b/>
                <w:bCs/>
                <w:color w:val="000000"/>
                <w:kern w:val="0"/>
              </w:rPr>
              <w:t>状态</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jc w:val="center"/>
              <w:rPr>
                <w:rFonts w:ascii="Segoe UI" w:hAnsi="Segoe UI" w:cs="Segoe UI" w:hint="default"/>
                <w:b/>
                <w:bCs/>
                <w:color w:val="000000"/>
                <w:kern w:val="0"/>
              </w:rPr>
            </w:pPr>
            <w:r w:rsidRPr="00192989">
              <w:rPr>
                <w:rFonts w:ascii="Segoe UI" w:hAnsi="Segoe UI" w:cs="Segoe UI"/>
                <w:b/>
                <w:bCs/>
                <w:color w:val="000000"/>
                <w:kern w:val="0"/>
              </w:rPr>
              <w:t>cpp thread</w:t>
            </w:r>
            <w:r w:rsidRPr="00192989">
              <w:rPr>
                <w:rFonts w:ascii="Segoe UI" w:hAnsi="Segoe UI" w:cs="Segoe UI"/>
                <w:b/>
                <w:bCs/>
                <w:color w:val="000000"/>
                <w:kern w:val="0"/>
              </w:rPr>
              <w:t>状态</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jc w:val="center"/>
              <w:rPr>
                <w:rFonts w:ascii="Segoe UI" w:hAnsi="Segoe UI" w:cs="Segoe UI" w:hint="default"/>
                <w:b/>
                <w:bCs/>
                <w:color w:val="000000"/>
                <w:kern w:val="0"/>
              </w:rPr>
            </w:pPr>
            <w:r w:rsidRPr="00192989">
              <w:rPr>
                <w:rFonts w:ascii="Segoe UI" w:hAnsi="Segoe UI" w:cs="Segoe UI"/>
                <w:b/>
                <w:bCs/>
                <w:color w:val="000000"/>
                <w:kern w:val="0"/>
              </w:rPr>
              <w:t>说明</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TERMINATED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ZOMBIE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线程死亡，终止运行</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lastRenderedPageBreak/>
              <w:t>RUNNABLE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RUNNING/RUNNABLE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线程可运行或正在运行</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TIMED_WAITING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TIMED_WAIT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执行了带有超时参数的</w:t>
            </w:r>
            <w:r w:rsidRPr="00192989">
              <w:rPr>
                <w:rFonts w:ascii="Segoe UI" w:hAnsi="Segoe UI" w:cs="Segoe UI"/>
                <w:color w:val="000000"/>
                <w:kern w:val="0"/>
              </w:rPr>
              <w:t>wait</w:t>
            </w:r>
            <w:r w:rsidRPr="00192989">
              <w:rPr>
                <w:rFonts w:ascii="Segoe UI" w:hAnsi="Segoe UI" w:cs="Segoe UI"/>
                <w:color w:val="000000"/>
                <w:kern w:val="0"/>
              </w:rPr>
              <w:t>、</w:t>
            </w:r>
            <w:r w:rsidRPr="00192989">
              <w:rPr>
                <w:rFonts w:ascii="Segoe UI" w:hAnsi="Segoe UI" w:cs="Segoe UI"/>
                <w:color w:val="000000"/>
                <w:kern w:val="0"/>
              </w:rPr>
              <w:t>sleep</w:t>
            </w:r>
            <w:r w:rsidRPr="00192989">
              <w:rPr>
                <w:rFonts w:ascii="Segoe UI" w:hAnsi="Segoe UI" w:cs="Segoe UI"/>
                <w:color w:val="000000"/>
                <w:kern w:val="0"/>
              </w:rPr>
              <w:t>或</w:t>
            </w:r>
            <w:r w:rsidRPr="00192989">
              <w:rPr>
                <w:rFonts w:ascii="Segoe UI" w:hAnsi="Segoe UI" w:cs="Segoe UI"/>
                <w:color w:val="000000"/>
                <w:kern w:val="0"/>
              </w:rPr>
              <w:t>join</w:t>
            </w:r>
            <w:r w:rsidRPr="00192989">
              <w:rPr>
                <w:rFonts w:ascii="Segoe UI" w:hAnsi="Segoe UI" w:cs="Segoe UI"/>
                <w:color w:val="000000"/>
                <w:kern w:val="0"/>
              </w:rPr>
              <w:t>函数</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BLOCKED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MONITOR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线程阻塞，等待获取对象锁</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WAITING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执行了无超时参数的</w:t>
            </w:r>
            <w:r w:rsidRPr="00192989">
              <w:rPr>
                <w:rFonts w:ascii="Segoe UI" w:hAnsi="Segoe UI" w:cs="Segoe UI"/>
                <w:color w:val="000000"/>
                <w:kern w:val="0"/>
              </w:rPr>
              <w:t>wait</w:t>
            </w:r>
            <w:r w:rsidRPr="00192989">
              <w:rPr>
                <w:rFonts w:ascii="Segoe UI" w:hAnsi="Segoe UI" w:cs="Segoe UI"/>
                <w:color w:val="000000"/>
                <w:kern w:val="0"/>
              </w:rPr>
              <w:t>函数</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INITIALIZING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新建，正在初始化，为其分配资源</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NEW</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STARTING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新建，正在启动</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RUNNABLE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NATIVE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正在执行</w:t>
            </w:r>
            <w:r w:rsidRPr="00192989">
              <w:rPr>
                <w:rFonts w:ascii="Segoe UI" w:hAnsi="Segoe UI" w:cs="Segoe UI"/>
                <w:color w:val="000000"/>
                <w:kern w:val="0"/>
              </w:rPr>
              <w:t>JNI</w:t>
            </w:r>
            <w:r w:rsidRPr="00192989">
              <w:rPr>
                <w:rFonts w:ascii="Segoe UI" w:hAnsi="Segoe UI" w:cs="Segoe UI"/>
                <w:color w:val="000000"/>
                <w:kern w:val="0"/>
              </w:rPr>
              <w:t>本地函数</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WAITING</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VMWAIT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正在等待</w:t>
            </w:r>
            <w:r w:rsidRPr="00192989">
              <w:rPr>
                <w:rFonts w:ascii="Segoe UI" w:hAnsi="Segoe UI" w:cs="Segoe UI"/>
                <w:color w:val="000000"/>
                <w:kern w:val="0"/>
              </w:rPr>
              <w:t>VM</w:t>
            </w:r>
            <w:r w:rsidRPr="00192989">
              <w:rPr>
                <w:rFonts w:ascii="Segoe UI" w:hAnsi="Segoe UI" w:cs="Segoe UI"/>
                <w:color w:val="000000"/>
                <w:kern w:val="0"/>
              </w:rPr>
              <w:t>资源</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RUNNABLE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SUSPENDED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线程暂停，通常是由于</w:t>
            </w:r>
            <w:r w:rsidRPr="00192989">
              <w:rPr>
                <w:rFonts w:ascii="Segoe UI" w:hAnsi="Segoe UI" w:cs="Segoe UI"/>
                <w:color w:val="000000"/>
                <w:kern w:val="0"/>
              </w:rPr>
              <w:t>GC</w:t>
            </w:r>
            <w:r w:rsidRPr="00192989">
              <w:rPr>
                <w:rFonts w:ascii="Segoe UI" w:hAnsi="Segoe UI" w:cs="Segoe UI"/>
                <w:color w:val="000000"/>
                <w:kern w:val="0"/>
              </w:rPr>
              <w:t>或</w:t>
            </w:r>
            <w:r w:rsidRPr="00192989">
              <w:rPr>
                <w:rFonts w:ascii="Segoe UI" w:hAnsi="Segoe UI" w:cs="Segoe UI"/>
                <w:color w:val="000000"/>
                <w:kern w:val="0"/>
              </w:rPr>
              <w:t>debug</w:t>
            </w:r>
            <w:r w:rsidRPr="00192989">
              <w:rPr>
                <w:rFonts w:ascii="Segoe UI" w:hAnsi="Segoe UI" w:cs="Segoe UI"/>
                <w:color w:val="000000"/>
                <w:kern w:val="0"/>
              </w:rPr>
              <w:t>被暂停</w:t>
            </w:r>
          </w:p>
        </w:tc>
      </w:tr>
      <w:tr w:rsidR="00192989" w:rsidRPr="00192989" w:rsidTr="00192989">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UNKNOWN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192989" w:rsidRPr="00192989" w:rsidRDefault="00192989" w:rsidP="00192989">
            <w:pPr>
              <w:topLinePunct w:val="0"/>
              <w:adjustRightInd/>
              <w:snapToGrid/>
              <w:spacing w:before="0" w:after="0" w:line="240" w:lineRule="auto"/>
              <w:rPr>
                <w:rFonts w:ascii="Segoe UI" w:hAnsi="Segoe UI" w:cs="Segoe UI" w:hint="default"/>
                <w:color w:val="000000"/>
                <w:kern w:val="0"/>
              </w:rPr>
            </w:pPr>
            <w:r w:rsidRPr="00192989">
              <w:rPr>
                <w:rFonts w:ascii="Segoe UI" w:hAnsi="Segoe UI" w:cs="Segoe UI"/>
                <w:color w:val="000000"/>
                <w:kern w:val="0"/>
              </w:rPr>
              <w:t>未知状态</w:t>
            </w:r>
          </w:p>
        </w:tc>
      </w:tr>
    </w:tbl>
    <w:p w:rsidR="00F8058C" w:rsidRDefault="009A2668" w:rsidP="007A61EA">
      <w:pPr>
        <w:topLinePunct w:val="0"/>
        <w:adjustRightInd/>
        <w:snapToGrid/>
        <w:spacing w:before="120" w:after="120" w:line="360" w:lineRule="atLeast"/>
        <w:jc w:val="both"/>
        <w:rPr>
          <w:rFonts w:ascii="Times New Roman" w:hAnsi="Times New Roman" w:cs="Times New Roman" w:hint="default"/>
          <w:szCs w:val="20"/>
        </w:rPr>
      </w:pPr>
      <w:r>
        <w:rPr>
          <w:rFonts w:ascii="Times New Roman" w:hAnsi="Times New Roman" w:cs="Times New Roman"/>
          <w:szCs w:val="20"/>
        </w:rPr>
        <w:t>从</w:t>
      </w:r>
      <w:r>
        <w:rPr>
          <w:rFonts w:ascii="Times New Roman" w:hAnsi="Times New Roman" w:cs="Times New Roman"/>
          <w:szCs w:val="20"/>
        </w:rPr>
        <w:t>trace log</w:t>
      </w:r>
      <w:r>
        <w:rPr>
          <w:rFonts w:ascii="Times New Roman" w:hAnsi="Times New Roman" w:cs="Times New Roman"/>
          <w:szCs w:val="20"/>
        </w:rPr>
        <w:t>摘一段调用栈做下说明：</w:t>
      </w:r>
    </w:p>
    <w:tbl>
      <w:tblPr>
        <w:tblStyle w:val="a8"/>
        <w:tblW w:w="0" w:type="auto"/>
        <w:tblLook w:val="04A0" w:firstRow="1" w:lastRow="0" w:firstColumn="1" w:lastColumn="0" w:noHBand="0" w:noVBand="1"/>
      </w:tblPr>
      <w:tblGrid>
        <w:gridCol w:w="9629"/>
      </w:tblGrid>
      <w:tr w:rsidR="009A2668" w:rsidTr="009A2668">
        <w:tc>
          <w:tcPr>
            <w:tcW w:w="9629" w:type="dxa"/>
          </w:tcPr>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w:t>
            </w:r>
            <w:r w:rsidRPr="009A2668">
              <w:rPr>
                <w:rFonts w:ascii="Times New Roman" w:hAnsi="Times New Roman" w:cs="Times New Roman" w:hint="default"/>
                <w:color w:val="FF0000"/>
                <w:szCs w:val="20"/>
              </w:rPr>
              <w:t>main" prio=5 tid=1 Native</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 group="main" sCount=1 dsCount=0 flags=1 obj=0x70bf0c28 self=0xa6de6e00</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 sysTid=23565 nice=-10 cgrp=default sched=0/0 handle=0xa7315470</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 state=S schedstat=( 44673175678 16346565170 49791 ) utm=3162 stm=1304 core=4 HZ=100</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 stack=0xbe23a000-0xbe23c000 stackSize=8192KB</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 held mutexes=</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native: #00 pc 0005ddac  /apex/com.android.runtime/lib/bionic/libc.so (syscall+28)</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native: #01 pc 0013126d  /apex/com.android.art/lib/libart.so (art::ConditionVariable::WaitHoldingLocks(art::Thread*)+88)</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native: #02 pc 004d9443  /apex/com.android.art/lib/libart.so (art::GoToRunnable(art::Thread*)+342)</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native: #03 pc 004d92c5  /apex/com.android.art/lib/libart.so (art::JniMethodEnd(unsigned int, art::Thread*)+8)</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at android.graphics.HardwareRenderer.nLoadSystemProperties(Native method)</w:t>
            </w:r>
          </w:p>
          <w:p w:rsidR="009A2668" w:rsidRP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t xml:space="preserve">  at android.graphics.HardwareRenderer.loadSystemProperties(HardwareRenderer.java:767)</w:t>
            </w:r>
          </w:p>
          <w:p w:rsidR="009A2668" w:rsidRDefault="009A2668" w:rsidP="009A2668">
            <w:pPr>
              <w:topLinePunct w:val="0"/>
              <w:adjustRightInd/>
              <w:snapToGrid/>
              <w:spacing w:before="120" w:after="120" w:line="360" w:lineRule="atLeast"/>
              <w:rPr>
                <w:rFonts w:ascii="Times New Roman" w:hAnsi="Times New Roman" w:cs="Times New Roman" w:hint="default"/>
                <w:szCs w:val="20"/>
              </w:rPr>
            </w:pPr>
            <w:r w:rsidRPr="009A2668">
              <w:rPr>
                <w:rFonts w:ascii="Times New Roman" w:hAnsi="Times New Roman" w:cs="Times New Roman" w:hint="default"/>
                <w:szCs w:val="20"/>
              </w:rPr>
              <w:lastRenderedPageBreak/>
              <w:t xml:space="preserve">  at android.view.ThreadedRenderer.loadSystemProperties(ThreadedRenderer.java:547)</w:t>
            </w:r>
          </w:p>
        </w:tc>
      </w:tr>
    </w:tbl>
    <w:p w:rsidR="009A2668" w:rsidRDefault="009A2668" w:rsidP="007A61EA">
      <w:pPr>
        <w:topLinePunct w:val="0"/>
        <w:adjustRightInd/>
        <w:snapToGrid/>
        <w:spacing w:before="120" w:after="120" w:line="360" w:lineRule="atLeast"/>
        <w:jc w:val="both"/>
        <w:rPr>
          <w:rFonts w:ascii="Segoe UI" w:hAnsi="Segoe UI" w:cs="Segoe UI" w:hint="default"/>
          <w:color w:val="000000"/>
          <w:shd w:val="clear" w:color="auto" w:fill="FFFFFF"/>
        </w:rPr>
      </w:pPr>
      <w:r w:rsidRPr="009A2668">
        <w:rPr>
          <w:rFonts w:ascii="Times New Roman" w:hAnsi="Times New Roman" w:cs="Times New Roman" w:hint="default"/>
          <w:color w:val="000000" w:themeColor="text1"/>
          <w:szCs w:val="20"/>
        </w:rPr>
        <w:lastRenderedPageBreak/>
        <w:t>main" prio=5 tid=1 Native</w:t>
      </w:r>
      <w:r>
        <w:rPr>
          <w:rFonts w:ascii="Times New Roman" w:hAnsi="Times New Roman" w:cs="Times New Roman"/>
          <w:color w:val="000000" w:themeColor="text1"/>
          <w:szCs w:val="20"/>
        </w:rPr>
        <w:t>这行</w:t>
      </w:r>
      <w:r>
        <w:rPr>
          <w:rFonts w:ascii="Times New Roman" w:hAnsi="Times New Roman" w:cs="Times New Roman" w:hint="default"/>
          <w:color w:val="000000" w:themeColor="text1"/>
          <w:szCs w:val="20"/>
        </w:rPr>
        <w:t>log</w:t>
      </w:r>
      <w:r>
        <w:rPr>
          <w:rFonts w:ascii="Segoe UI" w:hAnsi="Segoe UI" w:cs="Segoe UI"/>
          <w:color w:val="000000"/>
          <w:shd w:val="clear" w:color="auto" w:fill="FFFFFF"/>
        </w:rPr>
        <w:t>分别说明了线程名称</w:t>
      </w:r>
      <w:r>
        <w:rPr>
          <w:rFonts w:ascii="Segoe UI" w:hAnsi="Segoe UI" w:cs="Segoe UI"/>
          <w:color w:val="000000"/>
          <w:shd w:val="clear" w:color="auto" w:fill="FFFFFF"/>
        </w:rPr>
        <w:t>:</w:t>
      </w:r>
      <w:r>
        <w:rPr>
          <w:rFonts w:ascii="Segoe UI" w:hAnsi="Segoe UI" w:cs="Segoe UI" w:hint="default"/>
          <w:color w:val="000000"/>
          <w:shd w:val="clear" w:color="auto" w:fill="FFFFFF"/>
        </w:rPr>
        <w:t>main</w:t>
      </w:r>
      <w:r>
        <w:rPr>
          <w:rFonts w:ascii="Segoe UI" w:hAnsi="Segoe UI" w:cs="Segoe UI"/>
          <w:color w:val="000000"/>
          <w:shd w:val="clear" w:color="auto" w:fill="FFFFFF"/>
        </w:rPr>
        <w:t>，优先级</w:t>
      </w:r>
      <w:r>
        <w:rPr>
          <w:rFonts w:ascii="Segoe UI" w:hAnsi="Segoe UI" w:cs="Segoe UI"/>
          <w:color w:val="000000"/>
          <w:shd w:val="clear" w:color="auto" w:fill="FFFFFF"/>
        </w:rPr>
        <w:t>:5</w:t>
      </w:r>
      <w:r>
        <w:rPr>
          <w:rFonts w:ascii="Segoe UI" w:hAnsi="Segoe UI" w:cs="Segoe UI"/>
          <w:color w:val="000000"/>
          <w:shd w:val="clear" w:color="auto" w:fill="FFFFFF"/>
        </w:rPr>
        <w:t>，线程锁</w:t>
      </w:r>
      <w:r>
        <w:rPr>
          <w:rFonts w:ascii="Segoe UI" w:hAnsi="Segoe UI" w:cs="Segoe UI"/>
          <w:color w:val="000000"/>
          <w:shd w:val="clear" w:color="auto" w:fill="FFFFFF"/>
        </w:rPr>
        <w:t>id</w:t>
      </w:r>
      <w:r>
        <w:rPr>
          <w:rFonts w:ascii="Segoe UI" w:hAnsi="Segoe UI" w:cs="Segoe UI" w:hint="default"/>
          <w:color w:val="000000"/>
          <w:shd w:val="clear" w:color="auto" w:fill="FFFFFF"/>
        </w:rPr>
        <w:t>:1</w:t>
      </w:r>
      <w:r>
        <w:rPr>
          <w:rFonts w:ascii="Segoe UI" w:hAnsi="Segoe UI" w:cs="Segoe UI"/>
          <w:color w:val="000000"/>
          <w:shd w:val="clear" w:color="auto" w:fill="FFFFFF"/>
        </w:rPr>
        <w:t>和线程状态</w:t>
      </w:r>
      <w:r>
        <w:rPr>
          <w:rFonts w:ascii="Segoe UI" w:hAnsi="Segoe UI" w:cs="Segoe UI"/>
          <w:color w:val="000000"/>
          <w:shd w:val="clear" w:color="auto" w:fill="FFFFFF"/>
        </w:rPr>
        <w:t>:Native</w:t>
      </w:r>
      <w:r>
        <w:rPr>
          <w:rFonts w:ascii="Segoe UI" w:hAnsi="Segoe UI" w:cs="Segoe UI"/>
          <w:color w:val="000000"/>
          <w:shd w:val="clear" w:color="auto" w:fill="FFFFFF"/>
        </w:rPr>
        <w:t>。</w:t>
      </w:r>
      <w:r w:rsidR="00BF6111">
        <w:rPr>
          <w:rFonts w:ascii="Segoe UI" w:hAnsi="Segoe UI" w:cs="Segoe UI"/>
          <w:color w:val="000000"/>
          <w:shd w:val="clear" w:color="auto" w:fill="FFFFFF"/>
        </w:rPr>
        <w:t>基于线程的状态判断当前的运行情况。</w:t>
      </w:r>
    </w:p>
    <w:p w:rsidR="00F73D5A" w:rsidRPr="00F73D5A" w:rsidRDefault="003D19BD" w:rsidP="00F73D5A">
      <w:pPr>
        <w:pStyle w:val="22"/>
        <w:ind w:left="0"/>
        <w:rPr>
          <w:rFonts w:hint="default"/>
          <w:lang w:eastAsia="zh-CN"/>
        </w:rPr>
      </w:pPr>
      <w:bookmarkStart w:id="16" w:name="_Toc49524664"/>
      <w:r>
        <w:rPr>
          <w:rFonts w:hint="default"/>
          <w:lang w:eastAsia="zh-CN"/>
        </w:rPr>
        <w:t>ANR</w:t>
      </w:r>
      <w:r>
        <w:rPr>
          <w:lang w:eastAsia="zh-CN"/>
        </w:rPr>
        <w:t>相关的</w:t>
      </w:r>
      <w:r w:rsidR="00424FB9">
        <w:rPr>
          <w:rFonts w:hint="default"/>
          <w:lang w:eastAsia="zh-CN"/>
        </w:rPr>
        <w:t>log</w:t>
      </w:r>
      <w:bookmarkEnd w:id="16"/>
    </w:p>
    <w:p w:rsidR="00096FAA" w:rsidRDefault="002B5427">
      <w:pPr>
        <w:topLinePunct w:val="0"/>
        <w:adjustRightInd/>
        <w:snapToGrid/>
        <w:spacing w:before="0" w:after="0" w:line="240" w:lineRule="auto"/>
        <w:rPr>
          <w:rFonts w:ascii="Times New Roman" w:hAnsi="Times New Roman" w:cs="Times New Roman" w:hint="default"/>
          <w:szCs w:val="20"/>
        </w:rPr>
      </w:pPr>
      <w:r>
        <w:rPr>
          <w:rFonts w:ascii="Times New Roman" w:hAnsi="Times New Roman" w:cs="Times New Roman" w:hint="default"/>
          <w:szCs w:val="20"/>
        </w:rPr>
        <w:t>y</w:t>
      </w:r>
      <w:r>
        <w:rPr>
          <w:rFonts w:ascii="Times New Roman" w:hAnsi="Times New Roman" w:cs="Times New Roman"/>
          <w:szCs w:val="20"/>
        </w:rPr>
        <w:t>log</w:t>
      </w:r>
      <w:r>
        <w:rPr>
          <w:rFonts w:ascii="Times New Roman" w:hAnsi="Times New Roman" w:cs="Times New Roman"/>
          <w:szCs w:val="20"/>
        </w:rPr>
        <w:t>下</w:t>
      </w:r>
      <w:r>
        <w:rPr>
          <w:rFonts w:ascii="Times New Roman" w:hAnsi="Times New Roman" w:cs="Times New Roman"/>
          <w:szCs w:val="20"/>
        </w:rPr>
        <w:t xml:space="preserve">ap </w:t>
      </w:r>
      <w:r>
        <w:rPr>
          <w:rFonts w:ascii="Times New Roman" w:hAnsi="Times New Roman" w:cs="Times New Roman" w:hint="default"/>
          <w:szCs w:val="20"/>
        </w:rPr>
        <w:t>log</w:t>
      </w:r>
      <w:r>
        <w:rPr>
          <w:rFonts w:ascii="Times New Roman" w:hAnsi="Times New Roman" w:cs="Times New Roman"/>
          <w:szCs w:val="20"/>
        </w:rPr>
        <w:t>解析后大致包含如下文件：</w:t>
      </w:r>
    </w:p>
    <w:p w:rsidR="002B5427" w:rsidRDefault="002B5427">
      <w:pPr>
        <w:topLinePunct w:val="0"/>
        <w:adjustRightInd/>
        <w:snapToGrid/>
        <w:spacing w:before="0" w:after="0" w:line="240" w:lineRule="auto"/>
        <w:rPr>
          <w:rFonts w:ascii="Times New Roman" w:hAnsi="Times New Roman" w:cs="Times New Roman" w:hint="default"/>
          <w:szCs w:val="20"/>
        </w:rPr>
      </w:pPr>
      <w:r>
        <w:rPr>
          <w:rFonts w:ascii="Times New Roman" w:hAnsi="Times New Roman" w:cs="Times New Roman"/>
          <w:noProof/>
          <w:szCs w:val="20"/>
        </w:rPr>
        <w:drawing>
          <wp:inline distT="0" distB="0" distL="0" distR="0">
            <wp:extent cx="5619750" cy="3143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9750" cy="3143250"/>
                    </a:xfrm>
                    <a:prstGeom prst="rect">
                      <a:avLst/>
                    </a:prstGeom>
                    <a:noFill/>
                    <a:ln>
                      <a:noFill/>
                    </a:ln>
                  </pic:spPr>
                </pic:pic>
              </a:graphicData>
            </a:graphic>
          </wp:inline>
        </w:drawing>
      </w:r>
    </w:p>
    <w:p w:rsidR="00151293" w:rsidRDefault="00151293" w:rsidP="00151293">
      <w:pPr>
        <w:rPr>
          <w:rFonts w:hint="default"/>
        </w:rPr>
      </w:pPr>
      <w:r>
        <w:t>在一份标准的</w:t>
      </w:r>
      <w:r>
        <w:rPr>
          <w:rFonts w:hint="default"/>
        </w:rPr>
        <w:t>y</w:t>
      </w:r>
      <w:r>
        <w:t>log</w:t>
      </w:r>
      <w:r>
        <w:t>中，通常有以下文件可用于分析</w:t>
      </w:r>
      <w:r>
        <w:t>ANR</w:t>
      </w:r>
      <w:r>
        <w:t>的原因：</w:t>
      </w:r>
    </w:p>
    <w:p w:rsidR="00151293" w:rsidRDefault="00151293" w:rsidP="00151293">
      <w:pPr>
        <w:rPr>
          <w:rFonts w:hint="default"/>
        </w:rPr>
      </w:pPr>
      <w:r>
        <w:rPr>
          <w:rFonts w:hint="default"/>
          <w:b/>
          <w:bCs/>
        </w:rPr>
        <w:t xml:space="preserve">system.log </w:t>
      </w:r>
      <w:r>
        <w:rPr>
          <w:rFonts w:hint="default"/>
        </w:rPr>
        <w:t>包含</w:t>
      </w:r>
      <w:r>
        <w:rPr>
          <w:rFonts w:hint="default"/>
        </w:rPr>
        <w:t>ANR</w:t>
      </w:r>
      <w:r>
        <w:rPr>
          <w:rFonts w:hint="default"/>
        </w:rPr>
        <w:t>发生时间点信息、</w:t>
      </w:r>
      <w:r>
        <w:rPr>
          <w:rFonts w:hint="default"/>
        </w:rPr>
        <w:t>ANR</w:t>
      </w:r>
      <w:r>
        <w:rPr>
          <w:rFonts w:hint="default"/>
        </w:rPr>
        <w:t>发生前的</w:t>
      </w:r>
      <w:r>
        <w:rPr>
          <w:rFonts w:hint="default"/>
        </w:rPr>
        <w:t>CPU</w:t>
      </w:r>
      <w:r>
        <w:rPr>
          <w:rFonts w:hint="default"/>
        </w:rPr>
        <w:t>信息，还包含大量系统服务输出的信息。</w:t>
      </w:r>
    </w:p>
    <w:p w:rsidR="00151293" w:rsidRDefault="00151293" w:rsidP="00151293">
      <w:pPr>
        <w:rPr>
          <w:rFonts w:hint="default"/>
        </w:rPr>
      </w:pPr>
      <w:r>
        <w:rPr>
          <w:rFonts w:hint="default"/>
          <w:b/>
          <w:bCs/>
        </w:rPr>
        <w:t xml:space="preserve">main.log </w:t>
      </w:r>
      <w:r>
        <w:rPr>
          <w:rFonts w:hint="default"/>
        </w:rPr>
        <w:t>包含</w:t>
      </w:r>
      <w:r>
        <w:rPr>
          <w:rFonts w:hint="default"/>
        </w:rPr>
        <w:t>ANR</w:t>
      </w:r>
      <w:r>
        <w:rPr>
          <w:rFonts w:hint="default"/>
        </w:rPr>
        <w:t>发生前应用自身输出的信息，可供分析应用是否有异常；此外还包含</w:t>
      </w:r>
      <w:r>
        <w:rPr>
          <w:rFonts w:hint="default"/>
        </w:rPr>
        <w:t>dalvik</w:t>
      </w:r>
      <w:r>
        <w:rPr>
          <w:rFonts w:hint="default"/>
        </w:rPr>
        <w:t>输出的</w:t>
      </w:r>
      <w:r>
        <w:rPr>
          <w:rFonts w:hint="default"/>
        </w:rPr>
        <w:t>GC</w:t>
      </w:r>
      <w:r>
        <w:rPr>
          <w:rFonts w:hint="default"/>
        </w:rPr>
        <w:t>信息，可供分析内存回收的速度，判断系统是否处于低内存或内存碎片化状态。</w:t>
      </w:r>
    </w:p>
    <w:p w:rsidR="00151293" w:rsidRDefault="00151293" w:rsidP="00151293">
      <w:pPr>
        <w:rPr>
          <w:rFonts w:hint="default"/>
        </w:rPr>
      </w:pPr>
      <w:r>
        <w:rPr>
          <w:rFonts w:hint="default"/>
          <w:b/>
          <w:bCs/>
        </w:rPr>
        <w:t xml:space="preserve">event.log </w:t>
      </w:r>
      <w:r>
        <w:rPr>
          <w:rFonts w:hint="default"/>
        </w:rPr>
        <w:t>包含</w:t>
      </w:r>
      <w:r>
        <w:rPr>
          <w:rFonts w:hint="default"/>
        </w:rPr>
        <w:t>AMS</w:t>
      </w:r>
      <w:r>
        <w:rPr>
          <w:rFonts w:hint="default"/>
        </w:rPr>
        <w:t>与</w:t>
      </w:r>
      <w:r>
        <w:rPr>
          <w:rFonts w:hint="default"/>
        </w:rPr>
        <w:t>WMS</w:t>
      </w:r>
      <w:r>
        <w:rPr>
          <w:rFonts w:hint="default"/>
        </w:rPr>
        <w:t>输出的应用程序声明周期信息，可供分析窗口创建速度以及焦点转换情况。</w:t>
      </w:r>
    </w:p>
    <w:p w:rsidR="004F2A9B" w:rsidRDefault="004F2A9B" w:rsidP="00151293">
      <w:pPr>
        <w:rPr>
          <w:rFonts w:hint="default"/>
          <w:b/>
          <w:bCs/>
        </w:rPr>
      </w:pPr>
      <w:r w:rsidRPr="004F2A9B">
        <w:rPr>
          <w:rFonts w:hint="default"/>
          <w:b/>
          <w:bCs/>
        </w:rPr>
        <w:t>s</w:t>
      </w:r>
      <w:r w:rsidRPr="004F2A9B">
        <w:rPr>
          <w:b/>
          <w:bCs/>
        </w:rPr>
        <w:t>gm.</w:t>
      </w:r>
      <w:r w:rsidRPr="004F2A9B">
        <w:rPr>
          <w:rFonts w:hint="default"/>
          <w:b/>
          <w:bCs/>
        </w:rPr>
        <w:t>csv</w:t>
      </w:r>
      <w:r w:rsidR="009C2836">
        <w:rPr>
          <w:rFonts w:hint="default"/>
          <w:b/>
          <w:bCs/>
        </w:rPr>
        <w:t xml:space="preserve"> </w:t>
      </w:r>
      <w:r w:rsidR="009C2836" w:rsidRPr="009C2836">
        <w:t>每秒打印一次</w:t>
      </w:r>
      <w:r w:rsidR="009C2836" w:rsidRPr="009C2836">
        <w:t>cpu</w:t>
      </w:r>
      <w:r w:rsidR="009C2836" w:rsidRPr="009C2836">
        <w:t>的负载情况，通过该</w:t>
      </w:r>
      <w:r w:rsidR="009C2836" w:rsidRPr="009C2836">
        <w:t>log</w:t>
      </w:r>
      <w:r w:rsidR="009C2836" w:rsidRPr="009C2836">
        <w:t>可以看当前时间段的</w:t>
      </w:r>
      <w:r w:rsidR="009C2836" w:rsidRPr="009C2836">
        <w:t>cpu</w:t>
      </w:r>
      <w:r w:rsidR="009C2836" w:rsidRPr="009C2836">
        <w:t>和</w:t>
      </w:r>
      <w:r w:rsidR="009C2836" w:rsidRPr="009C2836">
        <w:t>iowait</w:t>
      </w:r>
      <w:r w:rsidR="009C2836" w:rsidRPr="009C2836">
        <w:t>情况。</w:t>
      </w:r>
    </w:p>
    <w:p w:rsidR="00151293" w:rsidRDefault="00151293" w:rsidP="00151293">
      <w:pPr>
        <w:rPr>
          <w:rFonts w:hint="default"/>
          <w:b/>
          <w:bCs/>
        </w:rPr>
      </w:pPr>
      <w:r>
        <w:rPr>
          <w:rFonts w:hint="default"/>
          <w:b/>
          <w:bCs/>
        </w:rPr>
        <w:t xml:space="preserve">kernel.log </w:t>
      </w:r>
      <w:r>
        <w:rPr>
          <w:rFonts w:hint="default"/>
        </w:rPr>
        <w:t>包含</w:t>
      </w:r>
      <w:r>
        <w:rPr>
          <w:rFonts w:hint="default"/>
        </w:rPr>
        <w:t>kernel</w:t>
      </w:r>
      <w:r>
        <w:rPr>
          <w:rFonts w:hint="default"/>
        </w:rPr>
        <w:t>打出的信息，</w:t>
      </w:r>
      <w:r>
        <w:rPr>
          <w:rFonts w:hint="default"/>
        </w:rPr>
        <w:t>LowMemoryKiller</w:t>
      </w:r>
      <w:r>
        <w:rPr>
          <w:rFonts w:hint="default"/>
        </w:rPr>
        <w:t>杀进程、内存碎片化或内存不足，</w:t>
      </w:r>
      <w:r>
        <w:rPr>
          <w:rFonts w:hint="default"/>
        </w:rPr>
        <w:t>mmc</w:t>
      </w:r>
      <w:r>
        <w:rPr>
          <w:rFonts w:hint="default"/>
        </w:rPr>
        <w:t>驱动异常都可以在这里找到。</w:t>
      </w:r>
    </w:p>
    <w:p w:rsidR="00151293" w:rsidRDefault="00151293" w:rsidP="00151293">
      <w:pPr>
        <w:rPr>
          <w:rFonts w:hint="default"/>
        </w:rPr>
      </w:pPr>
      <w:r>
        <w:rPr>
          <w:rFonts w:hint="default"/>
          <w:b/>
          <w:bCs/>
        </w:rPr>
        <w:t>snapshot.log</w:t>
      </w:r>
      <w:r w:rsidR="007E7AA3">
        <w:rPr>
          <w:b/>
          <w:bCs/>
        </w:rPr>
        <w:t>或</w:t>
      </w:r>
      <w:r>
        <w:rPr>
          <w:rFonts w:hint="default"/>
          <w:b/>
          <w:bCs/>
        </w:rPr>
        <w:t xml:space="preserve">trace.log </w:t>
      </w:r>
      <w:r>
        <w:rPr>
          <w:rFonts w:hint="default"/>
        </w:rPr>
        <w:t>在有些项目中这两个文件可能被合并为一个，包含</w:t>
      </w:r>
      <w:r>
        <w:rPr>
          <w:rFonts w:hint="default"/>
        </w:rPr>
        <w:t>ANR</w:t>
      </w:r>
      <w:r>
        <w:rPr>
          <w:rFonts w:hint="default"/>
        </w:rPr>
        <w:t>发生时的应用堆栈信息、</w:t>
      </w:r>
      <w:r>
        <w:rPr>
          <w:rFonts w:hint="default"/>
        </w:rPr>
        <w:t>PS</w:t>
      </w:r>
      <w:r>
        <w:rPr>
          <w:rFonts w:hint="default"/>
        </w:rPr>
        <w:t>信息和</w:t>
      </w:r>
      <w:r>
        <w:rPr>
          <w:rFonts w:hint="default"/>
        </w:rPr>
        <w:t>meminfo</w:t>
      </w:r>
      <w:r>
        <w:rPr>
          <w:rFonts w:hint="default"/>
        </w:rPr>
        <w:t>信息。根据定制需要，还可以包含</w:t>
      </w:r>
      <w:r>
        <w:rPr>
          <w:rFonts w:hint="default"/>
        </w:rPr>
        <w:t>ANR</w:t>
      </w:r>
      <w:r>
        <w:rPr>
          <w:rFonts w:hint="default"/>
        </w:rPr>
        <w:t>发生时的</w:t>
      </w:r>
      <w:r>
        <w:rPr>
          <w:rFonts w:hint="default"/>
        </w:rPr>
        <w:t>system_server</w:t>
      </w:r>
      <w:r>
        <w:rPr>
          <w:rFonts w:hint="default"/>
        </w:rPr>
        <w:t>堆栈、</w:t>
      </w:r>
      <w:r>
        <w:rPr>
          <w:rFonts w:hint="default"/>
        </w:rPr>
        <w:t>SurfaceFlinger</w:t>
      </w:r>
      <w:r>
        <w:rPr>
          <w:rFonts w:hint="default"/>
        </w:rPr>
        <w:t>堆栈、文件句柄状况等信息。</w:t>
      </w:r>
    </w:p>
    <w:p w:rsidR="00151293" w:rsidRDefault="00151293" w:rsidP="00151293">
      <w:pPr>
        <w:rPr>
          <w:rFonts w:hint="default"/>
        </w:rPr>
      </w:pPr>
      <w:r>
        <w:rPr>
          <w:rFonts w:hint="default"/>
          <w:b/>
          <w:bCs/>
        </w:rPr>
        <w:t xml:space="preserve">tomestone </w:t>
      </w:r>
      <w:r>
        <w:rPr>
          <w:rFonts w:hint="default"/>
        </w:rPr>
        <w:t>有些应用的</w:t>
      </w:r>
      <w:r>
        <w:rPr>
          <w:rFonts w:hint="default"/>
        </w:rPr>
        <w:t>ANR</w:t>
      </w:r>
      <w:r>
        <w:rPr>
          <w:rFonts w:hint="default"/>
        </w:rPr>
        <w:t>是由于之前应用已经崩溃导致的，需要注意以下在</w:t>
      </w:r>
      <w:r>
        <w:rPr>
          <w:rFonts w:hint="default"/>
        </w:rPr>
        <w:t>ANR</w:t>
      </w:r>
      <w:r>
        <w:rPr>
          <w:rFonts w:hint="default"/>
        </w:rPr>
        <w:t>发生前如果在</w:t>
      </w:r>
      <w:r>
        <w:rPr>
          <w:rFonts w:hint="default"/>
        </w:rPr>
        <w:t>tomestone</w:t>
      </w:r>
      <w:r>
        <w:rPr>
          <w:rFonts w:hint="default"/>
        </w:rPr>
        <w:t>文件夹中此应用已经发生了</w:t>
      </w:r>
      <w:r>
        <w:rPr>
          <w:rFonts w:hint="default"/>
        </w:rPr>
        <w:t>Native Crash</w:t>
      </w:r>
      <w:r>
        <w:rPr>
          <w:rFonts w:hint="default"/>
        </w:rPr>
        <w:t>，那么</w:t>
      </w:r>
      <w:r>
        <w:rPr>
          <w:rFonts w:hint="default"/>
        </w:rPr>
        <w:t>ANR</w:t>
      </w:r>
      <w:r>
        <w:rPr>
          <w:rFonts w:hint="default"/>
        </w:rPr>
        <w:t>很有可能就是由此导致的。</w:t>
      </w:r>
    </w:p>
    <w:p w:rsidR="00F73D5A" w:rsidRDefault="00151293" w:rsidP="00151293">
      <w:pPr>
        <w:topLinePunct w:val="0"/>
        <w:adjustRightInd/>
        <w:snapToGrid/>
        <w:spacing w:before="0" w:after="0" w:line="240" w:lineRule="auto"/>
        <w:rPr>
          <w:rFonts w:ascii="Times New Roman" w:hAnsi="Times New Roman" w:cs="Times New Roman" w:hint="default"/>
          <w:szCs w:val="20"/>
        </w:rPr>
      </w:pPr>
      <w:r>
        <w:rPr>
          <w:rFonts w:hint="default"/>
          <w:b/>
          <w:bCs/>
        </w:rPr>
        <w:lastRenderedPageBreak/>
        <w:t xml:space="preserve">Dropbox </w:t>
      </w:r>
      <w:r>
        <w:rPr>
          <w:rFonts w:hint="default"/>
        </w:rPr>
        <w:t>该文件会把</w:t>
      </w:r>
      <w:r>
        <w:rPr>
          <w:rFonts w:hint="default"/>
        </w:rPr>
        <w:t>snapshot</w:t>
      </w:r>
      <w:r>
        <w:rPr>
          <w:rFonts w:hint="default"/>
        </w:rPr>
        <w:t>中的信息备份一份，如果因为某些原因导致</w:t>
      </w:r>
      <w:r>
        <w:rPr>
          <w:rFonts w:hint="default"/>
        </w:rPr>
        <w:t>snapshot</w:t>
      </w:r>
      <w:r>
        <w:rPr>
          <w:rFonts w:hint="default"/>
        </w:rPr>
        <w:t>文件丢失，可以尝试在</w:t>
      </w:r>
      <w:r>
        <w:rPr>
          <w:rFonts w:hint="default"/>
        </w:rPr>
        <w:t>dropbox</w:t>
      </w:r>
      <w:r>
        <w:rPr>
          <w:rFonts w:hint="default"/>
        </w:rPr>
        <w:t>中寻找</w:t>
      </w:r>
      <w:r>
        <w:rPr>
          <w:rFonts w:hint="default"/>
        </w:rPr>
        <w:t>ANR</w:t>
      </w:r>
      <w:r>
        <w:rPr>
          <w:rFonts w:hint="default"/>
        </w:rPr>
        <w:t>发生时的堆栈信息。</w:t>
      </w:r>
    </w:p>
    <w:p w:rsidR="00C04CA6" w:rsidRPr="00C04CA6" w:rsidRDefault="00915122" w:rsidP="00C04CA6">
      <w:pPr>
        <w:topLinePunct w:val="0"/>
        <w:adjustRightInd/>
        <w:snapToGrid/>
        <w:spacing w:before="120" w:after="120" w:line="360" w:lineRule="atLeast"/>
        <w:jc w:val="both"/>
        <w:rPr>
          <w:rFonts w:ascii="Times New Roman" w:hAnsi="Times New Roman" w:cs="Times New Roman" w:hint="default"/>
          <w:szCs w:val="20"/>
        </w:rPr>
      </w:pPr>
      <w:r w:rsidRPr="00915122">
        <w:rPr>
          <w:rFonts w:hint="default"/>
          <w:b/>
          <w:bCs/>
        </w:rPr>
        <w:t>sysinfo.log</w:t>
      </w:r>
      <w:r>
        <w:rPr>
          <w:rFonts w:ascii="Times New Roman" w:hAnsi="Times New Roman" w:cs="Times New Roman"/>
          <w:szCs w:val="20"/>
        </w:rPr>
        <w:t xml:space="preserve"> </w:t>
      </w:r>
      <w:r w:rsidR="002E3FB4">
        <w:rPr>
          <w:rFonts w:ascii="Times New Roman" w:hAnsi="Times New Roman" w:cs="Times New Roman"/>
          <w:szCs w:val="20"/>
        </w:rPr>
        <w:t>该文件</w:t>
      </w:r>
      <w:r w:rsidR="00935979">
        <w:rPr>
          <w:rFonts w:ascii="Times New Roman" w:hAnsi="Times New Roman" w:cs="Times New Roman"/>
          <w:szCs w:val="20"/>
        </w:rPr>
        <w:t>中包含</w:t>
      </w:r>
      <w:r w:rsidR="00935979">
        <w:rPr>
          <w:rFonts w:ascii="Times New Roman" w:hAnsi="Times New Roman" w:cs="Times New Roman"/>
          <w:szCs w:val="20"/>
        </w:rPr>
        <w:t>meminfo,</w:t>
      </w:r>
      <w:r w:rsidR="00935979" w:rsidRPr="00935979">
        <w:rPr>
          <w:rFonts w:hint="default"/>
        </w:rPr>
        <w:t xml:space="preserve"> </w:t>
      </w:r>
      <w:r w:rsidR="00935979" w:rsidRPr="00935979">
        <w:rPr>
          <w:rFonts w:ascii="Times New Roman" w:hAnsi="Times New Roman" w:cs="Times New Roman" w:hint="default"/>
          <w:szCs w:val="20"/>
        </w:rPr>
        <w:t>vmstat</w:t>
      </w:r>
      <w:r w:rsidR="00935979">
        <w:rPr>
          <w:rFonts w:ascii="Times New Roman" w:hAnsi="Times New Roman" w:cs="Times New Roman" w:hint="default"/>
          <w:szCs w:val="20"/>
        </w:rPr>
        <w:t>,</w:t>
      </w:r>
      <w:r w:rsidR="00935979" w:rsidRPr="00935979">
        <w:rPr>
          <w:rFonts w:hint="default"/>
        </w:rPr>
        <w:t xml:space="preserve"> </w:t>
      </w:r>
      <w:r w:rsidR="00935979" w:rsidRPr="00935979">
        <w:rPr>
          <w:rFonts w:ascii="Times New Roman" w:hAnsi="Times New Roman" w:cs="Times New Roman" w:hint="default"/>
          <w:szCs w:val="20"/>
        </w:rPr>
        <w:t>buddyinfo</w:t>
      </w:r>
      <w:r w:rsidR="00935979">
        <w:rPr>
          <w:rFonts w:ascii="Times New Roman" w:hAnsi="Times New Roman" w:cs="Times New Roman" w:hint="default"/>
          <w:szCs w:val="20"/>
        </w:rPr>
        <w:t>,</w:t>
      </w:r>
      <w:r w:rsidR="00935979" w:rsidRPr="00935979">
        <w:rPr>
          <w:rFonts w:hint="default"/>
        </w:rPr>
        <w:t xml:space="preserve"> </w:t>
      </w:r>
      <w:r w:rsidR="00935979" w:rsidRPr="00935979">
        <w:rPr>
          <w:rFonts w:ascii="Times New Roman" w:hAnsi="Times New Roman" w:cs="Times New Roman" w:hint="default"/>
          <w:szCs w:val="20"/>
        </w:rPr>
        <w:t>slabinfo</w:t>
      </w:r>
      <w:r w:rsidR="00935979">
        <w:rPr>
          <w:rFonts w:ascii="Times New Roman" w:hAnsi="Times New Roman" w:cs="Times New Roman"/>
          <w:szCs w:val="20"/>
        </w:rPr>
        <w:t>等信息。</w:t>
      </w:r>
    </w:p>
    <w:p w:rsidR="00614F75" w:rsidRPr="00614F75" w:rsidRDefault="00614F75" w:rsidP="00614F75">
      <w:pPr>
        <w:pStyle w:val="10"/>
      </w:pPr>
      <w:bookmarkStart w:id="17" w:name="_Toc49524665"/>
      <w:r>
        <w:t>ANR</w:t>
      </w:r>
      <w:r>
        <w:rPr>
          <w:rFonts w:hint="eastAsia"/>
        </w:rPr>
        <w:t>相关</w:t>
      </w:r>
      <w:r>
        <w:rPr>
          <w:rFonts w:hint="eastAsia"/>
        </w:rPr>
        <w:t>log</w:t>
      </w:r>
      <w:r>
        <w:rPr>
          <w:rFonts w:hint="eastAsia"/>
        </w:rPr>
        <w:t>的详细说明</w:t>
      </w:r>
      <w:bookmarkEnd w:id="17"/>
    </w:p>
    <w:p w:rsidR="005C25BA" w:rsidRDefault="00614F75" w:rsidP="0071626A">
      <w:pPr>
        <w:pStyle w:val="22"/>
        <w:ind w:left="0"/>
        <w:rPr>
          <w:rFonts w:hint="default"/>
          <w:lang w:eastAsia="zh-CN"/>
        </w:rPr>
      </w:pPr>
      <w:bookmarkStart w:id="18" w:name="_Toc49524666"/>
      <w:r>
        <w:rPr>
          <w:rFonts w:hint="default"/>
          <w:lang w:eastAsia="zh-CN"/>
        </w:rPr>
        <w:t>s</w:t>
      </w:r>
      <w:r>
        <w:rPr>
          <w:lang w:eastAsia="zh-CN"/>
        </w:rPr>
        <w:t>ystem.log</w:t>
      </w:r>
      <w:bookmarkEnd w:id="18"/>
    </w:p>
    <w:p w:rsidR="005C25BA" w:rsidRDefault="00C07C3A" w:rsidP="00C07C3A">
      <w:pPr>
        <w:rPr>
          <w:rFonts w:hint="default"/>
        </w:rPr>
      </w:pPr>
      <w:r w:rsidRPr="00C07C3A">
        <w:rPr>
          <w:rFonts w:hint="default"/>
        </w:rPr>
        <w:t xml:space="preserve">system.log </w:t>
      </w:r>
      <w:r>
        <w:rPr>
          <w:rFonts w:hint="default"/>
        </w:rPr>
        <w:t>包含</w:t>
      </w:r>
      <w:r>
        <w:rPr>
          <w:rFonts w:hint="default"/>
        </w:rPr>
        <w:t>ANR</w:t>
      </w:r>
      <w:r>
        <w:rPr>
          <w:rFonts w:hint="default"/>
        </w:rPr>
        <w:t>发生时间点信息、</w:t>
      </w:r>
      <w:r>
        <w:rPr>
          <w:rFonts w:hint="default"/>
        </w:rPr>
        <w:t>ANR</w:t>
      </w:r>
      <w:r>
        <w:rPr>
          <w:rFonts w:hint="default"/>
        </w:rPr>
        <w:t>发生前的</w:t>
      </w:r>
      <w:r>
        <w:rPr>
          <w:rFonts w:hint="default"/>
        </w:rPr>
        <w:t>CPU</w:t>
      </w:r>
      <w:r>
        <w:rPr>
          <w:rFonts w:hint="default"/>
        </w:rPr>
        <w:t>信息，还包含大量系统服务输出的信息。</w:t>
      </w:r>
      <w:r>
        <w:t>分析</w:t>
      </w:r>
      <w:r>
        <w:t>ANR</w:t>
      </w:r>
      <w:r>
        <w:t>问题的第一要务是找到</w:t>
      </w:r>
      <w:r>
        <w:t>ANR</w:t>
      </w:r>
      <w:r>
        <w:t>发生的第一时间点。在</w:t>
      </w:r>
      <w:r>
        <w:t>system.log</w:t>
      </w:r>
      <w:r>
        <w:t>中搜</w:t>
      </w:r>
      <w:r>
        <w:t>ANR in</w:t>
      </w:r>
      <w:r>
        <w:t>是我们比较熟悉的，但这不是</w:t>
      </w:r>
      <w:r>
        <w:t>ANR</w:t>
      </w:r>
      <w:r>
        <w:t>的第一时间点，不同的</w:t>
      </w:r>
      <w:r>
        <w:t>ANR</w:t>
      </w:r>
      <w:r>
        <w:t>对应的</w:t>
      </w:r>
      <w:r>
        <w:t>ANR</w:t>
      </w:r>
      <w:r>
        <w:t>时间点不尽相同。基于几类</w:t>
      </w:r>
      <w:r>
        <w:t>ANR</w:t>
      </w:r>
      <w:r>
        <w:t>的特点列出对应关键字和参考</w:t>
      </w:r>
      <w:r>
        <w:rPr>
          <w:rFonts w:hint="default"/>
        </w:rPr>
        <w:t>log</w:t>
      </w:r>
      <w:r>
        <w:t>。</w:t>
      </w:r>
    </w:p>
    <w:p w:rsidR="00C07C3A" w:rsidRPr="00782EAA" w:rsidRDefault="00C07C3A" w:rsidP="00C07C3A">
      <w:pPr>
        <w:rPr>
          <w:rFonts w:hint="default"/>
          <w:b/>
        </w:rPr>
      </w:pPr>
      <w:r w:rsidRPr="00782EAA">
        <w:rPr>
          <w:b/>
        </w:rPr>
        <w:t>1</w:t>
      </w:r>
      <w:r w:rsidRPr="00782EAA">
        <w:rPr>
          <w:b/>
        </w:rPr>
        <w:t>广播超时类</w:t>
      </w:r>
      <w:r w:rsidRPr="00782EAA">
        <w:rPr>
          <w:b/>
        </w:rPr>
        <w:t>ANR</w:t>
      </w:r>
    </w:p>
    <w:p w:rsidR="00C07C3A" w:rsidRDefault="00B97A8F" w:rsidP="00C07C3A">
      <w:pPr>
        <w:rPr>
          <w:rFonts w:hint="default"/>
        </w:rPr>
      </w:pPr>
      <w:r>
        <w:t>通过</w:t>
      </w:r>
      <w:r>
        <w:t xml:space="preserve">ANR </w:t>
      </w:r>
      <w:r>
        <w:rPr>
          <w:rFonts w:hint="default"/>
        </w:rPr>
        <w:t>in</w:t>
      </w:r>
      <w:r>
        <w:t>搜到对应</w:t>
      </w:r>
      <w:r>
        <w:t>ANR</w:t>
      </w:r>
    </w:p>
    <w:tbl>
      <w:tblPr>
        <w:tblStyle w:val="a8"/>
        <w:tblW w:w="0" w:type="auto"/>
        <w:tblLook w:val="04A0" w:firstRow="1" w:lastRow="0" w:firstColumn="1" w:lastColumn="0" w:noHBand="0" w:noVBand="1"/>
      </w:tblPr>
      <w:tblGrid>
        <w:gridCol w:w="9629"/>
      </w:tblGrid>
      <w:tr w:rsidR="00B97A8F" w:rsidTr="00B97A8F">
        <w:tc>
          <w:tcPr>
            <w:tcW w:w="9629" w:type="dxa"/>
          </w:tcPr>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06-28 17:29:56.535  1063 19737 E ActivityManager: ANR in com.android.music</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06-28 17:29:56.535  1063 19737 E ActivityManager: PID: 4486</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06-28 17:29:56.535  1063 19737 E ActivityManager: Reason: Broadcast of Intent { act=android.intent.action.SCREEN_OFF flg=0x50200010 }</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06-28 17:29:56.535  1063 19737 E ActivityManager: Load: 7.08 / 6.66 / 4.46</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06-28 17:29:56.535  1063 19737 E ActivityManager: ----- Output from /proc/pressure/memory -----</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06-28 17:29:56.535  1063 19737 E ActivityManager: some avg10=0.00 avg60=0.00 avg300=0.00 total=887414</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06-28 17:29:56.535  1063 19737 E ActivityManager: full avg10=0.00 avg60=0.00 avg300=0.00 total=613345</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06-28 17:29:56.535  1063 19737 E ActivityManager: ----- End output from /proc/pressure/memory -----</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 xml:space="preserve">06-28 17:29:56.535  1063 19737 E ActivityManager: </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06-28 17:29:56.535  1063 19737 E ActivityManager: CPU usage from 292896ms to 0ms ago (2020-06-28 17:24:59.740 to 2020-06-28 17:29:52.636):</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B97A8F">
              <w:rPr>
                <w:rFonts w:ascii="Courier New" w:hAnsi="Courier New" w:cs="Courier New"/>
                <w:color w:val="000000"/>
                <w:kern w:val="0"/>
                <w:sz w:val="27"/>
                <w:szCs w:val="27"/>
              </w:rPr>
              <w:t>06-28 17:29:56.535  1063 19737 E ActivityManager:   90% 616/media.extractor: 40% user + 49% kernel / faults: 2641137 minor</w:t>
            </w:r>
          </w:p>
        </w:tc>
      </w:tr>
    </w:tbl>
    <w:p w:rsidR="00B97A8F" w:rsidRDefault="00B97A8F" w:rsidP="00C07C3A">
      <w:pPr>
        <w:rPr>
          <w:rFonts w:ascii="Courier New" w:hAnsi="Courier New" w:cs="Courier New" w:hint="default"/>
          <w:color w:val="000000"/>
          <w:kern w:val="0"/>
          <w:sz w:val="27"/>
          <w:szCs w:val="27"/>
        </w:rPr>
      </w:pPr>
      <w:r>
        <w:lastRenderedPageBreak/>
        <w:t>通过</w:t>
      </w:r>
      <w:r w:rsidRPr="00B97A8F">
        <w:rPr>
          <w:rFonts w:ascii="Courier New" w:hAnsi="Courier New" w:cs="Courier New"/>
          <w:color w:val="000000"/>
          <w:kern w:val="0"/>
          <w:sz w:val="27"/>
          <w:szCs w:val="27"/>
        </w:rPr>
        <w:t>ActivityManager: Reason:</w:t>
      </w:r>
      <w:r>
        <w:rPr>
          <w:rFonts w:ascii="Courier New" w:hAnsi="Courier New" w:cs="Courier New"/>
          <w:color w:val="000000"/>
          <w:kern w:val="0"/>
          <w:sz w:val="27"/>
          <w:szCs w:val="27"/>
        </w:rPr>
        <w:t>的打印可以知道原因是</w:t>
      </w:r>
      <w:r w:rsidRPr="00B97A8F">
        <w:rPr>
          <w:rFonts w:ascii="Courier New" w:hAnsi="Courier New" w:cs="Courier New"/>
          <w:color w:val="000000"/>
          <w:kern w:val="0"/>
          <w:sz w:val="27"/>
          <w:szCs w:val="27"/>
        </w:rPr>
        <w:t>Broadcast of Intent { act=android.intent.action.SCREEN_OFF flg=0x50200010 }</w:t>
      </w:r>
      <w:r>
        <w:rPr>
          <w:rFonts w:ascii="Courier New" w:hAnsi="Courier New" w:cs="Courier New"/>
          <w:color w:val="000000"/>
          <w:kern w:val="0"/>
          <w:sz w:val="27"/>
          <w:szCs w:val="27"/>
        </w:rPr>
        <w:t>，即</w:t>
      </w:r>
      <w:r w:rsidRPr="00B97A8F">
        <w:rPr>
          <w:rFonts w:ascii="Courier New" w:hAnsi="Courier New" w:cs="Courier New"/>
          <w:color w:val="000000"/>
          <w:kern w:val="0"/>
          <w:sz w:val="27"/>
          <w:szCs w:val="27"/>
        </w:rPr>
        <w:t>android.intent.action.SCREEN_OFF</w:t>
      </w:r>
      <w:r>
        <w:rPr>
          <w:rFonts w:ascii="Courier New" w:hAnsi="Courier New" w:cs="Courier New"/>
          <w:color w:val="000000"/>
          <w:kern w:val="0"/>
          <w:sz w:val="27"/>
          <w:szCs w:val="27"/>
        </w:rPr>
        <w:t>广播处理超时，但</w:t>
      </w:r>
      <w:r>
        <w:rPr>
          <w:rFonts w:ascii="Courier New" w:hAnsi="Courier New" w:cs="Courier New"/>
          <w:color w:val="000000"/>
          <w:kern w:val="0"/>
          <w:sz w:val="27"/>
          <w:szCs w:val="27"/>
        </w:rPr>
        <w:t>ANR in</w:t>
      </w:r>
      <w:r>
        <w:rPr>
          <w:rFonts w:ascii="Courier New" w:hAnsi="Courier New" w:cs="Courier New"/>
          <w:color w:val="000000"/>
          <w:kern w:val="0"/>
          <w:sz w:val="27"/>
          <w:szCs w:val="27"/>
        </w:rPr>
        <w:t>的打印一般在</w:t>
      </w:r>
      <w:r>
        <w:rPr>
          <w:rFonts w:ascii="Courier New" w:hAnsi="Courier New" w:cs="Courier New"/>
          <w:color w:val="000000"/>
          <w:kern w:val="0"/>
          <w:sz w:val="27"/>
          <w:szCs w:val="27"/>
        </w:rPr>
        <w:t>ANR</w:t>
      </w:r>
      <w:r>
        <w:rPr>
          <w:rFonts w:ascii="Courier New" w:hAnsi="Courier New" w:cs="Courier New"/>
          <w:color w:val="000000"/>
          <w:kern w:val="0"/>
          <w:sz w:val="27"/>
          <w:szCs w:val="27"/>
        </w:rPr>
        <w:t>的第一时间之后，找广播超时的第一时间，对应</w:t>
      </w:r>
      <w:r>
        <w:rPr>
          <w:rFonts w:ascii="Courier New" w:hAnsi="Courier New" w:cs="Courier New"/>
          <w:color w:val="000000"/>
          <w:kern w:val="0"/>
          <w:sz w:val="27"/>
          <w:szCs w:val="27"/>
        </w:rPr>
        <w:t>log:</w:t>
      </w:r>
    </w:p>
    <w:tbl>
      <w:tblPr>
        <w:tblStyle w:val="a8"/>
        <w:tblW w:w="0" w:type="auto"/>
        <w:tblLook w:val="04A0" w:firstRow="1" w:lastRow="0" w:firstColumn="1" w:lastColumn="0" w:noHBand="0" w:noVBand="1"/>
      </w:tblPr>
      <w:tblGrid>
        <w:gridCol w:w="9629"/>
      </w:tblGrid>
      <w:tr w:rsidR="00B97A8F" w:rsidTr="00B97A8F">
        <w:tc>
          <w:tcPr>
            <w:tcW w:w="9629" w:type="dxa"/>
          </w:tcPr>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 xml:space="preserve">06-28 17:29:52.634  1063  1098 W BroadcastQueue: Timeout of broadcast BroadcastRecord{a4973ec u-1 android.intent.action.SCREEN_OFF} - receiver=android.os.BinderProxy@e520f9a, started </w:t>
            </w:r>
            <w:r w:rsidRPr="00B97A8F">
              <w:rPr>
                <w:rFonts w:ascii="Courier New" w:hAnsi="Courier New" w:cs="Courier New"/>
                <w:color w:val="ED7D31" w:themeColor="accent2"/>
                <w:kern w:val="0"/>
                <w:sz w:val="27"/>
                <w:szCs w:val="27"/>
              </w:rPr>
              <w:t>25001ms</w:t>
            </w:r>
            <w:r w:rsidRPr="00B97A8F">
              <w:rPr>
                <w:rFonts w:ascii="Courier New" w:hAnsi="Courier New" w:cs="Courier New"/>
                <w:color w:val="000000"/>
                <w:kern w:val="0"/>
                <w:sz w:val="27"/>
                <w:szCs w:val="27"/>
              </w:rPr>
              <w:t xml:space="preserve"> ago</w:t>
            </w:r>
          </w:p>
          <w:p w:rsidR="00B97A8F" w:rsidRPr="00B97A8F" w:rsidRDefault="00B97A8F" w:rsidP="00B97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A8F">
              <w:rPr>
                <w:rFonts w:ascii="Courier New" w:hAnsi="Courier New" w:cs="Courier New"/>
                <w:color w:val="000000"/>
                <w:kern w:val="0"/>
                <w:sz w:val="27"/>
                <w:szCs w:val="27"/>
              </w:rPr>
              <w:t>06-28 17:29:52.634  1063  1098 W BroadcastQueue: Receiver during timeout of BroadcastRecord{a4973ec u-1 android.intent.action.SCREEN_OFF} : BroadcastFilter{45b20a8 10126/u0 ReceiverList{4cdc0cb 4486 com.android.music/10126/u0 remote:e520f9a}}</w:t>
            </w:r>
          </w:p>
          <w:p w:rsidR="00B97A8F" w:rsidRPr="00B97A8F" w:rsidRDefault="00A038FD" w:rsidP="00C07C3A">
            <w:pPr>
              <w:rPr>
                <w:rFonts w:hint="default"/>
              </w:rPr>
            </w:pPr>
            <w:r>
              <w:t>对应</w:t>
            </w:r>
            <w:r>
              <w:t xml:space="preserve">bug </w:t>
            </w:r>
            <w:r w:rsidRPr="00A038FD">
              <w:rPr>
                <w:rFonts w:hint="default"/>
              </w:rPr>
              <w:t>1353482</w:t>
            </w:r>
          </w:p>
        </w:tc>
      </w:tr>
    </w:tbl>
    <w:p w:rsidR="00B97A8F" w:rsidRDefault="00B97A8F" w:rsidP="00C07C3A">
      <w:pPr>
        <w:rPr>
          <w:rFonts w:hint="default"/>
        </w:rPr>
      </w:pPr>
      <w:r>
        <w:t>再根据超时时间是前台广播</w:t>
      </w:r>
      <w:r>
        <w:t>25</w:t>
      </w:r>
      <w:r>
        <w:rPr>
          <w:rFonts w:hint="default"/>
        </w:rPr>
        <w:t>s</w:t>
      </w:r>
      <w:r>
        <w:t>还是后台广播</w:t>
      </w:r>
      <w:r>
        <w:t>90</w:t>
      </w:r>
      <w:r>
        <w:t>秒，基于</w:t>
      </w:r>
      <w:r>
        <w:t>ANR</w:t>
      </w:r>
      <w:r>
        <w:t>时间点向前推</w:t>
      </w:r>
      <w:r>
        <w:t>25</w:t>
      </w:r>
      <w:r>
        <w:rPr>
          <w:rFonts w:hint="default"/>
        </w:rPr>
        <w:t>s</w:t>
      </w:r>
      <w:r>
        <w:t>或者</w:t>
      </w:r>
      <w:r>
        <w:t>90</w:t>
      </w:r>
      <w:r>
        <w:rPr>
          <w:rFonts w:hint="default"/>
        </w:rPr>
        <w:t>s</w:t>
      </w:r>
      <w:r>
        <w:t>看系统和应用的状况。</w:t>
      </w:r>
    </w:p>
    <w:p w:rsidR="005C25BA" w:rsidRPr="00782EAA" w:rsidRDefault="00445C51" w:rsidP="005C25BA">
      <w:pPr>
        <w:rPr>
          <w:rFonts w:hint="default"/>
          <w:b/>
        </w:rPr>
      </w:pPr>
      <w:r w:rsidRPr="00782EAA">
        <w:rPr>
          <w:b/>
        </w:rPr>
        <w:t xml:space="preserve">2 </w:t>
      </w:r>
      <w:r w:rsidRPr="00782EAA">
        <w:rPr>
          <w:rFonts w:hint="default"/>
          <w:b/>
        </w:rPr>
        <w:t>input</w:t>
      </w:r>
      <w:r w:rsidRPr="00782EAA">
        <w:rPr>
          <w:b/>
        </w:rPr>
        <w:t>或者不能获得焦点窗口类</w:t>
      </w:r>
      <w:r w:rsidRPr="00782EAA">
        <w:rPr>
          <w:b/>
        </w:rPr>
        <w:t>ANR</w:t>
      </w:r>
    </w:p>
    <w:p w:rsidR="00445C51" w:rsidRDefault="008C1274" w:rsidP="005C25BA">
      <w:pPr>
        <w:rPr>
          <w:rFonts w:hint="default"/>
        </w:rPr>
      </w:pPr>
      <w:r>
        <w:t>不能获得焦点窗口类</w:t>
      </w:r>
    </w:p>
    <w:tbl>
      <w:tblPr>
        <w:tblStyle w:val="a8"/>
        <w:tblW w:w="0" w:type="auto"/>
        <w:tblLook w:val="04A0" w:firstRow="1" w:lastRow="0" w:firstColumn="1" w:lastColumn="0" w:noHBand="0" w:noVBand="1"/>
      </w:tblPr>
      <w:tblGrid>
        <w:gridCol w:w="9629"/>
      </w:tblGrid>
      <w:tr w:rsidR="008C1274" w:rsidTr="008C1274">
        <w:tc>
          <w:tcPr>
            <w:tcW w:w="9629" w:type="dxa"/>
          </w:tcPr>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S4196C9  08-11 09:11:09.408   871  7906 E ActivityManager: ANR in com.android.soundrecorder (com.android.soundrecorder/com.sprd.soundrecorder.RecorderActivity)</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S4196C9  08-11 09:11:09.408   871  7906 E ActivityManager: PID: 7740</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S4196C9  08-11 09:11:09.408   871  7906 E ActivityManager: Reason: Input dispatching timed out (ActivityRecord{1858f33 u0 com.android.soundrecorder/com.sprd.soundrecorder.RecorderActivity t1722} does not have a focused window)</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S4196C9  08-11 09:11:09.408   871  7906 E ActivityManager: Parent: com.android.soundrecorder/com.sprd.soundrecorder.RecorderActivity</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S4196C9  08-11 09:11:09.408   871  7906 E ActivityManager: Load: 4.19 / 5.38 / 5.81</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S4196C9  08-11 09:11:09.408   871  7906 E ActivityManager: ----- Output from /proc/pressure/memory -----</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 xml:space="preserve">S4196C9  08-11 09:11:09.408   871  7906 E ActivityManager: </w:t>
            </w:r>
            <w:r w:rsidRPr="008C1274">
              <w:rPr>
                <w:rFonts w:ascii="Courier New" w:hAnsi="Courier New" w:cs="Courier New"/>
                <w:color w:val="000000"/>
                <w:kern w:val="0"/>
                <w:sz w:val="27"/>
                <w:szCs w:val="27"/>
              </w:rPr>
              <w:lastRenderedPageBreak/>
              <w:t>some avg10=0.00 avg60=0.00 avg300=0.06 total=27281738</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S4196C9  08-11 09:11:09.408   871  7906 E ActivityManager: full avg10=0.00 avg60=0.00 avg300=0.00 total=11596615</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S4196C9  08-11 09:11:09.408   871  7906 E ActivityManager: ----- End output from /proc/pressure/memory -----</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 xml:space="preserve">S4196C9  08-11 09:11:09.408   871  7906 E ActivityManager: </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S4196C9  08-11 09:11:09.408   871  7906 E ActivityManager: CPU usage from 4934ms to -3611ms ago (2020-08-11 09:10:58.875 to 2020-08-11 09:11:07.419):</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S4196C9  08-11 09:11:09.408   871  7906 E ActivityManager:   40% 871/system_server: 26% user + 13% kernel / faults: 22168 minor 17 major</w:t>
            </w:r>
          </w:p>
          <w:p w:rsidR="008C1274" w:rsidRP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8C1274">
              <w:rPr>
                <w:rFonts w:ascii="Courier New" w:hAnsi="Courier New" w:cs="Courier New"/>
                <w:color w:val="000000"/>
                <w:kern w:val="0"/>
                <w:sz w:val="27"/>
                <w:szCs w:val="27"/>
              </w:rPr>
              <w:t>S4196C9  08-11 09:11:09.408   871  7906 E ActivityManager:   20% 7061/com.android.camera2: 16% user + 4.4% kernel / faults: 11774 minor</w:t>
            </w:r>
          </w:p>
        </w:tc>
      </w:tr>
    </w:tbl>
    <w:p w:rsidR="008C1274" w:rsidRDefault="008C1274" w:rsidP="005C25BA">
      <w:pPr>
        <w:rPr>
          <w:rFonts w:ascii="Courier New" w:hAnsi="Courier New" w:cs="Courier New" w:hint="default"/>
          <w:color w:val="000000"/>
          <w:kern w:val="0"/>
          <w:sz w:val="27"/>
          <w:szCs w:val="27"/>
        </w:rPr>
      </w:pPr>
      <w:r>
        <w:lastRenderedPageBreak/>
        <w:t>通过</w:t>
      </w:r>
      <w:r w:rsidRPr="00B97A8F">
        <w:rPr>
          <w:rFonts w:ascii="Courier New" w:hAnsi="Courier New" w:cs="Courier New"/>
          <w:color w:val="000000"/>
          <w:kern w:val="0"/>
          <w:sz w:val="27"/>
          <w:szCs w:val="27"/>
        </w:rPr>
        <w:t>ActivityManager: Reason:</w:t>
      </w:r>
      <w:r>
        <w:rPr>
          <w:rFonts w:ascii="Courier New" w:hAnsi="Courier New" w:cs="Courier New"/>
          <w:color w:val="000000"/>
          <w:kern w:val="0"/>
          <w:sz w:val="27"/>
          <w:szCs w:val="27"/>
        </w:rPr>
        <w:t>的打印可以知道原因是</w:t>
      </w:r>
      <w:r w:rsidRPr="008C1274">
        <w:rPr>
          <w:rFonts w:ascii="Courier New" w:hAnsi="Courier New" w:cs="Courier New"/>
          <w:color w:val="000000"/>
          <w:kern w:val="0"/>
          <w:sz w:val="27"/>
          <w:szCs w:val="27"/>
        </w:rPr>
        <w:t>Input dispatching timed out</w:t>
      </w:r>
      <w:r>
        <w:rPr>
          <w:rFonts w:ascii="Courier New" w:hAnsi="Courier New" w:cs="Courier New"/>
          <w:color w:val="000000"/>
          <w:kern w:val="0"/>
          <w:sz w:val="27"/>
          <w:szCs w:val="27"/>
        </w:rPr>
        <w:t>不能获得焦点窗口，找到</w:t>
      </w:r>
      <w:r>
        <w:rPr>
          <w:rFonts w:ascii="Courier New" w:hAnsi="Courier New" w:cs="Courier New"/>
          <w:color w:val="000000"/>
          <w:kern w:val="0"/>
          <w:sz w:val="27"/>
          <w:szCs w:val="27"/>
        </w:rPr>
        <w:t>ANR</w:t>
      </w:r>
      <w:r>
        <w:rPr>
          <w:rFonts w:ascii="Courier New" w:hAnsi="Courier New" w:cs="Courier New"/>
          <w:color w:val="000000"/>
          <w:kern w:val="0"/>
          <w:sz w:val="27"/>
          <w:szCs w:val="27"/>
        </w:rPr>
        <w:t>的第一时间点</w:t>
      </w:r>
    </w:p>
    <w:tbl>
      <w:tblPr>
        <w:tblStyle w:val="a8"/>
        <w:tblW w:w="0" w:type="auto"/>
        <w:tblLook w:val="04A0" w:firstRow="1" w:lastRow="0" w:firstColumn="1" w:lastColumn="0" w:noHBand="0" w:noVBand="1"/>
      </w:tblPr>
      <w:tblGrid>
        <w:gridCol w:w="9629"/>
      </w:tblGrid>
      <w:tr w:rsidR="008C1274" w:rsidTr="008C1274">
        <w:tc>
          <w:tcPr>
            <w:tcW w:w="9629" w:type="dxa"/>
          </w:tcPr>
          <w:p w:rsidR="008C1274" w:rsidRDefault="008C1274"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8C1274">
              <w:rPr>
                <w:rFonts w:ascii="Courier New" w:hAnsi="Courier New" w:cs="Courier New"/>
                <w:color w:val="000000"/>
                <w:kern w:val="0"/>
                <w:sz w:val="27"/>
                <w:szCs w:val="27"/>
              </w:rPr>
              <w:t>S4187E5  08-11 09:11:03.636   871  1130 I WindowManager: Input event dispatching timed out sending to application ActivityRecord{1858f33 u0 com.android.soundrecorder/com.sprd.soundrecorder.RecorderActivity.  Reason: ActivityRecord{1858f33 u0 com.android.soundrecorder/com.sprd.soundrecorder.RecorderActivity t1722} does not have a focused window</w:t>
            </w:r>
          </w:p>
          <w:p w:rsidR="00727883" w:rsidRPr="008C1274" w:rsidRDefault="00727883" w:rsidP="008C1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Pr>
                <w:rFonts w:ascii="Courier New" w:hAnsi="Courier New" w:cs="Courier New"/>
                <w:color w:val="000000"/>
                <w:kern w:val="0"/>
                <w:sz w:val="27"/>
                <w:szCs w:val="27"/>
              </w:rPr>
              <w:t>对应</w:t>
            </w:r>
            <w:r>
              <w:rPr>
                <w:rFonts w:ascii="Courier New" w:hAnsi="Courier New" w:cs="Courier New"/>
                <w:color w:val="000000"/>
                <w:kern w:val="0"/>
                <w:sz w:val="27"/>
                <w:szCs w:val="27"/>
              </w:rPr>
              <w:t xml:space="preserve">bug </w:t>
            </w:r>
            <w:r w:rsidRPr="00727883">
              <w:rPr>
                <w:rFonts w:ascii="Courier New" w:hAnsi="Courier New" w:cs="Courier New" w:hint="default"/>
                <w:color w:val="000000"/>
                <w:kern w:val="0"/>
                <w:sz w:val="27"/>
                <w:szCs w:val="27"/>
              </w:rPr>
              <w:t>1389688</w:t>
            </w:r>
          </w:p>
        </w:tc>
      </w:tr>
    </w:tbl>
    <w:p w:rsidR="008C1274" w:rsidRDefault="008C1274" w:rsidP="005C25BA">
      <w:pPr>
        <w:rPr>
          <w:rFonts w:hint="default"/>
        </w:rPr>
      </w:pPr>
      <w:r>
        <w:t>根据该类</w:t>
      </w:r>
      <w:r>
        <w:t>ANR</w:t>
      </w:r>
      <w:r>
        <w:t>超时时间向前推</w:t>
      </w:r>
      <w:r>
        <w:t>10</w:t>
      </w:r>
      <w:r>
        <w:rPr>
          <w:rFonts w:hint="default"/>
        </w:rPr>
        <w:t>s,</w:t>
      </w:r>
      <w:r>
        <w:t>看该段时间的系统运行情况，结合具体应用分析问题。</w:t>
      </w:r>
    </w:p>
    <w:p w:rsidR="00F60EC7" w:rsidRPr="00782EAA" w:rsidRDefault="00F60EC7" w:rsidP="005C25BA">
      <w:pPr>
        <w:rPr>
          <w:rFonts w:hint="default"/>
          <w:b/>
        </w:rPr>
      </w:pPr>
      <w:r w:rsidRPr="00782EAA">
        <w:rPr>
          <w:b/>
        </w:rPr>
        <w:t xml:space="preserve">3 </w:t>
      </w:r>
      <w:r w:rsidRPr="00782EAA">
        <w:rPr>
          <w:rFonts w:hint="default"/>
          <w:b/>
        </w:rPr>
        <w:t>service</w:t>
      </w:r>
      <w:r w:rsidRPr="00782EAA">
        <w:rPr>
          <w:b/>
        </w:rPr>
        <w:t xml:space="preserve"> </w:t>
      </w:r>
      <w:r w:rsidRPr="00782EAA">
        <w:rPr>
          <w:rFonts w:hint="default"/>
          <w:b/>
        </w:rPr>
        <w:t>timeout</w:t>
      </w:r>
      <w:r w:rsidRPr="00782EAA">
        <w:rPr>
          <w:b/>
        </w:rPr>
        <w:t>类超时</w:t>
      </w:r>
      <w:r w:rsidRPr="00782EAA">
        <w:rPr>
          <w:b/>
        </w:rPr>
        <w:t>ANR</w:t>
      </w:r>
    </w:p>
    <w:tbl>
      <w:tblPr>
        <w:tblStyle w:val="a8"/>
        <w:tblW w:w="0" w:type="auto"/>
        <w:tblLook w:val="04A0" w:firstRow="1" w:lastRow="0" w:firstColumn="1" w:lastColumn="0" w:noHBand="0" w:noVBand="1"/>
      </w:tblPr>
      <w:tblGrid>
        <w:gridCol w:w="9629"/>
      </w:tblGrid>
      <w:tr w:rsidR="009941CB" w:rsidTr="009941CB">
        <w:tc>
          <w:tcPr>
            <w:tcW w:w="9629" w:type="dxa"/>
          </w:tcPr>
          <w:p w:rsidR="009941CB" w:rsidRPr="009941CB" w:rsidRDefault="009941CB" w:rsidP="0099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9941CB">
              <w:rPr>
                <w:rFonts w:ascii="Courier New" w:hAnsi="Courier New" w:cs="Courier New"/>
                <w:color w:val="000000"/>
                <w:kern w:val="0"/>
                <w:sz w:val="27"/>
                <w:szCs w:val="27"/>
              </w:rPr>
              <w:t>005E13 12-26 15:01:00.575   824   838 E ActivityManager: ANR in system</w:t>
            </w:r>
          </w:p>
          <w:p w:rsidR="009941CB" w:rsidRPr="009941CB" w:rsidRDefault="009941CB" w:rsidP="0099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9941CB">
              <w:rPr>
                <w:rFonts w:ascii="Courier New" w:hAnsi="Courier New" w:cs="Courier New"/>
                <w:color w:val="000000"/>
                <w:kern w:val="0"/>
                <w:sz w:val="27"/>
                <w:szCs w:val="27"/>
              </w:rPr>
              <w:t>12-26 15:01:00.575   824   838 E ActivityManager: PID: 824</w:t>
            </w:r>
          </w:p>
          <w:p w:rsidR="009941CB" w:rsidRPr="009941CB" w:rsidRDefault="009941CB" w:rsidP="0099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9941CB">
              <w:rPr>
                <w:rFonts w:ascii="Courier New" w:hAnsi="Courier New" w:cs="Courier New"/>
                <w:color w:val="000000"/>
                <w:kern w:val="0"/>
                <w:sz w:val="27"/>
                <w:szCs w:val="27"/>
              </w:rPr>
              <w:t>12-26 15:01:00.575   824   838 E ActivityManager: Reason: executing service com.android.server.telecom/.components.TelecomService</w:t>
            </w:r>
          </w:p>
          <w:p w:rsidR="009941CB" w:rsidRPr="009941CB" w:rsidRDefault="009941CB" w:rsidP="0099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9941CB">
              <w:rPr>
                <w:rFonts w:ascii="Courier New" w:hAnsi="Courier New" w:cs="Courier New"/>
                <w:color w:val="000000"/>
                <w:kern w:val="0"/>
                <w:sz w:val="27"/>
                <w:szCs w:val="27"/>
              </w:rPr>
              <w:t>12-26 15:01:00.575   824   838 E ActivityManager: Load: 16.04 / 9.62 / 4.1</w:t>
            </w:r>
          </w:p>
          <w:p w:rsidR="009941CB" w:rsidRPr="009941CB" w:rsidRDefault="009941CB" w:rsidP="0099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9941CB">
              <w:rPr>
                <w:rFonts w:ascii="Courier New" w:hAnsi="Courier New" w:cs="Courier New"/>
                <w:color w:val="000000"/>
                <w:kern w:val="0"/>
                <w:sz w:val="27"/>
                <w:szCs w:val="27"/>
              </w:rPr>
              <w:t>12-26 15:01:00.575   824   838 E ActivityManager: CPU usage from 285038ms to 0ms ago (2019-12-26 14:56:12.701 to 2019-12-26 15:00:57.739):</w:t>
            </w:r>
          </w:p>
          <w:p w:rsidR="009941CB" w:rsidRPr="009941CB" w:rsidRDefault="009941CB" w:rsidP="0099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9941CB">
              <w:rPr>
                <w:rFonts w:ascii="Courier New" w:hAnsi="Courier New" w:cs="Courier New"/>
                <w:color w:val="000000"/>
                <w:kern w:val="0"/>
                <w:sz w:val="27"/>
                <w:szCs w:val="27"/>
              </w:rPr>
              <w:t>12-26 15:01:00.575   824   838 E ActivityManager:   5.6% 353/surfaceflinger: 3% user + 2.6% kernel / faults: 58 minor</w:t>
            </w:r>
          </w:p>
          <w:p w:rsidR="009941CB" w:rsidRPr="009941CB" w:rsidRDefault="009941CB" w:rsidP="0099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9941CB">
              <w:rPr>
                <w:rFonts w:ascii="Courier New" w:hAnsi="Courier New" w:cs="Courier New"/>
                <w:color w:val="000000"/>
                <w:kern w:val="0"/>
                <w:sz w:val="27"/>
                <w:szCs w:val="27"/>
              </w:rPr>
              <w:lastRenderedPageBreak/>
              <w:t>12-26 15:01:00.575   824   838 E ActivityManager:   5.2% 199/mmcqd/0: 0% user + 5.2% kernel</w:t>
            </w:r>
          </w:p>
          <w:p w:rsidR="009941CB" w:rsidRPr="009941CB" w:rsidRDefault="009941CB" w:rsidP="0099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9941CB">
              <w:rPr>
                <w:rFonts w:ascii="Courier New" w:hAnsi="Courier New" w:cs="Courier New"/>
                <w:color w:val="000000"/>
                <w:kern w:val="0"/>
                <w:sz w:val="27"/>
                <w:szCs w:val="27"/>
              </w:rPr>
              <w:t>12-26 15:01:00.575   824   838 E ActivityManager:   4.3% 418/bootanimation: 1.5% user + 2.7% kernel / faults: 16602 minor</w:t>
            </w:r>
          </w:p>
        </w:tc>
      </w:tr>
    </w:tbl>
    <w:p w:rsidR="00F60EC7" w:rsidRDefault="009941CB" w:rsidP="005C25BA">
      <w:pPr>
        <w:rPr>
          <w:rFonts w:ascii="Courier New" w:hAnsi="Courier New" w:cs="Courier New" w:hint="default"/>
          <w:color w:val="000000"/>
          <w:kern w:val="0"/>
          <w:sz w:val="27"/>
          <w:szCs w:val="27"/>
        </w:rPr>
      </w:pPr>
      <w:r>
        <w:lastRenderedPageBreak/>
        <w:t>通过</w:t>
      </w:r>
      <w:r w:rsidRPr="00B97A8F">
        <w:rPr>
          <w:rFonts w:ascii="Courier New" w:hAnsi="Courier New" w:cs="Courier New"/>
          <w:color w:val="000000"/>
          <w:kern w:val="0"/>
          <w:sz w:val="27"/>
          <w:szCs w:val="27"/>
        </w:rPr>
        <w:t>ActivityManager: Reason:</w:t>
      </w:r>
      <w:r>
        <w:rPr>
          <w:rFonts w:ascii="Courier New" w:hAnsi="Courier New" w:cs="Courier New"/>
          <w:color w:val="000000"/>
          <w:kern w:val="0"/>
          <w:sz w:val="27"/>
          <w:szCs w:val="27"/>
        </w:rPr>
        <w:t>的打印可以知道原因是</w:t>
      </w:r>
      <w:r w:rsidRPr="009941CB">
        <w:rPr>
          <w:rFonts w:ascii="Courier New" w:hAnsi="Courier New" w:cs="Courier New"/>
          <w:color w:val="000000"/>
          <w:kern w:val="0"/>
          <w:sz w:val="27"/>
          <w:szCs w:val="27"/>
        </w:rPr>
        <w:t>TelecomService</w:t>
      </w:r>
      <w:r>
        <w:rPr>
          <w:rFonts w:ascii="Courier New" w:hAnsi="Courier New" w:cs="Courier New"/>
          <w:color w:val="000000"/>
          <w:kern w:val="0"/>
          <w:sz w:val="27"/>
          <w:szCs w:val="27"/>
        </w:rPr>
        <w:t>服务超时，对应</w:t>
      </w:r>
      <w:r>
        <w:rPr>
          <w:rFonts w:ascii="Courier New" w:hAnsi="Courier New" w:cs="Courier New"/>
          <w:color w:val="000000"/>
          <w:kern w:val="0"/>
          <w:sz w:val="27"/>
          <w:szCs w:val="27"/>
        </w:rPr>
        <w:t>ANR</w:t>
      </w:r>
      <w:r>
        <w:rPr>
          <w:rFonts w:ascii="Courier New" w:hAnsi="Courier New" w:cs="Courier New"/>
          <w:color w:val="000000"/>
          <w:kern w:val="0"/>
          <w:sz w:val="27"/>
          <w:szCs w:val="27"/>
        </w:rPr>
        <w:t>的第一时间点</w:t>
      </w:r>
    </w:p>
    <w:tbl>
      <w:tblPr>
        <w:tblStyle w:val="a8"/>
        <w:tblW w:w="0" w:type="auto"/>
        <w:tblLook w:val="04A0" w:firstRow="1" w:lastRow="0" w:firstColumn="1" w:lastColumn="0" w:noHBand="0" w:noVBand="1"/>
      </w:tblPr>
      <w:tblGrid>
        <w:gridCol w:w="9629"/>
      </w:tblGrid>
      <w:tr w:rsidR="009941CB" w:rsidTr="009941CB">
        <w:tc>
          <w:tcPr>
            <w:tcW w:w="9629" w:type="dxa"/>
          </w:tcPr>
          <w:p w:rsidR="009941CB" w:rsidRDefault="009941CB" w:rsidP="0099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9941CB">
              <w:rPr>
                <w:rFonts w:ascii="Courier New" w:hAnsi="Courier New" w:cs="Courier New"/>
                <w:color w:val="000000"/>
                <w:kern w:val="0"/>
                <w:sz w:val="27"/>
                <w:szCs w:val="27"/>
              </w:rPr>
              <w:t>0051EC 12-26 15:00:57.737   824   838 W ActivityManager: Timeout executing service: ServiceRecord{6443b3e u0 com.android.server.telecom/.components.TelecomService}</w:t>
            </w:r>
          </w:p>
          <w:p w:rsidR="009941CB" w:rsidRPr="009941CB" w:rsidRDefault="009941CB" w:rsidP="00994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Pr>
                <w:rFonts w:ascii="Courier New" w:hAnsi="Courier New" w:cs="Courier New"/>
                <w:color w:val="000000"/>
                <w:kern w:val="0"/>
                <w:sz w:val="27"/>
                <w:szCs w:val="27"/>
              </w:rPr>
              <w:t>对应</w:t>
            </w:r>
            <w:r>
              <w:rPr>
                <w:rFonts w:ascii="Courier New" w:hAnsi="Courier New" w:cs="Courier New"/>
                <w:color w:val="000000"/>
                <w:kern w:val="0"/>
                <w:sz w:val="27"/>
                <w:szCs w:val="27"/>
              </w:rPr>
              <w:t>bug 1234454</w:t>
            </w:r>
          </w:p>
        </w:tc>
      </w:tr>
    </w:tbl>
    <w:p w:rsidR="00984B09" w:rsidRPr="00782EAA" w:rsidRDefault="00984B09" w:rsidP="00984B09">
      <w:pPr>
        <w:rPr>
          <w:rFonts w:hint="default"/>
          <w:b/>
        </w:rPr>
      </w:pPr>
      <w:r w:rsidRPr="00782EAA">
        <w:rPr>
          <w:rFonts w:hint="default"/>
          <w:b/>
        </w:rPr>
        <w:t>4 Content Provider</w:t>
      </w:r>
      <w:r w:rsidRPr="00782EAA">
        <w:rPr>
          <w:b/>
        </w:rPr>
        <w:t>超时</w:t>
      </w:r>
      <w:r w:rsidRPr="00782EAA">
        <w:rPr>
          <w:rFonts w:hint="default"/>
          <w:b/>
        </w:rPr>
        <w:t>类</w:t>
      </w:r>
      <w:r w:rsidRPr="00782EAA">
        <w:rPr>
          <w:rFonts w:hint="default"/>
          <w:b/>
        </w:rPr>
        <w:t>ANR</w:t>
      </w:r>
    </w:p>
    <w:tbl>
      <w:tblPr>
        <w:tblStyle w:val="a8"/>
        <w:tblW w:w="0" w:type="auto"/>
        <w:tblLook w:val="04A0" w:firstRow="1" w:lastRow="0" w:firstColumn="1" w:lastColumn="0" w:noHBand="0" w:noVBand="1"/>
      </w:tblPr>
      <w:tblGrid>
        <w:gridCol w:w="9629"/>
      </w:tblGrid>
      <w:tr w:rsidR="00CA5E6A" w:rsidTr="00CA5E6A">
        <w:tc>
          <w:tcPr>
            <w:tcW w:w="9629" w:type="dxa"/>
          </w:tcPr>
          <w:p w:rsidR="00CA5E6A" w:rsidRPr="00CA5E6A" w:rsidRDefault="00CA5E6A" w:rsidP="00CA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A5E6A">
              <w:rPr>
                <w:rFonts w:ascii="Courier New" w:hAnsi="Courier New" w:cs="Courier New"/>
                <w:color w:val="000000"/>
                <w:kern w:val="0"/>
                <w:sz w:val="27"/>
                <w:szCs w:val="27"/>
              </w:rPr>
              <w:t>S070E3F  10-17 14:18:49.448  4169  4201 E ActivityManager: ANR in android.process.media</w:t>
            </w:r>
          </w:p>
          <w:p w:rsidR="00CA5E6A" w:rsidRPr="00CA5E6A" w:rsidRDefault="00CA5E6A" w:rsidP="00CA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A5E6A">
              <w:rPr>
                <w:rFonts w:ascii="Courier New" w:hAnsi="Courier New" w:cs="Courier New"/>
                <w:color w:val="000000"/>
                <w:kern w:val="0"/>
                <w:sz w:val="27"/>
                <w:szCs w:val="27"/>
              </w:rPr>
              <w:t>S070E3F  10-17 14:18:49.448  4169  4201 E ActivityManager: PID: 9075</w:t>
            </w:r>
          </w:p>
          <w:p w:rsidR="00CA5E6A" w:rsidRPr="00CA5E6A" w:rsidRDefault="00CA5E6A" w:rsidP="00CA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A5E6A">
              <w:rPr>
                <w:rFonts w:ascii="Courier New" w:hAnsi="Courier New" w:cs="Courier New"/>
                <w:color w:val="000000"/>
                <w:kern w:val="0"/>
                <w:sz w:val="27"/>
                <w:szCs w:val="27"/>
              </w:rPr>
              <w:t>S070E3F  10-17 14:18:49.448  4169  4201 E ActivityManager: Reason: ContentProvider not responding</w:t>
            </w:r>
          </w:p>
          <w:p w:rsidR="00CA5E6A" w:rsidRPr="00CA5E6A" w:rsidRDefault="00CA5E6A" w:rsidP="00CA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A5E6A">
              <w:rPr>
                <w:rFonts w:ascii="Courier New" w:hAnsi="Courier New" w:cs="Courier New"/>
                <w:color w:val="000000"/>
                <w:kern w:val="0"/>
                <w:sz w:val="27"/>
                <w:szCs w:val="27"/>
              </w:rPr>
              <w:t>S070E3F  10-17 14:18:49.448  4169  4201 E ActivityManager: Load: 0.0 / 0.0 / 0.0</w:t>
            </w:r>
          </w:p>
          <w:p w:rsidR="00CA5E6A" w:rsidRPr="00CA5E6A" w:rsidRDefault="00CA5E6A" w:rsidP="00CA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A5E6A">
              <w:rPr>
                <w:rFonts w:ascii="Courier New" w:hAnsi="Courier New" w:cs="Courier New"/>
                <w:color w:val="000000"/>
                <w:kern w:val="0"/>
                <w:sz w:val="27"/>
                <w:szCs w:val="27"/>
              </w:rPr>
              <w:t>S070E3F  10-17 14:18:49.448  4169  4201 E ActivityManager: CPU usage from 38966ms to 0ms ago (2019-10-17 14:18:10.040 to 2019-10-17 14:18:49.006):</w:t>
            </w:r>
          </w:p>
          <w:p w:rsidR="00CA5E6A" w:rsidRPr="00CA5E6A" w:rsidRDefault="00CA5E6A" w:rsidP="00CA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CA5E6A">
              <w:rPr>
                <w:rFonts w:ascii="Courier New" w:hAnsi="Courier New" w:cs="Courier New"/>
                <w:color w:val="000000"/>
                <w:kern w:val="0"/>
                <w:sz w:val="27"/>
                <w:szCs w:val="27"/>
              </w:rPr>
              <w:t>S070E3F  10-17 14:18:49.448  4169  4201 E ActivityManager:   15% 3592/surfaceflinger: 6.4% user + 8.6% kernel / faults: 351 minor 2 major</w:t>
            </w:r>
          </w:p>
        </w:tc>
      </w:tr>
    </w:tbl>
    <w:p w:rsidR="00F60EC7" w:rsidRDefault="00B97544" w:rsidP="005C25BA">
      <w:pPr>
        <w:rPr>
          <w:rFonts w:ascii="Courier New" w:hAnsi="Courier New" w:cs="Courier New" w:hint="default"/>
          <w:color w:val="000000"/>
          <w:kern w:val="0"/>
          <w:sz w:val="27"/>
          <w:szCs w:val="27"/>
        </w:rPr>
      </w:pPr>
      <w:r>
        <w:t>通过</w:t>
      </w:r>
      <w:r w:rsidRPr="00CA5E6A">
        <w:rPr>
          <w:rFonts w:ascii="Courier New" w:hAnsi="Courier New" w:cs="Courier New"/>
          <w:color w:val="000000"/>
          <w:kern w:val="0"/>
          <w:sz w:val="27"/>
          <w:szCs w:val="27"/>
        </w:rPr>
        <w:t>ActivityManager: Reason:</w:t>
      </w:r>
      <w:r>
        <w:rPr>
          <w:rFonts w:ascii="Courier New" w:hAnsi="Courier New" w:cs="Courier New"/>
          <w:color w:val="000000"/>
          <w:kern w:val="0"/>
          <w:sz w:val="27"/>
          <w:szCs w:val="27"/>
        </w:rPr>
        <w:t>打印</w:t>
      </w:r>
      <w:r>
        <w:rPr>
          <w:rFonts w:ascii="Courier New" w:hAnsi="Courier New" w:cs="Courier New" w:hint="default"/>
          <w:color w:val="000000"/>
          <w:kern w:val="0"/>
          <w:sz w:val="27"/>
          <w:szCs w:val="27"/>
        </w:rPr>
        <w:t>可以知道是</w:t>
      </w:r>
      <w:r w:rsidRPr="00CA5E6A">
        <w:rPr>
          <w:rFonts w:ascii="Courier New" w:hAnsi="Courier New" w:cs="Courier New"/>
          <w:color w:val="000000"/>
          <w:kern w:val="0"/>
          <w:sz w:val="27"/>
          <w:szCs w:val="27"/>
        </w:rPr>
        <w:t>ContentProvider</w:t>
      </w:r>
      <w:r>
        <w:rPr>
          <w:rFonts w:ascii="Courier New" w:hAnsi="Courier New" w:cs="Courier New"/>
          <w:color w:val="000000"/>
          <w:kern w:val="0"/>
          <w:sz w:val="27"/>
          <w:szCs w:val="27"/>
        </w:rPr>
        <w:t>无响应</w:t>
      </w:r>
      <w:r>
        <w:rPr>
          <w:rFonts w:ascii="Courier New" w:hAnsi="Courier New" w:cs="Courier New" w:hint="default"/>
          <w:color w:val="000000"/>
          <w:kern w:val="0"/>
          <w:sz w:val="27"/>
          <w:szCs w:val="27"/>
        </w:rPr>
        <w:t>，对应</w:t>
      </w:r>
      <w:r>
        <w:rPr>
          <w:rFonts w:ascii="Courier New" w:hAnsi="Courier New" w:cs="Courier New" w:hint="default"/>
          <w:color w:val="000000"/>
          <w:kern w:val="0"/>
          <w:sz w:val="27"/>
          <w:szCs w:val="27"/>
        </w:rPr>
        <w:t>ANR</w:t>
      </w:r>
      <w:r>
        <w:rPr>
          <w:rFonts w:ascii="Courier New" w:hAnsi="Courier New" w:cs="Courier New" w:hint="default"/>
          <w:color w:val="000000"/>
          <w:kern w:val="0"/>
          <w:sz w:val="27"/>
          <w:szCs w:val="27"/>
        </w:rPr>
        <w:t>的第一时间点</w:t>
      </w:r>
    </w:p>
    <w:tbl>
      <w:tblPr>
        <w:tblStyle w:val="a8"/>
        <w:tblW w:w="0" w:type="auto"/>
        <w:tblLook w:val="04A0" w:firstRow="1" w:lastRow="0" w:firstColumn="1" w:lastColumn="0" w:noHBand="0" w:noVBand="1"/>
      </w:tblPr>
      <w:tblGrid>
        <w:gridCol w:w="9629"/>
      </w:tblGrid>
      <w:tr w:rsidR="00B97544" w:rsidTr="00B97544">
        <w:tc>
          <w:tcPr>
            <w:tcW w:w="9629" w:type="dxa"/>
          </w:tcPr>
          <w:p w:rsidR="00B97544" w:rsidRPr="00B97544" w:rsidRDefault="00B97544" w:rsidP="00B97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B97544">
              <w:rPr>
                <w:rFonts w:ascii="Courier New" w:hAnsi="Courier New" w:cs="Courier New"/>
                <w:color w:val="000000"/>
                <w:kern w:val="0"/>
                <w:sz w:val="27"/>
                <w:szCs w:val="27"/>
              </w:rPr>
              <w:t>E070A30  10-17 14:18:49.051  4169  4201 I am_anr  : [0,9075,android.process.media,952647237,ContentProvider not responding]</w:t>
            </w:r>
          </w:p>
          <w:p w:rsidR="00B97544" w:rsidRPr="00B97544" w:rsidRDefault="00B97544" w:rsidP="005C25BA">
            <w:pPr>
              <w:rPr>
                <w:rFonts w:hint="default"/>
              </w:rPr>
            </w:pPr>
            <w:r>
              <w:t>对应</w:t>
            </w:r>
            <w:r>
              <w:t>bug 1183666</w:t>
            </w:r>
          </w:p>
        </w:tc>
      </w:tr>
    </w:tbl>
    <w:p w:rsidR="00F60EC7" w:rsidRDefault="00CD69A9" w:rsidP="005C25BA">
      <w:pPr>
        <w:rPr>
          <w:rFonts w:hint="default"/>
        </w:rPr>
      </w:pPr>
      <w:r>
        <w:t>ANR in</w:t>
      </w:r>
      <w:r>
        <w:t>打印</w:t>
      </w:r>
      <w:r>
        <w:t>log</w:t>
      </w:r>
      <w:r>
        <w:t>说明：</w:t>
      </w:r>
    </w:p>
    <w:p w:rsidR="00CD69A9" w:rsidRDefault="00CD69A9" w:rsidP="002206AC">
      <w:pPr>
        <w:numPr>
          <w:ilvl w:val="0"/>
          <w:numId w:val="34"/>
        </w:numPr>
        <w:topLinePunct w:val="0"/>
        <w:adjustRightInd/>
        <w:snapToGrid/>
        <w:spacing w:before="0" w:after="0" w:line="360" w:lineRule="auto"/>
        <w:ind w:firstLineChars="200" w:firstLine="422"/>
        <w:rPr>
          <w:rFonts w:hint="default"/>
          <w:b/>
          <w:bCs/>
        </w:rPr>
      </w:pPr>
      <w:r>
        <w:rPr>
          <w:rFonts w:hint="default"/>
          <w:b/>
          <w:bCs/>
        </w:rPr>
        <w:t>ANR</w:t>
      </w:r>
      <w:r>
        <w:rPr>
          <w:rFonts w:hint="default"/>
          <w:b/>
          <w:bCs/>
        </w:rPr>
        <w:t>进程名称与</w:t>
      </w:r>
      <w:r>
        <w:rPr>
          <w:rFonts w:hint="default"/>
          <w:b/>
          <w:bCs/>
        </w:rPr>
        <w:t>PID</w:t>
      </w:r>
      <w:r>
        <w:rPr>
          <w:rFonts w:hint="default"/>
          <w:b/>
          <w:bCs/>
        </w:rPr>
        <w:t>：</w:t>
      </w:r>
      <w:r>
        <w:rPr>
          <w:rFonts w:hint="default"/>
        </w:rPr>
        <w:t>进程名和</w:t>
      </w:r>
      <w:r>
        <w:rPr>
          <w:rFonts w:hint="default"/>
        </w:rPr>
        <w:t>PID</w:t>
      </w:r>
      <w:r>
        <w:rPr>
          <w:rFonts w:hint="default"/>
        </w:rPr>
        <w:t>是找到发生</w:t>
      </w:r>
      <w:r>
        <w:rPr>
          <w:rFonts w:hint="default"/>
        </w:rPr>
        <w:t>ANR</w:t>
      </w:r>
      <w:r>
        <w:rPr>
          <w:rFonts w:hint="default"/>
        </w:rPr>
        <w:t>的应用的主要依据，但是有两种例外情况。如果</w:t>
      </w:r>
      <w:r>
        <w:rPr>
          <w:rFonts w:hint="default"/>
        </w:rPr>
        <w:t>PID</w:t>
      </w:r>
      <w:r>
        <w:rPr>
          <w:rFonts w:hint="default"/>
        </w:rPr>
        <w:t>为</w:t>
      </w:r>
      <w:r>
        <w:rPr>
          <w:rFonts w:hint="default"/>
        </w:rPr>
        <w:t>0</w:t>
      </w:r>
      <w:r>
        <w:rPr>
          <w:rFonts w:hint="default"/>
        </w:rPr>
        <w:t>，说明应用在发生</w:t>
      </w:r>
      <w:r>
        <w:rPr>
          <w:rFonts w:hint="default"/>
        </w:rPr>
        <w:t>ANR</w:t>
      </w:r>
      <w:r>
        <w:rPr>
          <w:rFonts w:hint="default"/>
        </w:rPr>
        <w:t>之前就已经被</w:t>
      </w:r>
      <w:r>
        <w:rPr>
          <w:rFonts w:hint="default"/>
        </w:rPr>
        <w:t>LowMemoryKiller</w:t>
      </w:r>
      <w:r>
        <w:rPr>
          <w:rFonts w:hint="default"/>
        </w:rPr>
        <w:t>杀死或者已经崩溃。这种情况下应用程序无法处理广播或按键消息，因此出现</w:t>
      </w:r>
      <w:r>
        <w:rPr>
          <w:rFonts w:hint="default"/>
        </w:rPr>
        <w:t>ANR</w:t>
      </w:r>
      <w:r>
        <w:rPr>
          <w:rFonts w:hint="default"/>
        </w:rPr>
        <w:t>。</w:t>
      </w:r>
    </w:p>
    <w:p w:rsidR="00CD69A9" w:rsidRDefault="00CD69A9" w:rsidP="002206AC">
      <w:pPr>
        <w:numPr>
          <w:ilvl w:val="0"/>
          <w:numId w:val="34"/>
        </w:numPr>
        <w:topLinePunct w:val="0"/>
        <w:adjustRightInd/>
        <w:snapToGrid/>
        <w:spacing w:before="0" w:after="0" w:line="360" w:lineRule="auto"/>
        <w:ind w:firstLineChars="200" w:firstLine="422"/>
        <w:rPr>
          <w:rFonts w:hint="default"/>
          <w:b/>
          <w:bCs/>
        </w:rPr>
      </w:pPr>
      <w:r>
        <w:rPr>
          <w:b/>
          <w:bCs/>
        </w:rPr>
        <w:lastRenderedPageBreak/>
        <w:t>ANR</w:t>
      </w:r>
      <w:r>
        <w:rPr>
          <w:b/>
          <w:bCs/>
        </w:rPr>
        <w:t>类别</w:t>
      </w:r>
      <w:r>
        <w:rPr>
          <w:rFonts w:hint="default"/>
          <w:b/>
          <w:bCs/>
        </w:rPr>
        <w:t>：</w:t>
      </w:r>
      <w:r>
        <w:t>可以据此判断</w:t>
      </w:r>
      <w:r>
        <w:t>ANR</w:t>
      </w:r>
      <w:r>
        <w:t>超时时间，决定需要回溯多久查找</w:t>
      </w:r>
      <w:r>
        <w:t>ANR</w:t>
      </w:r>
      <w:r>
        <w:t>的原因</w:t>
      </w:r>
      <w:r>
        <w:rPr>
          <w:rFonts w:hint="default"/>
        </w:rPr>
        <w:t>。比如用户输入时间处理超时回溯</w:t>
      </w:r>
      <w:r>
        <w:t>10</w:t>
      </w:r>
      <w:r>
        <w:rPr>
          <w:rFonts w:hint="default"/>
        </w:rPr>
        <w:t>秒，广播超时回溯</w:t>
      </w:r>
      <w:r>
        <w:t>25</w:t>
      </w:r>
      <w:r>
        <w:rPr>
          <w:rFonts w:hint="default"/>
        </w:rPr>
        <w:t>秒</w:t>
      </w:r>
      <w:r>
        <w:t>还是</w:t>
      </w:r>
      <w:r>
        <w:t>90</w:t>
      </w:r>
      <w:r>
        <w:t>秒等情况</w:t>
      </w:r>
      <w:r>
        <w:rPr>
          <w:rFonts w:hint="default"/>
        </w:rPr>
        <w:t>。</w:t>
      </w:r>
    </w:p>
    <w:p w:rsidR="00CD69A9" w:rsidRDefault="00CD69A9" w:rsidP="002206AC">
      <w:pPr>
        <w:numPr>
          <w:ilvl w:val="0"/>
          <w:numId w:val="34"/>
        </w:numPr>
        <w:topLinePunct w:val="0"/>
        <w:adjustRightInd/>
        <w:snapToGrid/>
        <w:spacing w:before="0" w:after="0" w:line="360" w:lineRule="auto"/>
        <w:ind w:firstLineChars="200" w:firstLine="422"/>
        <w:rPr>
          <w:rFonts w:hint="default"/>
          <w:b/>
          <w:bCs/>
        </w:rPr>
      </w:pPr>
      <w:r>
        <w:rPr>
          <w:b/>
          <w:bCs/>
        </w:rPr>
        <w:t>CPU</w:t>
      </w:r>
      <w:r>
        <w:rPr>
          <w:b/>
          <w:bCs/>
        </w:rPr>
        <w:t>平均负载</w:t>
      </w:r>
      <w:r>
        <w:rPr>
          <w:rFonts w:hint="default"/>
          <w:b/>
          <w:bCs/>
        </w:rPr>
        <w:t>：</w:t>
      </w:r>
      <w:r>
        <w:rPr>
          <w:rFonts w:hint="default"/>
        </w:rPr>
        <w:t>表示一、五、十</w:t>
      </w:r>
      <w:r>
        <w:t>分钟内有多少进程在等待</w:t>
      </w:r>
      <w:r>
        <w:t>CPU</w:t>
      </w:r>
      <w:r>
        <w:t>调度。单核手机一般不超过</w:t>
      </w:r>
      <w:r>
        <w:t>10</w:t>
      </w:r>
      <w:r>
        <w:t>，四核手机</w:t>
      </w:r>
      <w:r w:rsidR="00C34447">
        <w:t>一般</w:t>
      </w:r>
      <w:r>
        <w:t>不超过</w:t>
      </w:r>
      <w:r>
        <w:t>14</w:t>
      </w:r>
      <w:r>
        <w:t>。</w:t>
      </w:r>
      <w:r>
        <w:rPr>
          <w:rFonts w:hint="default"/>
        </w:rPr>
        <w:t>如果</w:t>
      </w:r>
      <w:r>
        <w:rPr>
          <w:rFonts w:hint="default"/>
        </w:rPr>
        <w:t>CPU</w:t>
      </w:r>
      <w:r>
        <w:rPr>
          <w:rFonts w:hint="default"/>
        </w:rPr>
        <w:t>负载太高应用程序主线程长时间得不到</w:t>
      </w:r>
      <w:r>
        <w:rPr>
          <w:rFonts w:hint="default"/>
        </w:rPr>
        <w:t>CPU</w:t>
      </w:r>
      <w:r>
        <w:rPr>
          <w:rFonts w:hint="default"/>
        </w:rPr>
        <w:t>时间片就会发生</w:t>
      </w:r>
      <w:r>
        <w:rPr>
          <w:rFonts w:hint="default"/>
        </w:rPr>
        <w:t>ANR</w:t>
      </w:r>
      <w:r>
        <w:rPr>
          <w:rFonts w:hint="default"/>
        </w:rPr>
        <w:t>甚至</w:t>
      </w:r>
      <w:r>
        <w:rPr>
          <w:rFonts w:hint="default"/>
        </w:rPr>
        <w:t>Watchdog</w:t>
      </w:r>
      <w:r>
        <w:rPr>
          <w:rFonts w:hint="default"/>
        </w:rPr>
        <w:t>重启。</w:t>
      </w:r>
    </w:p>
    <w:p w:rsidR="00CD69A9" w:rsidRDefault="00CD69A9" w:rsidP="002206AC">
      <w:pPr>
        <w:numPr>
          <w:ilvl w:val="0"/>
          <w:numId w:val="34"/>
        </w:numPr>
        <w:topLinePunct w:val="0"/>
        <w:adjustRightInd/>
        <w:snapToGrid/>
        <w:spacing w:before="0" w:after="0" w:line="360" w:lineRule="auto"/>
        <w:ind w:firstLineChars="200" w:firstLine="422"/>
        <w:rPr>
          <w:rFonts w:hint="default"/>
          <w:b/>
          <w:bCs/>
        </w:rPr>
      </w:pPr>
      <w:r>
        <w:rPr>
          <w:b/>
          <w:bCs/>
        </w:rPr>
        <w:t>CPU</w:t>
      </w:r>
      <w:r>
        <w:rPr>
          <w:b/>
          <w:bCs/>
        </w:rPr>
        <w:t>统计时间段</w:t>
      </w:r>
      <w:r>
        <w:rPr>
          <w:rFonts w:hint="default"/>
          <w:b/>
          <w:bCs/>
        </w:rPr>
        <w:t>：</w:t>
      </w:r>
      <w:r>
        <w:t>ago</w:t>
      </w:r>
      <w:r>
        <w:t>和</w:t>
      </w:r>
      <w:r>
        <w:t>Later</w:t>
      </w:r>
      <w:r>
        <w:t>分别表示</w:t>
      </w:r>
      <w:r>
        <w:t xml:space="preserve"> ANR </w:t>
      </w:r>
      <w:r>
        <w:t>发生前后一段时间内的</w:t>
      </w:r>
      <w:r>
        <w:t xml:space="preserve"> CPU </w:t>
      </w:r>
      <w:r>
        <w:t>使用率</w:t>
      </w:r>
      <w:r>
        <w:t>,</w:t>
      </w:r>
      <w:r>
        <w:t>并不是某一时刻的值。</w:t>
      </w:r>
      <w:r>
        <w:rPr>
          <w:rFonts w:hint="default"/>
        </w:rPr>
        <w:t>需要注意的是，这个统计本身也会收到</w:t>
      </w:r>
      <w:r>
        <w:rPr>
          <w:rFonts w:hint="default"/>
        </w:rPr>
        <w:t>CPU</w:t>
      </w:r>
      <w:r>
        <w:rPr>
          <w:rFonts w:hint="default"/>
        </w:rPr>
        <w:t>负载高的影响，</w:t>
      </w:r>
      <w:r>
        <w:t>可能无法统计到</w:t>
      </w:r>
      <w:r>
        <w:rPr>
          <w:rFonts w:hint="default"/>
        </w:rPr>
        <w:t>ANR</w:t>
      </w:r>
      <w:r>
        <w:rPr>
          <w:rFonts w:hint="default"/>
        </w:rPr>
        <w:t>发生</w:t>
      </w:r>
      <w:r>
        <w:t>之前的</w:t>
      </w:r>
      <w:r>
        <w:t>CPU</w:t>
      </w:r>
      <w:r>
        <w:t>状况。</w:t>
      </w:r>
    </w:p>
    <w:p w:rsidR="00CD69A9" w:rsidRDefault="00CD69A9" w:rsidP="002206AC">
      <w:pPr>
        <w:numPr>
          <w:ilvl w:val="0"/>
          <w:numId w:val="34"/>
        </w:numPr>
        <w:topLinePunct w:val="0"/>
        <w:adjustRightInd/>
        <w:snapToGrid/>
        <w:spacing w:before="0" w:after="0" w:line="360" w:lineRule="auto"/>
        <w:ind w:firstLineChars="200" w:firstLine="422"/>
        <w:rPr>
          <w:rFonts w:hint="default"/>
          <w:b/>
          <w:bCs/>
        </w:rPr>
      </w:pPr>
      <w:r>
        <w:rPr>
          <w:b/>
          <w:bCs/>
        </w:rPr>
        <w:t>进程</w:t>
      </w:r>
      <w:r>
        <w:rPr>
          <w:b/>
          <w:bCs/>
        </w:rPr>
        <w:t>CPU</w:t>
      </w:r>
      <w:r>
        <w:rPr>
          <w:b/>
          <w:bCs/>
        </w:rPr>
        <w:t>占用率</w:t>
      </w:r>
      <w:r>
        <w:rPr>
          <w:rFonts w:hint="default"/>
          <w:b/>
          <w:bCs/>
        </w:rPr>
        <w:t>：</w:t>
      </w:r>
      <w:r>
        <w:t>单核手机上，如果进程</w:t>
      </w:r>
      <w:r>
        <w:t>CPU</w:t>
      </w:r>
      <w:r>
        <w:t>占用率较高，且截取到的是</w:t>
      </w:r>
      <w:r>
        <w:t>ANR</w:t>
      </w:r>
      <w:r>
        <w:t>发生之前的</w:t>
      </w:r>
      <w:r>
        <w:t>CPU</w:t>
      </w:r>
      <w:r>
        <w:t>情况，那么</w:t>
      </w:r>
      <w:r>
        <w:t>ANR</w:t>
      </w:r>
      <w:r>
        <w:t>可能与</w:t>
      </w:r>
      <w:r>
        <w:t>CPU</w:t>
      </w:r>
      <w:r>
        <w:t>占用率有关。</w:t>
      </w:r>
    </w:p>
    <w:p w:rsidR="00CD69A9" w:rsidRDefault="00CD69A9" w:rsidP="002206AC">
      <w:pPr>
        <w:numPr>
          <w:ilvl w:val="0"/>
          <w:numId w:val="34"/>
        </w:numPr>
        <w:topLinePunct w:val="0"/>
        <w:adjustRightInd/>
        <w:snapToGrid/>
        <w:spacing w:before="0" w:after="0" w:line="360" w:lineRule="auto"/>
        <w:ind w:firstLineChars="200" w:firstLine="422"/>
        <w:rPr>
          <w:rFonts w:hint="default"/>
          <w:b/>
          <w:bCs/>
        </w:rPr>
      </w:pPr>
      <w:r>
        <w:rPr>
          <w:b/>
          <w:bCs/>
        </w:rPr>
        <w:t>页错误数量</w:t>
      </w:r>
      <w:r>
        <w:rPr>
          <w:rFonts w:hint="default"/>
          <w:b/>
          <w:bCs/>
        </w:rPr>
        <w:t>：</w:t>
      </w:r>
      <w:r>
        <w:t>分为次要页错误和主要页错误，</w:t>
      </w:r>
      <w:r>
        <w:rPr>
          <w:rFonts w:hint="default"/>
        </w:rPr>
        <w:t>分别表示内存与缓存的命中情况。</w:t>
      </w:r>
      <w:r>
        <w:t>页错误过高说明内存频繁换页，会导致分配内存与</w:t>
      </w:r>
      <w:r>
        <w:t>GC</w:t>
      </w:r>
      <w:r>
        <w:t>速度显著变慢。</w:t>
      </w:r>
    </w:p>
    <w:p w:rsidR="00CD69A9" w:rsidRDefault="00CD69A9" w:rsidP="002206AC">
      <w:pPr>
        <w:numPr>
          <w:ilvl w:val="0"/>
          <w:numId w:val="34"/>
        </w:numPr>
        <w:topLinePunct w:val="0"/>
        <w:adjustRightInd/>
        <w:snapToGrid/>
        <w:spacing w:before="0" w:after="0" w:line="360" w:lineRule="auto"/>
        <w:ind w:firstLineChars="200" w:firstLine="422"/>
        <w:rPr>
          <w:rFonts w:hint="default"/>
          <w:b/>
          <w:bCs/>
        </w:rPr>
      </w:pPr>
      <w:r>
        <w:rPr>
          <w:b/>
          <w:bCs/>
        </w:rPr>
        <w:t>新增进程</w:t>
      </w:r>
      <w:r>
        <w:rPr>
          <w:rFonts w:hint="default"/>
          <w:b/>
          <w:bCs/>
        </w:rPr>
        <w:t>：</w:t>
      </w:r>
      <w:r>
        <w:t>ANR</w:t>
      </w:r>
      <w:r>
        <w:t>发生前出现大量的新增进程说明可能广播风暴或密集的延时重启。</w:t>
      </w:r>
    </w:p>
    <w:p w:rsidR="00CD69A9" w:rsidRDefault="00CD69A9" w:rsidP="002206AC">
      <w:pPr>
        <w:numPr>
          <w:ilvl w:val="0"/>
          <w:numId w:val="34"/>
        </w:numPr>
        <w:topLinePunct w:val="0"/>
        <w:adjustRightInd/>
        <w:snapToGrid/>
        <w:spacing w:before="0" w:after="0" w:line="360" w:lineRule="auto"/>
        <w:ind w:firstLineChars="200" w:firstLine="422"/>
        <w:rPr>
          <w:rFonts w:hint="default"/>
          <w:b/>
          <w:bCs/>
        </w:rPr>
      </w:pPr>
      <w:r>
        <w:rPr>
          <w:b/>
          <w:bCs/>
        </w:rPr>
        <w:t>总</w:t>
      </w:r>
      <w:r>
        <w:rPr>
          <w:b/>
          <w:bCs/>
        </w:rPr>
        <w:t>CPU</w:t>
      </w:r>
      <w:r>
        <w:rPr>
          <w:b/>
          <w:bCs/>
        </w:rPr>
        <w:t>占用率</w:t>
      </w:r>
      <w:r>
        <w:rPr>
          <w:rFonts w:hint="default"/>
          <w:b/>
          <w:bCs/>
        </w:rPr>
        <w:t>：</w:t>
      </w:r>
      <w:r>
        <w:t>在单核设备上可以保证准确，在支持热插拔的设备上一般不准确。</w:t>
      </w:r>
    </w:p>
    <w:p w:rsidR="00CD69A9" w:rsidRDefault="00CD69A9" w:rsidP="002206AC">
      <w:pPr>
        <w:numPr>
          <w:ilvl w:val="0"/>
          <w:numId w:val="34"/>
        </w:numPr>
        <w:topLinePunct w:val="0"/>
        <w:adjustRightInd/>
        <w:snapToGrid/>
        <w:spacing w:before="0" w:after="0" w:line="360" w:lineRule="auto"/>
        <w:ind w:firstLineChars="200" w:firstLine="422"/>
        <w:rPr>
          <w:rFonts w:hint="default"/>
          <w:b/>
          <w:bCs/>
        </w:rPr>
      </w:pPr>
      <w:r>
        <w:rPr>
          <w:b/>
          <w:bCs/>
        </w:rPr>
        <w:t>线程</w:t>
      </w:r>
      <w:r>
        <w:rPr>
          <w:b/>
          <w:bCs/>
        </w:rPr>
        <w:t>CPU</w:t>
      </w:r>
      <w:r>
        <w:rPr>
          <w:b/>
          <w:bCs/>
        </w:rPr>
        <w:t>占用率</w:t>
      </w:r>
      <w:r>
        <w:rPr>
          <w:rFonts w:hint="default"/>
          <w:b/>
          <w:bCs/>
        </w:rPr>
        <w:t>：</w:t>
      </w:r>
      <w:r>
        <w:t>可配合</w:t>
      </w:r>
      <w:r>
        <w:t>snapshot</w:t>
      </w:r>
      <w:r>
        <w:t>中的应用调用堆栈分析单个进程</w:t>
      </w:r>
      <w:r>
        <w:t>CPU</w:t>
      </w:r>
      <w:r>
        <w:t>占用率高问题。</w:t>
      </w:r>
    </w:p>
    <w:p w:rsidR="00CD69A9" w:rsidRDefault="004027BC" w:rsidP="005C25BA">
      <w:pPr>
        <w:rPr>
          <w:rFonts w:hint="default"/>
        </w:rPr>
      </w:pPr>
      <w:r>
        <w:t>CPUinfo</w:t>
      </w:r>
      <w:r>
        <w:t>信息打印，搜</w:t>
      </w:r>
      <w:r>
        <w:t>dumpstate</w:t>
      </w:r>
      <w:r>
        <w:t>关键字</w:t>
      </w:r>
    </w:p>
    <w:tbl>
      <w:tblPr>
        <w:tblStyle w:val="a8"/>
        <w:tblW w:w="0" w:type="auto"/>
        <w:tblLook w:val="04A0" w:firstRow="1" w:lastRow="0" w:firstColumn="1" w:lastColumn="0" w:noHBand="0" w:noVBand="1"/>
      </w:tblPr>
      <w:tblGrid>
        <w:gridCol w:w="9629"/>
      </w:tblGrid>
      <w:tr w:rsidR="004027BC" w:rsidTr="004027BC">
        <w:tc>
          <w:tcPr>
            <w:tcW w:w="9629" w:type="dxa"/>
          </w:tcPr>
          <w:p w:rsidR="004027BC" w:rsidRPr="004027BC" w:rsidRDefault="004027BC" w:rsidP="0040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027BC">
              <w:rPr>
                <w:rFonts w:ascii="Courier New" w:hAnsi="Courier New" w:cs="Courier New"/>
                <w:color w:val="000000"/>
                <w:kern w:val="0"/>
                <w:sz w:val="27"/>
                <w:szCs w:val="27"/>
              </w:rPr>
              <w:t xml:space="preserve">S6A07F1  08-12 21:07:42.418 22777 22777 D dumpstate: Cpu Core Count: 8     </w:t>
            </w:r>
          </w:p>
          <w:p w:rsidR="004027BC" w:rsidRPr="004027BC" w:rsidRDefault="004027BC" w:rsidP="0040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027BC">
              <w:rPr>
                <w:rFonts w:ascii="Courier New" w:hAnsi="Courier New" w:cs="Courier New"/>
                <w:color w:val="000000"/>
                <w:kern w:val="0"/>
                <w:sz w:val="27"/>
                <w:szCs w:val="27"/>
              </w:rPr>
              <w:t>S6A07F2  08-12 21:07:42.418 22777 22777 D dumpstate: Timer Circle: 10000ms.</w:t>
            </w:r>
          </w:p>
          <w:p w:rsidR="004027BC" w:rsidRPr="004027BC" w:rsidRDefault="004027BC" w:rsidP="0040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027BC">
              <w:rPr>
                <w:rFonts w:ascii="Courier New" w:hAnsi="Courier New" w:cs="Courier New"/>
                <w:color w:val="000000"/>
                <w:kern w:val="0"/>
                <w:sz w:val="27"/>
                <w:szCs w:val="27"/>
              </w:rPr>
              <w:t>S6A07F3  08-12 21:07:42.418 22777 22777 D dumpstate:   From time 21740320ms(2020-08-12 13:07:27.060722145 UTC) to 21750320ms(2020-08-12 13:07:37.060723522 UTC).</w:t>
            </w:r>
          </w:p>
          <w:p w:rsidR="004027BC" w:rsidRPr="004027BC" w:rsidRDefault="004027BC" w:rsidP="0040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027BC">
              <w:rPr>
                <w:rFonts w:ascii="Courier New" w:hAnsi="Courier New" w:cs="Courier New"/>
                <w:color w:val="000000"/>
                <w:kern w:val="0"/>
                <w:sz w:val="27"/>
                <w:szCs w:val="27"/>
              </w:rPr>
              <w:t xml:space="preserve">S6A07F4  08-12 21:07:42.418 22777 22777 D dumpstate: </w:t>
            </w:r>
          </w:p>
          <w:p w:rsidR="004027BC" w:rsidRPr="004027BC" w:rsidRDefault="004027BC" w:rsidP="0040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027BC">
              <w:rPr>
                <w:rFonts w:ascii="Courier New" w:hAnsi="Courier New" w:cs="Courier New"/>
                <w:color w:val="000000"/>
                <w:kern w:val="0"/>
                <w:sz w:val="27"/>
                <w:szCs w:val="27"/>
              </w:rPr>
              <w:t>S6A07F5  08-12 21:07:42.418 22777 22777 D dumpstate:  * CPU USAGE:                                                                              | * OTHER COUNTS:</w:t>
            </w:r>
          </w:p>
          <w:p w:rsidR="004027BC" w:rsidRPr="004027BC" w:rsidRDefault="004027BC" w:rsidP="0040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027BC">
              <w:rPr>
                <w:rFonts w:ascii="Courier New" w:hAnsi="Courier New" w:cs="Courier New"/>
                <w:color w:val="000000"/>
                <w:kern w:val="0"/>
                <w:sz w:val="27"/>
                <w:szCs w:val="27"/>
              </w:rPr>
              <w:t>S6A07F6  08-12 21:07:42.418 22777 22777 D dumpstate:  -2-          IDLE     USER   SYSTEM     NICE   IOWAIT      IRQ  SOFTIRQ    STEAL    TOTAL |     CTXT_SWITCH        FG_FAULT    FG_MAJ_FAULT</w:t>
            </w:r>
          </w:p>
          <w:p w:rsidR="004027BC" w:rsidRDefault="004027BC" w:rsidP="00402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4027BC">
              <w:rPr>
                <w:rFonts w:ascii="Courier New" w:hAnsi="Courier New" w:cs="Courier New"/>
                <w:color w:val="000000"/>
                <w:kern w:val="0"/>
                <w:sz w:val="27"/>
                <w:szCs w:val="27"/>
              </w:rPr>
              <w:t>S6A07F7  08-12 21:07:42.418 22777 22777 D dumpstate:  cpu0(1):    4.80%   17.20%   43.90%    3.20%   17.50%    8.20%    5.30%    0.00%  100.00% |           27293           70653            8946</w:t>
            </w:r>
          </w:p>
        </w:tc>
      </w:tr>
    </w:tbl>
    <w:p w:rsidR="004027BC" w:rsidRPr="00CD69A9" w:rsidRDefault="001B142A" w:rsidP="00C34447">
      <w:pPr>
        <w:ind w:firstLineChars="200" w:firstLine="420"/>
        <w:rPr>
          <w:rFonts w:hint="default"/>
        </w:rPr>
      </w:pPr>
      <w:r>
        <w:t>如上</w:t>
      </w:r>
      <w:r>
        <w:rPr>
          <w:rFonts w:hint="default"/>
        </w:rPr>
        <w:t>对应的前</w:t>
      </w:r>
      <w:r>
        <w:t>三</w:t>
      </w:r>
      <w:r>
        <w:rPr>
          <w:rFonts w:hint="default"/>
        </w:rPr>
        <w:t>行</w:t>
      </w:r>
      <w:r>
        <w:rPr>
          <w:rFonts w:hint="default"/>
        </w:rPr>
        <w:t>Log</w:t>
      </w:r>
      <w:r>
        <w:t>，第一行是</w:t>
      </w:r>
      <w:r>
        <w:rPr>
          <w:rFonts w:hint="default"/>
        </w:rPr>
        <w:t>CPU</w:t>
      </w:r>
      <w:r>
        <w:rPr>
          <w:rFonts w:hint="default"/>
        </w:rPr>
        <w:t>的核数是几核，第二行</w:t>
      </w:r>
      <w:r>
        <w:t>是</w:t>
      </w:r>
      <w:r>
        <w:rPr>
          <w:rFonts w:hint="default"/>
        </w:rPr>
        <w:t>计时周期是</w:t>
      </w:r>
      <w:r>
        <w:rPr>
          <w:rFonts w:hint="default"/>
        </w:rPr>
        <w:t>10</w:t>
      </w:r>
      <w:r>
        <w:rPr>
          <w:rFonts w:hint="default"/>
        </w:rPr>
        <w:t>秒，第三行是统计运行情况的起始时间，这个时间是</w:t>
      </w:r>
      <w:r>
        <w:rPr>
          <w:rFonts w:hint="default"/>
        </w:rPr>
        <w:t>UTC</w:t>
      </w:r>
      <w:r>
        <w:t>时间</w:t>
      </w:r>
      <w:r>
        <w:rPr>
          <w:rFonts w:hint="default"/>
        </w:rPr>
        <w:t>格式，要在此基础上加</w:t>
      </w:r>
      <w:r>
        <w:rPr>
          <w:rFonts w:hint="default"/>
        </w:rPr>
        <w:t>8</w:t>
      </w:r>
      <w:r>
        <w:rPr>
          <w:rFonts w:hint="default"/>
        </w:rPr>
        <w:t>个小时，能对应打印</w:t>
      </w:r>
      <w:r>
        <w:t>log</w:t>
      </w:r>
      <w:r>
        <w:t>的</w:t>
      </w:r>
      <w:r>
        <w:rPr>
          <w:rFonts w:hint="default"/>
        </w:rPr>
        <w:t>实际时</w:t>
      </w:r>
      <w:r>
        <w:rPr>
          <w:rFonts w:hint="default"/>
        </w:rPr>
        <w:lastRenderedPageBreak/>
        <w:t>间戳。</w:t>
      </w:r>
      <w:r>
        <w:t>后面</w:t>
      </w:r>
      <w:r>
        <w:rPr>
          <w:rFonts w:hint="default"/>
        </w:rPr>
        <w:t>就是每个状态下的</w:t>
      </w:r>
      <w:r>
        <w:rPr>
          <w:rFonts w:hint="default"/>
        </w:rPr>
        <w:t>CPU</w:t>
      </w:r>
      <w:r>
        <w:rPr>
          <w:rFonts w:hint="default"/>
        </w:rPr>
        <w:t>占用情况，看下</w:t>
      </w:r>
      <w:r>
        <w:t>idle</w:t>
      </w:r>
      <w:r>
        <w:t>剩余</w:t>
      </w:r>
      <w:r>
        <w:t>,kernel</w:t>
      </w:r>
      <w:r>
        <w:t>和</w:t>
      </w:r>
      <w:r>
        <w:t>user</w:t>
      </w:r>
      <w:r>
        <w:t>占用</w:t>
      </w:r>
      <w:r>
        <w:rPr>
          <w:rFonts w:hint="default"/>
        </w:rPr>
        <w:t>情况，</w:t>
      </w:r>
      <w:r>
        <w:t>iowait</w:t>
      </w:r>
      <w:r>
        <w:t>占用</w:t>
      </w:r>
      <w:r>
        <w:rPr>
          <w:rFonts w:hint="default"/>
        </w:rPr>
        <w:t>情况</w:t>
      </w:r>
      <w:r>
        <w:t>等</w:t>
      </w:r>
      <w:r>
        <w:rPr>
          <w:rFonts w:hint="default"/>
        </w:rPr>
        <w:t>。</w:t>
      </w:r>
      <w:r>
        <w:t>这些</w:t>
      </w:r>
      <w:r>
        <w:rPr>
          <w:rFonts w:hint="default"/>
        </w:rPr>
        <w:t>信息之后是各个进程的占用情况</w:t>
      </w:r>
      <w:r>
        <w:t>的</w:t>
      </w:r>
      <w:r>
        <w:rPr>
          <w:rFonts w:hint="default"/>
        </w:rPr>
        <w:t>打印，可以看下有无明显占用</w:t>
      </w:r>
      <w:r>
        <w:t>较高的</w:t>
      </w:r>
      <w:r>
        <w:rPr>
          <w:rFonts w:hint="default"/>
        </w:rPr>
        <w:t>情况。</w:t>
      </w:r>
    </w:p>
    <w:p w:rsidR="005C25BA" w:rsidRDefault="008D1539" w:rsidP="00DE775D">
      <w:pPr>
        <w:pStyle w:val="22"/>
        <w:ind w:left="0"/>
        <w:rPr>
          <w:rFonts w:hint="default"/>
          <w:lang w:eastAsia="zh-CN"/>
        </w:rPr>
      </w:pPr>
      <w:bookmarkStart w:id="19" w:name="_Toc49524667"/>
      <w:r>
        <w:rPr>
          <w:lang w:eastAsia="zh-CN"/>
        </w:rPr>
        <w:t>m</w:t>
      </w:r>
      <w:r>
        <w:rPr>
          <w:rFonts w:hint="default"/>
          <w:lang w:eastAsia="zh-CN"/>
        </w:rPr>
        <w:t>ain.log</w:t>
      </w:r>
      <w:bookmarkEnd w:id="19"/>
    </w:p>
    <w:p w:rsidR="00A61A10" w:rsidRDefault="004027BC" w:rsidP="00A61A10">
      <w:pPr>
        <w:rPr>
          <w:rFonts w:hint="default"/>
        </w:rPr>
      </w:pPr>
      <w:r>
        <w:rPr>
          <w:rFonts w:hint="default"/>
          <w:b/>
          <w:bCs/>
        </w:rPr>
        <w:t xml:space="preserve">main.log </w:t>
      </w:r>
      <w:r>
        <w:rPr>
          <w:rFonts w:hint="default"/>
        </w:rPr>
        <w:t>包含</w:t>
      </w:r>
      <w:r>
        <w:rPr>
          <w:rFonts w:hint="default"/>
        </w:rPr>
        <w:t>ANR</w:t>
      </w:r>
      <w:r>
        <w:rPr>
          <w:rFonts w:hint="default"/>
        </w:rPr>
        <w:t>发生前应用自身输出的信息，可供分析应用是否有异常；此外还包含</w:t>
      </w:r>
      <w:r>
        <w:rPr>
          <w:rFonts w:hint="default"/>
        </w:rPr>
        <w:t>dalvik</w:t>
      </w:r>
      <w:r>
        <w:rPr>
          <w:rFonts w:hint="default"/>
        </w:rPr>
        <w:t>输出的</w:t>
      </w:r>
      <w:r>
        <w:rPr>
          <w:rFonts w:hint="default"/>
        </w:rPr>
        <w:t>GC</w:t>
      </w:r>
      <w:r>
        <w:rPr>
          <w:rFonts w:hint="default"/>
        </w:rPr>
        <w:t>信息，可供分析内存回收的速度，判断系统是否处于低内存或内存碎片化状态。</w:t>
      </w:r>
    </w:p>
    <w:p w:rsidR="004027BC" w:rsidRDefault="00B55A88" w:rsidP="00A61A10">
      <w:pPr>
        <w:rPr>
          <w:rFonts w:hint="default"/>
        </w:rPr>
      </w:pPr>
      <w:r>
        <w:t>针对</w:t>
      </w:r>
      <w:r>
        <w:t>ANR</w:t>
      </w:r>
      <w:r>
        <w:t>问题一般围绕应用主线程及上下文</w:t>
      </w:r>
      <w:r>
        <w:t>log</w:t>
      </w:r>
      <w:r>
        <w:t>打印对</w:t>
      </w:r>
      <w:r>
        <w:t>log</w:t>
      </w:r>
      <w:r>
        <w:t>进行分析。</w:t>
      </w:r>
    </w:p>
    <w:p w:rsidR="002F20F6" w:rsidRDefault="00C34447" w:rsidP="002F20F6">
      <w:pPr>
        <w:rPr>
          <w:rFonts w:ascii="黑体" w:hint="default"/>
        </w:rPr>
      </w:pPr>
      <w:r>
        <w:rPr>
          <w:rFonts w:ascii="黑体" w:hint="default"/>
        </w:rPr>
        <w:t>main</w:t>
      </w:r>
      <w:r w:rsidR="002F20F6">
        <w:rPr>
          <w:rFonts w:ascii="黑体" w:hint="default"/>
        </w:rPr>
        <w:t>.log</w:t>
      </w:r>
      <w:r w:rsidR="002F20F6">
        <w:rPr>
          <w:rFonts w:ascii="黑体" w:hint="default"/>
        </w:rPr>
        <w:t>中主要是应用输出的信息，相对</w:t>
      </w:r>
      <w:r w:rsidR="00B55155">
        <w:rPr>
          <w:rFonts w:ascii="黑体" w:hint="default"/>
        </w:rPr>
        <w:t>s</w:t>
      </w:r>
      <w:r w:rsidR="002F20F6">
        <w:rPr>
          <w:rFonts w:ascii="黑体" w:hint="default"/>
        </w:rPr>
        <w:t>ystem.log</w:t>
      </w:r>
      <w:r w:rsidR="002F20F6">
        <w:rPr>
          <w:rFonts w:ascii="黑体" w:hint="default"/>
        </w:rPr>
        <w:t>而言会比较散乱。从中挖掘</w:t>
      </w:r>
      <w:r w:rsidR="002F20F6">
        <w:rPr>
          <w:rFonts w:ascii="黑体" w:hint="default"/>
        </w:rPr>
        <w:t>ANR</w:t>
      </w:r>
      <w:r w:rsidR="002F20F6">
        <w:rPr>
          <w:rFonts w:ascii="黑体" w:hint="default"/>
        </w:rPr>
        <w:t>的关键信息需要一定的耐心。在分析时应当关注以下几个方面。</w:t>
      </w:r>
    </w:p>
    <w:p w:rsidR="002F20F6" w:rsidRDefault="002F20F6" w:rsidP="002F20F6">
      <w:pPr>
        <w:rPr>
          <w:rFonts w:ascii="黑体" w:hint="default"/>
        </w:rPr>
      </w:pPr>
      <w:r>
        <w:rPr>
          <w:rFonts w:ascii="黑体" w:hint="default"/>
        </w:rPr>
        <w:t>1</w:t>
      </w:r>
      <w:r>
        <w:rPr>
          <w:rFonts w:ascii="黑体" w:hint="default"/>
        </w:rPr>
        <w:t>、</w:t>
      </w:r>
      <w:r>
        <w:rPr>
          <w:b/>
          <w:bCs/>
        </w:rPr>
        <w:t>反复打出相同</w:t>
      </w:r>
      <w:r>
        <w:rPr>
          <w:b/>
          <w:bCs/>
        </w:rPr>
        <w:t>log</w:t>
      </w:r>
      <w:r>
        <w:rPr>
          <w:rFonts w:hint="default"/>
          <w:b/>
          <w:bCs/>
        </w:rPr>
        <w:t>：</w:t>
      </w:r>
      <w:r>
        <w:rPr>
          <w:rFonts w:hint="default"/>
        </w:rPr>
        <w:t>如果应用</w:t>
      </w:r>
      <w:r>
        <w:rPr>
          <w:rFonts w:hint="default"/>
        </w:rPr>
        <w:t>CPU</w:t>
      </w:r>
      <w:r>
        <w:rPr>
          <w:rFonts w:hint="default"/>
        </w:rPr>
        <w:t>占用率很高，且反复打出相同</w:t>
      </w:r>
      <w:r>
        <w:rPr>
          <w:rFonts w:hint="default"/>
        </w:rPr>
        <w:t>log</w:t>
      </w:r>
      <w:r>
        <w:rPr>
          <w:rFonts w:hint="default"/>
        </w:rPr>
        <w:t>，很</w:t>
      </w:r>
      <w:r>
        <w:t>可能是</w:t>
      </w:r>
      <w:r>
        <w:rPr>
          <w:rFonts w:hint="default"/>
        </w:rPr>
        <w:t>出现死</w:t>
      </w:r>
      <w:r>
        <w:t>循环</w:t>
      </w:r>
      <w:r>
        <w:rPr>
          <w:rFonts w:hint="default"/>
        </w:rPr>
        <w:t>。</w:t>
      </w:r>
    </w:p>
    <w:p w:rsidR="002F20F6" w:rsidRDefault="002F20F6" w:rsidP="002F20F6">
      <w:pPr>
        <w:rPr>
          <w:rFonts w:ascii="黑体" w:hint="default"/>
        </w:rPr>
      </w:pPr>
      <w:r>
        <w:rPr>
          <w:noProof/>
        </w:rPr>
        <mc:AlternateContent>
          <mc:Choice Requires="wps">
            <w:drawing>
              <wp:anchor distT="0" distB="0" distL="114300" distR="114300" simplePos="0" relativeHeight="251663360" behindDoc="0" locked="0" layoutInCell="1" allowOverlap="1">
                <wp:simplePos x="0" y="0"/>
                <wp:positionH relativeFrom="column">
                  <wp:posOffset>-281940</wp:posOffset>
                </wp:positionH>
                <wp:positionV relativeFrom="paragraph">
                  <wp:posOffset>108585</wp:posOffset>
                </wp:positionV>
                <wp:extent cx="5895975" cy="1875155"/>
                <wp:effectExtent l="11430" t="5715" r="7620" b="508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875155"/>
                        </a:xfrm>
                        <a:prstGeom prst="rect">
                          <a:avLst/>
                        </a:prstGeom>
                        <a:solidFill>
                          <a:srgbClr val="FFFFFF"/>
                        </a:solidFill>
                        <a:ln w="9525" cmpd="sng">
                          <a:solidFill>
                            <a:srgbClr val="000000"/>
                          </a:solidFill>
                          <a:miter lim="800000"/>
                          <a:headEnd/>
                          <a:tailEnd/>
                        </a:ln>
                      </wps:spPr>
                      <wps:txbx>
                        <w:txbxContent>
                          <w:p w:rsidR="009340AC" w:rsidRDefault="009340AC" w:rsidP="002F20F6">
                            <w:pPr>
                              <w:rPr>
                                <w:rFonts w:hint="default"/>
                              </w:rPr>
                            </w:pPr>
                            <w:r>
                              <w:t>05-20 14:26:32.875  2896  2896 V BluetoothSettings: onPreferenceChange()shouldScanDisabled = false</w:t>
                            </w:r>
                          </w:p>
                          <w:p w:rsidR="009340AC" w:rsidRDefault="009340AC" w:rsidP="002F20F6">
                            <w:pPr>
                              <w:rPr>
                                <w:rFonts w:hint="default"/>
                              </w:rPr>
                            </w:pPr>
                            <w:r>
                              <w:t>05-20 14:26:32.895  2896  2896 V BluetoothSettings: onPreferenceChange()shouldScanDisabled = false</w:t>
                            </w:r>
                          </w:p>
                          <w:p w:rsidR="009340AC" w:rsidRDefault="009340AC" w:rsidP="002F20F6">
                            <w:pPr>
                              <w:rPr>
                                <w:rFonts w:hint="default"/>
                              </w:rPr>
                            </w:pPr>
                            <w:r>
                              <w:t>05-20 14:26:32.915  2896  2896 V BluetoothSettings: onPreferenceChange()shouldScanDisabled = false</w:t>
                            </w:r>
                          </w:p>
                          <w:p w:rsidR="009340AC" w:rsidRDefault="009340AC" w:rsidP="002F20F6">
                            <w:pPr>
                              <w:rPr>
                                <w:rFonts w:hint="default"/>
                              </w:rPr>
                            </w:pPr>
                            <w:r>
                              <w:t>05-20 14:26:32.925  2896  2896 V BluetoothSettings: onPreferenceChange()shouldScanDisabled = false</w:t>
                            </w:r>
                          </w:p>
                          <w:p w:rsidR="009340AC" w:rsidRDefault="009340AC" w:rsidP="002F20F6">
                            <w:pPr>
                              <w:rPr>
                                <w:rFonts w:hint="default"/>
                              </w:rPr>
                            </w:pPr>
                            <w:r>
                              <w:t>05-20 14:26:32.945  2896  2896 V BluetoothSettings: onPreferenceChange()shouldScanDisabled = false</w:t>
                            </w:r>
                          </w:p>
                          <w:p w:rsidR="009340AC" w:rsidRDefault="009340AC" w:rsidP="002F20F6">
                            <w:pPr>
                              <w:rPr>
                                <w:rFonts w:hint="default"/>
                              </w:rPr>
                            </w:pPr>
                            <w:r>
                              <w:t>05-20 14:26:32.965  2896  2896 V BluetoothSettings: onPreferenceChange()shouldScanDisabled = false</w:t>
                            </w:r>
                          </w:p>
                          <w:p w:rsidR="009340AC" w:rsidRDefault="009340AC" w:rsidP="002F20F6">
                            <w:pPr>
                              <w:rPr>
                                <w:rFonts w:hint="default"/>
                              </w:rPr>
                            </w:pPr>
                            <w:r>
                              <w:t>05-20 14:26:32.975  2896  2896 V BluetoothSettings: onPreferenceChange()shouldScanDisabled = false</w:t>
                            </w:r>
                          </w:p>
                          <w:p w:rsidR="009340AC" w:rsidRDefault="009340AC" w:rsidP="002F20F6">
                            <w:pPr>
                              <w:rPr>
                                <w:rFonts w:hint="default"/>
                              </w:rPr>
                            </w:pPr>
                            <w:r>
                              <w:t>05-20 14:26:33.005  2896  2896 V BluetoothSettings: onPreferenceChange()shouldScanDisabled = false</w:t>
                            </w:r>
                          </w:p>
                          <w:p w:rsidR="009340AC" w:rsidRDefault="009340AC" w:rsidP="002F20F6">
                            <w:pPr>
                              <w:rPr>
                                <w:rFonts w:hint="default"/>
                              </w:rPr>
                            </w:pPr>
                            <w:r>
                              <w:t>05-20 14:26:33.025  2896  2896 V BluetoothSettings: onPreferenceChange()shouldScanDisabled = false: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margin-left:-22.2pt;margin-top:8.55pt;width:464.25pt;height:14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">
                <v:textbox>
                  <w:txbxContent>
                    <w:p w:rsidR="009340AC" w:rsidRDefault="009340AC" w:rsidP="002F20F6">
                      <w:pPr>
                        <w:rPr>
                          <w:rFonts w:hint="default"/>
                        </w:rPr>
                      </w:pPr>
                      <w:r>
                        <w:t>05-20 14:26:32.875  2896  2896 V BluetoothSettings: onPreferenceChange()shouldScanDisabled = false</w:t>
                      </w:r>
                    </w:p>
                    <w:p w:rsidR="009340AC" w:rsidRDefault="009340AC" w:rsidP="002F20F6">
                      <w:pPr>
                        <w:rPr>
                          <w:rFonts w:hint="default"/>
                        </w:rPr>
                      </w:pPr>
                      <w:r>
                        <w:t>05-20 14:26:32.895  2896  2896 V BluetoothSettings: onPreferenceChange()shouldScanDisabled = false</w:t>
                      </w:r>
                    </w:p>
                    <w:p w:rsidR="009340AC" w:rsidRDefault="009340AC" w:rsidP="002F20F6">
                      <w:pPr>
                        <w:rPr>
                          <w:rFonts w:hint="default"/>
                        </w:rPr>
                      </w:pPr>
                      <w:r>
                        <w:t>05-20 14:26:32.915  2896  2896 V BluetoothSettings: onPreferenceChange()shouldScanDisabled = false</w:t>
                      </w:r>
                    </w:p>
                    <w:p w:rsidR="009340AC" w:rsidRDefault="009340AC" w:rsidP="002F20F6">
                      <w:pPr>
                        <w:rPr>
                          <w:rFonts w:hint="default"/>
                        </w:rPr>
                      </w:pPr>
                      <w:r>
                        <w:t>05-20 14:26:32.925  2896  2896 V BluetoothSettings: onPreferenceChange()shouldScanDisabled = false</w:t>
                      </w:r>
                    </w:p>
                    <w:p w:rsidR="009340AC" w:rsidRDefault="009340AC" w:rsidP="002F20F6">
                      <w:pPr>
                        <w:rPr>
                          <w:rFonts w:hint="default"/>
                        </w:rPr>
                      </w:pPr>
                      <w:r>
                        <w:t>05-20 14:26:32.945  2896  2896 V BluetoothSettings: onPreferenceChange()shouldScanDisabled = false</w:t>
                      </w:r>
                    </w:p>
                    <w:p w:rsidR="009340AC" w:rsidRDefault="009340AC" w:rsidP="002F20F6">
                      <w:pPr>
                        <w:rPr>
                          <w:rFonts w:hint="default"/>
                        </w:rPr>
                      </w:pPr>
                      <w:r>
                        <w:t>05-20 14:26:32.965  2896  2896 V BluetoothSettings: onPreferenceChange()shouldScanDisabled = false</w:t>
                      </w:r>
                    </w:p>
                    <w:p w:rsidR="009340AC" w:rsidRDefault="009340AC" w:rsidP="002F20F6">
                      <w:pPr>
                        <w:rPr>
                          <w:rFonts w:hint="default"/>
                        </w:rPr>
                      </w:pPr>
                      <w:r>
                        <w:t>05-20 14:26:32.975  2896  2896 V BluetoothSettings: onPreferenceChange()shouldScanDisabled = false</w:t>
                      </w:r>
                    </w:p>
                    <w:p w:rsidR="009340AC" w:rsidRDefault="009340AC" w:rsidP="002F20F6">
                      <w:pPr>
                        <w:rPr>
                          <w:rFonts w:hint="default"/>
                        </w:rPr>
                      </w:pPr>
                      <w:r>
                        <w:t>05-20 14:26:33.005  2896  2896 V BluetoothSettings: onPreferenceChange()shouldScanDisabled = false</w:t>
                      </w:r>
                    </w:p>
                    <w:p w:rsidR="009340AC" w:rsidRDefault="009340AC" w:rsidP="002F20F6">
                      <w:pPr>
                        <w:rPr>
                          <w:rFonts w:hint="default"/>
                        </w:rPr>
                      </w:pPr>
                      <w:r>
                        <w:t>05-20 14:26:33.025  2896  2896 V BluetoothSettings: onPreferenceChange()shouldScanDisabled = false:</w:t>
                      </w:r>
                    </w:p>
                  </w:txbxContent>
                </v:textbox>
              </v:shape>
            </w:pict>
          </mc:Fallback>
        </mc:AlternateContent>
      </w:r>
    </w:p>
    <w:p w:rsidR="002F20F6" w:rsidRDefault="002F20F6" w:rsidP="002F20F6">
      <w:pPr>
        <w:rPr>
          <w:rFonts w:ascii="黑体" w:hint="default"/>
        </w:rPr>
      </w:pPr>
    </w:p>
    <w:p w:rsidR="002F20F6" w:rsidRDefault="002F20F6" w:rsidP="002F20F6">
      <w:pPr>
        <w:rPr>
          <w:rFonts w:ascii="黑体" w:hint="default"/>
        </w:rPr>
      </w:pPr>
    </w:p>
    <w:p w:rsidR="002F20F6" w:rsidRDefault="002F20F6" w:rsidP="002F20F6">
      <w:pPr>
        <w:rPr>
          <w:rFonts w:ascii="黑体" w:hint="default"/>
        </w:rPr>
      </w:pPr>
    </w:p>
    <w:p w:rsidR="002F20F6" w:rsidRDefault="002F20F6" w:rsidP="002F20F6">
      <w:pPr>
        <w:rPr>
          <w:rFonts w:ascii="黑体" w:hint="default"/>
        </w:rPr>
      </w:pPr>
    </w:p>
    <w:p w:rsidR="002F20F6" w:rsidRDefault="002F20F6" w:rsidP="002F20F6">
      <w:pPr>
        <w:rPr>
          <w:rFonts w:ascii="黑体" w:hint="default"/>
        </w:rPr>
      </w:pPr>
    </w:p>
    <w:p w:rsidR="002F20F6" w:rsidRDefault="002F20F6" w:rsidP="002F20F6">
      <w:pPr>
        <w:rPr>
          <w:rFonts w:ascii="黑体" w:hint="default"/>
        </w:rPr>
      </w:pPr>
    </w:p>
    <w:p w:rsidR="002F20F6" w:rsidRDefault="002F20F6" w:rsidP="002F20F6">
      <w:pPr>
        <w:rPr>
          <w:rFonts w:hint="default"/>
          <w:b/>
          <w:bCs/>
        </w:rPr>
      </w:pPr>
    </w:p>
    <w:p w:rsidR="002F20F6" w:rsidRDefault="002F20F6" w:rsidP="002F20F6">
      <w:pPr>
        <w:rPr>
          <w:rFonts w:hint="default"/>
          <w:b/>
          <w:bCs/>
        </w:rPr>
      </w:pPr>
      <w:r>
        <w:rPr>
          <w:rFonts w:hint="default"/>
          <w:b/>
          <w:bCs/>
        </w:rPr>
        <w:t>2</w:t>
      </w:r>
      <w:r>
        <w:rPr>
          <w:rFonts w:hint="default"/>
          <w:b/>
          <w:bCs/>
        </w:rPr>
        <w:t>、</w:t>
      </w:r>
      <w:r>
        <w:rPr>
          <w:b/>
          <w:bCs/>
        </w:rPr>
        <w:t>应用输出的</w:t>
      </w:r>
      <w:r>
        <w:rPr>
          <w:b/>
          <w:bCs/>
        </w:rPr>
        <w:t>log</w:t>
      </w:r>
      <w:r>
        <w:rPr>
          <w:b/>
          <w:bCs/>
        </w:rPr>
        <w:t>是否存在异常</w:t>
      </w:r>
      <w:r>
        <w:rPr>
          <w:rFonts w:hint="default"/>
          <w:b/>
          <w:bCs/>
        </w:rPr>
        <w:t>：</w:t>
      </w:r>
      <w:r>
        <w:rPr>
          <w:rFonts w:hint="default"/>
        </w:rPr>
        <w:t>如下例，</w:t>
      </w:r>
      <w:r>
        <w:rPr>
          <w:rFonts w:hint="default"/>
        </w:rPr>
        <w:t>Camera</w:t>
      </w:r>
      <w:r>
        <w:rPr>
          <w:rFonts w:hint="default"/>
        </w:rPr>
        <w:t>尝试分配</w:t>
      </w:r>
      <w:r>
        <w:t>26214400</w:t>
      </w:r>
      <w:r>
        <w:rPr>
          <w:rFonts w:hint="default"/>
        </w:rPr>
        <w:t xml:space="preserve"> Byte</w:t>
      </w:r>
      <w:r>
        <w:rPr>
          <w:rFonts w:hint="default"/>
        </w:rPr>
        <w:t>显存，但是从</w:t>
      </w:r>
      <w:r>
        <w:t>16:42:16</w:t>
      </w:r>
      <w:r>
        <w:rPr>
          <w:rFonts w:hint="default"/>
        </w:rPr>
        <w:t>开始申请直到</w:t>
      </w:r>
      <w:r>
        <w:t>16:42:27</w:t>
      </w:r>
      <w:r>
        <w:rPr>
          <w:rFonts w:hint="default"/>
        </w:rPr>
        <w:t>才分配完毕，这段时间主线程一直被阻塞，因此发生</w:t>
      </w:r>
      <w:r>
        <w:rPr>
          <w:rFonts w:hint="default"/>
        </w:rPr>
        <w:t>ANR</w:t>
      </w:r>
      <w:r>
        <w:rPr>
          <w:rFonts w:hint="default"/>
        </w:rPr>
        <w:t>。在应用程序容易出现性能问题的关键点适度添加</w:t>
      </w:r>
      <w:r>
        <w:rPr>
          <w:rFonts w:hint="default"/>
        </w:rPr>
        <w:t>log</w:t>
      </w:r>
      <w:r>
        <w:rPr>
          <w:rFonts w:hint="default"/>
        </w:rPr>
        <w:t>，对查找</w:t>
      </w:r>
      <w:r>
        <w:rPr>
          <w:rFonts w:hint="default"/>
        </w:rPr>
        <w:t>ANR</w:t>
      </w:r>
      <w:r>
        <w:rPr>
          <w:rFonts w:hint="default"/>
        </w:rPr>
        <w:t>问题非常有帮助。</w:t>
      </w:r>
    </w:p>
    <w:p w:rsidR="002F20F6" w:rsidRDefault="002F20F6" w:rsidP="002F20F6">
      <w:pPr>
        <w:spacing w:line="360" w:lineRule="auto"/>
        <w:rPr>
          <w:rFonts w:hint="default"/>
          <w:b/>
          <w:bCs/>
        </w:rPr>
      </w:pPr>
      <w:r>
        <w:rPr>
          <w:noProof/>
        </w:rPr>
        <mc:AlternateContent>
          <mc:Choice Requires="wps">
            <w:drawing>
              <wp:anchor distT="0" distB="0" distL="114300" distR="114300" simplePos="0" relativeHeight="251664384" behindDoc="0" locked="0" layoutInCell="1" allowOverlap="1">
                <wp:simplePos x="0" y="0"/>
                <wp:positionH relativeFrom="column">
                  <wp:posOffset>-281305</wp:posOffset>
                </wp:positionH>
                <wp:positionV relativeFrom="paragraph">
                  <wp:posOffset>49530</wp:posOffset>
                </wp:positionV>
                <wp:extent cx="5895975" cy="1959610"/>
                <wp:effectExtent l="12065" t="5715" r="6985" b="635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1959610"/>
                        </a:xfrm>
                        <a:prstGeom prst="rect">
                          <a:avLst/>
                        </a:prstGeom>
                        <a:solidFill>
                          <a:srgbClr val="FFFFFF"/>
                        </a:solidFill>
                        <a:ln w="9525" cmpd="sng">
                          <a:solidFill>
                            <a:srgbClr val="000000"/>
                          </a:solidFill>
                          <a:miter lim="800000"/>
                          <a:headEnd/>
                          <a:tailEnd/>
                        </a:ln>
                      </wps:spPr>
                      <wps:txbx>
                        <w:txbxContent>
                          <w:p w:rsidR="009340AC" w:rsidRDefault="009340AC" w:rsidP="002F20F6">
                            <w:pPr>
                              <w:rPr>
                                <w:rFonts w:hint="default"/>
                              </w:rPr>
                            </w:pPr>
                            <w:r>
                              <w:t>01-01 16:42:16.942   150  1676 I SprdCameraHardware: allocateCaptureMem, mJpegHeapSize = 26214400, mRawHeapSize = 26214400</w:t>
                            </w:r>
                          </w:p>
                          <w:p w:rsidR="009340AC" w:rsidRDefault="009340AC" w:rsidP="002F20F6">
                            <w:pPr>
                              <w:rPr>
                                <w:rFonts w:hint="default"/>
                              </w:rPr>
                            </w:pPr>
                            <w:r>
                              <w:t xml:space="preserve">01-01 16:42:16.942   150  1676 I SprdCameraHardware: allocateCaptureMem:mRawHeap align size = 26214400 . count 1 </w:t>
                            </w:r>
                          </w:p>
                          <w:p w:rsidR="009340AC" w:rsidRDefault="009340AC" w:rsidP="002F20F6">
                            <w:pPr>
                              <w:rPr>
                                <w:rFonts w:hint="default"/>
                              </w:rPr>
                            </w:pPr>
                            <w:r>
                              <w:rPr>
                                <w:rFonts w:hint="default"/>
                              </w:rPr>
                              <w:t>......</w:t>
                            </w:r>
                          </w:p>
                          <w:p w:rsidR="009340AC" w:rsidRDefault="009340AC" w:rsidP="002F20F6">
                            <w:pPr>
                              <w:rPr>
                                <w:rFonts w:hint="default"/>
                              </w:rPr>
                            </w:pPr>
                            <w:r>
                              <w:t>01-01 16:42:27.142   150  1676 I SprdCameraHardware: allocCameraMem: mm_iova: phys_addr 0x20000000, data: 0xaf50d000, size: 0x1900000, phys_size: 0x1900000.</w:t>
                            </w:r>
                          </w:p>
                          <w:p w:rsidR="009340AC" w:rsidRDefault="009340AC" w:rsidP="002F20F6">
                            <w:pPr>
                              <w:rPr>
                                <w:rFonts w:hint="default"/>
                              </w:rPr>
                            </w:pPr>
                            <w:r>
                              <w:t>01-01 16:42:27.142   150  1676 I SprdCameraHardware: allocateCaptureMem: initJpeg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 o:spid="_x0000_s1027" type="#_x0000_t202" style="position:absolute;margin-left:-22.15pt;margin-top:3.9pt;width:464.25pt;height:15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">
                <v:textbox>
                  <w:txbxContent>
                    <w:p w:rsidR="009340AC" w:rsidRDefault="009340AC" w:rsidP="002F20F6">
                      <w:pPr>
                        <w:rPr>
                          <w:rFonts w:hint="default"/>
                        </w:rPr>
                      </w:pPr>
                      <w:r>
                        <w:t>01-01 16:42:16.942   150  1676 I SprdCameraHardware: allocateCaptureMem, mJpegHeapSize = 26214400, mRawHeapSize = 26214400</w:t>
                      </w:r>
                    </w:p>
                    <w:p w:rsidR="009340AC" w:rsidRDefault="009340AC" w:rsidP="002F20F6">
                      <w:pPr>
                        <w:rPr>
                          <w:rFonts w:hint="default"/>
                        </w:rPr>
                      </w:pPr>
                      <w:r>
                        <w:t xml:space="preserve">01-01 16:42:16.942   150  1676 I SprdCameraHardware: allocateCaptureMem:mRawHeap align size = 26214400 . count 1 </w:t>
                      </w:r>
                    </w:p>
                    <w:p w:rsidR="009340AC" w:rsidRDefault="009340AC" w:rsidP="002F20F6">
                      <w:pPr>
                        <w:rPr>
                          <w:rFonts w:hint="default"/>
                        </w:rPr>
                      </w:pPr>
                      <w:r>
                        <w:rPr>
                          <w:rFonts w:hint="default"/>
                        </w:rPr>
                        <w:t>......</w:t>
                      </w:r>
                    </w:p>
                    <w:p w:rsidR="009340AC" w:rsidRDefault="009340AC" w:rsidP="002F20F6">
                      <w:pPr>
                        <w:rPr>
                          <w:rFonts w:hint="default"/>
                        </w:rPr>
                      </w:pPr>
                      <w:r>
                        <w:t>01-01 16:42:27.142   150  1676 I SprdCameraHardware: allocCameraMem: mm_iova: phys_addr 0x20000000, data: 0xaf50d000, size: 0x1900000, phys_size: 0x1900000.</w:t>
                      </w:r>
                    </w:p>
                    <w:p w:rsidR="009340AC" w:rsidRDefault="009340AC" w:rsidP="002F20F6">
                      <w:pPr>
                        <w:rPr>
                          <w:rFonts w:hint="default"/>
                        </w:rPr>
                      </w:pPr>
                      <w:r>
                        <w:t>01-01 16:42:27.142   150  1676 I SprdCameraHardware: allocateCaptureMem: initJpeg</w:t>
                      </w:r>
                    </w:p>
                  </w:txbxContent>
                </v:textbox>
              </v:shape>
            </w:pict>
          </mc:Fallback>
        </mc:AlternateContent>
      </w:r>
    </w:p>
    <w:p w:rsidR="002F20F6" w:rsidRDefault="002F20F6" w:rsidP="002F20F6">
      <w:pPr>
        <w:spacing w:line="360" w:lineRule="auto"/>
        <w:rPr>
          <w:rFonts w:hint="default"/>
          <w:b/>
          <w:bCs/>
        </w:rPr>
      </w:pPr>
    </w:p>
    <w:p w:rsidR="002F20F6" w:rsidRDefault="002F20F6" w:rsidP="002F20F6">
      <w:pPr>
        <w:spacing w:line="360" w:lineRule="auto"/>
        <w:rPr>
          <w:rFonts w:hint="default"/>
          <w:b/>
          <w:bCs/>
        </w:rPr>
      </w:pPr>
    </w:p>
    <w:p w:rsidR="002F20F6" w:rsidRDefault="0040187F" w:rsidP="0040187F">
      <w:pPr>
        <w:widowControl w:val="0"/>
        <w:topLinePunct w:val="0"/>
        <w:adjustRightInd/>
        <w:snapToGrid/>
        <w:spacing w:before="0" w:after="0" w:line="360" w:lineRule="auto"/>
        <w:jc w:val="both"/>
        <w:rPr>
          <w:rFonts w:hint="default"/>
          <w:b/>
          <w:bCs/>
        </w:rPr>
      </w:pPr>
      <w:r>
        <w:rPr>
          <w:rFonts w:hint="default"/>
          <w:b/>
          <w:bCs/>
        </w:rPr>
        <w:t>3</w:t>
      </w:r>
      <w:r>
        <w:rPr>
          <w:rFonts w:hint="default"/>
          <w:b/>
          <w:bCs/>
        </w:rPr>
        <w:t>、</w:t>
      </w:r>
      <w:r w:rsidR="002F20F6">
        <w:rPr>
          <w:b/>
          <w:bCs/>
        </w:rPr>
        <w:t>是否有多个应用都打出相同的异常信息</w:t>
      </w:r>
      <w:r w:rsidR="002F20F6">
        <w:rPr>
          <w:rFonts w:hint="default"/>
          <w:b/>
          <w:bCs/>
        </w:rPr>
        <w:t>：</w:t>
      </w:r>
      <w:r w:rsidR="002F20F6">
        <w:rPr>
          <w:rFonts w:hint="default"/>
        </w:rPr>
        <w:t>有时一些</w:t>
      </w:r>
      <w:r w:rsidR="002F20F6">
        <w:rPr>
          <w:rFonts w:hint="default"/>
        </w:rPr>
        <w:t>ANR</w:t>
      </w:r>
      <w:r w:rsidR="002F20F6">
        <w:rPr>
          <w:rFonts w:hint="default"/>
        </w:rPr>
        <w:t>问题是由共同的底层问题导致的。。</w:t>
      </w:r>
    </w:p>
    <w:p w:rsidR="002F20F6" w:rsidRDefault="002F20F6" w:rsidP="002F20F6">
      <w:pPr>
        <w:spacing w:line="360" w:lineRule="auto"/>
        <w:rPr>
          <w:rFonts w:hint="default"/>
          <w:b/>
          <w:bCs/>
        </w:rPr>
      </w:pPr>
    </w:p>
    <w:p w:rsidR="002F20F6" w:rsidRDefault="002F20F6" w:rsidP="002F20F6">
      <w:pPr>
        <w:spacing w:line="360" w:lineRule="auto"/>
        <w:rPr>
          <w:rFonts w:hint="default"/>
          <w:b/>
          <w:bCs/>
        </w:rPr>
      </w:pPr>
    </w:p>
    <w:p w:rsidR="002E1BA0" w:rsidRDefault="002E1BA0" w:rsidP="00DE775D">
      <w:pPr>
        <w:pStyle w:val="22"/>
        <w:ind w:left="0"/>
        <w:rPr>
          <w:rFonts w:hint="default"/>
          <w:lang w:eastAsia="zh-CN"/>
        </w:rPr>
      </w:pPr>
      <w:bookmarkStart w:id="20" w:name="_Toc49524668"/>
      <w:r>
        <w:rPr>
          <w:rFonts w:hint="default"/>
          <w:lang w:eastAsia="zh-CN"/>
        </w:rPr>
        <w:t>event.log</w:t>
      </w:r>
      <w:bookmarkEnd w:id="20"/>
    </w:p>
    <w:p w:rsidR="008F0121" w:rsidRDefault="008F0121" w:rsidP="005F7F5D">
      <w:pPr>
        <w:topLinePunct w:val="0"/>
        <w:adjustRightInd/>
        <w:snapToGrid/>
        <w:spacing w:before="0" w:after="0" w:line="360" w:lineRule="auto"/>
        <w:ind w:firstLineChars="200" w:firstLine="420"/>
        <w:rPr>
          <w:rFonts w:ascii="黑体" w:hint="default"/>
        </w:rPr>
      </w:pPr>
    </w:p>
    <w:p w:rsidR="005F7F5D" w:rsidRDefault="005F7F5D" w:rsidP="005F7F5D">
      <w:pPr>
        <w:topLinePunct w:val="0"/>
        <w:adjustRightInd/>
        <w:snapToGrid/>
        <w:spacing w:before="0" w:after="0" w:line="360" w:lineRule="auto"/>
        <w:ind w:firstLineChars="200" w:firstLine="420"/>
        <w:rPr>
          <w:rFonts w:ascii="黑体" w:hint="default"/>
        </w:rPr>
      </w:pPr>
      <w:r>
        <w:rPr>
          <w:rFonts w:ascii="黑体" w:hint="default"/>
        </w:rPr>
        <w:lastRenderedPageBreak/>
        <w:t>Event.log</w:t>
      </w:r>
      <w:r>
        <w:rPr>
          <w:rFonts w:ascii="黑体" w:hint="default"/>
        </w:rPr>
        <w:t>中主要是</w:t>
      </w:r>
      <w:r>
        <w:rPr>
          <w:rFonts w:ascii="黑体" w:hint="default"/>
        </w:rPr>
        <w:t>ActivityManager</w:t>
      </w:r>
      <w:r>
        <w:rPr>
          <w:rFonts w:ascii="黑体" w:hint="default"/>
        </w:rPr>
        <w:t>和</w:t>
      </w:r>
      <w:r>
        <w:rPr>
          <w:rFonts w:ascii="黑体" w:hint="default"/>
        </w:rPr>
        <w:t>WindowManager</w:t>
      </w:r>
      <w:r>
        <w:rPr>
          <w:rFonts w:ascii="黑体" w:hint="default"/>
        </w:rPr>
        <w:t>打出的信息。在分析由性能问题导致的</w:t>
      </w:r>
      <w:r>
        <w:rPr>
          <w:rFonts w:ascii="黑体" w:hint="default"/>
        </w:rPr>
        <w:t>ANR</w:t>
      </w:r>
      <w:r>
        <w:rPr>
          <w:rFonts w:ascii="黑体" w:hint="default"/>
        </w:rPr>
        <w:t>时，应用程序可能并没有死锁或者阻塞，而是在</w:t>
      </w:r>
      <w:r>
        <w:rPr>
          <w:rFonts w:ascii="黑体" w:hint="default"/>
        </w:rPr>
        <w:t>OnCreate</w:t>
      </w:r>
      <w:r>
        <w:rPr>
          <w:rFonts w:ascii="黑体" w:hint="default"/>
        </w:rPr>
        <w:t>中浪费</w:t>
      </w:r>
      <w:r>
        <w:rPr>
          <w:rFonts w:ascii="黑体" w:hint="default"/>
        </w:rPr>
        <w:t>4</w:t>
      </w:r>
      <w:r>
        <w:rPr>
          <w:rFonts w:ascii="黑体" w:hint="default"/>
        </w:rPr>
        <w:t>秒，留给</w:t>
      </w:r>
      <w:r>
        <w:rPr>
          <w:rFonts w:ascii="黑体" w:hint="default"/>
        </w:rPr>
        <w:t>OnResume</w:t>
      </w:r>
      <w:r>
        <w:rPr>
          <w:rFonts w:ascii="黑体" w:hint="default"/>
        </w:rPr>
        <w:t>执行的时间已经不够了。分析这类问题时就不能简单地看应用程序主线程堆栈停在哪里，而是要分析窗口生命周期各个方法的执行时间，找到运行迟缓的部分。</w:t>
      </w:r>
      <w:r>
        <w:rPr>
          <w:rFonts w:ascii="黑体" w:hint="default"/>
        </w:rPr>
        <w:t>Event.log</w:t>
      </w:r>
      <w:r>
        <w:rPr>
          <w:rFonts w:ascii="黑体" w:hint="default"/>
        </w:rPr>
        <w:t>中需要关注的信息主要有：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4"/>
        <w:gridCol w:w="4804"/>
      </w:tblGrid>
      <w:tr w:rsidR="005F7F5D" w:rsidTr="00474D79">
        <w:tc>
          <w:tcPr>
            <w:tcW w:w="3724" w:type="dxa"/>
          </w:tcPr>
          <w:p w:rsidR="005F7F5D" w:rsidRDefault="005F7F5D" w:rsidP="00474D79">
            <w:pPr>
              <w:rPr>
                <w:rFonts w:ascii="黑体" w:hint="default"/>
                <w:b/>
                <w:bCs/>
              </w:rPr>
            </w:pPr>
            <w:r>
              <w:rPr>
                <w:rFonts w:ascii="黑体" w:hint="default"/>
                <w:b/>
                <w:bCs/>
              </w:rPr>
              <w:t>Log</w:t>
            </w:r>
            <w:r>
              <w:rPr>
                <w:rFonts w:ascii="黑体" w:hint="default"/>
                <w:b/>
                <w:bCs/>
              </w:rPr>
              <w:t>关键字</w:t>
            </w:r>
          </w:p>
        </w:tc>
        <w:tc>
          <w:tcPr>
            <w:tcW w:w="4804" w:type="dxa"/>
          </w:tcPr>
          <w:p w:rsidR="005F7F5D" w:rsidRDefault="005F7F5D" w:rsidP="00474D79">
            <w:pPr>
              <w:rPr>
                <w:rFonts w:ascii="黑体" w:hint="default"/>
                <w:b/>
                <w:bCs/>
              </w:rPr>
            </w:pPr>
            <w:r>
              <w:rPr>
                <w:rFonts w:ascii="黑体" w:hint="default"/>
                <w:b/>
                <w:bCs/>
              </w:rPr>
              <w:t>含义</w:t>
            </w:r>
          </w:p>
        </w:tc>
      </w:tr>
      <w:tr w:rsidR="005F7F5D" w:rsidTr="00474D79">
        <w:tc>
          <w:tcPr>
            <w:tcW w:w="3724" w:type="dxa"/>
          </w:tcPr>
          <w:p w:rsidR="005F7F5D" w:rsidRDefault="005F7F5D" w:rsidP="00474D79">
            <w:pPr>
              <w:rPr>
                <w:rFonts w:ascii="黑体" w:hint="default"/>
              </w:rPr>
            </w:pPr>
            <w:r>
              <w:rPr>
                <w:rFonts w:ascii="黑体"/>
              </w:rPr>
              <w:t>am_proc_start</w:t>
            </w:r>
          </w:p>
        </w:tc>
        <w:tc>
          <w:tcPr>
            <w:tcW w:w="4804" w:type="dxa"/>
          </w:tcPr>
          <w:p w:rsidR="005F7F5D" w:rsidRDefault="005F7F5D" w:rsidP="00474D79">
            <w:pPr>
              <w:rPr>
                <w:rFonts w:ascii="黑体" w:hint="default"/>
              </w:rPr>
            </w:pPr>
            <w:r>
              <w:rPr>
                <w:rFonts w:ascii="黑体" w:hint="default"/>
              </w:rPr>
              <w:t>开始</w:t>
            </w:r>
            <w:r>
              <w:rPr>
                <w:rFonts w:hint="default"/>
              </w:rPr>
              <w:t>创建</w:t>
            </w:r>
            <w:r>
              <w:rPr>
                <w:rFonts w:ascii="黑体" w:hint="default"/>
              </w:rPr>
              <w:t>应用</w:t>
            </w:r>
            <w:r>
              <w:rPr>
                <w:rFonts w:hint="default"/>
              </w:rPr>
              <w:t>进程</w:t>
            </w:r>
          </w:p>
        </w:tc>
      </w:tr>
      <w:tr w:rsidR="005F7F5D" w:rsidTr="00474D79">
        <w:tc>
          <w:tcPr>
            <w:tcW w:w="3724" w:type="dxa"/>
          </w:tcPr>
          <w:p w:rsidR="005F7F5D" w:rsidRDefault="005F7F5D" w:rsidP="00474D79">
            <w:pPr>
              <w:rPr>
                <w:rFonts w:ascii="黑体" w:hint="default"/>
              </w:rPr>
            </w:pPr>
            <w:r>
              <w:rPr>
                <w:rFonts w:ascii="黑体"/>
              </w:rPr>
              <w:t>am_proc_bound</w:t>
            </w:r>
          </w:p>
        </w:tc>
        <w:tc>
          <w:tcPr>
            <w:tcW w:w="4804" w:type="dxa"/>
          </w:tcPr>
          <w:p w:rsidR="005F7F5D" w:rsidRDefault="005F7F5D" w:rsidP="00474D79">
            <w:pPr>
              <w:rPr>
                <w:rFonts w:ascii="黑体" w:hint="default"/>
              </w:rPr>
            </w:pPr>
            <w:r>
              <w:rPr>
                <w:rFonts w:ascii="黑体" w:hint="default"/>
              </w:rPr>
              <w:t>应用</w:t>
            </w:r>
            <w:r>
              <w:rPr>
                <w:rFonts w:hint="default"/>
              </w:rPr>
              <w:t>进程创建完毕</w:t>
            </w:r>
          </w:p>
        </w:tc>
      </w:tr>
      <w:tr w:rsidR="005F7F5D" w:rsidTr="00474D79">
        <w:tc>
          <w:tcPr>
            <w:tcW w:w="3724" w:type="dxa"/>
          </w:tcPr>
          <w:p w:rsidR="005F7F5D" w:rsidRDefault="005F7F5D" w:rsidP="00474D79">
            <w:pPr>
              <w:rPr>
                <w:rFonts w:ascii="黑体" w:hint="default"/>
              </w:rPr>
            </w:pPr>
            <w:r>
              <w:rPr>
                <w:rFonts w:ascii="黑体"/>
              </w:rPr>
              <w:t>am_restart_activity</w:t>
            </w:r>
          </w:p>
        </w:tc>
        <w:tc>
          <w:tcPr>
            <w:tcW w:w="4804" w:type="dxa"/>
          </w:tcPr>
          <w:p w:rsidR="005F7F5D" w:rsidRDefault="005F7F5D" w:rsidP="00474D79">
            <w:pPr>
              <w:rPr>
                <w:rFonts w:ascii="黑体" w:hint="default"/>
              </w:rPr>
            </w:pPr>
            <w:r>
              <w:rPr>
                <w:rFonts w:hint="default"/>
              </w:rPr>
              <w:t>realActivityStart</w:t>
            </w:r>
            <w:r>
              <w:rPr>
                <w:rFonts w:ascii="黑体" w:hint="default"/>
              </w:rPr>
              <w:t>，创建进程完成后首次启动应用</w:t>
            </w:r>
          </w:p>
        </w:tc>
      </w:tr>
      <w:tr w:rsidR="005F7F5D" w:rsidTr="00474D79">
        <w:tc>
          <w:tcPr>
            <w:tcW w:w="3724" w:type="dxa"/>
          </w:tcPr>
          <w:p w:rsidR="005F7F5D" w:rsidRDefault="005F7F5D" w:rsidP="00474D79">
            <w:pPr>
              <w:rPr>
                <w:rFonts w:ascii="黑体" w:hint="default"/>
              </w:rPr>
            </w:pPr>
            <w:r>
              <w:rPr>
                <w:rFonts w:ascii="黑体"/>
              </w:rPr>
              <w:t>am_resume_activity</w:t>
            </w:r>
          </w:p>
        </w:tc>
        <w:tc>
          <w:tcPr>
            <w:tcW w:w="4804" w:type="dxa"/>
          </w:tcPr>
          <w:p w:rsidR="005F7F5D" w:rsidRDefault="005F7F5D" w:rsidP="00474D79">
            <w:pPr>
              <w:rPr>
                <w:rFonts w:ascii="黑体" w:hint="default"/>
              </w:rPr>
            </w:pPr>
            <w:r>
              <w:rPr>
                <w:rFonts w:ascii="黑体" w:hint="default"/>
              </w:rPr>
              <w:t>窗口</w:t>
            </w:r>
            <w:r>
              <w:rPr>
                <w:rFonts w:ascii="黑体" w:hint="default"/>
              </w:rPr>
              <w:t>Resume</w:t>
            </w:r>
            <w:r>
              <w:rPr>
                <w:rFonts w:ascii="黑体" w:hint="default"/>
              </w:rPr>
              <w:t>开始</w:t>
            </w:r>
          </w:p>
        </w:tc>
      </w:tr>
      <w:tr w:rsidR="005F7F5D" w:rsidTr="00474D79">
        <w:tc>
          <w:tcPr>
            <w:tcW w:w="3724" w:type="dxa"/>
          </w:tcPr>
          <w:p w:rsidR="005F7F5D" w:rsidRDefault="005F7F5D" w:rsidP="00474D79">
            <w:pPr>
              <w:rPr>
                <w:rFonts w:ascii="黑体" w:hint="default"/>
              </w:rPr>
            </w:pPr>
            <w:r>
              <w:rPr>
                <w:rFonts w:ascii="黑体"/>
              </w:rPr>
              <w:t>am_on_resume_called</w:t>
            </w:r>
          </w:p>
        </w:tc>
        <w:tc>
          <w:tcPr>
            <w:tcW w:w="4804" w:type="dxa"/>
          </w:tcPr>
          <w:p w:rsidR="005F7F5D" w:rsidRDefault="005F7F5D" w:rsidP="00474D79">
            <w:pPr>
              <w:rPr>
                <w:rFonts w:ascii="黑体" w:hint="default"/>
              </w:rPr>
            </w:pPr>
            <w:r>
              <w:rPr>
                <w:rFonts w:ascii="黑体" w:hint="default"/>
              </w:rPr>
              <w:t>窗口</w:t>
            </w:r>
            <w:r>
              <w:rPr>
                <w:rFonts w:ascii="黑体" w:hint="default"/>
              </w:rPr>
              <w:t>Resume</w:t>
            </w:r>
            <w:r>
              <w:rPr>
                <w:rFonts w:ascii="黑体" w:hint="default"/>
              </w:rPr>
              <w:t>完毕</w:t>
            </w:r>
          </w:p>
        </w:tc>
      </w:tr>
      <w:tr w:rsidR="005F7F5D" w:rsidTr="00474D79">
        <w:tc>
          <w:tcPr>
            <w:tcW w:w="3724" w:type="dxa"/>
          </w:tcPr>
          <w:p w:rsidR="005F7F5D" w:rsidRDefault="005F7F5D" w:rsidP="00474D79">
            <w:pPr>
              <w:rPr>
                <w:rFonts w:ascii="黑体" w:hint="default"/>
              </w:rPr>
            </w:pPr>
            <w:r>
              <w:rPr>
                <w:rFonts w:ascii="黑体"/>
              </w:rPr>
              <w:t>am_pause_activity</w:t>
            </w:r>
          </w:p>
        </w:tc>
        <w:tc>
          <w:tcPr>
            <w:tcW w:w="4804" w:type="dxa"/>
          </w:tcPr>
          <w:p w:rsidR="005F7F5D" w:rsidRDefault="005F7F5D" w:rsidP="00474D79">
            <w:pPr>
              <w:rPr>
                <w:rFonts w:ascii="黑体" w:hint="default"/>
              </w:rPr>
            </w:pPr>
            <w:r>
              <w:rPr>
                <w:rFonts w:ascii="黑体" w:hint="default"/>
              </w:rPr>
              <w:t>窗口</w:t>
            </w:r>
            <w:r>
              <w:rPr>
                <w:rFonts w:ascii="黑体" w:hint="default"/>
              </w:rPr>
              <w:t>Pause</w:t>
            </w:r>
            <w:r>
              <w:rPr>
                <w:rFonts w:ascii="黑体" w:hint="default"/>
              </w:rPr>
              <w:t>开始</w:t>
            </w:r>
          </w:p>
        </w:tc>
      </w:tr>
      <w:tr w:rsidR="005F7F5D" w:rsidTr="00474D79">
        <w:tc>
          <w:tcPr>
            <w:tcW w:w="3724" w:type="dxa"/>
          </w:tcPr>
          <w:p w:rsidR="005F7F5D" w:rsidRDefault="005F7F5D" w:rsidP="00474D79">
            <w:pPr>
              <w:rPr>
                <w:rFonts w:ascii="黑体" w:hint="default"/>
              </w:rPr>
            </w:pPr>
            <w:r>
              <w:rPr>
                <w:rFonts w:ascii="黑体"/>
              </w:rPr>
              <w:t>am_on_paused_called</w:t>
            </w:r>
          </w:p>
        </w:tc>
        <w:tc>
          <w:tcPr>
            <w:tcW w:w="4804" w:type="dxa"/>
          </w:tcPr>
          <w:p w:rsidR="005F7F5D" w:rsidRDefault="005F7F5D" w:rsidP="00474D79">
            <w:pPr>
              <w:rPr>
                <w:rFonts w:ascii="黑体" w:hint="default"/>
              </w:rPr>
            </w:pPr>
            <w:r>
              <w:rPr>
                <w:rFonts w:ascii="黑体" w:hint="default"/>
              </w:rPr>
              <w:t>窗口</w:t>
            </w:r>
            <w:r>
              <w:rPr>
                <w:rFonts w:ascii="黑体" w:hint="default"/>
              </w:rPr>
              <w:t>Pause</w:t>
            </w:r>
            <w:r>
              <w:rPr>
                <w:rFonts w:ascii="黑体" w:hint="default"/>
              </w:rPr>
              <w:t>完毕</w:t>
            </w:r>
          </w:p>
        </w:tc>
      </w:tr>
      <w:tr w:rsidR="005F7F5D" w:rsidTr="00474D79">
        <w:tc>
          <w:tcPr>
            <w:tcW w:w="3724" w:type="dxa"/>
          </w:tcPr>
          <w:p w:rsidR="005F7F5D" w:rsidRDefault="005F7F5D" w:rsidP="00474D79">
            <w:pPr>
              <w:rPr>
                <w:rFonts w:ascii="黑体" w:hint="default"/>
              </w:rPr>
            </w:pPr>
            <w:r>
              <w:rPr>
                <w:rFonts w:ascii="黑体"/>
              </w:rPr>
              <w:t>am_failed_to_pause</w:t>
            </w:r>
          </w:p>
        </w:tc>
        <w:tc>
          <w:tcPr>
            <w:tcW w:w="4804" w:type="dxa"/>
          </w:tcPr>
          <w:p w:rsidR="005F7F5D" w:rsidRDefault="005F7F5D" w:rsidP="00474D79">
            <w:pPr>
              <w:rPr>
                <w:rFonts w:ascii="黑体" w:hint="default"/>
              </w:rPr>
            </w:pPr>
            <w:r>
              <w:rPr>
                <w:rFonts w:ascii="黑体" w:hint="default"/>
              </w:rPr>
              <w:t>窗口</w:t>
            </w:r>
            <w:r>
              <w:rPr>
                <w:rFonts w:ascii="黑体" w:hint="default"/>
              </w:rPr>
              <w:t>Pause</w:t>
            </w:r>
            <w:r>
              <w:rPr>
                <w:rFonts w:ascii="黑体" w:hint="default"/>
              </w:rPr>
              <w:t>超时</w:t>
            </w:r>
          </w:p>
        </w:tc>
      </w:tr>
      <w:tr w:rsidR="005F7F5D" w:rsidTr="00474D79">
        <w:tc>
          <w:tcPr>
            <w:tcW w:w="3724" w:type="dxa"/>
          </w:tcPr>
          <w:p w:rsidR="005F7F5D" w:rsidRDefault="005F7F5D" w:rsidP="00474D79">
            <w:pPr>
              <w:rPr>
                <w:rFonts w:ascii="黑体" w:hint="default"/>
              </w:rPr>
            </w:pPr>
            <w:r>
              <w:rPr>
                <w:rFonts w:ascii="黑体"/>
              </w:rPr>
              <w:t>am_finish_activity</w:t>
            </w:r>
          </w:p>
        </w:tc>
        <w:tc>
          <w:tcPr>
            <w:tcW w:w="4804" w:type="dxa"/>
          </w:tcPr>
          <w:p w:rsidR="005F7F5D" w:rsidRDefault="005F7F5D" w:rsidP="00474D79">
            <w:pPr>
              <w:rPr>
                <w:rFonts w:ascii="黑体" w:hint="default"/>
              </w:rPr>
            </w:pPr>
            <w:r>
              <w:rPr>
                <w:rFonts w:ascii="黑体" w:hint="default"/>
              </w:rPr>
              <w:t>应用</w:t>
            </w:r>
            <w:r>
              <w:rPr>
                <w:rFonts w:ascii="黑体" w:hint="default"/>
              </w:rPr>
              <w:t>Finish</w:t>
            </w:r>
            <w:r>
              <w:rPr>
                <w:rFonts w:ascii="黑体" w:hint="default"/>
              </w:rPr>
              <w:t>开始</w:t>
            </w:r>
          </w:p>
        </w:tc>
      </w:tr>
      <w:tr w:rsidR="005F7F5D" w:rsidTr="00474D79">
        <w:tc>
          <w:tcPr>
            <w:tcW w:w="3724" w:type="dxa"/>
          </w:tcPr>
          <w:p w:rsidR="005F7F5D" w:rsidRDefault="005F7F5D" w:rsidP="00474D79">
            <w:pPr>
              <w:rPr>
                <w:rFonts w:ascii="黑体" w:hint="default"/>
              </w:rPr>
            </w:pPr>
            <w:r>
              <w:rPr>
                <w:rFonts w:ascii="黑体"/>
              </w:rPr>
              <w:t>am_proc_died</w:t>
            </w:r>
          </w:p>
        </w:tc>
        <w:tc>
          <w:tcPr>
            <w:tcW w:w="4804" w:type="dxa"/>
          </w:tcPr>
          <w:p w:rsidR="005F7F5D" w:rsidRDefault="005F7F5D" w:rsidP="00474D79">
            <w:pPr>
              <w:rPr>
                <w:rFonts w:ascii="黑体" w:hint="default"/>
              </w:rPr>
            </w:pPr>
            <w:r>
              <w:rPr>
                <w:rFonts w:ascii="黑体" w:hint="default"/>
              </w:rPr>
              <w:t>进程死亡（比如被</w:t>
            </w:r>
            <w:r>
              <w:rPr>
                <w:rFonts w:ascii="黑体" w:hint="default"/>
              </w:rPr>
              <w:t>LowMemoryKiller</w:t>
            </w:r>
            <w:r>
              <w:rPr>
                <w:rFonts w:ascii="黑体" w:hint="default"/>
              </w:rPr>
              <w:t>杀死）</w:t>
            </w:r>
          </w:p>
        </w:tc>
      </w:tr>
    </w:tbl>
    <w:p w:rsidR="008F0121" w:rsidRDefault="005F7F5D" w:rsidP="008F0121">
      <w:pPr>
        <w:topLinePunct w:val="0"/>
        <w:adjustRightInd/>
        <w:snapToGrid/>
        <w:spacing w:before="0" w:after="0" w:line="360" w:lineRule="auto"/>
        <w:ind w:firstLineChars="200" w:firstLine="420"/>
        <w:rPr>
          <w:rFonts w:ascii="黑体" w:hint="default"/>
        </w:rPr>
      </w:pPr>
      <w:r>
        <w:rPr>
          <w:rFonts w:ascii="黑体" w:hint="default"/>
        </w:rPr>
        <w:t>在掌握了以上窗口生命周期</w:t>
      </w:r>
      <w:r>
        <w:rPr>
          <w:rFonts w:ascii="黑体" w:hint="default"/>
        </w:rPr>
        <w:t>log</w:t>
      </w:r>
      <w:r>
        <w:rPr>
          <w:rFonts w:ascii="黑体" w:hint="default"/>
        </w:rPr>
        <w:t>后，就可以从</w:t>
      </w:r>
      <w:r>
        <w:rPr>
          <w:rFonts w:ascii="黑体" w:hint="default"/>
        </w:rPr>
        <w:t>event.log</w:t>
      </w:r>
      <w:r>
        <w:rPr>
          <w:rFonts w:ascii="黑体" w:hint="default"/>
        </w:rPr>
        <w:t>中分析究竟是哪一个过程慢导致</w:t>
      </w:r>
      <w:r>
        <w:rPr>
          <w:rFonts w:ascii="黑体" w:hint="default"/>
        </w:rPr>
        <w:t>ANR</w:t>
      </w:r>
      <w:r>
        <w:rPr>
          <w:rFonts w:ascii="黑体" w:hint="default"/>
        </w:rPr>
        <w:t>发生，见下例。</w:t>
      </w:r>
    </w:p>
    <w:p w:rsidR="00897CC0" w:rsidRDefault="00897CC0" w:rsidP="00897CC0">
      <w:pPr>
        <w:rPr>
          <w:rFonts w:hint="default"/>
        </w:rPr>
      </w:pPr>
      <w:r>
        <w:rPr>
          <w:rFonts w:ascii="黑体" w:hAnsi="黑体" w:cs="黑体"/>
          <w:b/>
          <w:bCs/>
        </w:rPr>
        <w:t>1</w:t>
      </w:r>
      <w:r>
        <w:rPr>
          <w:rFonts w:ascii="黑体" w:hAnsi="黑体" w:cs="黑体"/>
          <w:b/>
          <w:bCs/>
        </w:rPr>
        <w:t>、创建进程慢：</w:t>
      </w:r>
      <w:r>
        <w:rPr>
          <w:rFonts w:ascii="黑体" w:hAnsi="黑体" w:cs="黑体"/>
        </w:rPr>
        <w:t>正常情况下启动应用创建进程所需</w:t>
      </w:r>
      <w:r>
        <w:t>的时间应当是</w:t>
      </w:r>
      <w:r>
        <w:t>300</w:t>
      </w:r>
      <w:r>
        <w:t>～</w:t>
      </w:r>
      <w:r>
        <w:t>500ms</w:t>
      </w:r>
      <w:r>
        <w:t>，在系统内存碎片化分配不出连续内存段或者</w:t>
      </w:r>
      <w:r>
        <w:t>CPU</w:t>
      </w:r>
      <w:r>
        <w:t>变频不正常时进程创建速度就会明显变慢，下面</w:t>
      </w:r>
      <w:r>
        <w:t>log</w:t>
      </w:r>
      <w:r>
        <w:t>中</w:t>
      </w:r>
      <w:r>
        <w:t>am_proc_start</w:t>
      </w:r>
      <w:r>
        <w:t>到</w:t>
      </w:r>
      <w:r>
        <w:t>am_proc_bound</w:t>
      </w:r>
      <w:r>
        <w:t>一共花费了</w:t>
      </w:r>
      <w:r>
        <w:t>4.5</w:t>
      </w:r>
      <w:r>
        <w:t>秒才创建出一个进程。这就可以排除应用问题，转而查找底层原因。</w:t>
      </w:r>
    </w:p>
    <w:tbl>
      <w:tblPr>
        <w:tblStyle w:val="a8"/>
        <w:tblW w:w="0" w:type="auto"/>
        <w:tblLook w:val="04A0" w:firstRow="1" w:lastRow="0" w:firstColumn="1" w:lastColumn="0" w:noHBand="0" w:noVBand="1"/>
      </w:tblPr>
      <w:tblGrid>
        <w:gridCol w:w="9629"/>
      </w:tblGrid>
      <w:tr w:rsidR="00897CC0" w:rsidTr="00897CC0">
        <w:tc>
          <w:tcPr>
            <w:tcW w:w="9629" w:type="dxa"/>
          </w:tcPr>
          <w:p w:rsidR="00897CC0" w:rsidRDefault="00897CC0" w:rsidP="00897CC0">
            <w:pPr>
              <w:rPr>
                <w:rFonts w:hint="default"/>
              </w:rPr>
            </w:pPr>
            <w:r>
              <w:t>01-23 10:08:28.590   615   631 I am_proc_start: [0,31528,10040,com.sprd.note,activity, com.sprd.note]</w:t>
            </w:r>
          </w:p>
          <w:p w:rsidR="00897CC0" w:rsidRPr="00897CC0" w:rsidRDefault="00897CC0" w:rsidP="00897CC0">
            <w:pPr>
              <w:rPr>
                <w:rFonts w:ascii="黑体" w:hint="default"/>
              </w:rPr>
            </w:pPr>
            <w:r>
              <w:t>01-23 10:08:33.230   615  1174 I am_proc_bound: [0,31528,com.sprd.note]</w:t>
            </w:r>
          </w:p>
        </w:tc>
      </w:tr>
    </w:tbl>
    <w:p w:rsidR="00897CC0" w:rsidRDefault="00897CC0" w:rsidP="00897CC0">
      <w:pPr>
        <w:spacing w:line="360" w:lineRule="auto"/>
        <w:rPr>
          <w:rFonts w:hint="default"/>
        </w:rPr>
      </w:pPr>
      <w:r>
        <w:rPr>
          <w:rFonts w:ascii="黑体" w:hAnsi="黑体" w:cs="黑体"/>
          <w:b/>
          <w:bCs/>
        </w:rPr>
        <w:t>2</w:t>
      </w:r>
      <w:r>
        <w:rPr>
          <w:rFonts w:ascii="黑体" w:hAnsi="黑体" w:cs="黑体"/>
          <w:b/>
          <w:bCs/>
        </w:rPr>
        <w:t>、窗口创建缓慢：</w:t>
      </w:r>
      <w:r>
        <w:rPr>
          <w:rFonts w:ascii="黑体" w:hAnsi="黑体" w:cs="黑体"/>
        </w:rPr>
        <w:t>log</w:t>
      </w:r>
      <w:r>
        <w:rPr>
          <w:rFonts w:ascii="黑体" w:hAnsi="黑体" w:cs="黑体"/>
        </w:rPr>
        <w:t>中可见，进程启动速度正常，但是用了</w:t>
      </w:r>
      <w:r>
        <w:rPr>
          <w:rFonts w:ascii="黑体" w:hAnsi="黑体" w:cs="黑体"/>
        </w:rPr>
        <w:t>6</w:t>
      </w:r>
      <w:r>
        <w:rPr>
          <w:rFonts w:ascii="黑体" w:hAnsi="黑体" w:cs="黑体"/>
        </w:rPr>
        <w:t>秒才完成</w:t>
      </w:r>
      <w:r>
        <w:rPr>
          <w:rFonts w:ascii="黑体" w:hAnsi="黑体" w:cs="黑体"/>
        </w:rPr>
        <w:t>Resume</w:t>
      </w:r>
      <w:r>
        <w:rPr>
          <w:rFonts w:ascii="黑体" w:hAnsi="黑体" w:cs="黑体"/>
        </w:rPr>
        <w:t>走到</w:t>
      </w:r>
      <w:r>
        <w:t>am_on_resume_called</w:t>
      </w:r>
      <w:r>
        <w:t>。如果单一应用反复出现此现象，就需要在应用的声明周期方法中分段添加</w:t>
      </w:r>
      <w:r>
        <w:t>log</w:t>
      </w:r>
      <w:r>
        <w:t>查找执行缓慢的代码；如果多个应用随机出现此现象，就需要对系统整体性能进行分析，查找阻塞点。</w:t>
      </w:r>
    </w:p>
    <w:tbl>
      <w:tblPr>
        <w:tblStyle w:val="a8"/>
        <w:tblW w:w="0" w:type="auto"/>
        <w:tblLook w:val="04A0" w:firstRow="1" w:lastRow="0" w:firstColumn="1" w:lastColumn="0" w:noHBand="0" w:noVBand="1"/>
      </w:tblPr>
      <w:tblGrid>
        <w:gridCol w:w="9629"/>
      </w:tblGrid>
      <w:tr w:rsidR="00897CC0" w:rsidTr="00897CC0">
        <w:tc>
          <w:tcPr>
            <w:tcW w:w="9629" w:type="dxa"/>
          </w:tcPr>
          <w:p w:rsidR="00897CC0" w:rsidRDefault="00897CC0" w:rsidP="00897CC0">
            <w:pPr>
              <w:rPr>
                <w:rFonts w:hint="default"/>
              </w:rPr>
            </w:pPr>
            <w:r>
              <w:t xml:space="preserve">07-12 12:39:53.830   592   608 I am_proc_start: </w:t>
            </w:r>
            <w:r>
              <w:lastRenderedPageBreak/>
              <w:t>[0,12735,10008,com.android.gallery3d,activity,com.android.gallery3d/.app.GalleryActivity]</w:t>
            </w:r>
          </w:p>
          <w:p w:rsidR="00897CC0" w:rsidRDefault="00897CC0" w:rsidP="00897CC0">
            <w:pPr>
              <w:rPr>
                <w:rFonts w:hint="default"/>
              </w:rPr>
            </w:pPr>
            <w:r>
              <w:t>07-12 12:39:54.340   592  1322 I am_proc_bound: [0,12735,com.android.gallery3d]</w:t>
            </w:r>
          </w:p>
          <w:p w:rsidR="00897CC0" w:rsidRDefault="00897CC0" w:rsidP="00897CC0">
            <w:pPr>
              <w:rPr>
                <w:rFonts w:hint="default"/>
              </w:rPr>
            </w:pPr>
            <w:r>
              <w:t>07-12 12:39:55.060   592  1322 I am_restart_activity: [0,1110839416,99,com.android.gallery3d/.app.GalleryActivity]</w:t>
            </w:r>
          </w:p>
          <w:p w:rsidR="00897CC0" w:rsidRDefault="00897CC0" w:rsidP="00897CC0">
            <w:pPr>
              <w:rPr>
                <w:rFonts w:hint="default"/>
              </w:rPr>
            </w:pPr>
            <w:r>
              <w:t>07-12 12:40:01.470 12735 12735 I am_on_resume_called: [0,com.android.gallery3d.app.GalleryActivity]</w:t>
            </w:r>
          </w:p>
          <w:p w:rsidR="00897CC0" w:rsidRPr="00897CC0" w:rsidRDefault="00897CC0" w:rsidP="00897CC0">
            <w:pPr>
              <w:rPr>
                <w:rFonts w:hint="default"/>
              </w:rPr>
            </w:pPr>
            <w:r>
              <w:t>07-12 12:40:02.070   592   608 I am_anr  : [0,12735,com.android.gallery3d,14203973,Input dispatching timed out (Waiting because no window has focus but there is a focused application that may eventually add a window when it finishes starting up.)]</w:t>
            </w:r>
          </w:p>
        </w:tc>
      </w:tr>
    </w:tbl>
    <w:p w:rsidR="00897CC0" w:rsidRDefault="00897CC0" w:rsidP="00897CC0">
      <w:pPr>
        <w:spacing w:line="360" w:lineRule="auto"/>
        <w:rPr>
          <w:rFonts w:hint="default"/>
        </w:rPr>
      </w:pPr>
      <w:r>
        <w:rPr>
          <w:rFonts w:ascii="黑体" w:hAnsi="黑体" w:cs="黑体"/>
          <w:b/>
          <w:bCs/>
        </w:rPr>
        <w:lastRenderedPageBreak/>
        <w:t>3</w:t>
      </w:r>
      <w:r>
        <w:rPr>
          <w:rFonts w:ascii="黑体" w:hAnsi="黑体" w:cs="黑体"/>
          <w:b/>
          <w:bCs/>
        </w:rPr>
        <w:t>、窗口</w:t>
      </w:r>
      <w:r>
        <w:rPr>
          <w:rFonts w:ascii="黑体" w:hAnsi="黑体" w:cs="黑体"/>
          <w:b/>
          <w:bCs/>
        </w:rPr>
        <w:t>Pause</w:t>
      </w:r>
      <w:r>
        <w:rPr>
          <w:rFonts w:ascii="黑体" w:hAnsi="黑体" w:cs="黑体"/>
          <w:b/>
          <w:bCs/>
        </w:rPr>
        <w:t>慢：</w:t>
      </w:r>
      <w:r>
        <w:t>log</w:t>
      </w:r>
      <w:r>
        <w:t>中可见，</w:t>
      </w:r>
      <w:r>
        <w:t>SlideshowEditActivity</w:t>
      </w:r>
      <w:r>
        <w:t>在</w:t>
      </w:r>
      <w:r>
        <w:t>05:14:57</w:t>
      </w:r>
      <w:r>
        <w:t>就已经收到</w:t>
      </w:r>
      <w:r>
        <w:t>AMS</w:t>
      </w:r>
      <w:r>
        <w:t>的</w:t>
      </w:r>
      <w:r>
        <w:t>am_pause_activity</w:t>
      </w:r>
      <w:r>
        <w:t>命令，但直到</w:t>
      </w:r>
      <w:r>
        <w:t>05:15:08</w:t>
      </w:r>
      <w:r>
        <w:t>才完成</w:t>
      </w:r>
      <w:r>
        <w:t>am_on_paused_called</w:t>
      </w:r>
      <w:r>
        <w:t>走完</w:t>
      </w:r>
      <w:r>
        <w:t>Pause</w:t>
      </w:r>
      <w:r>
        <w:t>流程。对于单一应用而言，前一个窗口</w:t>
      </w:r>
      <w:r>
        <w:t>Pause</w:t>
      </w:r>
      <w:r>
        <w:t>不下去新窗口就没法</w:t>
      </w:r>
      <w:r>
        <w:t>Resume</w:t>
      </w:r>
      <w:r>
        <w:t>出来，焦点长时间处于</w:t>
      </w:r>
      <w:r>
        <w:t>null</w:t>
      </w:r>
      <w:r>
        <w:t>状态就会触发窗口焦点转换</w:t>
      </w:r>
      <w:r>
        <w:t>ANR</w:t>
      </w:r>
      <w:r>
        <w:t>。这个例子需要应用检查窗口</w:t>
      </w:r>
      <w:r>
        <w:t>Pause</w:t>
      </w:r>
      <w:r>
        <w:t>慢的原因。</w:t>
      </w:r>
    </w:p>
    <w:tbl>
      <w:tblPr>
        <w:tblStyle w:val="a8"/>
        <w:tblW w:w="0" w:type="auto"/>
        <w:tblLook w:val="04A0" w:firstRow="1" w:lastRow="0" w:firstColumn="1" w:lastColumn="0" w:noHBand="0" w:noVBand="1"/>
      </w:tblPr>
      <w:tblGrid>
        <w:gridCol w:w="9629"/>
      </w:tblGrid>
      <w:tr w:rsidR="00897CC0" w:rsidTr="00897CC0">
        <w:tc>
          <w:tcPr>
            <w:tcW w:w="9629" w:type="dxa"/>
          </w:tcPr>
          <w:p w:rsidR="00897CC0" w:rsidRDefault="00897CC0" w:rsidP="00897CC0">
            <w:pPr>
              <w:rPr>
                <w:rFonts w:hint="default"/>
              </w:rPr>
            </w:pPr>
            <w:r>
              <w:t>06-09 05:14:57.913   628 25582 I am_pause_activity: [0,1115385600,com.android.mms/.ui.SlideshowEditActivity]</w:t>
            </w:r>
          </w:p>
          <w:p w:rsidR="00897CC0" w:rsidRDefault="00897CC0" w:rsidP="00897CC0">
            <w:pPr>
              <w:rPr>
                <w:rFonts w:hint="default"/>
              </w:rPr>
            </w:pPr>
            <w:r>
              <w:t>06-09 05:14:58.413   628   644 I am_restart_activity: [0,1116031944,213,com.android.mms/.ui.SlideEditorActivity]</w:t>
            </w:r>
          </w:p>
          <w:p w:rsidR="00897CC0" w:rsidRDefault="00897CC0" w:rsidP="00897CC0">
            <w:pPr>
              <w:rPr>
                <w:rFonts w:hint="default"/>
              </w:rPr>
            </w:pPr>
            <w:r>
              <w:t>06-09 05:15:08.933  2946  2946 I am_on_paused_called: [0,com.android.mms.ui.SlideshowEditActivity]</w:t>
            </w:r>
          </w:p>
          <w:p w:rsidR="00897CC0" w:rsidRDefault="00897CC0" w:rsidP="00897CC0">
            <w:pPr>
              <w:rPr>
                <w:rFonts w:hint="default"/>
              </w:rPr>
            </w:pPr>
            <w:r>
              <w:t>06-09 05:15:08.933   628 25580 I am_failed_to_pause: [0,1115385600,com.android.mms/.ui.SlideshowEditActivity,(none)]</w:t>
            </w:r>
          </w:p>
          <w:p w:rsidR="00897CC0" w:rsidRPr="00897CC0" w:rsidRDefault="00897CC0" w:rsidP="00897CC0">
            <w:pPr>
              <w:rPr>
                <w:rFonts w:hint="default"/>
              </w:rPr>
            </w:pPr>
            <w:r>
              <w:t>06-09 05:15:09.193   628   644 I am_anr  : [0,2946,com.android.mms,1082703461,Input dispatching timed out (Waiting because no window has focus but there is a focused application that may eventually add a window when it finishes starting up.)]</w:t>
            </w:r>
          </w:p>
        </w:tc>
      </w:tr>
    </w:tbl>
    <w:p w:rsidR="008F0121" w:rsidRPr="00897CC0" w:rsidRDefault="008F0121" w:rsidP="00897CC0">
      <w:pPr>
        <w:topLinePunct w:val="0"/>
        <w:adjustRightInd/>
        <w:snapToGrid/>
        <w:spacing w:before="0" w:after="0" w:line="360" w:lineRule="auto"/>
        <w:rPr>
          <w:rFonts w:ascii="黑体" w:hint="default"/>
        </w:rPr>
      </w:pPr>
    </w:p>
    <w:p w:rsidR="005F7F5D" w:rsidRPr="00016053" w:rsidRDefault="00016053" w:rsidP="00DE775D">
      <w:pPr>
        <w:pStyle w:val="22"/>
        <w:ind w:left="0"/>
        <w:rPr>
          <w:rFonts w:hint="default"/>
          <w:lang w:eastAsia="zh-CN"/>
        </w:rPr>
      </w:pPr>
      <w:bookmarkStart w:id="21" w:name="_Toc49524669"/>
      <w:r w:rsidRPr="00016053">
        <w:rPr>
          <w:lang w:eastAsia="zh-CN"/>
        </w:rPr>
        <w:t>kernel.log</w:t>
      </w:r>
      <w:bookmarkEnd w:id="21"/>
    </w:p>
    <w:p w:rsidR="009634BC" w:rsidRDefault="009634BC" w:rsidP="009634BC">
      <w:pPr>
        <w:topLinePunct w:val="0"/>
        <w:adjustRightInd/>
        <w:snapToGrid/>
        <w:spacing w:before="0" w:after="0" w:line="360" w:lineRule="auto"/>
        <w:ind w:firstLineChars="200" w:firstLine="420"/>
        <w:rPr>
          <w:rFonts w:hint="default"/>
        </w:rPr>
      </w:pPr>
      <w:r>
        <w:t>Kernel.log</w:t>
      </w:r>
      <w:r>
        <w:t>主要包含</w:t>
      </w:r>
      <w:r>
        <w:t>HAL</w:t>
      </w:r>
      <w:r>
        <w:t>层和</w:t>
      </w:r>
      <w:r>
        <w:t>Kernel</w:t>
      </w:r>
      <w:r>
        <w:t>层的信息，对于平时</w:t>
      </w:r>
      <w:r w:rsidR="00A961A4">
        <w:t>习</w:t>
      </w:r>
      <w:r>
        <w:t>惯于分析</w:t>
      </w:r>
      <w:r>
        <w:t>system.log</w:t>
      </w:r>
      <w:r>
        <w:t>和</w:t>
      </w:r>
      <w:r>
        <w:t>mian.log</w:t>
      </w:r>
      <w:r>
        <w:t>的程序员而言，其中的信息会比较难于理解。其实在分析</w:t>
      </w:r>
      <w:r>
        <w:t>ANR</w:t>
      </w:r>
      <w:r>
        <w:t>过程中，</w:t>
      </w:r>
      <w:r w:rsidR="00BA5714">
        <w:t>主要关注</w:t>
      </w:r>
      <w:r w:rsidR="00B70282">
        <w:t>有无</w:t>
      </w:r>
      <w:r w:rsidR="00874735">
        <w:t>内存</w:t>
      </w:r>
      <w:r w:rsidR="00B70282">
        <w:t>占用高</w:t>
      </w:r>
      <w:r w:rsidR="00874735">
        <w:t>，</w:t>
      </w:r>
      <w:r w:rsidR="00874735">
        <w:t xml:space="preserve">binder </w:t>
      </w:r>
      <w:r w:rsidR="00874735">
        <w:rPr>
          <w:rFonts w:hint="default"/>
        </w:rPr>
        <w:t>fail</w:t>
      </w:r>
      <w:r w:rsidR="00874735">
        <w:t>等</w:t>
      </w:r>
      <w:r w:rsidR="00B70282">
        <w:t>情况</w:t>
      </w:r>
      <w:r>
        <w:t>。</w:t>
      </w:r>
    </w:p>
    <w:p w:rsidR="00CD2479" w:rsidRDefault="00CD2479" w:rsidP="00CD2479">
      <w:pPr>
        <w:pStyle w:val="HTML8"/>
        <w:ind w:firstLineChars="250" w:firstLine="525"/>
        <w:rPr>
          <w:rFonts w:ascii="Arial" w:hAnsi="Arial" w:cs="Arial" w:hint="default"/>
          <w:sz w:val="21"/>
          <w:szCs w:val="21"/>
        </w:rPr>
      </w:pPr>
      <w:r w:rsidRPr="00CD2479">
        <w:rPr>
          <w:rFonts w:ascii="Arial" w:hAnsi="Arial" w:cs="Arial"/>
          <w:sz w:val="21"/>
          <w:szCs w:val="21"/>
        </w:rPr>
        <w:t>针对</w:t>
      </w:r>
      <w:r w:rsidRPr="00CD2479">
        <w:rPr>
          <w:rFonts w:ascii="Arial" w:hAnsi="Arial" w:cs="Arial" w:hint="default"/>
          <w:sz w:val="21"/>
          <w:szCs w:val="21"/>
        </w:rPr>
        <w:t>ANR</w:t>
      </w:r>
      <w:r w:rsidRPr="00CD2479">
        <w:rPr>
          <w:rFonts w:ascii="Arial" w:hAnsi="Arial" w:cs="Arial" w:hint="default"/>
          <w:sz w:val="21"/>
          <w:szCs w:val="21"/>
        </w:rPr>
        <w:t>问题分析一般关注</w:t>
      </w:r>
      <w:r w:rsidRPr="00CD2479">
        <w:rPr>
          <w:rFonts w:ascii="Arial" w:hAnsi="Arial" w:cs="Arial"/>
          <w:sz w:val="21"/>
          <w:szCs w:val="21"/>
        </w:rPr>
        <w:t>lmk</w:t>
      </w:r>
      <w:r w:rsidRPr="00CD2479">
        <w:rPr>
          <w:rFonts w:ascii="Arial" w:hAnsi="Arial" w:cs="Arial"/>
          <w:sz w:val="21"/>
          <w:szCs w:val="21"/>
        </w:rPr>
        <w:t>查杀</w:t>
      </w:r>
      <w:r w:rsidRPr="00CD2479">
        <w:rPr>
          <w:rFonts w:ascii="Arial" w:hAnsi="Arial" w:cs="Arial" w:hint="default"/>
          <w:sz w:val="21"/>
          <w:szCs w:val="21"/>
        </w:rPr>
        <w:t>频繁，或者杀到</w:t>
      </w:r>
      <w:r w:rsidRPr="00CD2479">
        <w:rPr>
          <w:rFonts w:ascii="Arial" w:hAnsi="Arial" w:cs="Arial"/>
          <w:sz w:val="21"/>
          <w:szCs w:val="21"/>
        </w:rPr>
        <w:t>ad</w:t>
      </w:r>
      <w:r w:rsidRPr="00CD2479">
        <w:rPr>
          <w:rFonts w:ascii="Arial" w:hAnsi="Arial" w:cs="Arial" w:hint="default"/>
          <w:sz w:val="21"/>
          <w:szCs w:val="21"/>
        </w:rPr>
        <w:t>j 200</w:t>
      </w:r>
      <w:r w:rsidRPr="00CD2479">
        <w:rPr>
          <w:rFonts w:ascii="Arial" w:hAnsi="Arial" w:cs="Arial"/>
          <w:sz w:val="21"/>
          <w:szCs w:val="21"/>
        </w:rPr>
        <w:t>到</w:t>
      </w:r>
      <w:r w:rsidR="00B70282" w:rsidRPr="00CD2479">
        <w:rPr>
          <w:rFonts w:ascii="Arial" w:hAnsi="Arial" w:cs="Arial"/>
          <w:sz w:val="21"/>
          <w:szCs w:val="21"/>
        </w:rPr>
        <w:t xml:space="preserve"> </w:t>
      </w:r>
      <w:r w:rsidRPr="00CD2479">
        <w:rPr>
          <w:rFonts w:ascii="Arial" w:hAnsi="Arial" w:cs="Arial" w:hint="default"/>
          <w:sz w:val="21"/>
          <w:szCs w:val="21"/>
        </w:rPr>
        <w:t>0</w:t>
      </w:r>
      <w:r w:rsidRPr="00CD2479">
        <w:rPr>
          <w:rFonts w:ascii="Arial" w:hAnsi="Arial" w:cs="Arial" w:hint="default"/>
          <w:sz w:val="21"/>
          <w:szCs w:val="21"/>
        </w:rPr>
        <w:t>，主要</w:t>
      </w:r>
      <w:r w:rsidRPr="00CD2479">
        <w:rPr>
          <w:rFonts w:ascii="Arial" w:hAnsi="Arial" w:cs="Arial"/>
          <w:sz w:val="21"/>
          <w:szCs w:val="21"/>
        </w:rPr>
        <w:t>查看</w:t>
      </w:r>
      <w:r w:rsidRPr="00CD2479">
        <w:rPr>
          <w:rFonts w:ascii="Arial" w:hAnsi="Arial" w:cs="Arial" w:hint="default"/>
          <w:sz w:val="21"/>
          <w:szCs w:val="21"/>
        </w:rPr>
        <w:t>的</w:t>
      </w:r>
      <w:r w:rsidRPr="00CD2479">
        <w:rPr>
          <w:rFonts w:ascii="Arial" w:hAnsi="Arial" w:cs="Arial" w:hint="default"/>
          <w:sz w:val="21"/>
          <w:szCs w:val="21"/>
        </w:rPr>
        <w:t>Log</w:t>
      </w:r>
      <w:r w:rsidRPr="00CD2479">
        <w:rPr>
          <w:rFonts w:ascii="Arial" w:hAnsi="Arial" w:cs="Arial" w:hint="default"/>
          <w:sz w:val="21"/>
          <w:szCs w:val="21"/>
        </w:rPr>
        <w:t>有</w:t>
      </w:r>
      <w:r w:rsidRPr="00CD2479">
        <w:rPr>
          <w:rFonts w:ascii="Arial" w:hAnsi="Arial" w:cs="Arial" w:hint="default"/>
          <w:sz w:val="21"/>
          <w:szCs w:val="21"/>
        </w:rPr>
        <w:t>out of memory,</w:t>
      </w:r>
      <w:r w:rsidRPr="00CD2479">
        <w:rPr>
          <w:rFonts w:ascii="Arial" w:hAnsi="Arial" w:cs="Arial"/>
          <w:sz w:val="21"/>
          <w:szCs w:val="21"/>
        </w:rPr>
        <w:t xml:space="preserve"> emem</w:t>
      </w:r>
      <w:r w:rsidRPr="00CD2479">
        <w:rPr>
          <w:rFonts w:ascii="Arial" w:hAnsi="Arial" w:cs="Arial" w:hint="default"/>
          <w:sz w:val="21"/>
          <w:szCs w:val="21"/>
        </w:rPr>
        <w:t>info</w:t>
      </w:r>
      <w:r w:rsidRPr="00CD2479">
        <w:rPr>
          <w:rFonts w:ascii="Arial" w:hAnsi="Arial" w:cs="Arial"/>
          <w:sz w:val="21"/>
          <w:szCs w:val="21"/>
        </w:rPr>
        <w:t>的</w:t>
      </w:r>
      <w:r w:rsidRPr="00CD2479">
        <w:rPr>
          <w:rFonts w:ascii="Arial" w:hAnsi="Arial" w:cs="Arial" w:hint="default"/>
          <w:sz w:val="21"/>
          <w:szCs w:val="21"/>
        </w:rPr>
        <w:t>打印等</w:t>
      </w:r>
      <w:r>
        <w:rPr>
          <w:rFonts w:ascii="Arial" w:hAnsi="Arial" w:cs="Arial"/>
          <w:sz w:val="21"/>
          <w:szCs w:val="21"/>
        </w:rPr>
        <w:t>。</w:t>
      </w:r>
    </w:p>
    <w:p w:rsidR="00DB1E51" w:rsidRDefault="00DB1E51" w:rsidP="00DB1E51">
      <w:pPr>
        <w:pStyle w:val="HTML8"/>
        <w:rPr>
          <w:rFonts w:ascii="Arial" w:hAnsi="Arial" w:cs="Arial" w:hint="default"/>
          <w:sz w:val="21"/>
          <w:szCs w:val="21"/>
        </w:rPr>
      </w:pPr>
      <w:r>
        <w:rPr>
          <w:rFonts w:ascii="Arial" w:hAnsi="Arial" w:cs="Arial" w:hint="default"/>
          <w:sz w:val="21"/>
          <w:szCs w:val="21"/>
        </w:rPr>
        <w:t>e</w:t>
      </w:r>
      <w:r>
        <w:rPr>
          <w:rFonts w:ascii="Arial" w:hAnsi="Arial" w:cs="Arial"/>
          <w:sz w:val="21"/>
          <w:szCs w:val="21"/>
        </w:rPr>
        <w:t>mem</w:t>
      </w:r>
      <w:r>
        <w:rPr>
          <w:rFonts w:ascii="Arial" w:hAnsi="Arial" w:cs="Arial"/>
          <w:sz w:val="21"/>
          <w:szCs w:val="21"/>
        </w:rPr>
        <w:t>相关</w:t>
      </w:r>
      <w:r>
        <w:rPr>
          <w:rFonts w:ascii="Arial" w:hAnsi="Arial" w:cs="Arial" w:hint="default"/>
          <w:sz w:val="21"/>
          <w:szCs w:val="21"/>
        </w:rPr>
        <w:t>打印</w:t>
      </w:r>
    </w:p>
    <w:tbl>
      <w:tblPr>
        <w:tblStyle w:val="a8"/>
        <w:tblW w:w="0" w:type="auto"/>
        <w:tblLook w:val="04A0" w:firstRow="1" w:lastRow="0" w:firstColumn="1" w:lastColumn="0" w:noHBand="0" w:noVBand="1"/>
      </w:tblPr>
      <w:tblGrid>
        <w:gridCol w:w="9629"/>
      </w:tblGrid>
      <w:tr w:rsidR="00CD2479" w:rsidTr="00CD2479">
        <w:tc>
          <w:tcPr>
            <w:tcW w:w="9629" w:type="dxa"/>
          </w:tcPr>
          <w:p w:rsidR="00CD2479" w:rsidRPr="00CD2479" w:rsidRDefault="00CD2479" w:rsidP="00CD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D2479">
              <w:rPr>
                <w:rFonts w:ascii="Courier New" w:hAnsi="Courier New" w:cs="Courier New"/>
                <w:color w:val="000000"/>
                <w:kern w:val="0"/>
                <w:sz w:val="27"/>
                <w:szCs w:val="27"/>
              </w:rPr>
              <w:t>++++++++++++++++++++++E_SHOW_MEM_BEGIN++++++++++++++++++++</w:t>
            </w:r>
          </w:p>
          <w:p w:rsidR="00CD2479" w:rsidRPr="00CD2479" w:rsidRDefault="00CD2479" w:rsidP="00CD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D2479">
              <w:rPr>
                <w:rFonts w:ascii="Courier New" w:hAnsi="Courier New" w:cs="Courier New"/>
                <w:color w:val="000000"/>
                <w:kern w:val="0"/>
                <w:sz w:val="27"/>
                <w:szCs w:val="27"/>
              </w:rPr>
              <w:t xml:space="preserve">7ED34 &lt;6&gt; [45932.234430][08-22 16:06:30.234] emem: The </w:t>
            </w:r>
            <w:r w:rsidRPr="00CD2479">
              <w:rPr>
                <w:rFonts w:ascii="Courier New" w:hAnsi="Courier New" w:cs="Courier New"/>
                <w:color w:val="000000"/>
                <w:kern w:val="0"/>
                <w:sz w:val="27"/>
                <w:szCs w:val="27"/>
              </w:rPr>
              <w:lastRenderedPageBreak/>
              <w:t>killed process adj = 0</w:t>
            </w:r>
          </w:p>
          <w:p w:rsidR="00CD2479" w:rsidRPr="00CD2479" w:rsidRDefault="00CD2479" w:rsidP="00CD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D2479">
              <w:rPr>
                <w:rFonts w:ascii="Courier New" w:hAnsi="Courier New" w:cs="Courier New"/>
                <w:color w:val="000000"/>
                <w:kern w:val="0"/>
                <w:sz w:val="27"/>
                <w:szCs w:val="27"/>
              </w:rPr>
              <w:t>7ED35 &lt;6&gt; [45932.234435][08-22 16:06:30.234] e_show_mem: Enhanced Mem-Info:</w:t>
            </w:r>
          </w:p>
          <w:p w:rsidR="00CD2479" w:rsidRPr="00CD2479" w:rsidRDefault="00CD2479" w:rsidP="00CD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D2479">
              <w:rPr>
                <w:rFonts w:ascii="Courier New" w:hAnsi="Courier New" w:cs="Courier New"/>
                <w:color w:val="000000"/>
                <w:kern w:val="0"/>
                <w:sz w:val="27"/>
                <w:szCs w:val="27"/>
              </w:rPr>
              <w:t>7ED36 &lt;6&gt; [45932.234440][08-22 16:06:30.234] e_show_mem: E_SHOW_MEM_ALL</w:t>
            </w:r>
          </w:p>
          <w:p w:rsidR="00CD2479" w:rsidRPr="00CD2479" w:rsidRDefault="00CD2479" w:rsidP="00CD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D2479">
              <w:rPr>
                <w:rFonts w:ascii="Courier New" w:hAnsi="Courier New" w:cs="Courier New"/>
                <w:color w:val="000000"/>
                <w:kern w:val="0"/>
                <w:sz w:val="27"/>
                <w:szCs w:val="27"/>
              </w:rPr>
              <w:t>7ED37 &lt;6&gt; [45932.234444][08-22 16:06:30.234] e_show_mem: Enhanced Mem-info :SHOW MEM</w:t>
            </w:r>
          </w:p>
          <w:p w:rsidR="00CD2479" w:rsidRPr="00CD2479" w:rsidRDefault="00CD2479" w:rsidP="00CD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CD2479">
              <w:rPr>
                <w:rFonts w:ascii="Courier New" w:hAnsi="Courier New" w:cs="Courier New"/>
                <w:color w:val="000000"/>
                <w:kern w:val="0"/>
                <w:sz w:val="27"/>
                <w:szCs w:val="27"/>
              </w:rPr>
              <w:t>7ED38 &lt;4&gt; [45932.234449][08-22 16:06:30.234] Mem-Info:</w:t>
            </w:r>
          </w:p>
          <w:p w:rsidR="00CD2479" w:rsidRPr="00CD2479" w:rsidRDefault="00CD2479" w:rsidP="00CD2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CD2479">
              <w:rPr>
                <w:rFonts w:ascii="Courier New" w:hAnsi="Courier New" w:cs="Courier New"/>
                <w:color w:val="000000"/>
                <w:kern w:val="0"/>
                <w:sz w:val="27"/>
                <w:szCs w:val="27"/>
              </w:rPr>
              <w:t xml:space="preserve">7ED39 &lt;4&gt; [45932.234464][08-22 16:06:30.234] active_anon:16852 inactive_anon:15603 </w:t>
            </w:r>
          </w:p>
        </w:tc>
      </w:tr>
    </w:tbl>
    <w:p w:rsidR="00CD2479" w:rsidRPr="00CD2479" w:rsidRDefault="00324DDD" w:rsidP="00CD2479">
      <w:pPr>
        <w:pStyle w:val="HTML8"/>
        <w:rPr>
          <w:rFonts w:ascii="Arial" w:hAnsi="Arial" w:cs="Arial" w:hint="default"/>
          <w:sz w:val="21"/>
          <w:szCs w:val="21"/>
        </w:rPr>
      </w:pPr>
      <w:r>
        <w:rPr>
          <w:color w:val="000000"/>
          <w:kern w:val="0"/>
          <w:sz w:val="27"/>
          <w:szCs w:val="27"/>
        </w:rPr>
        <w:lastRenderedPageBreak/>
        <w:t>page allocation failure: order</w:t>
      </w:r>
      <w:r>
        <w:rPr>
          <w:color w:val="000000"/>
          <w:kern w:val="0"/>
          <w:sz w:val="27"/>
          <w:szCs w:val="27"/>
        </w:rPr>
        <w:t>的</w:t>
      </w:r>
      <w:r>
        <w:rPr>
          <w:color w:val="000000"/>
          <w:kern w:val="0"/>
          <w:sz w:val="27"/>
          <w:szCs w:val="27"/>
        </w:rPr>
        <w:t>log</w:t>
      </w:r>
      <w:r>
        <w:rPr>
          <w:color w:val="000000"/>
          <w:kern w:val="0"/>
          <w:sz w:val="27"/>
          <w:szCs w:val="27"/>
        </w:rPr>
        <w:t>及</w:t>
      </w:r>
      <w:r>
        <w:rPr>
          <w:rFonts w:hint="default"/>
          <w:color w:val="000000"/>
          <w:kern w:val="0"/>
          <w:sz w:val="27"/>
          <w:szCs w:val="27"/>
        </w:rPr>
        <w:t>调用</w:t>
      </w:r>
      <w:r>
        <w:rPr>
          <w:color w:val="000000"/>
          <w:kern w:val="0"/>
          <w:sz w:val="27"/>
          <w:szCs w:val="27"/>
        </w:rPr>
        <w:t>dump</w:t>
      </w:r>
    </w:p>
    <w:tbl>
      <w:tblPr>
        <w:tblStyle w:val="a8"/>
        <w:tblW w:w="0" w:type="auto"/>
        <w:tblLook w:val="04A0" w:firstRow="1" w:lastRow="0" w:firstColumn="1" w:lastColumn="0" w:noHBand="0" w:noVBand="1"/>
      </w:tblPr>
      <w:tblGrid>
        <w:gridCol w:w="9629"/>
      </w:tblGrid>
      <w:tr w:rsidR="00324DDD" w:rsidTr="00324DDD">
        <w:tc>
          <w:tcPr>
            <w:tcW w:w="9629" w:type="dxa"/>
          </w:tcPr>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222EC &lt;4&gt; [55857.482977][08-11 17:41:54.482] CpuTracker: page allocation failure: order:0, mode:0x1094020(GFP_ATOMIC|__GFP_COMP|__GFP_NOMEMALLOC), nodemask=(null)</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222ED &lt;6&gt; [55857.483001][08-11 17:41:54.483] CpuTracker cpuset=foreground mems_allowed=0</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222EE &lt;4&gt; [55857.483017][08-11 17:41:54.483] CPU: 4 PID: 1101 Comm: CpuTracker Tainted: G           O    4.14.188+-ab33247 #1</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222EF &lt;4&gt; [55857.483020][08-11 17:41:54.483] Hardware name: Spreadtrum SC9863A SoC (DT)</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222F0 &lt;4&gt; [55857.483024][08-11 17:41:54.483] Call trace:</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222F1 &lt;4&gt; [55857.483038][08-11 17:41:54.483] dump_backtrace+0x0/0x1a0</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222F2 &lt;4&gt; [55857.483043][08-11 17:41:54.483] show_stack+0x20/0x2c</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222F3 &lt;4&gt; [55857.483049][08-11 17:41:54.483] dump_stack+0xa4/0xf0</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222F4 &lt;4&gt; [55857.483056][08-11 17:41:54.483] warn_alloc+0x118/0x1ac</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222F5 &lt;4&gt; [55857.483061][08-11 17:41:54.483] __alloc_pages_nodemask+0xf98/0xfb8</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222F6 &lt;4&gt; [55857.483067][08-11 17:41:54.483] new_slab+0x138/0x680</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24DDD">
              <w:rPr>
                <w:rFonts w:ascii="Courier New" w:hAnsi="Courier New" w:cs="Courier New"/>
                <w:color w:val="000000"/>
                <w:kern w:val="0"/>
                <w:sz w:val="27"/>
                <w:szCs w:val="27"/>
              </w:rPr>
              <w:t>222F7 &lt;4&gt; [55857.483072][08-11 17:41:54.483] ___slab_alloc+0x440/0x598</w:t>
            </w:r>
          </w:p>
          <w:p w:rsidR="00324DDD" w:rsidRPr="00324DDD" w:rsidRDefault="00324DDD" w:rsidP="00324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黑体" w:hint="default"/>
                <w:b/>
                <w:bCs/>
              </w:rPr>
            </w:pPr>
            <w:r w:rsidRPr="00324DDD">
              <w:rPr>
                <w:rFonts w:ascii="Courier New" w:hAnsi="Courier New" w:cs="Courier New"/>
                <w:color w:val="000000"/>
                <w:kern w:val="0"/>
                <w:sz w:val="27"/>
                <w:szCs w:val="27"/>
              </w:rPr>
              <w:t>222F8 &lt;4&gt; [55857.483075][08-11 17:41:54.483] kmem_cache_alloc+0x280/0x2fc</w:t>
            </w:r>
          </w:p>
        </w:tc>
      </w:tr>
    </w:tbl>
    <w:p w:rsidR="005F7F5D" w:rsidRPr="00324DDD" w:rsidRDefault="00324DDD" w:rsidP="005F7F5D">
      <w:pPr>
        <w:spacing w:line="360" w:lineRule="auto"/>
        <w:rPr>
          <w:rFonts w:hint="default"/>
        </w:rPr>
      </w:pPr>
      <w:r w:rsidRPr="00324DDD">
        <w:t>当然</w:t>
      </w:r>
      <w:r w:rsidRPr="00324DDD">
        <w:rPr>
          <w:rFonts w:hint="default"/>
        </w:rPr>
        <w:t>不是所有这些打印</w:t>
      </w:r>
      <w:r w:rsidRPr="00324DDD">
        <w:t>都</w:t>
      </w:r>
      <w:r w:rsidRPr="00324DDD">
        <w:rPr>
          <w:rFonts w:hint="default"/>
        </w:rPr>
        <w:t>有问题，要结合具体问题。</w:t>
      </w:r>
    </w:p>
    <w:p w:rsidR="005E4BE2" w:rsidRPr="005E4BE2" w:rsidRDefault="005E4BE2" w:rsidP="00DE775D">
      <w:pPr>
        <w:pStyle w:val="22"/>
        <w:ind w:left="0"/>
        <w:rPr>
          <w:rFonts w:hint="default"/>
          <w:lang w:eastAsia="zh-CN"/>
        </w:rPr>
      </w:pPr>
      <w:bookmarkStart w:id="22" w:name="_Toc49524670"/>
      <w:r w:rsidRPr="005E4BE2">
        <w:rPr>
          <w:lang w:eastAsia="zh-CN"/>
        </w:rPr>
        <w:lastRenderedPageBreak/>
        <w:t>trace.log</w:t>
      </w:r>
      <w:bookmarkEnd w:id="22"/>
    </w:p>
    <w:p w:rsidR="005F7F5D" w:rsidRPr="00F53CD4" w:rsidRDefault="00F53CD4" w:rsidP="00F53CD4">
      <w:pPr>
        <w:spacing w:line="360" w:lineRule="auto"/>
        <w:rPr>
          <w:rFonts w:hint="default"/>
        </w:rPr>
      </w:pPr>
      <w:r>
        <w:t xml:space="preserve">    </w:t>
      </w:r>
      <w:r w:rsidRPr="00F53CD4">
        <w:t>系统生成的</w:t>
      </w:r>
      <w:r w:rsidRPr="00F53CD4">
        <w:t>Trace</w:t>
      </w:r>
      <w:r w:rsidRPr="00F53CD4">
        <w:t>文件保存在</w:t>
      </w:r>
      <w:r w:rsidRPr="00F53CD4">
        <w:t>data/anr,</w:t>
      </w:r>
      <w:r w:rsidR="007D3A37">
        <w:t>可以用</w:t>
      </w:r>
      <w:r w:rsidRPr="00F53CD4">
        <w:t>命令</w:t>
      </w:r>
      <w:r w:rsidRPr="00F53CD4">
        <w:t>adb pull data/anr/</w:t>
      </w:r>
      <w:r w:rsidRPr="00F53CD4">
        <w:t>取出</w:t>
      </w:r>
      <w:r>
        <w:t>。</w:t>
      </w:r>
      <w:r w:rsidRPr="00F53CD4">
        <w:t>traces.txt</w:t>
      </w:r>
      <w:r w:rsidRPr="00F53CD4">
        <w:t>只保留最后一次</w:t>
      </w:r>
      <w:r w:rsidRPr="00F53CD4">
        <w:t>ANR</w:t>
      </w:r>
      <w:r w:rsidRPr="00F53CD4">
        <w:t>的信息</w:t>
      </w:r>
      <w:r w:rsidRPr="00F53CD4">
        <w:t>,Android</w:t>
      </w:r>
      <w:r w:rsidRPr="00F53CD4">
        <w:t>系统有个</w:t>
      </w:r>
      <w:r w:rsidRPr="00F53CD4">
        <w:t>DropBox</w:t>
      </w:r>
      <w:r w:rsidRPr="00F53CD4">
        <w:t>功能功能</w:t>
      </w:r>
      <w:r>
        <w:t>，</w:t>
      </w:r>
      <w:r w:rsidRPr="00F53CD4">
        <w:t>它能记录系统出现的</w:t>
      </w:r>
      <w:r w:rsidR="006A5C4C">
        <w:t>andr,</w:t>
      </w:r>
      <w:r w:rsidRPr="00F53CD4">
        <w:t>crash</w:t>
      </w:r>
      <w:r w:rsidR="006A5C4C">
        <w:t>等</w:t>
      </w:r>
      <w:r w:rsidRPr="00F53CD4">
        <w:t>错误</w:t>
      </w:r>
      <w:r w:rsidRPr="00F53CD4">
        <w:t>.</w:t>
      </w:r>
      <w:r w:rsidRPr="00F53CD4">
        <w:t>因此</w:t>
      </w:r>
      <w:r w:rsidR="006A5C4C">
        <w:t>，在</w:t>
      </w:r>
      <w:r w:rsidR="006A5C4C">
        <w:t>android log</w:t>
      </w:r>
      <w:r w:rsidR="006A5C4C">
        <w:t>下找不到</w:t>
      </w:r>
      <w:r w:rsidR="006A5C4C">
        <w:t>trace log</w:t>
      </w:r>
      <w:r w:rsidR="006A5C4C">
        <w:t>时，要看下</w:t>
      </w:r>
      <w:r w:rsidR="006A5C4C">
        <w:t>dropbox</w:t>
      </w:r>
      <w:r w:rsidR="006A5C4C">
        <w:t>中是否</w:t>
      </w:r>
      <w:r w:rsidRPr="00F53CD4">
        <w:t>保留有发生过的</w:t>
      </w:r>
      <w:r w:rsidRPr="00F53CD4">
        <w:t>ANR</w:t>
      </w:r>
      <w:r w:rsidRPr="00F53CD4">
        <w:t>的信息</w:t>
      </w:r>
      <w:r w:rsidRPr="00F53CD4">
        <w:t>.(log</w:t>
      </w:r>
      <w:r w:rsidRPr="00F53CD4">
        <w:t>路径</w:t>
      </w:r>
      <w:r w:rsidRPr="00F53CD4">
        <w:t>:/data/system/dropbox)</w:t>
      </w:r>
      <w:r>
        <w:t>。</w:t>
      </w:r>
    </w:p>
    <w:p w:rsidR="002E1BA0" w:rsidRDefault="007420CB" w:rsidP="007420CB">
      <w:pPr>
        <w:ind w:firstLine="420"/>
        <w:rPr>
          <w:rFonts w:hint="default"/>
        </w:rPr>
      </w:pPr>
      <w:r>
        <w:rPr>
          <w:rFonts w:hint="default"/>
        </w:rPr>
        <w:t>Trace log</w:t>
      </w:r>
      <w:r>
        <w:t>中保存</w:t>
      </w:r>
      <w:r>
        <w:t>ANR</w:t>
      </w:r>
      <w:r>
        <w:t>前运行的线程的调用栈信息，利用这些信息查看主线程的运行情况，是否有</w:t>
      </w:r>
      <w:r>
        <w:t>blocked</w:t>
      </w:r>
      <w:r>
        <w:t>耗时等情况。对应的每个调用栈信息大致说明如下，以</w:t>
      </w:r>
    </w:p>
    <w:p w:rsidR="007420CB" w:rsidRPr="007420CB" w:rsidRDefault="007420CB" w:rsidP="00DD264D">
      <w:pPr>
        <w:numPr>
          <w:ilvl w:val="0"/>
          <w:numId w:val="35"/>
        </w:numPr>
        <w:topLinePunct w:val="0"/>
        <w:adjustRightInd/>
        <w:snapToGrid/>
        <w:spacing w:before="0" w:after="0" w:line="240" w:lineRule="auto"/>
        <w:ind w:left="120"/>
        <w:rPr>
          <w:rFonts w:ascii="Consolas" w:eastAsia="微软雅黑" w:hAnsi="Consolas" w:cs="Consolas" w:hint="default"/>
          <w:color w:val="383A42"/>
          <w:kern w:val="0"/>
        </w:rPr>
      </w:pPr>
      <w:r w:rsidRPr="007420CB">
        <w:rPr>
          <w:rFonts w:ascii="Consolas" w:eastAsia="微软雅黑" w:hAnsi="Consolas" w:cs="Consolas"/>
          <w:color w:val="50A14F"/>
          <w:kern w:val="0"/>
        </w:rPr>
        <w:t>"Signal Catcher"</w:t>
      </w:r>
      <w:r w:rsidRPr="007420CB">
        <w:rPr>
          <w:rFonts w:ascii="Consolas" w:eastAsia="微软雅黑" w:hAnsi="Consolas" w:cs="Consolas"/>
          <w:color w:val="383A42"/>
          <w:kern w:val="0"/>
        </w:rPr>
        <w:t> daemon prio=</w:t>
      </w:r>
      <w:r w:rsidRPr="007420CB">
        <w:rPr>
          <w:rFonts w:ascii="Consolas" w:eastAsia="微软雅黑" w:hAnsi="Consolas" w:cs="Consolas"/>
          <w:color w:val="986801"/>
          <w:kern w:val="0"/>
        </w:rPr>
        <w:t>5</w:t>
      </w:r>
      <w:r w:rsidRPr="007420CB">
        <w:rPr>
          <w:rFonts w:ascii="Consolas" w:eastAsia="微软雅黑" w:hAnsi="Consolas" w:cs="Consolas"/>
          <w:color w:val="383A42"/>
          <w:kern w:val="0"/>
        </w:rPr>
        <w:t xml:space="preserve"> tid=</w:t>
      </w:r>
      <w:r w:rsidRPr="007420CB">
        <w:rPr>
          <w:rFonts w:ascii="Consolas" w:eastAsia="微软雅黑" w:hAnsi="Consolas" w:cs="Consolas"/>
          <w:color w:val="986801"/>
          <w:kern w:val="0"/>
        </w:rPr>
        <w:t>3</w:t>
      </w:r>
      <w:r w:rsidRPr="007420CB">
        <w:rPr>
          <w:rFonts w:ascii="Consolas" w:eastAsia="微软雅黑" w:hAnsi="Consolas" w:cs="Consolas"/>
          <w:color w:val="383A42"/>
          <w:kern w:val="0"/>
        </w:rPr>
        <w:t xml:space="preserve"> Runnable</w:t>
      </w:r>
    </w:p>
    <w:p w:rsidR="007420CB" w:rsidRPr="007420CB" w:rsidRDefault="007420CB" w:rsidP="00DD264D">
      <w:pPr>
        <w:numPr>
          <w:ilvl w:val="0"/>
          <w:numId w:val="35"/>
        </w:numPr>
        <w:topLinePunct w:val="0"/>
        <w:adjustRightInd/>
        <w:snapToGrid/>
        <w:spacing w:before="0" w:after="0" w:line="240" w:lineRule="auto"/>
        <w:ind w:left="120"/>
        <w:rPr>
          <w:rFonts w:ascii="Consolas" w:eastAsia="微软雅黑" w:hAnsi="Consolas" w:cs="Consolas" w:hint="default"/>
          <w:color w:val="383A42"/>
          <w:kern w:val="0"/>
        </w:rPr>
      </w:pPr>
      <w:r w:rsidRPr="007420CB">
        <w:rPr>
          <w:rFonts w:ascii="Consolas" w:eastAsia="微软雅黑" w:hAnsi="Consolas" w:cs="Consolas"/>
          <w:color w:val="383A42"/>
          <w:kern w:val="0"/>
        </w:rPr>
        <w:t>  | group=</w:t>
      </w:r>
      <w:r w:rsidRPr="007420CB">
        <w:rPr>
          <w:rFonts w:ascii="Consolas" w:eastAsia="微软雅黑" w:hAnsi="Consolas" w:cs="Consolas"/>
          <w:color w:val="50A14F"/>
          <w:kern w:val="0"/>
        </w:rPr>
        <w:t>"system"</w:t>
      </w:r>
      <w:r w:rsidRPr="007420CB">
        <w:rPr>
          <w:rFonts w:ascii="Consolas" w:eastAsia="微软雅黑" w:hAnsi="Consolas" w:cs="Consolas"/>
          <w:color w:val="383A42"/>
          <w:kern w:val="0"/>
        </w:rPr>
        <w:t> sCount=</w:t>
      </w:r>
      <w:r w:rsidRPr="007420CB">
        <w:rPr>
          <w:rFonts w:ascii="Consolas" w:eastAsia="微软雅黑" w:hAnsi="Consolas" w:cs="Consolas"/>
          <w:color w:val="986801"/>
          <w:kern w:val="0"/>
        </w:rPr>
        <w:t>0</w:t>
      </w:r>
      <w:r w:rsidRPr="007420CB">
        <w:rPr>
          <w:rFonts w:ascii="Consolas" w:eastAsia="微软雅黑" w:hAnsi="Consolas" w:cs="Consolas"/>
          <w:color w:val="383A42"/>
          <w:kern w:val="0"/>
        </w:rPr>
        <w:t xml:space="preserve"> dsCount=</w:t>
      </w:r>
      <w:r w:rsidRPr="007420CB">
        <w:rPr>
          <w:rFonts w:ascii="Consolas" w:eastAsia="微软雅黑" w:hAnsi="Consolas" w:cs="Consolas"/>
          <w:color w:val="986801"/>
          <w:kern w:val="0"/>
        </w:rPr>
        <w:t>0</w:t>
      </w:r>
      <w:r w:rsidRPr="007420CB">
        <w:rPr>
          <w:rFonts w:ascii="Consolas" w:eastAsia="微软雅黑" w:hAnsi="Consolas" w:cs="Consolas"/>
          <w:color w:val="383A42"/>
          <w:kern w:val="0"/>
        </w:rPr>
        <w:t xml:space="preserve"> obj=</w:t>
      </w:r>
      <w:r w:rsidRPr="007420CB">
        <w:rPr>
          <w:rFonts w:ascii="Consolas" w:eastAsia="微软雅黑" w:hAnsi="Consolas" w:cs="Consolas"/>
          <w:color w:val="986801"/>
          <w:kern w:val="0"/>
        </w:rPr>
        <w:t>0x32c050d0</w:t>
      </w:r>
      <w:r w:rsidRPr="007420CB">
        <w:rPr>
          <w:rFonts w:ascii="Consolas" w:eastAsia="微软雅黑" w:hAnsi="Consolas" w:cs="Consolas"/>
          <w:color w:val="383A42"/>
          <w:kern w:val="0"/>
        </w:rPr>
        <w:t xml:space="preserve"> self=</w:t>
      </w:r>
      <w:r w:rsidRPr="007420CB">
        <w:rPr>
          <w:rFonts w:ascii="Consolas" w:eastAsia="微软雅黑" w:hAnsi="Consolas" w:cs="Consolas"/>
          <w:color w:val="986801"/>
          <w:kern w:val="0"/>
        </w:rPr>
        <w:t>0x7f97dd1400</w:t>
      </w:r>
    </w:p>
    <w:p w:rsidR="007420CB" w:rsidRPr="007420CB" w:rsidRDefault="007420CB" w:rsidP="00DD264D">
      <w:pPr>
        <w:numPr>
          <w:ilvl w:val="0"/>
          <w:numId w:val="35"/>
        </w:numPr>
        <w:topLinePunct w:val="0"/>
        <w:adjustRightInd/>
        <w:snapToGrid/>
        <w:spacing w:before="0" w:after="0" w:line="240" w:lineRule="auto"/>
        <w:ind w:left="120"/>
        <w:rPr>
          <w:rFonts w:ascii="Consolas" w:eastAsia="微软雅黑" w:hAnsi="Consolas" w:cs="Consolas" w:hint="default"/>
          <w:color w:val="383A42"/>
          <w:kern w:val="0"/>
        </w:rPr>
      </w:pPr>
      <w:r w:rsidRPr="007420CB">
        <w:rPr>
          <w:rFonts w:ascii="Consolas" w:eastAsia="微软雅黑" w:hAnsi="Consolas" w:cs="Consolas"/>
          <w:color w:val="383A42"/>
          <w:kern w:val="0"/>
        </w:rPr>
        <w:t>  | sysTid=</w:t>
      </w:r>
      <w:r w:rsidRPr="007420CB">
        <w:rPr>
          <w:rFonts w:ascii="Consolas" w:eastAsia="微软雅黑" w:hAnsi="Consolas" w:cs="Consolas"/>
          <w:color w:val="986801"/>
          <w:kern w:val="0"/>
        </w:rPr>
        <w:t>9729</w:t>
      </w:r>
      <w:r w:rsidRPr="007420CB">
        <w:rPr>
          <w:rFonts w:ascii="Consolas" w:eastAsia="微软雅黑" w:hAnsi="Consolas" w:cs="Consolas"/>
          <w:color w:val="383A42"/>
          <w:kern w:val="0"/>
        </w:rPr>
        <w:t xml:space="preserve"> nice=</w:t>
      </w:r>
      <w:r w:rsidRPr="007420CB">
        <w:rPr>
          <w:rFonts w:ascii="Consolas" w:eastAsia="微软雅黑" w:hAnsi="Consolas" w:cs="Consolas"/>
          <w:color w:val="986801"/>
          <w:kern w:val="0"/>
        </w:rPr>
        <w:t>0</w:t>
      </w:r>
      <w:r w:rsidRPr="007420CB">
        <w:rPr>
          <w:rFonts w:ascii="Consolas" w:eastAsia="微软雅黑" w:hAnsi="Consolas" w:cs="Consolas"/>
          <w:color w:val="383A42"/>
          <w:kern w:val="0"/>
        </w:rPr>
        <w:t xml:space="preserve"> cgrp=</w:t>
      </w:r>
      <w:r w:rsidRPr="007420CB">
        <w:rPr>
          <w:rFonts w:ascii="Consolas" w:eastAsia="微软雅黑" w:hAnsi="Consolas" w:cs="Consolas"/>
          <w:color w:val="A626A4"/>
          <w:kern w:val="0"/>
        </w:rPr>
        <w:t>default</w:t>
      </w:r>
      <w:r w:rsidRPr="007420CB">
        <w:rPr>
          <w:rFonts w:ascii="Consolas" w:eastAsia="微软雅黑" w:hAnsi="Consolas" w:cs="Consolas"/>
          <w:color w:val="383A42"/>
          <w:kern w:val="0"/>
        </w:rPr>
        <w:t> sched=</w:t>
      </w:r>
      <w:r w:rsidRPr="007420CB">
        <w:rPr>
          <w:rFonts w:ascii="Consolas" w:eastAsia="微软雅黑" w:hAnsi="Consolas" w:cs="Consolas"/>
          <w:color w:val="986801"/>
          <w:kern w:val="0"/>
        </w:rPr>
        <w:t>0</w:t>
      </w:r>
      <w:r w:rsidRPr="007420CB">
        <w:rPr>
          <w:rFonts w:ascii="Consolas" w:eastAsia="微软雅黑" w:hAnsi="Consolas" w:cs="Consolas"/>
          <w:color w:val="383A42"/>
          <w:kern w:val="0"/>
        </w:rPr>
        <w:t>/</w:t>
      </w:r>
      <w:r w:rsidRPr="007420CB">
        <w:rPr>
          <w:rFonts w:ascii="Consolas" w:eastAsia="微软雅黑" w:hAnsi="Consolas" w:cs="Consolas"/>
          <w:color w:val="986801"/>
          <w:kern w:val="0"/>
        </w:rPr>
        <w:t>0</w:t>
      </w:r>
      <w:r w:rsidRPr="007420CB">
        <w:rPr>
          <w:rFonts w:ascii="Consolas" w:eastAsia="微软雅黑" w:hAnsi="Consolas" w:cs="Consolas"/>
          <w:color w:val="383A42"/>
          <w:kern w:val="0"/>
        </w:rPr>
        <w:t xml:space="preserve"> handle=</w:t>
      </w:r>
      <w:r w:rsidRPr="007420CB">
        <w:rPr>
          <w:rFonts w:ascii="Consolas" w:eastAsia="微软雅黑" w:hAnsi="Consolas" w:cs="Consolas"/>
          <w:color w:val="986801"/>
          <w:kern w:val="0"/>
        </w:rPr>
        <w:t>0x7fa200e450</w:t>
      </w:r>
    </w:p>
    <w:p w:rsidR="007420CB" w:rsidRPr="007420CB" w:rsidRDefault="007420CB" w:rsidP="00DD264D">
      <w:pPr>
        <w:numPr>
          <w:ilvl w:val="0"/>
          <w:numId w:val="35"/>
        </w:numPr>
        <w:topLinePunct w:val="0"/>
        <w:adjustRightInd/>
        <w:snapToGrid/>
        <w:spacing w:before="0" w:after="0" w:line="240" w:lineRule="auto"/>
        <w:ind w:left="120"/>
        <w:rPr>
          <w:rFonts w:ascii="Consolas" w:eastAsia="微软雅黑" w:hAnsi="Consolas" w:cs="Consolas" w:hint="default"/>
          <w:color w:val="383A42"/>
          <w:kern w:val="0"/>
        </w:rPr>
      </w:pPr>
      <w:r w:rsidRPr="007420CB">
        <w:rPr>
          <w:rFonts w:ascii="Consolas" w:eastAsia="微软雅黑" w:hAnsi="Consolas" w:cs="Consolas"/>
          <w:color w:val="383A42"/>
          <w:kern w:val="0"/>
        </w:rPr>
        <w:t xml:space="preserve">  | state=R schedstat=( </w:t>
      </w:r>
      <w:r w:rsidRPr="007420CB">
        <w:rPr>
          <w:rFonts w:ascii="Consolas" w:eastAsia="微软雅黑" w:hAnsi="Consolas" w:cs="Consolas"/>
          <w:color w:val="986801"/>
          <w:kern w:val="0"/>
        </w:rPr>
        <w:t>217991249</w:t>
      </w:r>
      <w:r w:rsidRPr="007420CB">
        <w:rPr>
          <w:rFonts w:ascii="Consolas" w:eastAsia="微软雅黑" w:hAnsi="Consolas" w:cs="Consolas"/>
          <w:color w:val="383A42"/>
          <w:kern w:val="0"/>
        </w:rPr>
        <w:t xml:space="preserve"> </w:t>
      </w:r>
      <w:r w:rsidRPr="007420CB">
        <w:rPr>
          <w:rFonts w:ascii="Consolas" w:eastAsia="微软雅黑" w:hAnsi="Consolas" w:cs="Consolas"/>
          <w:color w:val="986801"/>
          <w:kern w:val="0"/>
        </w:rPr>
        <w:t>1074429</w:t>
      </w:r>
      <w:r w:rsidRPr="007420CB">
        <w:rPr>
          <w:rFonts w:ascii="Consolas" w:eastAsia="微软雅黑" w:hAnsi="Consolas" w:cs="Consolas"/>
          <w:color w:val="383A42"/>
          <w:kern w:val="0"/>
        </w:rPr>
        <w:t xml:space="preserve"> </w:t>
      </w:r>
      <w:r w:rsidRPr="007420CB">
        <w:rPr>
          <w:rFonts w:ascii="Consolas" w:eastAsia="微软雅黑" w:hAnsi="Consolas" w:cs="Consolas"/>
          <w:color w:val="986801"/>
          <w:kern w:val="0"/>
        </w:rPr>
        <w:t>82</w:t>
      </w:r>
      <w:r w:rsidRPr="007420CB">
        <w:rPr>
          <w:rFonts w:ascii="Consolas" w:eastAsia="微软雅黑" w:hAnsi="Consolas" w:cs="Consolas"/>
          <w:color w:val="383A42"/>
          <w:kern w:val="0"/>
        </w:rPr>
        <w:t xml:space="preserve"> ) utm=</w:t>
      </w:r>
      <w:r w:rsidRPr="007420CB">
        <w:rPr>
          <w:rFonts w:ascii="Consolas" w:eastAsia="微软雅黑" w:hAnsi="Consolas" w:cs="Consolas"/>
          <w:color w:val="986801"/>
          <w:kern w:val="0"/>
        </w:rPr>
        <w:t>15</w:t>
      </w:r>
      <w:r w:rsidRPr="007420CB">
        <w:rPr>
          <w:rFonts w:ascii="Consolas" w:eastAsia="微软雅黑" w:hAnsi="Consolas" w:cs="Consolas"/>
          <w:color w:val="383A42"/>
          <w:kern w:val="0"/>
        </w:rPr>
        <w:t xml:space="preserve"> stm=</w:t>
      </w:r>
      <w:r w:rsidRPr="007420CB">
        <w:rPr>
          <w:rFonts w:ascii="Consolas" w:eastAsia="微软雅黑" w:hAnsi="Consolas" w:cs="Consolas"/>
          <w:color w:val="986801"/>
          <w:kern w:val="0"/>
        </w:rPr>
        <w:t>6</w:t>
      </w:r>
      <w:r w:rsidRPr="007420CB">
        <w:rPr>
          <w:rFonts w:ascii="Consolas" w:eastAsia="微软雅黑" w:hAnsi="Consolas" w:cs="Consolas"/>
          <w:color w:val="383A42"/>
          <w:kern w:val="0"/>
        </w:rPr>
        <w:t xml:space="preserve"> core=</w:t>
      </w:r>
      <w:r w:rsidRPr="007420CB">
        <w:rPr>
          <w:rFonts w:ascii="Consolas" w:eastAsia="微软雅黑" w:hAnsi="Consolas" w:cs="Consolas"/>
          <w:color w:val="986801"/>
          <w:kern w:val="0"/>
        </w:rPr>
        <w:t>4</w:t>
      </w:r>
      <w:r w:rsidRPr="007420CB">
        <w:rPr>
          <w:rFonts w:ascii="Consolas" w:eastAsia="微软雅黑" w:hAnsi="Consolas" w:cs="Consolas"/>
          <w:color w:val="383A42"/>
          <w:kern w:val="0"/>
        </w:rPr>
        <w:t xml:space="preserve"> HZ=</w:t>
      </w:r>
      <w:r w:rsidRPr="007420CB">
        <w:rPr>
          <w:rFonts w:ascii="Consolas" w:eastAsia="微软雅黑" w:hAnsi="Consolas" w:cs="Consolas"/>
          <w:color w:val="986801"/>
          <w:kern w:val="0"/>
        </w:rPr>
        <w:t>100</w:t>
      </w:r>
    </w:p>
    <w:p w:rsidR="007420CB" w:rsidRPr="007420CB" w:rsidRDefault="007420CB" w:rsidP="00DD264D">
      <w:pPr>
        <w:numPr>
          <w:ilvl w:val="0"/>
          <w:numId w:val="35"/>
        </w:numPr>
        <w:topLinePunct w:val="0"/>
        <w:adjustRightInd/>
        <w:snapToGrid/>
        <w:spacing w:before="0" w:after="0" w:line="240" w:lineRule="auto"/>
        <w:ind w:left="120"/>
        <w:rPr>
          <w:rFonts w:ascii="Consolas" w:eastAsia="微软雅黑" w:hAnsi="Consolas" w:cs="Consolas" w:hint="default"/>
          <w:color w:val="383A42"/>
          <w:kern w:val="0"/>
        </w:rPr>
      </w:pPr>
      <w:r w:rsidRPr="007420CB">
        <w:rPr>
          <w:rFonts w:ascii="Consolas" w:eastAsia="微软雅黑" w:hAnsi="Consolas" w:cs="Consolas"/>
          <w:color w:val="383A42"/>
          <w:kern w:val="0"/>
        </w:rPr>
        <w:t xml:space="preserve">  | </w:t>
      </w:r>
      <w:r w:rsidRPr="007420CB">
        <w:rPr>
          <w:rFonts w:ascii="Consolas" w:eastAsia="微软雅黑" w:hAnsi="Consolas" w:cs="Consolas"/>
          <w:color w:val="C18401"/>
          <w:kern w:val="0"/>
        </w:rPr>
        <w:t>stack</w:t>
      </w:r>
      <w:r w:rsidRPr="007420CB">
        <w:rPr>
          <w:rFonts w:ascii="Consolas" w:eastAsia="微软雅黑" w:hAnsi="Consolas" w:cs="Consolas"/>
          <w:color w:val="383A42"/>
          <w:kern w:val="0"/>
        </w:rPr>
        <w:t>=</w:t>
      </w:r>
      <w:r w:rsidRPr="007420CB">
        <w:rPr>
          <w:rFonts w:ascii="Consolas" w:eastAsia="微软雅黑" w:hAnsi="Consolas" w:cs="Consolas"/>
          <w:color w:val="986801"/>
          <w:kern w:val="0"/>
        </w:rPr>
        <w:t>0x7fa1f14000-0x7fa1f16000</w:t>
      </w:r>
      <w:r w:rsidRPr="007420CB">
        <w:rPr>
          <w:rFonts w:ascii="Consolas" w:eastAsia="微软雅黑" w:hAnsi="Consolas" w:cs="Consolas"/>
          <w:color w:val="383A42"/>
          <w:kern w:val="0"/>
        </w:rPr>
        <w:t xml:space="preserve"> stackSize=</w:t>
      </w:r>
      <w:r w:rsidRPr="007420CB">
        <w:rPr>
          <w:rFonts w:ascii="Consolas" w:eastAsia="微软雅黑" w:hAnsi="Consolas" w:cs="Consolas"/>
          <w:color w:val="986801"/>
          <w:kern w:val="0"/>
        </w:rPr>
        <w:t>1005</w:t>
      </w:r>
      <w:r w:rsidRPr="007420CB">
        <w:rPr>
          <w:rFonts w:ascii="Consolas" w:eastAsia="微软雅黑" w:hAnsi="Consolas" w:cs="Consolas"/>
          <w:color w:val="383A42"/>
          <w:kern w:val="0"/>
        </w:rPr>
        <w:t>KB</w:t>
      </w:r>
    </w:p>
    <w:p w:rsidR="007420CB" w:rsidRPr="007420CB" w:rsidRDefault="007420CB" w:rsidP="00DD264D">
      <w:pPr>
        <w:numPr>
          <w:ilvl w:val="0"/>
          <w:numId w:val="35"/>
        </w:numPr>
        <w:topLinePunct w:val="0"/>
        <w:adjustRightInd/>
        <w:snapToGrid/>
        <w:spacing w:before="0" w:after="0" w:line="240" w:lineRule="auto"/>
        <w:ind w:left="120"/>
        <w:rPr>
          <w:rFonts w:ascii="Consolas" w:eastAsia="微软雅黑" w:hAnsi="Consolas" w:cs="Consolas" w:hint="default"/>
          <w:color w:val="383A42"/>
          <w:kern w:val="0"/>
        </w:rPr>
      </w:pPr>
      <w:r w:rsidRPr="007420CB">
        <w:rPr>
          <w:rFonts w:ascii="Consolas" w:eastAsia="微软雅黑" w:hAnsi="Consolas" w:cs="Consolas"/>
          <w:color w:val="383A42"/>
          <w:kern w:val="0"/>
        </w:rPr>
        <w:t>  | held mutexes= </w:t>
      </w:r>
      <w:r w:rsidRPr="007420CB">
        <w:rPr>
          <w:rFonts w:eastAsia="微软雅黑"/>
          <w:color w:val="383A42"/>
          <w:kern w:val="0"/>
        </w:rPr>
        <w:t>"mutator lock"</w:t>
      </w:r>
      <w:r w:rsidRPr="007420CB">
        <w:rPr>
          <w:rFonts w:ascii="Consolas" w:eastAsia="微软雅黑" w:hAnsi="Consolas" w:cs="Consolas"/>
          <w:color w:val="383A42"/>
          <w:kern w:val="0"/>
        </w:rPr>
        <w:t>(shared held)</w:t>
      </w:r>
    </w:p>
    <w:p w:rsidR="007420CB" w:rsidRPr="007420CB" w:rsidRDefault="007420CB" w:rsidP="007420CB">
      <w:pPr>
        <w:ind w:firstLine="420"/>
        <w:rPr>
          <w:rFonts w:hint="default"/>
        </w:rPr>
      </w:pPr>
    </w:p>
    <w:p w:rsidR="007420CB" w:rsidRDefault="007420CB" w:rsidP="007420CB">
      <w:pPr>
        <w:rPr>
          <w:rFonts w:hint="default"/>
        </w:rPr>
      </w:pPr>
      <w:r>
        <w:t>第</w:t>
      </w:r>
      <w:r>
        <w:t>1</w:t>
      </w:r>
      <w:r>
        <w:t>行：</w:t>
      </w:r>
      <w:r>
        <w:t>"Signal Catcher"</w:t>
      </w:r>
      <w:r>
        <w:t>：线程名称，</w:t>
      </w:r>
      <w:r>
        <w:t>daemon</w:t>
      </w:r>
      <w:r>
        <w:t>：是否是</w:t>
      </w:r>
      <w:r>
        <w:t>daemon</w:t>
      </w:r>
      <w:r>
        <w:t>线程（如果不是，则不打印“</w:t>
      </w:r>
      <w:r>
        <w:t>daemon</w:t>
      </w:r>
      <w:r>
        <w:t>”），</w:t>
      </w:r>
      <w:r>
        <w:t>prio=5</w:t>
      </w:r>
      <w:r>
        <w:t>：</w:t>
      </w:r>
      <w:r>
        <w:t>java</w:t>
      </w:r>
      <w:r>
        <w:t>线程</w:t>
      </w:r>
      <w:r>
        <w:t>Thread</w:t>
      </w:r>
      <w:r>
        <w:t>对象中的优先级，</w:t>
      </w:r>
      <w:r>
        <w:t>tid=3</w:t>
      </w:r>
      <w:r>
        <w:t>：</w:t>
      </w:r>
      <w:r>
        <w:t>vm</w:t>
      </w:r>
      <w:r>
        <w:t>中对应的</w:t>
      </w:r>
      <w:r>
        <w:t xml:space="preserve"> threadid</w:t>
      </w:r>
      <w:r>
        <w:t>，</w:t>
      </w:r>
      <w:r>
        <w:t>Runnable</w:t>
      </w:r>
      <w:r>
        <w:t>：线程在虚拟机中的状态；（如果当前线程没有</w:t>
      </w:r>
      <w:r>
        <w:t>attach</w:t>
      </w:r>
      <w:r>
        <w:t>，则第一行显示：</w:t>
      </w:r>
      <w:r>
        <w:t xml:space="preserve"> </w:t>
      </w:r>
      <w:r>
        <w:t>“</w:t>
      </w:r>
      <w:r>
        <w:t>name</w:t>
      </w:r>
      <w:r>
        <w:t>”</w:t>
      </w:r>
      <w:r>
        <w:t xml:space="preserve"> prio=num (not attached)</w:t>
      </w:r>
      <w:r>
        <w:t>）；</w:t>
      </w:r>
    </w:p>
    <w:p w:rsidR="007420CB" w:rsidRDefault="007420CB" w:rsidP="007420CB">
      <w:pPr>
        <w:rPr>
          <w:rFonts w:hint="default"/>
        </w:rPr>
      </w:pPr>
      <w:r>
        <w:t>第</w:t>
      </w:r>
      <w:r>
        <w:t>2</w:t>
      </w:r>
      <w:r>
        <w:t>行：</w:t>
      </w:r>
      <w:r>
        <w:t>group: ThreadGroup</w:t>
      </w:r>
      <w:r>
        <w:t>，</w:t>
      </w:r>
      <w:r>
        <w:t>sCount: Suspend count</w:t>
      </w:r>
      <w:r>
        <w:t>，</w:t>
      </w:r>
      <w:r>
        <w:t xml:space="preserve"> dsCount: debugger suspend count</w:t>
      </w:r>
      <w:r>
        <w:t>（小于等于</w:t>
      </w:r>
      <w:r>
        <w:t>sCount</w:t>
      </w:r>
      <w:r>
        <w:t>），</w:t>
      </w:r>
      <w:r>
        <w:t>obj</w:t>
      </w:r>
      <w:r>
        <w:t>：对应</w:t>
      </w:r>
      <w:r>
        <w:t>java</w:t>
      </w:r>
      <w:r>
        <w:t>线程</w:t>
      </w:r>
      <w:r>
        <w:t xml:space="preserve"> java.lang.Thread</w:t>
      </w:r>
      <w:r>
        <w:t>对象，</w:t>
      </w:r>
      <w:r>
        <w:t>self</w:t>
      </w:r>
      <w:r>
        <w:t>：</w:t>
      </w:r>
      <w:r>
        <w:t xml:space="preserve">native </w:t>
      </w:r>
      <w:r>
        <w:t>对应的</w:t>
      </w:r>
      <w:r>
        <w:t xml:space="preserve"> thread </w:t>
      </w:r>
      <w:r>
        <w:t>指针；</w:t>
      </w:r>
    </w:p>
    <w:p w:rsidR="007420CB" w:rsidRDefault="007420CB" w:rsidP="007420CB">
      <w:pPr>
        <w:rPr>
          <w:rFonts w:hint="default"/>
        </w:rPr>
      </w:pPr>
      <w:r>
        <w:t>第</w:t>
      </w:r>
      <w:r>
        <w:t>3</w:t>
      </w:r>
      <w:r>
        <w:t>行：</w:t>
      </w:r>
      <w:r>
        <w:t>sysTid</w:t>
      </w:r>
      <w:r>
        <w:t>：对应</w:t>
      </w:r>
      <w:r>
        <w:t>linux</w:t>
      </w:r>
      <w:r>
        <w:t>线程</w:t>
      </w:r>
      <w:r>
        <w:t xml:space="preserve"> tid</w:t>
      </w:r>
      <w:r>
        <w:t>，</w:t>
      </w:r>
      <w:r>
        <w:t xml:space="preserve"> nice</w:t>
      </w:r>
      <w:r>
        <w:t>：线程调度执行优先级，</w:t>
      </w:r>
      <w:r>
        <w:t>cgrp: cgroup,cpu</w:t>
      </w:r>
      <w:r>
        <w:t>调度</w:t>
      </w:r>
      <w:r>
        <w:t>group</w:t>
      </w:r>
      <w:r>
        <w:t>，</w:t>
      </w:r>
      <w:r>
        <w:t>sched</w:t>
      </w:r>
      <w:r>
        <w:t>：调度策略和调度优先级，</w:t>
      </w:r>
      <w:r>
        <w:t>handle</w:t>
      </w:r>
      <w:r>
        <w:t>：当前线程对应的</w:t>
      </w:r>
      <w:r>
        <w:t>pthread_t</w:t>
      </w:r>
    </w:p>
    <w:p w:rsidR="007420CB" w:rsidRDefault="007420CB" w:rsidP="007420CB">
      <w:pPr>
        <w:rPr>
          <w:rFonts w:hint="default"/>
        </w:rPr>
      </w:pPr>
      <w:r>
        <w:rPr>
          <w:rFonts w:hint="default"/>
        </w:rPr>
        <w:t>nice:</w:t>
      </w:r>
    </w:p>
    <w:p w:rsidR="007420CB" w:rsidRDefault="007420CB" w:rsidP="007420CB">
      <w:pPr>
        <w:rPr>
          <w:rFonts w:hint="default"/>
        </w:rPr>
      </w:pPr>
      <w:r>
        <w:t>线程调度优先级（</w:t>
      </w:r>
      <w:r>
        <w:t>getpriority</w:t>
      </w:r>
      <w:r>
        <w:t>获取），</w:t>
      </w:r>
      <w:r>
        <w:t xml:space="preserve">-20 ~ 20 </w:t>
      </w:r>
      <w:r>
        <w:t>之间，越小，优先级越高，</w:t>
      </w:r>
      <w:r>
        <w:t xml:space="preserve"> -1</w:t>
      </w:r>
      <w:r>
        <w:t>代表获取优先级失败；</w:t>
      </w:r>
    </w:p>
    <w:p w:rsidR="007420CB" w:rsidRDefault="007420CB" w:rsidP="007420CB">
      <w:pPr>
        <w:rPr>
          <w:rFonts w:hint="default"/>
        </w:rPr>
      </w:pPr>
      <w:r>
        <w:rPr>
          <w:rFonts w:hint="default"/>
        </w:rPr>
        <w:t>cgrp:</w:t>
      </w:r>
    </w:p>
    <w:p w:rsidR="007420CB" w:rsidRDefault="007420CB" w:rsidP="007420CB">
      <w:pPr>
        <w:rPr>
          <w:rFonts w:hint="default"/>
        </w:rPr>
      </w:pPr>
      <w:r>
        <w:rPr>
          <w:rFonts w:hint="default"/>
        </w:rPr>
        <w:t>cat /proc/self/task/%d/cgroup,</w:t>
      </w:r>
    </w:p>
    <w:p w:rsidR="007420CB" w:rsidRDefault="007420CB" w:rsidP="007420CB">
      <w:pPr>
        <w:rPr>
          <w:rFonts w:hint="default"/>
        </w:rPr>
      </w:pPr>
      <w:r>
        <w:rPr>
          <w:rFonts w:hint="default"/>
        </w:rPr>
        <w:t>5:freezer:/</w:t>
      </w:r>
    </w:p>
    <w:p w:rsidR="007420CB" w:rsidRDefault="007420CB" w:rsidP="007420CB">
      <w:pPr>
        <w:rPr>
          <w:rFonts w:hint="default"/>
        </w:rPr>
      </w:pPr>
      <w:r>
        <w:rPr>
          <w:rFonts w:hint="default"/>
        </w:rPr>
        <w:t>4:cpuset:/background</w:t>
      </w:r>
    </w:p>
    <w:p w:rsidR="007420CB" w:rsidRDefault="007420CB" w:rsidP="007420CB">
      <w:pPr>
        <w:rPr>
          <w:rFonts w:hint="default"/>
        </w:rPr>
      </w:pPr>
      <w:r>
        <w:rPr>
          <w:rFonts w:hint="default"/>
        </w:rPr>
        <w:t>3:cpu:/bg_non_interactive</w:t>
      </w:r>
    </w:p>
    <w:p w:rsidR="007420CB" w:rsidRDefault="007420CB" w:rsidP="007420CB">
      <w:pPr>
        <w:rPr>
          <w:rFonts w:hint="default"/>
        </w:rPr>
      </w:pPr>
      <w:r>
        <w:rPr>
          <w:rFonts w:hint="default"/>
        </w:rPr>
        <w:t>2:memory:/</w:t>
      </w:r>
    </w:p>
    <w:p w:rsidR="007420CB" w:rsidRDefault="007420CB" w:rsidP="007420CB">
      <w:pPr>
        <w:rPr>
          <w:rFonts w:hint="default"/>
        </w:rPr>
      </w:pPr>
      <w:r>
        <w:rPr>
          <w:rFonts w:hint="default"/>
        </w:rPr>
        <w:t>1:cpuacct:/uid_10024/pid_6850</w:t>
      </w:r>
    </w:p>
    <w:p w:rsidR="007420CB" w:rsidRDefault="007420CB" w:rsidP="007420CB">
      <w:pPr>
        <w:rPr>
          <w:rFonts w:hint="default"/>
        </w:rPr>
      </w:pPr>
      <w:r>
        <w:rPr>
          <w:rFonts w:hint="default"/>
        </w:rPr>
        <w:t>cgrp=bg_non_interactive</w:t>
      </w:r>
    </w:p>
    <w:p w:rsidR="007420CB" w:rsidRDefault="007420CB" w:rsidP="007420CB">
      <w:pPr>
        <w:rPr>
          <w:rFonts w:hint="default"/>
        </w:rPr>
      </w:pPr>
      <w:r>
        <w:t>sched</w:t>
      </w:r>
      <w:r>
        <w:t>调度策略：</w:t>
      </w:r>
    </w:p>
    <w:p w:rsidR="007420CB" w:rsidRDefault="007420CB" w:rsidP="007420CB">
      <w:pPr>
        <w:rPr>
          <w:rFonts w:hint="default"/>
        </w:rPr>
      </w:pPr>
      <w:r>
        <w:rPr>
          <w:rFonts w:hint="default"/>
        </w:rPr>
        <w:t>#define SCHED_NORMAL            0</w:t>
      </w:r>
    </w:p>
    <w:p w:rsidR="007420CB" w:rsidRDefault="007420CB" w:rsidP="007420CB">
      <w:pPr>
        <w:rPr>
          <w:rFonts w:hint="default"/>
        </w:rPr>
      </w:pPr>
      <w:r>
        <w:rPr>
          <w:rFonts w:hint="default"/>
        </w:rPr>
        <w:t>#define SCHED_OTHER             0</w:t>
      </w:r>
    </w:p>
    <w:p w:rsidR="007420CB" w:rsidRDefault="007420CB" w:rsidP="007420CB">
      <w:pPr>
        <w:rPr>
          <w:rFonts w:hint="default"/>
        </w:rPr>
      </w:pPr>
      <w:r>
        <w:rPr>
          <w:rFonts w:hint="default"/>
        </w:rPr>
        <w:t>#define SCHED_FIFO              1</w:t>
      </w:r>
    </w:p>
    <w:p w:rsidR="007420CB" w:rsidRDefault="007420CB" w:rsidP="007420CB">
      <w:pPr>
        <w:rPr>
          <w:rFonts w:hint="default"/>
        </w:rPr>
      </w:pPr>
      <w:r>
        <w:rPr>
          <w:rFonts w:hint="default"/>
        </w:rPr>
        <w:lastRenderedPageBreak/>
        <w:t>#define SCHED_RR                2</w:t>
      </w:r>
    </w:p>
    <w:p w:rsidR="007420CB" w:rsidRDefault="007420CB" w:rsidP="007420CB">
      <w:pPr>
        <w:rPr>
          <w:rFonts w:hint="default"/>
        </w:rPr>
      </w:pPr>
      <w:r>
        <w:rPr>
          <w:rFonts w:hint="default"/>
        </w:rPr>
        <w:t xml:space="preserve"> SCHED_OTHER</w:t>
      </w:r>
    </w:p>
    <w:p w:rsidR="007420CB" w:rsidRDefault="007420CB" w:rsidP="007420CB">
      <w:pPr>
        <w:rPr>
          <w:rFonts w:hint="default"/>
        </w:rPr>
      </w:pPr>
      <w:r>
        <w:t xml:space="preserve">　　它是默认的线程分时调度策略，所有的线程的优先级别都是</w:t>
      </w:r>
      <w:r>
        <w:t>0</w:t>
      </w:r>
      <w:r>
        <w:t>，线程的调度是通过分时来完成的。简单地说，如果系统使用这种调度策略，程序将无法设置线程的优先级。请注意，这种调度策略也是抢占式的，当高优先级的线程准备运行的时候，当前线程将被抢占并进入等待队列。这种调度策略仅仅决定线程在可运行线程队列中的具有相同优先级的线程的运行次序。</w:t>
      </w:r>
    </w:p>
    <w:p w:rsidR="007420CB" w:rsidRDefault="007420CB" w:rsidP="007420CB">
      <w:pPr>
        <w:rPr>
          <w:rFonts w:hint="default"/>
        </w:rPr>
      </w:pPr>
      <w:r>
        <w:t xml:space="preserve">　　</w:t>
      </w:r>
      <w:r>
        <w:t>SCHED_FIFO</w:t>
      </w:r>
    </w:p>
    <w:p w:rsidR="007420CB" w:rsidRDefault="007420CB" w:rsidP="007420CB">
      <w:pPr>
        <w:rPr>
          <w:rFonts w:hint="default"/>
        </w:rPr>
      </w:pPr>
      <w:r>
        <w:t xml:space="preserve">　　它是一种实时的先进先出调用策略，且只能在超级用户下运行。这种调用策略仅仅被使用于优先级大于</w:t>
      </w:r>
      <w:r>
        <w:t>0</w:t>
      </w:r>
      <w:r>
        <w:t>的线程。它意味着，使用</w:t>
      </w:r>
      <w:r>
        <w:t>SCHED_FIFO</w:t>
      </w:r>
      <w:r>
        <w:t>的可运行线程将一直抢占使用</w:t>
      </w:r>
      <w:r>
        <w:t>SCHED_OTHER</w:t>
      </w:r>
      <w:r>
        <w:t>的运行线程</w:t>
      </w:r>
      <w:r>
        <w:t>J</w:t>
      </w:r>
      <w:r>
        <w:t>。此外</w:t>
      </w:r>
      <w:r>
        <w:t>SCHED_FIFO</w:t>
      </w:r>
      <w:r>
        <w:t>是一个非分时的简单调度策略，当一个线程变成可运行状态，它将被追加到对应优先级队列的尾部</w:t>
      </w:r>
      <w:r>
        <w:t>((POSIX 1003.1)</w:t>
      </w:r>
      <w:r>
        <w:t>。当所有高优先级的线程终止或者阻塞时，它将被运行。对于相同优先级别的线程，按照简单的先进先运行的规则运行。我们考虑一种很坏的情况，如果有若干相同优先级的线程等待执行，然而最早执行的线程无终止或者阻塞动作，那么其他线程是无法执行的，除非当前线程调用如</w:t>
      </w:r>
      <w:r>
        <w:t>pthread_yield</w:t>
      </w:r>
      <w:r>
        <w:t>之类的函数，所以在使用</w:t>
      </w:r>
      <w:r>
        <w:t>SCHED_FIFO</w:t>
      </w:r>
      <w:r>
        <w:t>的时候要小心处理相同级别线程的动作。</w:t>
      </w:r>
    </w:p>
    <w:p w:rsidR="007420CB" w:rsidRDefault="007420CB" w:rsidP="007420CB">
      <w:pPr>
        <w:rPr>
          <w:rFonts w:hint="default"/>
        </w:rPr>
      </w:pPr>
      <w:r>
        <w:t xml:space="preserve">　　</w:t>
      </w:r>
      <w:r>
        <w:t>SCHED_RR</w:t>
      </w:r>
    </w:p>
    <w:p w:rsidR="007420CB" w:rsidRDefault="007420CB" w:rsidP="007420CB">
      <w:pPr>
        <w:rPr>
          <w:rFonts w:hint="default"/>
        </w:rPr>
      </w:pPr>
      <w:r>
        <w:t xml:space="preserve">　　鉴于</w:t>
      </w:r>
      <w:r>
        <w:t>SCHED_FIFO</w:t>
      </w:r>
      <w:r>
        <w:t>调度策略的一些缺点，</w:t>
      </w:r>
      <w:r>
        <w:t>SCHED_RR</w:t>
      </w:r>
      <w:r>
        <w:t>对</w:t>
      </w:r>
      <w:r>
        <w:t>SCHED_FIFO</w:t>
      </w:r>
      <w:r>
        <w:t>做出了一些增强功能。从实质上看，它还是</w:t>
      </w:r>
      <w:r>
        <w:t>SCHED_FIFO</w:t>
      </w:r>
      <w:r>
        <w:t>调用策略。它使用最大运行时间来限制当前进程的运行，当运行时间大于等于最大运行时间的时候，当前线程将被切换并放置于相同优先级队列的最后。这样做的好处是其他具有相同级别的线程能在“自私“线程下执行。返回值</w:t>
      </w:r>
      <w:r>
        <w:t xml:space="preserve">  0</w:t>
      </w:r>
      <w:r>
        <w:t>表示设置成功</w:t>
      </w:r>
      <w:r>
        <w:t xml:space="preserve"> </w:t>
      </w:r>
      <w:r>
        <w:t>其他表示设置不成功</w:t>
      </w:r>
    </w:p>
    <w:p w:rsidR="007420CB" w:rsidRDefault="007420CB" w:rsidP="007420CB">
      <w:pPr>
        <w:rPr>
          <w:rFonts w:hint="default"/>
        </w:rPr>
      </w:pPr>
      <w:r>
        <w:t>第</w:t>
      </w:r>
      <w:r>
        <w:t>4</w:t>
      </w:r>
      <w:r>
        <w:t>行：</w:t>
      </w:r>
      <w:r>
        <w:t>state</w:t>
      </w:r>
      <w:r>
        <w:t>：</w:t>
      </w:r>
      <w:r>
        <w:t>linux</w:t>
      </w:r>
      <w:r>
        <w:t>线程的状态，</w:t>
      </w:r>
      <w:r>
        <w:t>schedstat</w:t>
      </w:r>
      <w:r>
        <w:t>：线程调度情况，</w:t>
      </w:r>
      <w:r>
        <w:t>utm=15</w:t>
      </w:r>
      <w:r>
        <w:t>：线程在用户态运行的时间，</w:t>
      </w:r>
      <w:r>
        <w:t xml:space="preserve"> stm=6</w:t>
      </w:r>
      <w:r>
        <w:t>：线程在内核态运行的时间，</w:t>
      </w:r>
      <w:r>
        <w:t xml:space="preserve"> core=4</w:t>
      </w:r>
      <w:r>
        <w:t>：线程最后运行在哪个</w:t>
      </w:r>
      <w:r>
        <w:t>cpu</w:t>
      </w:r>
      <w:r>
        <w:t>上，</w:t>
      </w:r>
      <w:r>
        <w:t xml:space="preserve"> HZ=100</w:t>
      </w:r>
      <w:r>
        <w:t>：系统时钟频率</w:t>
      </w:r>
    </w:p>
    <w:p w:rsidR="007420CB" w:rsidRDefault="007420CB" w:rsidP="007420CB">
      <w:pPr>
        <w:rPr>
          <w:rFonts w:hint="default"/>
        </w:rPr>
      </w:pPr>
      <w:r>
        <w:t xml:space="preserve">state=R </w:t>
      </w:r>
      <w:r>
        <w:t>任务的状态，</w:t>
      </w:r>
      <w:r>
        <w:t>R:running, S:sleeping (TASK_INTERRUPTIBLE), D:disk sleep (TASK_UNINTERRUPTIBLE), T: stopped, T:tracing stop,Z:zombie, X:dead</w:t>
      </w:r>
    </w:p>
    <w:p w:rsidR="007420CB" w:rsidRDefault="007420CB" w:rsidP="007420CB">
      <w:pPr>
        <w:rPr>
          <w:rFonts w:hint="default"/>
        </w:rPr>
      </w:pPr>
      <w:r>
        <w:t>schedstat</w:t>
      </w:r>
      <w:r>
        <w:t>：</w:t>
      </w:r>
      <w:r>
        <w:t>cat /proc/self/task/%d/schedstat</w:t>
      </w:r>
    </w:p>
    <w:p w:rsidR="007420CB" w:rsidRDefault="007420CB" w:rsidP="007420CB">
      <w:pPr>
        <w:rPr>
          <w:rFonts w:hint="default"/>
        </w:rPr>
      </w:pPr>
      <w:r>
        <w:t xml:space="preserve">schedstat=( 217991249 1074429 82 ) </w:t>
      </w:r>
      <w:r>
        <w:t>表示：（累计运行的物理时间（</w:t>
      </w:r>
      <w:r>
        <w:t>ns</w:t>
      </w:r>
      <w:r>
        <w:t>）</w:t>
      </w:r>
      <w:r>
        <w:t xml:space="preserve">   </w:t>
      </w:r>
      <w:r>
        <w:t>累计在就绪队列里的等待时间</w:t>
      </w:r>
      <w:r>
        <w:t xml:space="preserve">   </w:t>
      </w:r>
      <w:r>
        <w:t>主动切换和被动切换的累计次数）</w:t>
      </w:r>
    </w:p>
    <w:p w:rsidR="007420CB" w:rsidRDefault="007420CB" w:rsidP="007420CB">
      <w:pPr>
        <w:rPr>
          <w:rFonts w:hint="default"/>
        </w:rPr>
      </w:pPr>
      <w:r>
        <w:t>state</w:t>
      </w:r>
      <w:r>
        <w:t>，</w:t>
      </w:r>
      <w:r>
        <w:t>utm, stm</w:t>
      </w:r>
      <w:r>
        <w:t>等从</w:t>
      </w:r>
      <w:r>
        <w:t xml:space="preserve"> /proc/self/task/%d/stat </w:t>
      </w:r>
      <w:r>
        <w:t>中获取</w:t>
      </w:r>
    </w:p>
    <w:p w:rsidR="007420CB" w:rsidRDefault="007420CB" w:rsidP="007420CB">
      <w:pPr>
        <w:rPr>
          <w:rFonts w:hint="default"/>
        </w:rPr>
      </w:pPr>
      <w:r>
        <w:rPr>
          <w:rFonts w:hint="default"/>
        </w:rPr>
        <w:t xml:space="preserve"> * struct task_cputime - collected CPU time counts</w:t>
      </w:r>
    </w:p>
    <w:p w:rsidR="007420CB" w:rsidRDefault="007420CB" w:rsidP="007420CB">
      <w:pPr>
        <w:rPr>
          <w:rFonts w:hint="default"/>
        </w:rPr>
      </w:pPr>
      <w:r>
        <w:rPr>
          <w:rFonts w:hint="default"/>
        </w:rPr>
        <w:t xml:space="preserve"> * @utime:        time spent in user mode, in &amp;cputime_t units</w:t>
      </w:r>
    </w:p>
    <w:p w:rsidR="007420CB" w:rsidRDefault="007420CB" w:rsidP="007420CB">
      <w:pPr>
        <w:rPr>
          <w:rFonts w:hint="default"/>
        </w:rPr>
      </w:pPr>
      <w:r>
        <w:rPr>
          <w:rFonts w:hint="default"/>
        </w:rPr>
        <w:t xml:space="preserve"> * @stime:        time spent in kernel mode, in &amp;cputime_t units</w:t>
      </w:r>
    </w:p>
    <w:p w:rsidR="007420CB" w:rsidRDefault="007420CB" w:rsidP="007420CB">
      <w:pPr>
        <w:rPr>
          <w:rFonts w:hint="default"/>
        </w:rPr>
      </w:pPr>
      <w:r>
        <w:rPr>
          <w:rFonts w:hint="default"/>
        </w:rPr>
        <w:t xml:space="preserve"> * @sum_exec_runtime:    total time spent on the CPU, in nanoseconds</w:t>
      </w:r>
    </w:p>
    <w:p w:rsidR="007420CB" w:rsidRDefault="007420CB" w:rsidP="007420CB">
      <w:pPr>
        <w:rPr>
          <w:rFonts w:hint="default"/>
        </w:rPr>
      </w:pPr>
      <w:r>
        <w:t xml:space="preserve">utm,stm </w:t>
      </w:r>
      <w:r>
        <w:t>单位是</w:t>
      </w:r>
      <w:r>
        <w:t>jiffies</w:t>
      </w:r>
      <w:r>
        <w:t>，时钟中断次数</w:t>
      </w:r>
      <w:r>
        <w:t>;</w:t>
      </w:r>
    </w:p>
    <w:p w:rsidR="007420CB" w:rsidRDefault="007420CB" w:rsidP="007420CB">
      <w:pPr>
        <w:rPr>
          <w:rFonts w:hint="default"/>
        </w:rPr>
      </w:pPr>
      <w:r>
        <w:t>频率是周期的倒数，一般是一秒钟中断产生的次数，所以</w:t>
      </w:r>
      <w:r>
        <w:t xml:space="preserve"> 1/100 = 0.01s = 10ms, </w:t>
      </w:r>
      <w:r>
        <w:t>每</w:t>
      </w:r>
      <w:r>
        <w:t>10ms</w:t>
      </w:r>
      <w:r>
        <w:t>产生一次中断；</w:t>
      </w:r>
    </w:p>
    <w:p w:rsidR="007420CB" w:rsidRDefault="007420CB" w:rsidP="007420CB">
      <w:pPr>
        <w:rPr>
          <w:rFonts w:hint="default"/>
        </w:rPr>
      </w:pPr>
      <w:r>
        <w:t>第</w:t>
      </w:r>
      <w:r>
        <w:t>5</w:t>
      </w:r>
      <w:r>
        <w:t>行：</w:t>
      </w:r>
      <w:r>
        <w:t>stack=0x7fa1f14000-0x7fa1f16000 stackSize=1005KB</w:t>
      </w:r>
    </w:p>
    <w:p w:rsidR="007420CB" w:rsidRDefault="007420CB" w:rsidP="007420CB">
      <w:pPr>
        <w:rPr>
          <w:rFonts w:hint="default"/>
        </w:rPr>
      </w:pPr>
      <w:r>
        <w:t>线程栈的</w:t>
      </w:r>
      <w:r>
        <w:t xml:space="preserve">start </w:t>
      </w:r>
      <w:r>
        <w:t>和</w:t>
      </w:r>
      <w:r>
        <w:t xml:space="preserve"> end</w:t>
      </w:r>
      <w:r>
        <w:t>，以及</w:t>
      </w:r>
      <w:r>
        <w:t xml:space="preserve"> stack size</w:t>
      </w:r>
      <w:r>
        <w:t>；</w:t>
      </w:r>
    </w:p>
    <w:p w:rsidR="007420CB" w:rsidRDefault="007420CB" w:rsidP="007420CB">
      <w:pPr>
        <w:rPr>
          <w:rFonts w:hint="default"/>
        </w:rPr>
      </w:pPr>
      <w:r>
        <w:t>第</w:t>
      </w:r>
      <w:r>
        <w:t>6</w:t>
      </w:r>
      <w:r>
        <w:t>行：</w:t>
      </w:r>
      <w:r>
        <w:t>held mutexes= "mutator lock"(shared held)</w:t>
      </w:r>
    </w:p>
    <w:p w:rsidR="007420CB" w:rsidRDefault="007420CB" w:rsidP="007420CB">
      <w:pPr>
        <w:rPr>
          <w:rFonts w:hint="default"/>
        </w:rPr>
      </w:pPr>
      <w:r>
        <w:lastRenderedPageBreak/>
        <w:t>线程持有的当前虚拟机中的</w:t>
      </w:r>
      <w:r>
        <w:t>mutex</w:t>
      </w:r>
      <w:r>
        <w:t>的名称，及持有方式：</w:t>
      </w:r>
      <w:r>
        <w:t xml:space="preserve">shared held: </w:t>
      </w:r>
      <w:r>
        <w:t>共享锁，</w:t>
      </w:r>
      <w:r>
        <w:t>exclusive held</w:t>
      </w:r>
      <w:r>
        <w:t>：独占锁；</w:t>
      </w:r>
    </w:p>
    <w:p w:rsidR="007420CB" w:rsidRDefault="007420CB" w:rsidP="007420CB">
      <w:pPr>
        <w:rPr>
          <w:rFonts w:hint="default"/>
        </w:rPr>
      </w:pPr>
      <w:r>
        <w:t>每个线程在完成</w:t>
      </w:r>
      <w:r>
        <w:t>suspend</w:t>
      </w:r>
      <w:r>
        <w:t>时，都会把</w:t>
      </w:r>
      <w:r>
        <w:t xml:space="preserve"> </w:t>
      </w:r>
      <w:r>
        <w:t>“</w:t>
      </w:r>
      <w:r>
        <w:t>mutator lock</w:t>
      </w:r>
      <w:r>
        <w:t>”释放；</w:t>
      </w:r>
    </w:p>
    <w:p w:rsidR="007420CB" w:rsidRDefault="007420CB" w:rsidP="007420CB">
      <w:pPr>
        <w:rPr>
          <w:rFonts w:hint="default"/>
        </w:rPr>
      </w:pPr>
      <w:r>
        <w:t>实际上，</w:t>
      </w:r>
      <w:r>
        <w:t>Suspend</w:t>
      </w:r>
      <w:r>
        <w:t>所有线程时，判断是否</w:t>
      </w:r>
      <w:r>
        <w:t>suspend</w:t>
      </w:r>
      <w:r>
        <w:t>完成，就是通过获取</w:t>
      </w:r>
      <w:r>
        <w:t>"mutator lock"</w:t>
      </w:r>
      <w:r>
        <w:t>独占锁来判断的，</w:t>
      </w:r>
    </w:p>
    <w:p w:rsidR="002E1BA0" w:rsidRDefault="007420CB" w:rsidP="007420CB">
      <w:pPr>
        <w:rPr>
          <w:rFonts w:hint="default"/>
        </w:rPr>
      </w:pPr>
      <w:r>
        <w:t>如果能获取独占锁，说明其他线程都不再</w:t>
      </w:r>
      <w:r>
        <w:t xml:space="preserve"> </w:t>
      </w:r>
      <w:r>
        <w:t>独占</w:t>
      </w:r>
      <w:r>
        <w:t>/</w:t>
      </w:r>
      <w:r>
        <w:t>共享</w:t>
      </w:r>
      <w:r>
        <w:t xml:space="preserve"> </w:t>
      </w:r>
      <w:r>
        <w:t>持有</w:t>
      </w:r>
      <w:r>
        <w:t xml:space="preserve"> "mutator lock" </w:t>
      </w:r>
      <w:r>
        <w:t>，说明所有线程</w:t>
      </w:r>
      <w:r>
        <w:t>suspend</w:t>
      </w:r>
      <w:r>
        <w:t>已经完成。</w:t>
      </w:r>
    </w:p>
    <w:tbl>
      <w:tblPr>
        <w:tblW w:w="12780" w:type="dxa"/>
        <w:shd w:val="clear" w:color="auto" w:fill="FFFFFF"/>
        <w:tblCellMar>
          <w:left w:w="0" w:type="dxa"/>
          <w:right w:w="0" w:type="dxa"/>
        </w:tblCellMar>
        <w:tblLook w:val="04A0" w:firstRow="1" w:lastRow="0" w:firstColumn="1" w:lastColumn="0" w:noHBand="0" w:noVBand="1"/>
      </w:tblPr>
      <w:tblGrid>
        <w:gridCol w:w="4888"/>
        <w:gridCol w:w="7892"/>
      </w:tblGrid>
      <w:tr w:rsidR="00755199" w:rsidRPr="00755199" w:rsidTr="0075519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b/>
                <w:bCs/>
                <w:color w:val="4F4F4F"/>
                <w:kern w:val="0"/>
              </w:rPr>
            </w:pPr>
            <w:r w:rsidRPr="00755199">
              <w:rPr>
                <w:b/>
                <w:bCs/>
                <w:color w:val="4F4F4F"/>
                <w:kern w:val="0"/>
              </w:rPr>
              <w:t>关键词</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b/>
                <w:bCs/>
                <w:color w:val="4F4F4F"/>
                <w:kern w:val="0"/>
              </w:rPr>
            </w:pPr>
            <w:r w:rsidRPr="00755199">
              <w:rPr>
                <w:b/>
                <w:bCs/>
                <w:color w:val="4F4F4F"/>
                <w:kern w:val="0"/>
              </w:rPr>
              <w:t>解释</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prio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优先级</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线程</w:t>
            </w:r>
            <w:r w:rsidRPr="00755199">
              <w:rPr>
                <w:color w:val="4F4F4F"/>
                <w:kern w:val="0"/>
              </w:rPr>
              <w:t>id</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group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组名</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sCount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挂起次数</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dsCount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调试下</w:t>
            </w:r>
            <w:r w:rsidRPr="00755199">
              <w:rPr>
                <w:color w:val="4F4F4F"/>
                <w:kern w:val="0"/>
              </w:rPr>
              <w:t xml:space="preserve"> </w:t>
            </w:r>
            <w:r w:rsidRPr="00755199">
              <w:rPr>
                <w:color w:val="4F4F4F"/>
                <w:kern w:val="0"/>
              </w:rPr>
              <w:t>挂起计数</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obj</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同辈线程对象</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self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当前线程对象</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sysTid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线程</w:t>
            </w:r>
            <w:r w:rsidRPr="00755199">
              <w:rPr>
                <w:color w:val="4F4F4F"/>
                <w:kern w:val="0"/>
              </w:rPr>
              <w:t>id</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nice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进程优先级</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sched</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调度者优先级</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cgrp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调度者组名</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handle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线程缓存句柄</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native</w:t>
            </w:r>
            <w:r w:rsidRPr="00755199">
              <w:rPr>
                <w:color w:val="4F4F4F"/>
                <w:kern w:val="0"/>
              </w:rPr>
              <w:t>线程状态</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schedstat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调度者状态</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utm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用户态</w:t>
            </w:r>
            <w:r w:rsidRPr="00755199">
              <w:rPr>
                <w:color w:val="4F4F4F"/>
                <w:kern w:val="0"/>
              </w:rPr>
              <w:t>CPU</w:t>
            </w:r>
            <w:r w:rsidRPr="00755199">
              <w:rPr>
                <w:color w:val="4F4F4F"/>
                <w:kern w:val="0"/>
              </w:rPr>
              <w:t>时间</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stm</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内核态</w:t>
            </w:r>
            <w:r w:rsidRPr="00755199">
              <w:rPr>
                <w:color w:val="4F4F4F"/>
                <w:kern w:val="0"/>
              </w:rPr>
              <w:t>CPU</w:t>
            </w:r>
            <w:r w:rsidRPr="00755199">
              <w:rPr>
                <w:color w:val="4F4F4F"/>
                <w:kern w:val="0"/>
              </w:rPr>
              <w:t>时间</w:t>
            </w:r>
          </w:p>
        </w:tc>
      </w:tr>
      <w:tr w:rsidR="00755199" w:rsidRPr="00755199" w:rsidTr="0075519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core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55199" w:rsidRPr="00755199" w:rsidRDefault="00755199" w:rsidP="00755199">
            <w:pPr>
              <w:topLinePunct w:val="0"/>
              <w:adjustRightInd/>
              <w:snapToGrid/>
              <w:spacing w:before="0" w:after="0" w:line="330" w:lineRule="atLeast"/>
              <w:jc w:val="center"/>
              <w:rPr>
                <w:rFonts w:hint="default"/>
                <w:color w:val="4F4F4F"/>
                <w:kern w:val="0"/>
              </w:rPr>
            </w:pPr>
            <w:r w:rsidRPr="00755199">
              <w:rPr>
                <w:color w:val="4F4F4F"/>
                <w:kern w:val="0"/>
              </w:rPr>
              <w:t>运行所在核</w:t>
            </w:r>
          </w:p>
        </w:tc>
      </w:tr>
    </w:tbl>
    <w:p w:rsidR="00755199" w:rsidRPr="00DE775D" w:rsidRDefault="009C467F" w:rsidP="00DE775D">
      <w:pPr>
        <w:pStyle w:val="22"/>
        <w:ind w:left="0"/>
        <w:rPr>
          <w:rFonts w:hint="default"/>
          <w:lang w:eastAsia="zh-CN"/>
        </w:rPr>
      </w:pPr>
      <w:bookmarkStart w:id="23" w:name="_Toc49524671"/>
      <w:r w:rsidRPr="00DE775D">
        <w:rPr>
          <w:lang w:eastAsia="zh-CN"/>
        </w:rPr>
        <w:lastRenderedPageBreak/>
        <w:t>sysinfo.log</w:t>
      </w:r>
      <w:bookmarkEnd w:id="23"/>
    </w:p>
    <w:p w:rsidR="009C467F" w:rsidRPr="00474D79" w:rsidRDefault="00474D79" w:rsidP="007420CB">
      <w:pPr>
        <w:rPr>
          <w:rFonts w:hint="default"/>
        </w:rPr>
      </w:pPr>
      <w:r w:rsidRPr="00474D79">
        <w:rPr>
          <w:rFonts w:hint="default"/>
        </w:rPr>
        <w:t>sysinfo</w:t>
      </w:r>
      <w:r w:rsidRPr="00474D79">
        <w:t>.log</w:t>
      </w:r>
      <w:r w:rsidRPr="00474D79">
        <w:t>中主要是系统的相关信息，如</w:t>
      </w:r>
      <w:r w:rsidRPr="00474D79">
        <w:t>meminfo,vmst</w:t>
      </w:r>
      <w:r w:rsidRPr="00474D79">
        <w:rPr>
          <w:rFonts w:hint="default"/>
        </w:rPr>
        <w:t>at, buddyinfo, slabinfo</w:t>
      </w:r>
      <w:r w:rsidR="005F4325">
        <w:t>等信息，当然对这些信息的了解越多，分析问题的维度和思路将更广阔</w:t>
      </w:r>
      <w:r w:rsidRPr="00474D79">
        <w:t>，</w:t>
      </w:r>
      <w:r w:rsidRPr="00474D79">
        <w:t>ANR</w:t>
      </w:r>
      <w:r w:rsidRPr="00474D79">
        <w:t>主要看当前系统的内存情况及</w:t>
      </w:r>
      <w:r w:rsidRPr="00474D79">
        <w:t>io</w:t>
      </w:r>
      <w:r w:rsidRPr="00474D79">
        <w:t>影响等。</w:t>
      </w:r>
    </w:p>
    <w:tbl>
      <w:tblPr>
        <w:tblStyle w:val="a8"/>
        <w:tblW w:w="0" w:type="auto"/>
        <w:tblLook w:val="04A0" w:firstRow="1" w:lastRow="0" w:firstColumn="1" w:lastColumn="0" w:noHBand="0" w:noVBand="1"/>
      </w:tblPr>
      <w:tblGrid>
        <w:gridCol w:w="9629"/>
      </w:tblGrid>
      <w:tr w:rsidR="00474D79" w:rsidTr="00474D79">
        <w:tc>
          <w:tcPr>
            <w:tcW w:w="9629" w:type="dxa"/>
          </w:tcPr>
          <w:p w:rsidR="00474D79" w:rsidRPr="00474D79" w:rsidRDefault="00474D79" w:rsidP="00474D79">
            <w:pPr>
              <w:rPr>
                <w:rFonts w:hint="default"/>
              </w:rPr>
            </w:pPr>
            <w:r w:rsidRPr="00474D79">
              <w:rPr>
                <w:rFonts w:hint="default"/>
              </w:rPr>
              <w:t>cat /proc/meminfo on 08-14 17:25:58</w:t>
            </w:r>
          </w:p>
          <w:p w:rsidR="00474D79" w:rsidRPr="00474D79" w:rsidRDefault="00474D79" w:rsidP="00474D79">
            <w:pPr>
              <w:rPr>
                <w:rFonts w:hint="default"/>
              </w:rPr>
            </w:pPr>
            <w:r w:rsidRPr="00474D79">
              <w:rPr>
                <w:rFonts w:hint="default"/>
              </w:rPr>
              <w:t>MemTotal:        1873896 kB</w:t>
            </w:r>
          </w:p>
          <w:p w:rsidR="00474D79" w:rsidRPr="00474D79" w:rsidRDefault="00474D79" w:rsidP="00474D79">
            <w:pPr>
              <w:rPr>
                <w:rFonts w:hint="default"/>
              </w:rPr>
            </w:pPr>
            <w:r w:rsidRPr="00474D79">
              <w:rPr>
                <w:rFonts w:hint="default"/>
              </w:rPr>
              <w:t>MemFree:           36264 kB</w:t>
            </w:r>
          </w:p>
          <w:p w:rsidR="00474D79" w:rsidRPr="00474D79" w:rsidRDefault="00474D79" w:rsidP="00474D79">
            <w:pPr>
              <w:rPr>
                <w:rFonts w:hint="default"/>
              </w:rPr>
            </w:pPr>
            <w:r w:rsidRPr="00474D79">
              <w:rPr>
                <w:rFonts w:hint="default"/>
              </w:rPr>
              <w:t>MemAvailable:     550116 kB</w:t>
            </w:r>
          </w:p>
          <w:p w:rsidR="00474D79" w:rsidRPr="00474D79" w:rsidRDefault="00474D79" w:rsidP="00474D79">
            <w:pPr>
              <w:rPr>
                <w:rFonts w:hint="default"/>
              </w:rPr>
            </w:pPr>
            <w:r w:rsidRPr="00474D79">
              <w:rPr>
                <w:rFonts w:hint="default"/>
              </w:rPr>
              <w:t>Buffers:             384 kB</w:t>
            </w:r>
          </w:p>
          <w:p w:rsidR="00474D79" w:rsidRPr="00474D79" w:rsidRDefault="00474D79" w:rsidP="00474D79">
            <w:pPr>
              <w:rPr>
                <w:rFonts w:hint="default"/>
              </w:rPr>
            </w:pPr>
            <w:r w:rsidRPr="00474D79">
              <w:rPr>
                <w:rFonts w:hint="default"/>
              </w:rPr>
              <w:t>Cached:           623584 kB</w:t>
            </w:r>
          </w:p>
          <w:p w:rsidR="00474D79" w:rsidRPr="00474D79" w:rsidRDefault="00474D79" w:rsidP="00474D79">
            <w:pPr>
              <w:rPr>
                <w:rFonts w:hint="default"/>
              </w:rPr>
            </w:pPr>
            <w:r w:rsidRPr="00474D79">
              <w:rPr>
                <w:rFonts w:hint="default"/>
              </w:rPr>
              <w:t>SwapCached:        20216 kB</w:t>
            </w:r>
          </w:p>
          <w:p w:rsidR="00474D79" w:rsidRPr="00474D79" w:rsidRDefault="00474D79" w:rsidP="00474D79">
            <w:pPr>
              <w:rPr>
                <w:rFonts w:hint="default"/>
              </w:rPr>
            </w:pPr>
            <w:r w:rsidRPr="00474D79">
              <w:rPr>
                <w:rFonts w:hint="default"/>
              </w:rPr>
              <w:t>Active:           492452 kB</w:t>
            </w:r>
          </w:p>
          <w:p w:rsidR="00474D79" w:rsidRPr="00474D79" w:rsidRDefault="00474D79" w:rsidP="00474D79">
            <w:pPr>
              <w:rPr>
                <w:rFonts w:hint="default"/>
              </w:rPr>
            </w:pPr>
            <w:r w:rsidRPr="00474D79">
              <w:rPr>
                <w:rFonts w:hint="default"/>
              </w:rPr>
              <w:t>Inactive:         510152 kB</w:t>
            </w:r>
          </w:p>
          <w:p w:rsidR="00474D79" w:rsidRPr="00474D79" w:rsidRDefault="00474D79" w:rsidP="00474D79">
            <w:pPr>
              <w:rPr>
                <w:rFonts w:hint="default"/>
              </w:rPr>
            </w:pPr>
            <w:r w:rsidRPr="00474D79">
              <w:rPr>
                <w:rFonts w:hint="default"/>
              </w:rPr>
              <w:t>Active(anon):     217836 kB</w:t>
            </w:r>
          </w:p>
          <w:p w:rsidR="00474D79" w:rsidRPr="00474D79" w:rsidRDefault="00474D79" w:rsidP="00474D79">
            <w:pPr>
              <w:rPr>
                <w:rFonts w:hint="default"/>
              </w:rPr>
            </w:pPr>
            <w:r w:rsidRPr="00474D79">
              <w:rPr>
                <w:rFonts w:hint="default"/>
              </w:rPr>
              <w:t>Inactive(anon):   221860 kB</w:t>
            </w:r>
          </w:p>
          <w:p w:rsidR="00474D79" w:rsidRPr="00474D79" w:rsidRDefault="00474D79" w:rsidP="00474D79">
            <w:pPr>
              <w:rPr>
                <w:rFonts w:hint="default"/>
              </w:rPr>
            </w:pPr>
            <w:r w:rsidRPr="00474D79">
              <w:rPr>
                <w:rFonts w:hint="default"/>
              </w:rPr>
              <w:t>Active(file):     274616 kB</w:t>
            </w:r>
          </w:p>
          <w:p w:rsidR="00474D79" w:rsidRPr="00474D79" w:rsidRDefault="00474D79" w:rsidP="00474D79">
            <w:pPr>
              <w:rPr>
                <w:rFonts w:hint="default"/>
              </w:rPr>
            </w:pPr>
            <w:r w:rsidRPr="00474D79">
              <w:rPr>
                <w:rFonts w:hint="default"/>
              </w:rPr>
              <w:t>Inactive(file):   288292 kB</w:t>
            </w:r>
          </w:p>
          <w:p w:rsidR="00474D79" w:rsidRPr="00474D79" w:rsidRDefault="00474D79" w:rsidP="00474D79">
            <w:pPr>
              <w:rPr>
                <w:rFonts w:hint="default"/>
              </w:rPr>
            </w:pPr>
            <w:r w:rsidRPr="00474D79">
              <w:rPr>
                <w:rFonts w:hint="default"/>
              </w:rPr>
              <w:t>Unevictable:       54404 kB</w:t>
            </w:r>
          </w:p>
          <w:p w:rsidR="00474D79" w:rsidRPr="00474D79" w:rsidRDefault="00474D79" w:rsidP="00474D79">
            <w:pPr>
              <w:rPr>
                <w:rFonts w:hint="default"/>
              </w:rPr>
            </w:pPr>
            <w:r w:rsidRPr="00474D79">
              <w:rPr>
                <w:rFonts w:hint="default"/>
              </w:rPr>
              <w:t>Mlocked:           54404 kB</w:t>
            </w:r>
          </w:p>
          <w:p w:rsidR="00474D79" w:rsidRPr="00474D79" w:rsidRDefault="00474D79" w:rsidP="00474D79">
            <w:pPr>
              <w:rPr>
                <w:rFonts w:hint="default"/>
              </w:rPr>
            </w:pPr>
            <w:r w:rsidRPr="00474D79">
              <w:rPr>
                <w:rFonts w:hint="default"/>
              </w:rPr>
              <w:t>SwapTotal:       1026180 kB</w:t>
            </w:r>
          </w:p>
          <w:p w:rsidR="00474D79" w:rsidRPr="00474D79" w:rsidRDefault="00474D79" w:rsidP="00474D79">
            <w:pPr>
              <w:rPr>
                <w:rFonts w:hint="default"/>
              </w:rPr>
            </w:pPr>
            <w:r w:rsidRPr="00474D79">
              <w:rPr>
                <w:rFonts w:hint="default"/>
              </w:rPr>
              <w:t>SwapFree:         255420 kB</w:t>
            </w:r>
          </w:p>
          <w:p w:rsidR="00474D79" w:rsidRPr="00474D79" w:rsidRDefault="00474D79" w:rsidP="00474D79">
            <w:pPr>
              <w:rPr>
                <w:rFonts w:hint="default"/>
              </w:rPr>
            </w:pPr>
            <w:bookmarkStart w:id="24" w:name="OLE_LINK1"/>
            <w:bookmarkStart w:id="25" w:name="OLE_LINK2"/>
            <w:r w:rsidRPr="00474D79">
              <w:rPr>
                <w:rFonts w:hint="default"/>
              </w:rPr>
              <w:t>Dirty:</w:t>
            </w:r>
            <w:bookmarkEnd w:id="24"/>
            <w:bookmarkEnd w:id="25"/>
            <w:r w:rsidRPr="00474D79">
              <w:rPr>
                <w:rFonts w:hint="default"/>
              </w:rPr>
              <w:t xml:space="preserve">               708 kB</w:t>
            </w:r>
          </w:p>
          <w:p w:rsidR="00474D79" w:rsidRPr="00474D79" w:rsidRDefault="00474D79" w:rsidP="00474D79">
            <w:pPr>
              <w:rPr>
                <w:rFonts w:hint="default"/>
              </w:rPr>
            </w:pPr>
            <w:r w:rsidRPr="00474D79">
              <w:rPr>
                <w:rFonts w:hint="default"/>
              </w:rPr>
              <w:t>Writeback:             0 kB</w:t>
            </w:r>
          </w:p>
          <w:p w:rsidR="00474D79" w:rsidRPr="00474D79" w:rsidRDefault="00474D79" w:rsidP="00474D79">
            <w:pPr>
              <w:rPr>
                <w:rFonts w:hint="default"/>
              </w:rPr>
            </w:pPr>
            <w:r w:rsidRPr="00474D79">
              <w:rPr>
                <w:rFonts w:hint="default"/>
              </w:rPr>
              <w:t>AnonPages:        431348 kB</w:t>
            </w:r>
          </w:p>
          <w:p w:rsidR="00474D79" w:rsidRPr="00474D79" w:rsidRDefault="00474D79" w:rsidP="00474D79">
            <w:pPr>
              <w:rPr>
                <w:rFonts w:hint="default"/>
              </w:rPr>
            </w:pPr>
            <w:r w:rsidRPr="00474D79">
              <w:rPr>
                <w:rFonts w:hint="default"/>
              </w:rPr>
              <w:t>Mapped:           352336 kB</w:t>
            </w:r>
          </w:p>
          <w:p w:rsidR="00474D79" w:rsidRPr="00474D79" w:rsidRDefault="00474D79" w:rsidP="00474D79">
            <w:pPr>
              <w:rPr>
                <w:rFonts w:hint="default"/>
              </w:rPr>
            </w:pPr>
            <w:r w:rsidRPr="00474D79">
              <w:rPr>
                <w:rFonts w:hint="default"/>
              </w:rPr>
              <w:t>Shmem:             11440 kB</w:t>
            </w:r>
          </w:p>
          <w:p w:rsidR="00474D79" w:rsidRPr="00474D79" w:rsidRDefault="00474D79" w:rsidP="00474D79">
            <w:pPr>
              <w:rPr>
                <w:rFonts w:hint="default"/>
              </w:rPr>
            </w:pPr>
            <w:r w:rsidRPr="00474D79">
              <w:rPr>
                <w:rFonts w:hint="default"/>
              </w:rPr>
              <w:t>Slab:             157028 kB</w:t>
            </w:r>
          </w:p>
          <w:p w:rsidR="00474D79" w:rsidRPr="00474D79" w:rsidRDefault="00474D79" w:rsidP="00474D79">
            <w:pPr>
              <w:rPr>
                <w:rFonts w:hint="default"/>
              </w:rPr>
            </w:pPr>
            <w:r w:rsidRPr="00474D79">
              <w:rPr>
                <w:rFonts w:hint="default"/>
              </w:rPr>
              <w:t>SReclaimable:      47932 kB</w:t>
            </w:r>
          </w:p>
          <w:p w:rsidR="00474D79" w:rsidRPr="00474D79" w:rsidRDefault="00474D79" w:rsidP="00474D79">
            <w:pPr>
              <w:rPr>
                <w:rFonts w:hint="default"/>
              </w:rPr>
            </w:pPr>
            <w:r w:rsidRPr="00474D79">
              <w:rPr>
                <w:rFonts w:hint="default"/>
              </w:rPr>
              <w:t>SUnreclaim:       109096 kB</w:t>
            </w:r>
          </w:p>
          <w:p w:rsidR="00474D79" w:rsidRPr="00474D79" w:rsidRDefault="00474D79" w:rsidP="00474D79">
            <w:pPr>
              <w:rPr>
                <w:rFonts w:hint="default"/>
              </w:rPr>
            </w:pPr>
            <w:r w:rsidRPr="00474D79">
              <w:rPr>
                <w:rFonts w:hint="default"/>
              </w:rPr>
              <w:t>KernelStack:       34608 kB</w:t>
            </w:r>
          </w:p>
          <w:p w:rsidR="00474D79" w:rsidRPr="00474D79" w:rsidRDefault="00474D79" w:rsidP="00474D79">
            <w:pPr>
              <w:rPr>
                <w:rFonts w:hint="default"/>
              </w:rPr>
            </w:pPr>
            <w:r w:rsidRPr="00474D79">
              <w:rPr>
                <w:rFonts w:hint="default"/>
              </w:rPr>
              <w:t>PageTables:        51624 kB</w:t>
            </w:r>
          </w:p>
          <w:p w:rsidR="00474D79" w:rsidRPr="00474D79" w:rsidRDefault="00474D79" w:rsidP="00474D79">
            <w:pPr>
              <w:rPr>
                <w:rFonts w:hint="default"/>
              </w:rPr>
            </w:pPr>
            <w:r w:rsidRPr="00474D79">
              <w:rPr>
                <w:rFonts w:hint="default"/>
              </w:rPr>
              <w:t>NFS_Unstable:          0 kB</w:t>
            </w:r>
          </w:p>
          <w:p w:rsidR="00474D79" w:rsidRPr="00474D79" w:rsidRDefault="00474D79" w:rsidP="00474D79">
            <w:pPr>
              <w:rPr>
                <w:rFonts w:hint="default"/>
              </w:rPr>
            </w:pPr>
            <w:r w:rsidRPr="00474D79">
              <w:rPr>
                <w:rFonts w:hint="default"/>
              </w:rPr>
              <w:t>Bounce:                0 kB</w:t>
            </w:r>
          </w:p>
          <w:p w:rsidR="00474D79" w:rsidRPr="00474D79" w:rsidRDefault="00474D79" w:rsidP="00474D79">
            <w:pPr>
              <w:rPr>
                <w:rFonts w:hint="default"/>
              </w:rPr>
            </w:pPr>
            <w:r w:rsidRPr="00474D79">
              <w:rPr>
                <w:rFonts w:hint="default"/>
              </w:rPr>
              <w:lastRenderedPageBreak/>
              <w:t>WritebackTmp:          0 kB</w:t>
            </w:r>
          </w:p>
          <w:p w:rsidR="00474D79" w:rsidRPr="00474D79" w:rsidRDefault="00474D79" w:rsidP="00474D79">
            <w:pPr>
              <w:rPr>
                <w:rFonts w:hint="default"/>
              </w:rPr>
            </w:pPr>
            <w:r w:rsidRPr="00474D79">
              <w:rPr>
                <w:rFonts w:hint="default"/>
              </w:rPr>
              <w:t>CommitLimit:     1963128 kB</w:t>
            </w:r>
          </w:p>
          <w:p w:rsidR="00474D79" w:rsidRPr="00474D79" w:rsidRDefault="00474D79" w:rsidP="00474D79">
            <w:pPr>
              <w:rPr>
                <w:rFonts w:hint="default"/>
              </w:rPr>
            </w:pPr>
            <w:r w:rsidRPr="00474D79">
              <w:rPr>
                <w:rFonts w:hint="default"/>
              </w:rPr>
              <w:t>Committed_AS:   53378824 kB</w:t>
            </w:r>
          </w:p>
          <w:p w:rsidR="00474D79" w:rsidRPr="00474D79" w:rsidRDefault="00474D79" w:rsidP="00474D79">
            <w:pPr>
              <w:rPr>
                <w:rFonts w:hint="default"/>
              </w:rPr>
            </w:pPr>
            <w:r w:rsidRPr="00474D79">
              <w:rPr>
                <w:rFonts w:hint="default"/>
              </w:rPr>
              <w:t>VmallocTotal:   263061440 kB</w:t>
            </w:r>
          </w:p>
          <w:p w:rsidR="00474D79" w:rsidRPr="00474D79" w:rsidRDefault="00474D79" w:rsidP="00474D79">
            <w:pPr>
              <w:rPr>
                <w:rFonts w:hint="default"/>
              </w:rPr>
            </w:pPr>
            <w:r w:rsidRPr="00474D79">
              <w:rPr>
                <w:rFonts w:hint="default"/>
              </w:rPr>
              <w:t>VmallocUsed:           0 kB</w:t>
            </w:r>
          </w:p>
          <w:p w:rsidR="00474D79" w:rsidRPr="00474D79" w:rsidRDefault="00474D79" w:rsidP="00474D79">
            <w:pPr>
              <w:rPr>
                <w:rFonts w:hint="default"/>
              </w:rPr>
            </w:pPr>
            <w:r w:rsidRPr="00474D79">
              <w:rPr>
                <w:rFonts w:hint="default"/>
              </w:rPr>
              <w:t>VmallocChunk:          0 kB</w:t>
            </w:r>
          </w:p>
          <w:p w:rsidR="00474D79" w:rsidRDefault="00474D79" w:rsidP="00474D79">
            <w:pPr>
              <w:rPr>
                <w:rFonts w:eastAsia="黑体" w:cs="宋体" w:hint="default"/>
                <w:noProof/>
                <w:kern w:val="0"/>
                <w:sz w:val="32"/>
                <w:szCs w:val="32"/>
              </w:rPr>
            </w:pPr>
            <w:r w:rsidRPr="00474D79">
              <w:rPr>
                <w:rFonts w:hint="default"/>
              </w:rPr>
              <w:t>run finished on 08-14 17:25:58</w:t>
            </w:r>
          </w:p>
        </w:tc>
      </w:tr>
    </w:tbl>
    <w:p w:rsidR="00474D79" w:rsidRPr="00474D79" w:rsidRDefault="00474D79" w:rsidP="00474D79">
      <w:pPr>
        <w:widowControl w:val="0"/>
        <w:jc w:val="both"/>
        <w:rPr>
          <w:rFonts w:hint="default"/>
        </w:rPr>
      </w:pPr>
      <w:r>
        <w:lastRenderedPageBreak/>
        <w:t xml:space="preserve">    </w:t>
      </w:r>
      <w:r w:rsidRPr="00474D79">
        <w:t>在</w:t>
      </w:r>
      <w:r w:rsidRPr="00474D79">
        <w:t>sysinfo log</w:t>
      </w:r>
      <w:r w:rsidRPr="00474D79">
        <w:t>中搜索</w:t>
      </w:r>
      <w:r w:rsidRPr="00474D79">
        <w:t>meminfo</w:t>
      </w:r>
      <w:r w:rsidRPr="00474D79">
        <w:t>关键字，会搜索到下面这样的信息，指</w:t>
      </w:r>
      <w:r w:rsidRPr="00474D79">
        <w:t>1</w:t>
      </w:r>
      <w:r w:rsidRPr="00474D79">
        <w:rPr>
          <w:rFonts w:hint="default"/>
        </w:rPr>
        <w:t>08-14 17:25:58</w:t>
      </w:r>
      <w:r w:rsidRPr="00474D79">
        <w:t>这个时间点</w:t>
      </w:r>
      <w:r w:rsidRPr="00474D79">
        <w:t xml:space="preserve">cat /proc/memifo </w:t>
      </w:r>
      <w:r w:rsidRPr="00474D79">
        <w:t>得到的系统内存情况。</w:t>
      </w:r>
      <w:r w:rsidRPr="00474D79">
        <w:t xml:space="preserve"> </w:t>
      </w:r>
      <w:r w:rsidRPr="00474D79">
        <w:t>对我们而言最重要的是</w:t>
      </w:r>
      <w:r w:rsidRPr="00474D79">
        <w:t xml:space="preserve">MemFree </w:t>
      </w:r>
      <w:r w:rsidRPr="00474D79">
        <w:t>和</w:t>
      </w:r>
      <w:r w:rsidRPr="00474D79">
        <w:t>Cached</w:t>
      </w:r>
      <w:r w:rsidRPr="00474D79">
        <w:t>这两个值。当这两个值相加小于</w:t>
      </w:r>
      <w:r w:rsidRPr="00474D79">
        <w:t>20M</w:t>
      </w:r>
      <w:r w:rsidRPr="00474D79">
        <w:t>时，表明系统在当前时间点内存紧张。</w:t>
      </w:r>
    </w:p>
    <w:p w:rsidR="00474D79" w:rsidRPr="00474D79" w:rsidRDefault="00474D79" w:rsidP="00474D79">
      <w:pPr>
        <w:widowControl w:val="0"/>
        <w:jc w:val="both"/>
        <w:rPr>
          <w:rFonts w:hint="default"/>
        </w:rPr>
      </w:pPr>
      <w:r>
        <w:t xml:space="preserve">    </w:t>
      </w:r>
      <w:r w:rsidRPr="00474D79">
        <w:t>由于</w:t>
      </w:r>
      <w:r w:rsidRPr="00474D79">
        <w:t>meminfo</w:t>
      </w:r>
      <w:r w:rsidRPr="00474D79">
        <w:t>反映的是一个时间点的内存信息，有的时候在这个时间点之前，</w:t>
      </w:r>
      <w:r w:rsidRPr="00474D79">
        <w:t>lowMemeoryKiller</w:t>
      </w:r>
      <w:r w:rsidRPr="00474D79">
        <w:t>等机制已经开始杀掉一些进程，释放了一部分内存，使这个时间点的内存情况看起来还不是很紧张，但是发生</w:t>
      </w:r>
      <w:r w:rsidRPr="00474D79">
        <w:t>ANR</w:t>
      </w:r>
      <w:r w:rsidRPr="00474D79">
        <w:t>的时间段有可能因为低内存使系统操作缓慢。这个时候，我们也可以通过</w:t>
      </w:r>
      <w:r w:rsidRPr="00474D79">
        <w:t>kernel.log</w:t>
      </w:r>
      <w:r w:rsidR="00F20B9D">
        <w:t>或者</w:t>
      </w:r>
      <w:r w:rsidR="00F20B9D">
        <w:t>main.log</w:t>
      </w:r>
      <w:r w:rsidRPr="00474D79">
        <w:t>中的</w:t>
      </w:r>
      <w:r w:rsidRPr="00474D79">
        <w:t>low memory killer</w:t>
      </w:r>
      <w:r w:rsidRPr="00474D79">
        <w:t>打印出来的</w:t>
      </w:r>
      <w:r w:rsidRPr="00474D79">
        <w:t>log</w:t>
      </w:r>
      <w:r w:rsidR="00F20B9D">
        <w:rPr>
          <w:rFonts w:hint="default"/>
        </w:rPr>
        <w:t>(androidr</w:t>
      </w:r>
      <w:r w:rsidR="00F20B9D">
        <w:t>中在</w:t>
      </w:r>
      <w:r w:rsidR="00F20B9D">
        <w:t>main.</w:t>
      </w:r>
      <w:r w:rsidR="00F20B9D">
        <w:rPr>
          <w:rFonts w:hint="default"/>
        </w:rPr>
        <w:t>log</w:t>
      </w:r>
      <w:r w:rsidR="00F20B9D">
        <w:t>中查看</w:t>
      </w:r>
      <w:r w:rsidR="00F20B9D">
        <w:rPr>
          <w:rFonts w:hint="default"/>
        </w:rPr>
        <w:t>)</w:t>
      </w:r>
      <w:r w:rsidRPr="00474D79">
        <w:t>，判断系统在</w:t>
      </w:r>
      <w:r w:rsidRPr="00474D79">
        <w:t>ANR</w:t>
      </w:r>
      <w:r w:rsidR="00F20B9D">
        <w:t>的这段时间内</w:t>
      </w:r>
      <w:r w:rsidRPr="00474D79">
        <w:t>内存的情况。</w:t>
      </w:r>
    </w:p>
    <w:tbl>
      <w:tblPr>
        <w:tblStyle w:val="a8"/>
        <w:tblW w:w="0" w:type="auto"/>
        <w:tblLook w:val="04A0" w:firstRow="1" w:lastRow="0" w:firstColumn="1" w:lastColumn="0" w:noHBand="0" w:noVBand="1"/>
      </w:tblPr>
      <w:tblGrid>
        <w:gridCol w:w="9629"/>
      </w:tblGrid>
      <w:tr w:rsidR="00F20B9D" w:rsidTr="00F20B9D">
        <w:tc>
          <w:tcPr>
            <w:tcW w:w="9629" w:type="dxa"/>
          </w:tcPr>
          <w:p w:rsidR="00F20B9D" w:rsidRPr="00F20B9D" w:rsidRDefault="00F20B9D" w:rsidP="00F20B9D">
            <w:pPr>
              <w:rPr>
                <w:rFonts w:hint="default"/>
              </w:rPr>
            </w:pPr>
            <w:r w:rsidRPr="00F20B9D">
              <w:rPr>
                <w:rFonts w:hint="default"/>
              </w:rPr>
              <w:t>vmstat on 08-14 17:25:58</w:t>
            </w:r>
          </w:p>
          <w:p w:rsidR="00F20B9D" w:rsidRPr="00F20B9D" w:rsidRDefault="00F20B9D" w:rsidP="00F20B9D">
            <w:pPr>
              <w:rPr>
                <w:rFonts w:hint="default"/>
              </w:rPr>
            </w:pPr>
            <w:r w:rsidRPr="00F20B9D">
              <w:rPr>
                <w:rFonts w:hint="default"/>
              </w:rPr>
              <w:t>procs -----------memory---------- ---swap-- -----io---- -system-- ----cpu----</w:t>
            </w:r>
          </w:p>
          <w:p w:rsidR="00F20B9D" w:rsidRPr="00F20B9D" w:rsidRDefault="00F20B9D" w:rsidP="00F20B9D">
            <w:pPr>
              <w:rPr>
                <w:rFonts w:hint="default"/>
              </w:rPr>
            </w:pPr>
            <w:r w:rsidRPr="00F20B9D">
              <w:rPr>
                <w:rFonts w:hint="default"/>
              </w:rPr>
              <w:t xml:space="preserve"> r  b   swpd   free   buff  cache   si   so    bi    bo   in   cs us sy id wa</w:t>
            </w:r>
          </w:p>
          <w:p w:rsidR="00F20B9D" w:rsidRPr="00F20B9D" w:rsidRDefault="00F20B9D" w:rsidP="00F20B9D">
            <w:pPr>
              <w:rPr>
                <w:rFonts w:hint="default"/>
              </w:rPr>
            </w:pPr>
            <w:r w:rsidRPr="00F20B9D">
              <w:rPr>
                <w:rFonts w:hint="default"/>
              </w:rPr>
              <w:t xml:space="preserve"> 6  4 777904  36772    384 627968  428  601   907   161    0  965 10  8 81  0</w:t>
            </w:r>
          </w:p>
          <w:p w:rsidR="00F20B9D" w:rsidRPr="00F20B9D" w:rsidRDefault="00F20B9D" w:rsidP="00F20B9D">
            <w:pPr>
              <w:rPr>
                <w:rFonts w:hint="default"/>
              </w:rPr>
            </w:pPr>
            <w:r w:rsidRPr="00F20B9D">
              <w:rPr>
                <w:rFonts w:hint="default"/>
              </w:rPr>
              <w:t>run finished on 08-14 17:25:58</w:t>
            </w:r>
          </w:p>
        </w:tc>
      </w:tr>
    </w:tbl>
    <w:p w:rsidR="009C467F" w:rsidRPr="00F20B9D" w:rsidRDefault="00F20B9D" w:rsidP="00474D79">
      <w:pPr>
        <w:rPr>
          <w:rFonts w:hint="default"/>
        </w:rPr>
      </w:pPr>
      <w:r w:rsidRPr="00F20B9D">
        <w:t>基于</w:t>
      </w:r>
      <w:r w:rsidRPr="00F20B9D">
        <w:t>meminfo</w:t>
      </w:r>
      <w:r w:rsidRPr="00F20B9D">
        <w:t>中</w:t>
      </w:r>
      <w:r w:rsidRPr="00474D79">
        <w:rPr>
          <w:rFonts w:hint="default"/>
        </w:rPr>
        <w:t>Dirty:</w:t>
      </w:r>
      <w:r>
        <w:t>值和</w:t>
      </w:r>
      <w:r>
        <w:t>vmstat</w:t>
      </w:r>
      <w:r>
        <w:t>中</w:t>
      </w:r>
      <w:r>
        <w:t>si,so,bi,bo</w:t>
      </w:r>
      <w:r>
        <w:t>是否有明显占用较多，再</w:t>
      </w:r>
      <w:r>
        <w:rPr>
          <w:rFonts w:hint="default"/>
        </w:rPr>
        <w:t>sgm.log</w:t>
      </w:r>
      <w:r>
        <w:t>等</w:t>
      </w:r>
      <w:r>
        <w:rPr>
          <w:rFonts w:hint="default"/>
        </w:rPr>
        <w:t>iowait</w:t>
      </w:r>
      <w:r>
        <w:t>占用判断</w:t>
      </w:r>
      <w:r>
        <w:t>io</w:t>
      </w:r>
      <w:r>
        <w:t>占用情况。</w:t>
      </w:r>
    </w:p>
    <w:p w:rsidR="00474D79" w:rsidRPr="00DE775D" w:rsidRDefault="00A96168" w:rsidP="00DE775D">
      <w:pPr>
        <w:pStyle w:val="22"/>
        <w:ind w:left="0"/>
        <w:rPr>
          <w:rFonts w:hint="default"/>
          <w:lang w:eastAsia="zh-CN"/>
        </w:rPr>
      </w:pPr>
      <w:bookmarkStart w:id="26" w:name="_Toc49524672"/>
      <w:r w:rsidRPr="00DE775D">
        <w:rPr>
          <w:rFonts w:hint="default"/>
          <w:lang w:eastAsia="zh-CN"/>
        </w:rPr>
        <w:t>sgm.csv</w:t>
      </w:r>
      <w:bookmarkEnd w:id="26"/>
    </w:p>
    <w:p w:rsidR="009C467F" w:rsidRPr="00A97A63" w:rsidRDefault="00A97A63" w:rsidP="007420CB">
      <w:pPr>
        <w:rPr>
          <w:rFonts w:hint="default"/>
        </w:rPr>
      </w:pPr>
      <w:r w:rsidRPr="00A97A63">
        <w:t>打印每秒的总的</w:t>
      </w:r>
      <w:r w:rsidRPr="00A97A63">
        <w:rPr>
          <w:rFonts w:hint="default"/>
        </w:rPr>
        <w:t>CPU</w:t>
      </w:r>
      <w:r w:rsidRPr="00A97A63">
        <w:t>负载，</w:t>
      </w:r>
      <w:r w:rsidRPr="00A97A63">
        <w:t>iowait</w:t>
      </w:r>
      <w:r w:rsidRPr="00A97A63">
        <w:t>和每个核的</w:t>
      </w:r>
      <w:r w:rsidRPr="00A97A63">
        <w:rPr>
          <w:rFonts w:hint="default"/>
        </w:rPr>
        <w:t>CPU</w:t>
      </w:r>
      <w:r w:rsidRPr="00A97A63">
        <w:t>负载</w:t>
      </w:r>
      <w:r w:rsidRPr="00A97A63">
        <w:t>,iowait</w:t>
      </w:r>
      <w:r w:rsidRPr="00A97A63">
        <w:t>和频率等信息，该</w:t>
      </w:r>
      <w:r w:rsidRPr="00A97A63">
        <w:t>log</w:t>
      </w:r>
      <w:r w:rsidRPr="00A97A63">
        <w:t>每秒打印一次，可以直观看下当前系统的负载情况。</w:t>
      </w:r>
    </w:p>
    <w:tbl>
      <w:tblPr>
        <w:tblStyle w:val="a8"/>
        <w:tblW w:w="0" w:type="auto"/>
        <w:tblLook w:val="04A0" w:firstRow="1" w:lastRow="0" w:firstColumn="1" w:lastColumn="0" w:noHBand="0" w:noVBand="1"/>
      </w:tblPr>
      <w:tblGrid>
        <w:gridCol w:w="9629"/>
      </w:tblGrid>
      <w:tr w:rsidR="00A97A63" w:rsidTr="00A97A63">
        <w:tc>
          <w:tcPr>
            <w:tcW w:w="9629" w:type="dxa"/>
          </w:tcPr>
          <w:p w:rsidR="00A97A63" w:rsidRPr="00A97A63" w:rsidRDefault="00A97A63" w:rsidP="00A97A63">
            <w:pPr>
              <w:widowControl/>
              <w:jc w:val="left"/>
              <w:rPr>
                <w:rFonts w:hint="default"/>
              </w:rPr>
            </w:pPr>
            <w:r w:rsidRPr="00A97A63">
              <w:rPr>
                <w:rFonts w:hint="default"/>
              </w:rPr>
              <w:t>8-14 17:24:24.176&lt; 7131.405328&gt;</w:t>
            </w:r>
            <w:r w:rsidRPr="00A97A63">
              <w:rPr>
                <w:rFonts w:hint="default"/>
                <w:color w:val="4472C4" w:themeColor="accent5"/>
              </w:rPr>
              <w:t>,10,1</w:t>
            </w:r>
            <w:r w:rsidRPr="00A97A63">
              <w:rPr>
                <w:rFonts w:hint="default"/>
              </w:rPr>
              <w:t>,0,0,0,0,</w:t>
            </w:r>
            <w:r w:rsidRPr="00A97A63">
              <w:rPr>
                <w:rFonts w:hint="default"/>
                <w:color w:val="FF0000"/>
              </w:rPr>
              <w:t>30,2,768000</w:t>
            </w:r>
            <w:r w:rsidRPr="00A97A63">
              <w:rPr>
                <w:rFonts w:hint="default"/>
              </w:rPr>
              <w:t>,0,0,0,</w:t>
            </w:r>
            <w:r w:rsidRPr="00A97A63">
              <w:rPr>
                <w:rFonts w:hint="default"/>
                <w:color w:val="FF0000"/>
              </w:rPr>
              <w:t>22,3,768000,</w:t>
            </w:r>
            <w:r w:rsidRPr="00A97A63">
              <w:rPr>
                <w:rFonts w:hint="default"/>
              </w:rPr>
              <w:t>0,0,0,</w:t>
            </w:r>
            <w:r w:rsidRPr="00A97A63">
              <w:rPr>
                <w:rFonts w:hint="default"/>
                <w:color w:val="FF0000"/>
              </w:rPr>
              <w:t>13,2,768000</w:t>
            </w:r>
            <w:r w:rsidRPr="00A97A63">
              <w:rPr>
                <w:rFonts w:hint="default"/>
              </w:rPr>
              <w:t>,0,0,0,</w:t>
            </w:r>
            <w:r w:rsidRPr="00A97A63">
              <w:rPr>
                <w:rFonts w:hint="default"/>
                <w:color w:val="FF0000"/>
              </w:rPr>
              <w:t>10,1,768000</w:t>
            </w:r>
            <w:r w:rsidRPr="00A97A63">
              <w:rPr>
                <w:rFonts w:hint="default"/>
              </w:rPr>
              <w:t>,0,0,0,</w:t>
            </w:r>
            <w:r w:rsidRPr="00A97A63">
              <w:rPr>
                <w:rFonts w:hint="default"/>
                <w:color w:val="FF0000"/>
              </w:rPr>
              <w:t>4,2,768000</w:t>
            </w:r>
            <w:r w:rsidRPr="00A97A63">
              <w:rPr>
                <w:rFonts w:hint="default"/>
              </w:rPr>
              <w:t>,0,0,0,</w:t>
            </w:r>
            <w:r w:rsidRPr="00A97A63">
              <w:rPr>
                <w:rFonts w:hint="default"/>
                <w:color w:val="FF0000"/>
              </w:rPr>
              <w:t>1,1,768000</w:t>
            </w:r>
            <w:r w:rsidRPr="00A97A63">
              <w:rPr>
                <w:rFonts w:hint="default"/>
              </w:rPr>
              <w:t>,0,0,0,</w:t>
            </w:r>
            <w:r w:rsidRPr="00A97A63">
              <w:rPr>
                <w:rFonts w:hint="default"/>
                <w:color w:val="FF0000"/>
              </w:rPr>
              <w:t>0,0,768000</w:t>
            </w:r>
            <w:r w:rsidRPr="00A97A63">
              <w:rPr>
                <w:rFonts w:hint="default"/>
              </w:rPr>
              <w:t>,0,0,0,</w:t>
            </w:r>
            <w:r w:rsidRPr="00A97A63">
              <w:rPr>
                <w:rFonts w:hint="default"/>
                <w:color w:val="FF0000"/>
              </w:rPr>
              <w:t>0,0,76800</w:t>
            </w:r>
            <w:r w:rsidRPr="00A97A63">
              <w:rPr>
                <w:rFonts w:hint="default"/>
              </w:rPr>
              <w:t>0,0,0,0,0,0,50652,1,0,1873896,677900,559704,0,0,0,0,0,0</w:t>
            </w:r>
          </w:p>
          <w:p w:rsidR="00A97A63" w:rsidRPr="00A97A63" w:rsidRDefault="00A97A63" w:rsidP="00A97A63">
            <w:pPr>
              <w:widowControl/>
              <w:jc w:val="left"/>
              <w:rPr>
                <w:rFonts w:hint="default"/>
              </w:rPr>
            </w:pPr>
            <w:r w:rsidRPr="00A97A63">
              <w:rPr>
                <w:rFonts w:hint="default"/>
              </w:rPr>
              <w:t>8-14 17:24:25.178&lt; 7132.407397&gt;,</w:t>
            </w:r>
            <w:r w:rsidRPr="00A97A63">
              <w:rPr>
                <w:rFonts w:hint="default"/>
                <w:color w:val="4472C4" w:themeColor="accent5"/>
              </w:rPr>
              <w:t>3,0</w:t>
            </w:r>
            <w:r w:rsidRPr="00A97A63">
              <w:rPr>
                <w:rFonts w:hint="default"/>
              </w:rPr>
              <w:t>,0,0,0,0,10,0,768000,0,0,0,8,0,768000,0,0,0,4,0,768000,0,0,0,3,0,768000,0,0,0,0,0,768000,0,0,0,0,0,768000,0,0,0,0,0,768000,0,0,0,0,0,768000,0,0,0,2055,2166,50654,1,0,1873896,677112,559036,0,0,0,0,0,0</w:t>
            </w:r>
          </w:p>
          <w:p w:rsidR="00A97A63" w:rsidRPr="00A97A63" w:rsidRDefault="00A97A63" w:rsidP="00A97A63">
            <w:pPr>
              <w:widowControl/>
              <w:jc w:val="left"/>
              <w:rPr>
                <w:rFonts w:hint="default"/>
              </w:rPr>
            </w:pPr>
            <w:r w:rsidRPr="00A97A63">
              <w:rPr>
                <w:rFonts w:hint="default"/>
              </w:rPr>
              <w:t>8-14 17:24:26.180&lt; 7133.409292&gt;,</w:t>
            </w:r>
            <w:r w:rsidRPr="00A97A63">
              <w:rPr>
                <w:rFonts w:hint="default"/>
                <w:color w:val="4472C4" w:themeColor="accent5"/>
              </w:rPr>
              <w:t>8,0</w:t>
            </w:r>
            <w:r w:rsidRPr="00A97A63">
              <w:rPr>
                <w:rFonts w:hint="default"/>
              </w:rPr>
              <w:t>,0,0,0,0,24,1,768000,0,0,0,19,1,768000,0,0,0,16,2,768000,0,0,0,7,1,768000,0,0,0,</w:t>
            </w:r>
            <w:r w:rsidRPr="00A97A63">
              <w:rPr>
                <w:rFonts w:hint="default"/>
              </w:rPr>
              <w:lastRenderedPageBreak/>
              <w:t>2,0,768000,0,0,0,0,0,768000,0,0,0,0,0,768000,0,0,0,1,0,768000,0,0,0,0,0,50663,2,0,1873896,672852,560028,0,0,0,0,0,0</w:t>
            </w:r>
          </w:p>
          <w:p w:rsidR="00A97A63" w:rsidRPr="00A97A63" w:rsidRDefault="00A97A63" w:rsidP="00A97A63">
            <w:pPr>
              <w:widowControl/>
              <w:jc w:val="left"/>
              <w:rPr>
                <w:rFonts w:hint="default"/>
              </w:rPr>
            </w:pPr>
            <w:r w:rsidRPr="00A97A63">
              <w:rPr>
                <w:rFonts w:hint="default"/>
              </w:rPr>
              <w:t>8-14 17:24:27.182&lt; 7134.411657&gt;,</w:t>
            </w:r>
            <w:r w:rsidRPr="00A97A63">
              <w:rPr>
                <w:rFonts w:hint="default"/>
                <w:color w:val="4472C4" w:themeColor="accent5"/>
              </w:rPr>
              <w:t>4,0</w:t>
            </w:r>
            <w:r w:rsidRPr="00A97A63">
              <w:rPr>
                <w:rFonts w:hint="default"/>
              </w:rPr>
              <w:t>,0,0,0,0,10,0,768000,0,0,0,10,0,768000,0,0,0,4,0,768000,0,0,0,2,0,768000,0,0,0,3,0,768000,0,0,0,0,0,768000,0,0,0,0,0,768000,0,0,0,0,0,768000,0,0,0,2203,2334,50664,1,0,1873896,675452,559448,0,0,0,0,0,0</w:t>
            </w:r>
          </w:p>
          <w:p w:rsidR="00A97A63" w:rsidRDefault="00A97A63" w:rsidP="00A97A63">
            <w:pPr>
              <w:widowControl/>
              <w:jc w:val="left"/>
              <w:rPr>
                <w:rFonts w:eastAsia="黑体" w:cs="宋体" w:hint="default"/>
                <w:noProof/>
                <w:kern w:val="0"/>
                <w:sz w:val="32"/>
                <w:szCs w:val="32"/>
              </w:rPr>
            </w:pPr>
            <w:r w:rsidRPr="00A97A63">
              <w:rPr>
                <w:rFonts w:hint="default"/>
              </w:rPr>
              <w:t>8-14 17:24:28.185&lt; 7135.414029&gt;,</w:t>
            </w:r>
            <w:r w:rsidRPr="00A97A63">
              <w:rPr>
                <w:rFonts w:hint="default"/>
                <w:color w:val="4472C4" w:themeColor="accent5"/>
              </w:rPr>
              <w:t>7,0</w:t>
            </w:r>
            <w:r w:rsidRPr="00A97A63">
              <w:rPr>
                <w:rFonts w:hint="default"/>
              </w:rPr>
              <w:t>,0,0,0,0,18,0,768000,0,0,0,14,0,768000,0,0,0,9,1,768000,0,0,0,5,0,768000,0,0,0,3,0,768000,0,0,0,0,0,768000,0,0,0,0,0,768000,0,0,0,0,0,768000,0,0,0,0,0,50666,1,0,1873896,674528,559100,0,0,0,0,0,0</w:t>
            </w:r>
          </w:p>
        </w:tc>
      </w:tr>
    </w:tbl>
    <w:p w:rsidR="00A97A63" w:rsidRDefault="00A97A63" w:rsidP="007420CB">
      <w:pPr>
        <w:rPr>
          <w:rFonts w:hint="default"/>
        </w:rPr>
      </w:pPr>
      <w:r w:rsidRPr="00A97A63">
        <w:lastRenderedPageBreak/>
        <w:t>标蓝颜色的项为总的</w:t>
      </w:r>
      <w:r w:rsidRPr="00A97A63">
        <w:t>CPU</w:t>
      </w:r>
      <w:r w:rsidRPr="00A97A63">
        <w:t>负载和</w:t>
      </w:r>
      <w:r w:rsidRPr="00A97A63">
        <w:t>iowait</w:t>
      </w:r>
      <w:r w:rsidRPr="00A97A63">
        <w:t>，标红的项为每个核的</w:t>
      </w:r>
      <w:r w:rsidRPr="00A97A63">
        <w:t>CPU</w:t>
      </w:r>
      <w:r w:rsidRPr="00A97A63">
        <w:t>负载，</w:t>
      </w:r>
      <w:r w:rsidRPr="00A97A63">
        <w:t>iowait</w:t>
      </w:r>
      <w:r w:rsidRPr="00A97A63">
        <w:t>和当前运行频率，当然具体看是几核手机。</w:t>
      </w:r>
    </w:p>
    <w:p w:rsidR="00A97A63" w:rsidRPr="00DE775D" w:rsidRDefault="00692859" w:rsidP="00DE775D">
      <w:pPr>
        <w:pStyle w:val="22"/>
        <w:ind w:left="0"/>
        <w:rPr>
          <w:rFonts w:hint="default"/>
          <w:lang w:eastAsia="zh-CN"/>
        </w:rPr>
      </w:pPr>
      <w:bookmarkStart w:id="27" w:name="_Toc49524673"/>
      <w:r>
        <w:rPr>
          <w:lang w:eastAsia="zh-CN"/>
        </w:rPr>
        <w:t>A</w:t>
      </w:r>
      <w:r>
        <w:rPr>
          <w:rFonts w:hint="default"/>
          <w:lang w:eastAsia="zh-CN"/>
        </w:rPr>
        <w:t>NR</w:t>
      </w:r>
      <w:r>
        <w:rPr>
          <w:rFonts w:hint="default"/>
          <w:lang w:eastAsia="zh-CN"/>
        </w:rPr>
        <w:t>打印</w:t>
      </w:r>
      <w:r w:rsidR="00A97A63" w:rsidRPr="00DE775D">
        <w:rPr>
          <w:lang w:eastAsia="zh-CN"/>
        </w:rPr>
        <w:t>调试</w:t>
      </w:r>
      <w:r w:rsidR="00A97A63" w:rsidRPr="00DE775D">
        <w:rPr>
          <w:lang w:eastAsia="zh-CN"/>
        </w:rPr>
        <w:t>log</w:t>
      </w:r>
      <w:r w:rsidR="00A97A63" w:rsidRPr="00DE775D">
        <w:rPr>
          <w:lang w:eastAsia="zh-CN"/>
        </w:rPr>
        <w:t>常用命令</w:t>
      </w:r>
      <w:bookmarkEnd w:id="27"/>
    </w:p>
    <w:p w:rsidR="009C467F" w:rsidRDefault="00692859" w:rsidP="007420CB">
      <w:pPr>
        <w:rPr>
          <w:rFonts w:hint="default"/>
        </w:rPr>
      </w:pPr>
      <w:r w:rsidRPr="00692859">
        <w:t>分析</w:t>
      </w:r>
      <w:r w:rsidRPr="00692859">
        <w:rPr>
          <w:rFonts w:hint="default"/>
        </w:rPr>
        <w:t>ANR</w:t>
      </w:r>
      <w:r w:rsidRPr="00692859">
        <w:rPr>
          <w:rFonts w:hint="default"/>
        </w:rPr>
        <w:t>问题主要集中在分析</w:t>
      </w:r>
      <w:r w:rsidRPr="00692859">
        <w:t>main.log,system.log,event.log,trace.log</w:t>
      </w:r>
      <w:r w:rsidRPr="00692859">
        <w:t>几个文件</w:t>
      </w:r>
      <w:r w:rsidRPr="00692859">
        <w:rPr>
          <w:rFonts w:hint="default"/>
        </w:rPr>
        <w:t>的</w:t>
      </w:r>
      <w:r w:rsidRPr="00692859">
        <w:t>log,</w:t>
      </w:r>
      <w:r w:rsidRPr="00692859">
        <w:t>其余主要</w:t>
      </w:r>
      <w:r w:rsidRPr="00692859">
        <w:rPr>
          <w:rFonts w:hint="default"/>
        </w:rPr>
        <w:t>看下系统负载情况，内存情况等。</w:t>
      </w:r>
    </w:p>
    <w:p w:rsidR="0011671C" w:rsidRDefault="0011671C" w:rsidP="007420CB">
      <w:pPr>
        <w:rPr>
          <w:rFonts w:hint="default"/>
        </w:rPr>
      </w:pPr>
      <w:r w:rsidRPr="00692859">
        <w:t>main.log,system.log,event.log</w:t>
      </w:r>
      <w:r>
        <w:t>,radio.log</w:t>
      </w:r>
      <w:r>
        <w:t>都</w:t>
      </w:r>
      <w:r>
        <w:rPr>
          <w:rFonts w:hint="default"/>
        </w:rPr>
        <w:t>是</w:t>
      </w:r>
      <w:r>
        <w:t>logcat</w:t>
      </w:r>
      <w:r>
        <w:t>命令</w:t>
      </w:r>
      <w:r>
        <w:rPr>
          <w:rFonts w:hint="default"/>
        </w:rPr>
        <w:t>抓取的，</w:t>
      </w:r>
      <w:r>
        <w:t>抓取</w:t>
      </w:r>
      <w:r>
        <w:rPr>
          <w:rFonts w:hint="default"/>
        </w:rPr>
        <w:t>Log</w:t>
      </w:r>
      <w:r>
        <w:rPr>
          <w:rFonts w:hint="default"/>
        </w:rPr>
        <w:t>类型是否带时间戳等主要</w:t>
      </w:r>
      <w:r>
        <w:t>跟</w:t>
      </w:r>
      <w:r>
        <w:rPr>
          <w:rFonts w:hint="default"/>
        </w:rPr>
        <w:t>的参数不同。</w:t>
      </w:r>
      <w:r w:rsidRPr="00692859">
        <w:rPr>
          <w:rFonts w:hint="default"/>
        </w:rPr>
        <w:t>仅</w:t>
      </w:r>
      <w:r w:rsidRPr="00692859">
        <w:t>列出</w:t>
      </w:r>
      <w:r w:rsidRPr="00692859">
        <w:rPr>
          <w:rFonts w:hint="default"/>
        </w:rPr>
        <w:t>如下几个命令供参考。</w:t>
      </w:r>
    </w:p>
    <w:p w:rsidR="0011671C" w:rsidRPr="0015380F" w:rsidRDefault="0011671C" w:rsidP="007420CB">
      <w:pPr>
        <w:rPr>
          <w:rFonts w:hint="default"/>
          <w:b/>
        </w:rPr>
      </w:pPr>
      <w:r w:rsidRPr="0015380F">
        <w:rPr>
          <w:b/>
        </w:rPr>
        <w:t xml:space="preserve">1 </w:t>
      </w:r>
      <w:r w:rsidRPr="0015380F">
        <w:rPr>
          <w:b/>
        </w:rPr>
        <w:t>打印</w:t>
      </w:r>
      <w:r w:rsidRPr="0015380F">
        <w:rPr>
          <w:rFonts w:hint="default"/>
          <w:b/>
        </w:rPr>
        <w:t>到终端屏幕上的命令</w:t>
      </w:r>
    </w:p>
    <w:p w:rsidR="0011671C" w:rsidRPr="0011671C" w:rsidRDefault="0011671C" w:rsidP="0011671C">
      <w:pPr>
        <w:rPr>
          <w:rFonts w:eastAsia="黑体" w:cs="宋体" w:hint="default"/>
          <w:noProof/>
          <w:kern w:val="0"/>
          <w:sz w:val="32"/>
          <w:szCs w:val="32"/>
        </w:rPr>
      </w:pPr>
      <w:r w:rsidRPr="0011671C">
        <w:rPr>
          <w:rFonts w:eastAsia="黑体" w:cs="宋体" w:hint="default"/>
          <w:noProof/>
          <w:kern w:val="0"/>
          <w:sz w:val="32"/>
          <w:szCs w:val="32"/>
        </w:rPr>
        <w:t xml:space="preserve">adb wait-for-device logcat  </w:t>
      </w:r>
    </w:p>
    <w:p w:rsidR="0011671C" w:rsidRPr="0011671C" w:rsidRDefault="0011671C" w:rsidP="0011671C">
      <w:pPr>
        <w:rPr>
          <w:rFonts w:eastAsia="黑体" w:cs="宋体" w:hint="default"/>
          <w:noProof/>
          <w:kern w:val="0"/>
          <w:sz w:val="32"/>
          <w:szCs w:val="32"/>
        </w:rPr>
      </w:pPr>
      <w:r w:rsidRPr="0011671C">
        <w:rPr>
          <w:rFonts w:eastAsia="黑体" w:cs="宋体"/>
          <w:noProof/>
          <w:kern w:val="0"/>
          <w:sz w:val="32"/>
          <w:szCs w:val="32"/>
        </w:rPr>
        <w:t>adb logcat -v time      //</w:t>
      </w:r>
      <w:r w:rsidRPr="0011671C">
        <w:rPr>
          <w:rFonts w:eastAsia="黑体" w:cs="宋体"/>
          <w:noProof/>
          <w:kern w:val="0"/>
          <w:sz w:val="32"/>
          <w:szCs w:val="32"/>
        </w:rPr>
        <w:t>默认是</w:t>
      </w:r>
      <w:r w:rsidRPr="0011671C">
        <w:rPr>
          <w:rFonts w:eastAsia="黑体" w:cs="宋体"/>
          <w:noProof/>
          <w:kern w:val="0"/>
          <w:sz w:val="32"/>
          <w:szCs w:val="32"/>
        </w:rPr>
        <w:t>-b main -b system</w:t>
      </w:r>
    </w:p>
    <w:p w:rsidR="0011671C" w:rsidRPr="0011671C" w:rsidRDefault="0011671C" w:rsidP="0011671C">
      <w:pPr>
        <w:rPr>
          <w:rFonts w:eastAsia="黑体" w:cs="宋体" w:hint="default"/>
          <w:noProof/>
          <w:kern w:val="0"/>
          <w:sz w:val="32"/>
          <w:szCs w:val="32"/>
        </w:rPr>
      </w:pPr>
      <w:r w:rsidRPr="0011671C">
        <w:rPr>
          <w:rFonts w:eastAsia="黑体" w:cs="宋体" w:hint="default"/>
          <w:noProof/>
          <w:kern w:val="0"/>
          <w:sz w:val="32"/>
          <w:szCs w:val="32"/>
        </w:rPr>
        <w:t>adb logcat -v time -b main        //main log</w:t>
      </w:r>
    </w:p>
    <w:p w:rsidR="0011671C" w:rsidRPr="0011671C" w:rsidRDefault="0011671C" w:rsidP="0011671C">
      <w:pPr>
        <w:rPr>
          <w:rFonts w:eastAsia="黑体" w:cs="宋体" w:hint="default"/>
          <w:noProof/>
          <w:kern w:val="0"/>
          <w:sz w:val="32"/>
          <w:szCs w:val="32"/>
        </w:rPr>
      </w:pPr>
      <w:r w:rsidRPr="0011671C">
        <w:rPr>
          <w:rFonts w:eastAsia="黑体" w:cs="宋体" w:hint="default"/>
          <w:noProof/>
          <w:kern w:val="0"/>
          <w:sz w:val="32"/>
          <w:szCs w:val="32"/>
        </w:rPr>
        <w:t>adb logcat -v time -b radio        //radio log</w:t>
      </w:r>
    </w:p>
    <w:p w:rsidR="0011671C" w:rsidRPr="0011671C" w:rsidRDefault="0011671C" w:rsidP="0011671C">
      <w:pPr>
        <w:rPr>
          <w:rFonts w:eastAsia="黑体" w:cs="宋体" w:hint="default"/>
          <w:noProof/>
          <w:kern w:val="0"/>
          <w:sz w:val="32"/>
          <w:szCs w:val="32"/>
        </w:rPr>
      </w:pPr>
      <w:r w:rsidRPr="0011671C">
        <w:rPr>
          <w:rFonts w:eastAsia="黑体" w:cs="宋体" w:hint="default"/>
          <w:noProof/>
          <w:kern w:val="0"/>
          <w:sz w:val="32"/>
          <w:szCs w:val="32"/>
        </w:rPr>
        <w:t>adb logcat -v time -b system        //system log</w:t>
      </w:r>
    </w:p>
    <w:p w:rsidR="00692859" w:rsidRDefault="0011671C" w:rsidP="0011671C">
      <w:pPr>
        <w:rPr>
          <w:rFonts w:eastAsia="黑体" w:cs="宋体" w:hint="default"/>
          <w:noProof/>
          <w:kern w:val="0"/>
          <w:sz w:val="32"/>
          <w:szCs w:val="32"/>
        </w:rPr>
      </w:pPr>
      <w:r w:rsidRPr="0011671C">
        <w:rPr>
          <w:rFonts w:eastAsia="黑体" w:cs="宋体" w:hint="default"/>
          <w:noProof/>
          <w:kern w:val="0"/>
          <w:sz w:val="32"/>
          <w:szCs w:val="32"/>
        </w:rPr>
        <w:t>adb logcat -v time -b events</w:t>
      </w:r>
      <w:r>
        <w:rPr>
          <w:rFonts w:eastAsia="黑体" w:cs="宋体" w:hint="default"/>
          <w:noProof/>
          <w:kern w:val="0"/>
          <w:sz w:val="32"/>
          <w:szCs w:val="32"/>
        </w:rPr>
        <w:t xml:space="preserve">        </w:t>
      </w:r>
      <w:bookmarkStart w:id="28" w:name="OLE_LINK5"/>
      <w:bookmarkStart w:id="29" w:name="OLE_LINK6"/>
      <w:r>
        <w:rPr>
          <w:rFonts w:eastAsia="黑体" w:cs="宋体" w:hint="default"/>
          <w:noProof/>
          <w:kern w:val="0"/>
          <w:sz w:val="32"/>
          <w:szCs w:val="32"/>
        </w:rPr>
        <w:t>//events log</w:t>
      </w:r>
    </w:p>
    <w:bookmarkEnd w:id="28"/>
    <w:bookmarkEnd w:id="29"/>
    <w:p w:rsidR="0011671C" w:rsidRDefault="0011671C" w:rsidP="0011671C">
      <w:pPr>
        <w:rPr>
          <w:rFonts w:eastAsia="黑体" w:cs="宋体" w:hint="default"/>
          <w:noProof/>
          <w:kern w:val="0"/>
          <w:sz w:val="32"/>
          <w:szCs w:val="32"/>
        </w:rPr>
      </w:pPr>
      <w:r>
        <w:rPr>
          <w:rFonts w:eastAsia="黑体" w:cs="宋体"/>
          <w:noProof/>
          <w:kern w:val="0"/>
          <w:sz w:val="32"/>
          <w:szCs w:val="32"/>
        </w:rPr>
        <w:t>打印</w:t>
      </w:r>
      <w:r>
        <w:rPr>
          <w:rFonts w:eastAsia="黑体" w:cs="宋体" w:hint="default"/>
          <w:noProof/>
          <w:kern w:val="0"/>
          <w:sz w:val="32"/>
          <w:szCs w:val="32"/>
        </w:rPr>
        <w:t>到文件中的命令主要是多加一个文件名</w:t>
      </w:r>
    </w:p>
    <w:p w:rsidR="0011671C" w:rsidRPr="00692859" w:rsidRDefault="00A12970" w:rsidP="0011671C">
      <w:pPr>
        <w:rPr>
          <w:rFonts w:hint="default"/>
        </w:rPr>
      </w:pPr>
      <w:r>
        <w:t>log</w:t>
      </w:r>
      <w:r w:rsidR="0011671C">
        <w:t>打印</w:t>
      </w:r>
      <w:r w:rsidR="0011671C">
        <w:rPr>
          <w:rFonts w:hint="default"/>
        </w:rPr>
        <w:t>到</w:t>
      </w:r>
      <w:r>
        <w:t>指定</w:t>
      </w:r>
      <w:r>
        <w:rPr>
          <w:rFonts w:hint="default"/>
        </w:rPr>
        <w:t>文件</w:t>
      </w:r>
      <w:r w:rsidR="0011671C">
        <w:rPr>
          <w:rFonts w:hint="default"/>
        </w:rPr>
        <w:t>的命令</w:t>
      </w:r>
    </w:p>
    <w:p w:rsidR="0011671C" w:rsidRPr="0011671C" w:rsidRDefault="0011671C" w:rsidP="0011671C">
      <w:pPr>
        <w:rPr>
          <w:rFonts w:eastAsia="黑体" w:cs="宋体" w:hint="default"/>
          <w:noProof/>
          <w:kern w:val="0"/>
          <w:sz w:val="32"/>
          <w:szCs w:val="32"/>
        </w:rPr>
      </w:pPr>
      <w:r w:rsidRPr="0011671C">
        <w:rPr>
          <w:rFonts w:eastAsia="黑体" w:cs="宋体" w:hint="default"/>
          <w:noProof/>
          <w:kern w:val="0"/>
          <w:sz w:val="32"/>
          <w:szCs w:val="32"/>
        </w:rPr>
        <w:t>adb wait-for-device logcat</w:t>
      </w:r>
      <w:r w:rsidRPr="0011671C">
        <w:rPr>
          <w:rFonts w:eastAsia="黑体" w:cs="宋体"/>
          <w:noProof/>
          <w:kern w:val="0"/>
          <w:sz w:val="32"/>
          <w:szCs w:val="32"/>
        </w:rPr>
        <w:t xml:space="preserve"> &gt; logcat.txt</w:t>
      </w:r>
    </w:p>
    <w:p w:rsidR="0011671C" w:rsidRPr="0011671C" w:rsidRDefault="0011671C" w:rsidP="0011671C">
      <w:pPr>
        <w:rPr>
          <w:rFonts w:eastAsia="黑体" w:cs="宋体" w:hint="default"/>
          <w:noProof/>
          <w:kern w:val="0"/>
          <w:sz w:val="32"/>
          <w:szCs w:val="32"/>
        </w:rPr>
      </w:pPr>
      <w:r w:rsidRPr="0011671C">
        <w:rPr>
          <w:rFonts w:eastAsia="黑体" w:cs="宋体"/>
          <w:noProof/>
          <w:kern w:val="0"/>
          <w:sz w:val="32"/>
          <w:szCs w:val="32"/>
        </w:rPr>
        <w:t>adb logcat -v time &gt; logcat.txt      //</w:t>
      </w:r>
      <w:r w:rsidRPr="0011671C">
        <w:rPr>
          <w:rFonts w:eastAsia="黑体" w:cs="宋体"/>
          <w:noProof/>
          <w:kern w:val="0"/>
          <w:sz w:val="32"/>
          <w:szCs w:val="32"/>
        </w:rPr>
        <w:t>默认是</w:t>
      </w:r>
      <w:r w:rsidRPr="0011671C">
        <w:rPr>
          <w:rFonts w:eastAsia="黑体" w:cs="宋体"/>
          <w:noProof/>
          <w:kern w:val="0"/>
          <w:sz w:val="32"/>
          <w:szCs w:val="32"/>
        </w:rPr>
        <w:t>-b main -b system</w:t>
      </w:r>
    </w:p>
    <w:p w:rsidR="0011671C" w:rsidRPr="0011671C" w:rsidRDefault="0011671C" w:rsidP="0011671C">
      <w:pPr>
        <w:rPr>
          <w:rFonts w:eastAsia="黑体" w:cs="宋体" w:hint="default"/>
          <w:noProof/>
          <w:kern w:val="0"/>
          <w:sz w:val="32"/>
          <w:szCs w:val="32"/>
        </w:rPr>
      </w:pPr>
      <w:r w:rsidRPr="0011671C">
        <w:rPr>
          <w:rFonts w:eastAsia="黑体" w:cs="宋体" w:hint="default"/>
          <w:noProof/>
          <w:kern w:val="0"/>
          <w:sz w:val="32"/>
          <w:szCs w:val="32"/>
        </w:rPr>
        <w:t>adb logcat -v time -b main</w:t>
      </w:r>
      <w:r>
        <w:rPr>
          <w:rFonts w:eastAsia="黑体" w:cs="宋体"/>
          <w:noProof/>
          <w:kern w:val="0"/>
          <w:sz w:val="32"/>
          <w:szCs w:val="32"/>
        </w:rPr>
        <w:t xml:space="preserve"> &gt; main.</w:t>
      </w:r>
      <w:r>
        <w:rPr>
          <w:rFonts w:eastAsia="黑体" w:cs="宋体" w:hint="default"/>
          <w:noProof/>
          <w:kern w:val="0"/>
          <w:sz w:val="32"/>
          <w:szCs w:val="32"/>
        </w:rPr>
        <w:t>log</w:t>
      </w:r>
      <w:r w:rsidRPr="0011671C">
        <w:rPr>
          <w:rFonts w:eastAsia="黑体" w:cs="宋体" w:hint="default"/>
          <w:noProof/>
          <w:kern w:val="0"/>
          <w:sz w:val="32"/>
          <w:szCs w:val="32"/>
        </w:rPr>
        <w:t xml:space="preserve">        //main log</w:t>
      </w:r>
    </w:p>
    <w:p w:rsidR="0011671C" w:rsidRPr="0011671C" w:rsidRDefault="0011671C" w:rsidP="0011671C">
      <w:pPr>
        <w:rPr>
          <w:rFonts w:eastAsia="黑体" w:cs="宋体" w:hint="default"/>
          <w:noProof/>
          <w:kern w:val="0"/>
          <w:sz w:val="32"/>
          <w:szCs w:val="32"/>
        </w:rPr>
      </w:pPr>
      <w:r w:rsidRPr="0011671C">
        <w:rPr>
          <w:rFonts w:eastAsia="黑体" w:cs="宋体" w:hint="default"/>
          <w:noProof/>
          <w:kern w:val="0"/>
          <w:sz w:val="32"/>
          <w:szCs w:val="32"/>
        </w:rPr>
        <w:t>adb logcat -v time -b radio</w:t>
      </w:r>
      <w:r>
        <w:rPr>
          <w:rFonts w:eastAsia="黑体" w:cs="宋体"/>
          <w:noProof/>
          <w:kern w:val="0"/>
          <w:sz w:val="32"/>
          <w:szCs w:val="32"/>
        </w:rPr>
        <w:t xml:space="preserve"> &gt; radio.</w:t>
      </w:r>
      <w:r>
        <w:rPr>
          <w:rFonts w:eastAsia="黑体" w:cs="宋体" w:hint="default"/>
          <w:noProof/>
          <w:kern w:val="0"/>
          <w:sz w:val="32"/>
          <w:szCs w:val="32"/>
        </w:rPr>
        <w:t>log</w:t>
      </w:r>
      <w:r w:rsidRPr="0011671C">
        <w:rPr>
          <w:rFonts w:eastAsia="黑体" w:cs="宋体" w:hint="default"/>
          <w:noProof/>
          <w:kern w:val="0"/>
          <w:sz w:val="32"/>
          <w:szCs w:val="32"/>
        </w:rPr>
        <w:t xml:space="preserve">        //radio log</w:t>
      </w:r>
    </w:p>
    <w:p w:rsidR="0011671C" w:rsidRPr="0011671C" w:rsidRDefault="0011671C" w:rsidP="0011671C">
      <w:pPr>
        <w:rPr>
          <w:rFonts w:eastAsia="黑体" w:cs="宋体" w:hint="default"/>
          <w:noProof/>
          <w:kern w:val="0"/>
          <w:sz w:val="32"/>
          <w:szCs w:val="32"/>
        </w:rPr>
      </w:pPr>
      <w:r w:rsidRPr="0011671C">
        <w:rPr>
          <w:rFonts w:eastAsia="黑体" w:cs="宋体" w:hint="default"/>
          <w:noProof/>
          <w:kern w:val="0"/>
          <w:sz w:val="32"/>
          <w:szCs w:val="32"/>
        </w:rPr>
        <w:t>adb logcat -v time -b system</w:t>
      </w:r>
      <w:r>
        <w:rPr>
          <w:rFonts w:eastAsia="黑体" w:cs="宋体"/>
          <w:noProof/>
          <w:kern w:val="0"/>
          <w:sz w:val="32"/>
          <w:szCs w:val="32"/>
        </w:rPr>
        <w:t xml:space="preserve"> &gt; system.</w:t>
      </w:r>
      <w:r>
        <w:rPr>
          <w:rFonts w:eastAsia="黑体" w:cs="宋体" w:hint="default"/>
          <w:noProof/>
          <w:kern w:val="0"/>
          <w:sz w:val="32"/>
          <w:szCs w:val="32"/>
        </w:rPr>
        <w:t>log</w:t>
      </w:r>
      <w:r w:rsidRPr="0011671C">
        <w:rPr>
          <w:rFonts w:eastAsia="黑体" w:cs="宋体" w:hint="default"/>
          <w:noProof/>
          <w:kern w:val="0"/>
          <w:sz w:val="32"/>
          <w:szCs w:val="32"/>
        </w:rPr>
        <w:t xml:space="preserve">        //system log</w:t>
      </w:r>
    </w:p>
    <w:p w:rsidR="0011671C" w:rsidRDefault="0011671C" w:rsidP="0011671C">
      <w:pPr>
        <w:rPr>
          <w:rFonts w:eastAsia="黑体" w:cs="宋体" w:hint="default"/>
          <w:noProof/>
          <w:kern w:val="0"/>
          <w:sz w:val="32"/>
          <w:szCs w:val="32"/>
        </w:rPr>
      </w:pPr>
      <w:r w:rsidRPr="0011671C">
        <w:rPr>
          <w:rFonts w:eastAsia="黑体" w:cs="宋体" w:hint="default"/>
          <w:noProof/>
          <w:kern w:val="0"/>
          <w:sz w:val="32"/>
          <w:szCs w:val="32"/>
        </w:rPr>
        <w:lastRenderedPageBreak/>
        <w:t>adb logcat -v time -b events</w:t>
      </w:r>
      <w:r>
        <w:rPr>
          <w:rFonts w:eastAsia="黑体" w:cs="宋体"/>
          <w:noProof/>
          <w:kern w:val="0"/>
          <w:sz w:val="32"/>
          <w:szCs w:val="32"/>
        </w:rPr>
        <w:t xml:space="preserve"> &gt; events.</w:t>
      </w:r>
      <w:r>
        <w:rPr>
          <w:rFonts w:eastAsia="黑体" w:cs="宋体" w:hint="default"/>
          <w:noProof/>
          <w:kern w:val="0"/>
          <w:sz w:val="32"/>
          <w:szCs w:val="32"/>
        </w:rPr>
        <w:t>log       //events log</w:t>
      </w:r>
    </w:p>
    <w:p w:rsidR="00CF725A" w:rsidRPr="0015380F" w:rsidRDefault="0011671C" w:rsidP="0011671C">
      <w:pPr>
        <w:rPr>
          <w:rFonts w:hint="default"/>
          <w:b/>
        </w:rPr>
      </w:pPr>
      <w:r w:rsidRPr="0015380F">
        <w:rPr>
          <w:b/>
        </w:rPr>
        <w:t xml:space="preserve">2 </w:t>
      </w:r>
      <w:r w:rsidR="00CF725A" w:rsidRPr="0015380F">
        <w:rPr>
          <w:b/>
        </w:rPr>
        <w:t>导出</w:t>
      </w:r>
      <w:r w:rsidRPr="0015380F">
        <w:rPr>
          <w:rFonts w:hint="default"/>
          <w:b/>
        </w:rPr>
        <w:t>ANR</w:t>
      </w:r>
      <w:r w:rsidRPr="0015380F">
        <w:rPr>
          <w:b/>
        </w:rPr>
        <w:t xml:space="preserve"> trace</w:t>
      </w:r>
      <w:r w:rsidRPr="0015380F">
        <w:rPr>
          <w:b/>
        </w:rPr>
        <w:t>命令</w:t>
      </w:r>
    </w:p>
    <w:p w:rsidR="00CF725A" w:rsidRDefault="00CF725A" w:rsidP="0011671C">
      <w:pPr>
        <w:rPr>
          <w:rFonts w:hint="default"/>
        </w:rPr>
      </w:pPr>
      <w:r>
        <w:t>发生</w:t>
      </w:r>
      <w:r>
        <w:t>A</w:t>
      </w:r>
      <w:r>
        <w:rPr>
          <w:rFonts w:hint="default"/>
        </w:rPr>
        <w:t>NR</w:t>
      </w:r>
      <w:r>
        <w:rPr>
          <w:rFonts w:hint="default"/>
        </w:rPr>
        <w:t>后</w:t>
      </w:r>
      <w:r>
        <w:t>，</w:t>
      </w:r>
      <w:r>
        <w:rPr>
          <w:rFonts w:hint="default"/>
        </w:rPr>
        <w:t>生成的</w:t>
      </w:r>
      <w:r>
        <w:t>trace</w:t>
      </w:r>
      <w:r>
        <w:t>文件</w:t>
      </w:r>
      <w:r>
        <w:rPr>
          <w:rFonts w:hint="default"/>
        </w:rPr>
        <w:t>在</w:t>
      </w:r>
      <w:r>
        <w:rPr>
          <w:rFonts w:hint="default"/>
        </w:rPr>
        <w:t>/data/anr</w:t>
      </w:r>
      <w:r>
        <w:t>目录</w:t>
      </w:r>
      <w:r>
        <w:rPr>
          <w:rFonts w:hint="default"/>
        </w:rPr>
        <w:t>下</w:t>
      </w:r>
      <w:r>
        <w:t>，</w:t>
      </w:r>
      <w:r>
        <w:rPr>
          <w:rFonts w:hint="default"/>
        </w:rPr>
        <w:t>使用</w:t>
      </w:r>
      <w:r>
        <w:t>如下</w:t>
      </w:r>
      <w:r>
        <w:rPr>
          <w:rFonts w:hint="default"/>
        </w:rPr>
        <w:t>命令导出：</w:t>
      </w:r>
    </w:p>
    <w:p w:rsidR="0011671C" w:rsidRPr="006C7A0B" w:rsidRDefault="00CF725A" w:rsidP="0011671C">
      <w:pPr>
        <w:rPr>
          <w:rFonts w:eastAsia="黑体" w:cs="宋体" w:hint="default"/>
          <w:noProof/>
          <w:kern w:val="0"/>
          <w:sz w:val="32"/>
          <w:szCs w:val="32"/>
        </w:rPr>
      </w:pPr>
      <w:r w:rsidRPr="006C7A0B">
        <w:rPr>
          <w:rFonts w:eastAsia="黑体" w:cs="宋体"/>
          <w:noProof/>
          <w:kern w:val="0"/>
          <w:sz w:val="32"/>
          <w:szCs w:val="32"/>
        </w:rPr>
        <w:t>adb pull /data/anr/  d:\</w:t>
      </w:r>
    </w:p>
    <w:p w:rsidR="006C7A0B" w:rsidRPr="006C7A0B" w:rsidRDefault="006C7A0B" w:rsidP="006C7A0B">
      <w:pPr>
        <w:rPr>
          <w:rFonts w:hint="default"/>
        </w:rPr>
      </w:pPr>
      <w:r w:rsidRPr="006C7A0B">
        <w:t xml:space="preserve">3 </w:t>
      </w:r>
      <w:r w:rsidRPr="006C7A0B">
        <w:t>如果需要查询每一个进程所占用的</w:t>
      </w:r>
      <w:r w:rsidRPr="006C7A0B">
        <w:t>cpu</w:t>
      </w:r>
      <w:r w:rsidRPr="006C7A0B">
        <w:t>，</w:t>
      </w:r>
      <w:r w:rsidRPr="006C7A0B">
        <w:t>dumpsys</w:t>
      </w:r>
      <w:r w:rsidRPr="006C7A0B">
        <w:t>这个命令可以查，可以打印</w:t>
      </w:r>
      <w:r w:rsidRPr="006C7A0B">
        <w:t>load</w:t>
      </w:r>
      <w:r w:rsidRPr="006C7A0B">
        <w:t>值等。</w:t>
      </w:r>
    </w:p>
    <w:p w:rsidR="006C7A0B" w:rsidRPr="006C7A0B" w:rsidRDefault="006C7A0B" w:rsidP="006C7A0B">
      <w:pPr>
        <w:rPr>
          <w:rFonts w:eastAsia="黑体" w:cs="宋体" w:hint="default"/>
          <w:noProof/>
          <w:kern w:val="0"/>
          <w:sz w:val="32"/>
          <w:szCs w:val="32"/>
        </w:rPr>
      </w:pPr>
      <w:r w:rsidRPr="006C7A0B">
        <w:rPr>
          <w:rFonts w:eastAsia="黑体" w:cs="宋体" w:hint="default"/>
          <w:noProof/>
          <w:kern w:val="0"/>
          <w:sz w:val="32"/>
          <w:szCs w:val="32"/>
        </w:rPr>
        <w:t>adb shell dumpsys cpuinfo</w:t>
      </w:r>
    </w:p>
    <w:p w:rsidR="0011671C" w:rsidRPr="006C7A0B" w:rsidRDefault="006C7A0B" w:rsidP="006C7A0B">
      <w:pPr>
        <w:rPr>
          <w:rFonts w:hint="default"/>
        </w:rPr>
      </w:pPr>
      <w:r w:rsidRPr="006C7A0B">
        <w:t>也可以用如下</w:t>
      </w:r>
      <w:r w:rsidRPr="006C7A0B">
        <w:t>adb</w:t>
      </w:r>
      <w:r w:rsidRPr="006C7A0B">
        <w:t>命令打印</w:t>
      </w:r>
      <w:bookmarkStart w:id="30" w:name="OLE_LINK7"/>
      <w:bookmarkStart w:id="31" w:name="OLE_LINK8"/>
      <w:r w:rsidRPr="006C7A0B">
        <w:t>CPU USAGE</w:t>
      </w:r>
      <w:bookmarkEnd w:id="30"/>
      <w:bookmarkEnd w:id="31"/>
      <w:r w:rsidRPr="006C7A0B">
        <w:t>:</w:t>
      </w:r>
      <w:r w:rsidRPr="006C7A0B">
        <w:t>情况信息。</w:t>
      </w:r>
    </w:p>
    <w:p w:rsidR="006C7A0B" w:rsidRDefault="006C7A0B" w:rsidP="0011671C">
      <w:pPr>
        <w:rPr>
          <w:rFonts w:eastAsia="黑体" w:cs="宋体" w:hint="default"/>
          <w:noProof/>
          <w:kern w:val="0"/>
          <w:sz w:val="32"/>
          <w:szCs w:val="32"/>
        </w:rPr>
      </w:pPr>
      <w:r w:rsidRPr="006C7A0B">
        <w:rPr>
          <w:rFonts w:eastAsia="黑体" w:cs="宋体" w:hint="default"/>
          <w:noProof/>
          <w:kern w:val="0"/>
          <w:sz w:val="32"/>
          <w:szCs w:val="32"/>
        </w:rPr>
        <w:t>adb shell cat /sys/kernel/debug/sprd_debug/cpu/cpu_usage</w:t>
      </w:r>
    </w:p>
    <w:p w:rsidR="006C7A0B" w:rsidRDefault="006C7A0B" w:rsidP="0011671C">
      <w:pPr>
        <w:rPr>
          <w:rFonts w:hint="default"/>
        </w:rPr>
      </w:pPr>
      <w:r w:rsidRPr="006C7A0B">
        <w:t>以上</w:t>
      </w:r>
      <w:r w:rsidRPr="006C7A0B">
        <w:rPr>
          <w:rFonts w:hint="default"/>
        </w:rPr>
        <w:t>命令有些是在</w:t>
      </w:r>
      <w:r w:rsidRPr="006C7A0B">
        <w:t>user</w:t>
      </w:r>
      <w:r w:rsidRPr="006C7A0B">
        <w:rPr>
          <w:rFonts w:hint="default"/>
        </w:rPr>
        <w:t>debug</w:t>
      </w:r>
      <w:r w:rsidRPr="006C7A0B">
        <w:t>版本</w:t>
      </w:r>
      <w:r w:rsidRPr="006C7A0B">
        <w:rPr>
          <w:rFonts w:hint="default"/>
        </w:rPr>
        <w:t>才能使用，</w:t>
      </w:r>
      <w:r w:rsidRPr="006C7A0B">
        <w:t>如</w:t>
      </w:r>
      <w:r w:rsidRPr="006C7A0B">
        <w:t>CPU USAGE</w:t>
      </w:r>
      <w:r>
        <w:t>的</w:t>
      </w:r>
      <w:r>
        <w:rPr>
          <w:rFonts w:hint="default"/>
        </w:rPr>
        <w:t>命令。</w:t>
      </w:r>
    </w:p>
    <w:p w:rsidR="006C7A0B" w:rsidRDefault="006C7A0B" w:rsidP="0011671C">
      <w:pPr>
        <w:rPr>
          <w:rFonts w:hint="default"/>
        </w:rPr>
      </w:pPr>
      <w:r>
        <w:t>为了方便</w:t>
      </w:r>
      <w:r>
        <w:rPr>
          <w:rFonts w:hint="default"/>
        </w:rPr>
        <w:t>后续操作一般建议</w:t>
      </w:r>
      <w:r>
        <w:t>root,</w:t>
      </w:r>
      <w:r>
        <w:t>先</w:t>
      </w:r>
      <w:r>
        <w:rPr>
          <w:rFonts w:hint="default"/>
        </w:rPr>
        <w:t>执行时</w:t>
      </w:r>
      <w:r>
        <w:t>adb root,adb remount</w:t>
      </w:r>
      <w:r>
        <w:t>命令</w:t>
      </w:r>
      <w:r>
        <w:rPr>
          <w:rFonts w:hint="default"/>
        </w:rPr>
        <w:t>。</w:t>
      </w:r>
    </w:p>
    <w:p w:rsidR="00B9463C" w:rsidRDefault="005B5F1B" w:rsidP="005B5F1B">
      <w:pPr>
        <w:pStyle w:val="10"/>
      </w:pPr>
      <w:bookmarkStart w:id="32" w:name="_Toc49524674"/>
      <w:r w:rsidRPr="005B5F1B">
        <w:t>ANR</w:t>
      </w:r>
      <w:r w:rsidR="000111A5">
        <w:t>分析</w:t>
      </w:r>
      <w:r w:rsidR="000111A5">
        <w:rPr>
          <w:rFonts w:hint="eastAsia"/>
        </w:rPr>
        <w:t>流转</w:t>
      </w:r>
      <w:r w:rsidR="000111A5">
        <w:t>流程</w:t>
      </w:r>
      <w:bookmarkEnd w:id="32"/>
    </w:p>
    <w:p w:rsidR="005B5F1B" w:rsidRDefault="00841E04" w:rsidP="00D94FF3">
      <w:pPr>
        <w:pStyle w:val="22"/>
        <w:ind w:left="0"/>
        <w:rPr>
          <w:rFonts w:hint="default"/>
          <w:lang w:eastAsia="zh-CN"/>
        </w:rPr>
      </w:pPr>
      <w:bookmarkStart w:id="33" w:name="_Toc49524675"/>
      <w:r>
        <w:rPr>
          <w:lang w:eastAsia="zh-CN"/>
        </w:rPr>
        <w:t>A</w:t>
      </w:r>
      <w:r>
        <w:rPr>
          <w:rFonts w:hint="default"/>
          <w:lang w:eastAsia="zh-CN"/>
        </w:rPr>
        <w:t>NR</w:t>
      </w:r>
      <w:r>
        <w:rPr>
          <w:rFonts w:hint="default"/>
          <w:lang w:eastAsia="zh-CN"/>
        </w:rPr>
        <w:t>问题分析的</w:t>
      </w:r>
      <w:r>
        <w:rPr>
          <w:lang w:eastAsia="zh-CN"/>
        </w:rPr>
        <w:t>步骤</w:t>
      </w:r>
      <w:bookmarkEnd w:id="33"/>
    </w:p>
    <w:p w:rsidR="005B5F1B" w:rsidRDefault="00841E04" w:rsidP="005B5F1B">
      <w:pPr>
        <w:rPr>
          <w:rFonts w:hint="default"/>
        </w:rPr>
      </w:pPr>
      <w:r>
        <w:t>A</w:t>
      </w:r>
      <w:r>
        <w:rPr>
          <w:rFonts w:hint="default"/>
        </w:rPr>
        <w:t>NR</w:t>
      </w:r>
      <w:r>
        <w:t>问题</w:t>
      </w:r>
      <w:r>
        <w:rPr>
          <w:rFonts w:hint="default"/>
        </w:rPr>
        <w:t>产生的原因不尽相同，</w:t>
      </w:r>
      <w:r>
        <w:t>分析</w:t>
      </w:r>
      <w:r>
        <w:rPr>
          <w:rFonts w:hint="default"/>
        </w:rPr>
        <w:t>问题时要尽可能的全面的分析，</w:t>
      </w:r>
      <w:r>
        <w:t>不要</w:t>
      </w:r>
      <w:r>
        <w:rPr>
          <w:rFonts w:hint="default"/>
        </w:rPr>
        <w:t>仅仅看到一个点就妄下结论，犯以偏概全，</w:t>
      </w:r>
      <w:r>
        <w:t>归因谬误</w:t>
      </w:r>
      <w:r>
        <w:rPr>
          <w:rFonts w:hint="default"/>
        </w:rPr>
        <w:t>的错误。</w:t>
      </w:r>
      <w:r>
        <w:t>分析的</w:t>
      </w:r>
      <w:r>
        <w:rPr>
          <w:rFonts w:hint="default"/>
        </w:rPr>
        <w:t>过程要把能分析的点尽可能的覆盖到。</w:t>
      </w:r>
      <w:r>
        <w:t>大致</w:t>
      </w:r>
      <w:r>
        <w:rPr>
          <w:rFonts w:hint="default"/>
        </w:rPr>
        <w:t>按照如下几个步骤</w:t>
      </w:r>
      <w:r>
        <w:t>分析</w:t>
      </w:r>
      <w:r>
        <w:rPr>
          <w:rFonts w:hint="default"/>
        </w:rPr>
        <w:t>：</w:t>
      </w:r>
    </w:p>
    <w:p w:rsidR="00841E04" w:rsidRPr="007420FA" w:rsidRDefault="00841E04" w:rsidP="005B5F1B">
      <w:pPr>
        <w:rPr>
          <w:rFonts w:hint="default"/>
          <w:b/>
        </w:rPr>
      </w:pPr>
      <w:r w:rsidRPr="007420FA">
        <w:rPr>
          <w:b/>
        </w:rPr>
        <w:t>1</w:t>
      </w:r>
      <w:r w:rsidRPr="007420FA">
        <w:rPr>
          <w:rFonts w:hint="default"/>
          <w:b/>
        </w:rPr>
        <w:t xml:space="preserve"> </w:t>
      </w:r>
      <w:r w:rsidRPr="007420FA">
        <w:rPr>
          <w:b/>
        </w:rPr>
        <w:t>找</w:t>
      </w:r>
      <w:r w:rsidRPr="007420FA">
        <w:rPr>
          <w:rFonts w:hint="default"/>
          <w:b/>
        </w:rPr>
        <w:t>ANR</w:t>
      </w:r>
      <w:r w:rsidRPr="007420FA">
        <w:rPr>
          <w:rFonts w:hint="default"/>
          <w:b/>
        </w:rPr>
        <w:t>时间点</w:t>
      </w:r>
    </w:p>
    <w:p w:rsidR="00841E04" w:rsidRDefault="00841E04" w:rsidP="00DD264D">
      <w:pPr>
        <w:pStyle w:val="afff8"/>
        <w:numPr>
          <w:ilvl w:val="0"/>
          <w:numId w:val="36"/>
        </w:numPr>
        <w:ind w:firstLineChars="0"/>
        <w:rPr>
          <w:rFonts w:hint="default"/>
        </w:rPr>
      </w:pPr>
      <w:r>
        <w:rPr>
          <w:rFonts w:hint="default"/>
        </w:rPr>
        <w:t>system log</w:t>
      </w:r>
      <w:r>
        <w:t>通过</w:t>
      </w:r>
      <w:r>
        <w:rPr>
          <w:rFonts w:hint="default"/>
        </w:rPr>
        <w:t>搜</w:t>
      </w:r>
      <w:r>
        <w:rPr>
          <w:rFonts w:hint="default"/>
        </w:rPr>
        <w:t>ANR in</w:t>
      </w:r>
      <w:r>
        <w:t>找到</w:t>
      </w:r>
      <w:bookmarkStart w:id="34" w:name="OLE_LINK9"/>
      <w:bookmarkStart w:id="35" w:name="OLE_LINK10"/>
      <w:r>
        <w:rPr>
          <w:rFonts w:hint="default"/>
        </w:rPr>
        <w:t>要分析应用的</w:t>
      </w:r>
      <w:r>
        <w:rPr>
          <w:rFonts w:hint="default"/>
        </w:rPr>
        <w:t>ANR</w:t>
      </w:r>
    </w:p>
    <w:tbl>
      <w:tblPr>
        <w:tblStyle w:val="a8"/>
        <w:tblW w:w="0" w:type="auto"/>
        <w:tblInd w:w="360" w:type="dxa"/>
        <w:tblLook w:val="04A0" w:firstRow="1" w:lastRow="0" w:firstColumn="1" w:lastColumn="0" w:noHBand="0" w:noVBand="1"/>
      </w:tblPr>
      <w:tblGrid>
        <w:gridCol w:w="9269"/>
      </w:tblGrid>
      <w:tr w:rsidR="00841E04" w:rsidTr="00841E04">
        <w:tc>
          <w:tcPr>
            <w:tcW w:w="9629" w:type="dxa"/>
          </w:tcPr>
          <w:bookmarkEnd w:id="34"/>
          <w:bookmarkEnd w:id="35"/>
          <w:p w:rsidR="00841E04" w:rsidRDefault="00841E04" w:rsidP="00841E04">
            <w:pPr>
              <w:pStyle w:val="afff8"/>
              <w:ind w:left="360" w:firstLineChars="0" w:firstLine="0"/>
              <w:rPr>
                <w:rFonts w:hint="default"/>
              </w:rPr>
            </w:pPr>
            <w:r>
              <w:rPr>
                <w:rFonts w:hint="default"/>
              </w:rPr>
              <w:t>S1285CB  08-24 10:48:38.401  1041 23039 E ActivityManager: ANR in com.android.gallery3d (com.android.gallery3d/.v2.app.GalleryActivity2)</w:t>
            </w:r>
          </w:p>
          <w:p w:rsidR="00841E04" w:rsidRDefault="00841E04" w:rsidP="00841E04">
            <w:pPr>
              <w:pStyle w:val="afff8"/>
              <w:ind w:left="360" w:firstLineChars="0" w:firstLine="0"/>
              <w:rPr>
                <w:rFonts w:hint="default"/>
              </w:rPr>
            </w:pPr>
            <w:r>
              <w:rPr>
                <w:rFonts w:hint="default"/>
              </w:rPr>
              <w:t>S1285CB  08-24 10:48:38.401  1041 23039 E ActivityManager: PID: 21098</w:t>
            </w:r>
          </w:p>
          <w:p w:rsidR="00841E04" w:rsidRDefault="00841E04" w:rsidP="00841E04">
            <w:pPr>
              <w:pStyle w:val="afff8"/>
              <w:ind w:left="360" w:firstLineChars="0" w:firstLine="0"/>
              <w:rPr>
                <w:rFonts w:hint="default"/>
              </w:rPr>
            </w:pPr>
            <w:r>
              <w:rPr>
                <w:rFonts w:hint="default"/>
              </w:rPr>
              <w:t>S1285CB  08-24 10:48:38.401  1041 23039 E ActivityManager: Reason: Input dispatching timed out (9f0d5bc com.android.gallery3d/com.android.gallery3d.v2.app.GalleryActivity2 (server) is not responding. Waited 10007ms for KeyEvent(deviceId=-1, source=0x00000101, displayId=-1, action=DOWN, flags=0x00000008, keyCode=75, scanCode=0, metaState=0x00000000, repeatCount=0), policyFlags=0x6b000000)</w:t>
            </w:r>
          </w:p>
          <w:p w:rsidR="00841E04" w:rsidRDefault="00841E04" w:rsidP="00841E04">
            <w:pPr>
              <w:pStyle w:val="afff8"/>
              <w:ind w:left="360" w:firstLineChars="0" w:firstLine="0"/>
              <w:rPr>
                <w:rFonts w:hint="default"/>
              </w:rPr>
            </w:pPr>
            <w:r>
              <w:rPr>
                <w:rFonts w:hint="default"/>
              </w:rPr>
              <w:t>S1285CB  08-24 10:48:38.401  1041 23039 E ActivityManager: Parent: com.android.gallery3d/.v2.app.GalleryActivity2</w:t>
            </w:r>
          </w:p>
          <w:p w:rsidR="00841E04" w:rsidRDefault="00841E04" w:rsidP="00841E04">
            <w:pPr>
              <w:pStyle w:val="afff8"/>
              <w:ind w:left="360" w:firstLineChars="0" w:firstLine="0"/>
              <w:rPr>
                <w:rFonts w:hint="default"/>
              </w:rPr>
            </w:pPr>
            <w:r>
              <w:rPr>
                <w:rFonts w:hint="default"/>
              </w:rPr>
              <w:t>S1285CB  08-24 10:48:38.401  1041 23039 E ActivityManager: Load: 12.31 / 11.41 / 11.97</w:t>
            </w:r>
          </w:p>
          <w:p w:rsidR="00841E04" w:rsidRDefault="00841E04" w:rsidP="00841E04">
            <w:pPr>
              <w:pStyle w:val="afff8"/>
              <w:ind w:left="360" w:firstLineChars="0" w:firstLine="0"/>
              <w:rPr>
                <w:rFonts w:hint="default"/>
              </w:rPr>
            </w:pPr>
            <w:r>
              <w:rPr>
                <w:rFonts w:hint="default"/>
              </w:rPr>
              <w:t xml:space="preserve">S1285CB  08-24 10:48:38.401  1041 23039 E ActivityManager: ----- Output from </w:t>
            </w:r>
            <w:r>
              <w:rPr>
                <w:rFonts w:hint="default"/>
              </w:rPr>
              <w:lastRenderedPageBreak/>
              <w:t>/proc/pressure/memory -----</w:t>
            </w:r>
          </w:p>
          <w:p w:rsidR="00841E04" w:rsidRDefault="00841E04" w:rsidP="00841E04">
            <w:pPr>
              <w:pStyle w:val="afff8"/>
              <w:ind w:left="360" w:firstLineChars="0" w:firstLine="0"/>
              <w:rPr>
                <w:rFonts w:hint="default"/>
              </w:rPr>
            </w:pPr>
            <w:r>
              <w:rPr>
                <w:rFonts w:hint="default"/>
              </w:rPr>
              <w:t>S1285CB  08-24 10:48:38.401  1041 23039 E ActivityManager: some avg10=0.22 avg60=0.58 avg300=0.49 total=74433880</w:t>
            </w:r>
          </w:p>
          <w:p w:rsidR="00841E04" w:rsidRDefault="00841E04" w:rsidP="00841E04">
            <w:pPr>
              <w:pStyle w:val="afff8"/>
              <w:ind w:left="360" w:firstLineChars="0" w:firstLine="0"/>
              <w:rPr>
                <w:rFonts w:hint="default"/>
              </w:rPr>
            </w:pPr>
            <w:r>
              <w:rPr>
                <w:rFonts w:hint="default"/>
              </w:rPr>
              <w:t>S1285CB  08-24 10:48:38.401  1041 23039 E ActivityManager: full avg10=0.10 avg60=0.27 avg300=0.21 total=36745380</w:t>
            </w:r>
          </w:p>
          <w:p w:rsidR="00841E04" w:rsidRDefault="00841E04" w:rsidP="00841E04">
            <w:pPr>
              <w:pStyle w:val="afff8"/>
              <w:ind w:left="360" w:firstLineChars="0" w:firstLine="0"/>
              <w:rPr>
                <w:rFonts w:hint="default"/>
              </w:rPr>
            </w:pPr>
            <w:r>
              <w:rPr>
                <w:rFonts w:hint="default"/>
              </w:rPr>
              <w:t>S1285CB  08-24 10:48:38.401  1041 23039 E ActivityManager: ----- End output from /proc/pressure/memory -----</w:t>
            </w:r>
          </w:p>
          <w:p w:rsidR="00841E04" w:rsidRDefault="00841E04" w:rsidP="00841E04">
            <w:pPr>
              <w:pStyle w:val="afff8"/>
              <w:ind w:left="360" w:firstLineChars="0" w:firstLine="0"/>
              <w:rPr>
                <w:rFonts w:hint="default"/>
              </w:rPr>
            </w:pPr>
            <w:r>
              <w:rPr>
                <w:rFonts w:hint="default"/>
              </w:rPr>
              <w:t xml:space="preserve">S1285CB  08-24 10:48:38.401  1041 23039 E ActivityManager: </w:t>
            </w:r>
          </w:p>
          <w:p w:rsidR="00841E04" w:rsidRDefault="00841E04" w:rsidP="00D92472">
            <w:pPr>
              <w:pStyle w:val="afff8"/>
              <w:ind w:left="360" w:firstLineChars="0" w:firstLine="0"/>
              <w:rPr>
                <w:rFonts w:hint="default"/>
              </w:rPr>
            </w:pPr>
            <w:r>
              <w:rPr>
                <w:rFonts w:hint="default"/>
              </w:rPr>
              <w:t>S1285CB  08-24 10:48:38.401  1041 23039 E ActivityManager: CPU usage from 0ms to 7042ms later (2020-08-24 10:48:31.320 to 2020-08-24 10:48:38.362):</w:t>
            </w:r>
          </w:p>
          <w:p w:rsidR="00841E04" w:rsidRDefault="00841E04" w:rsidP="00D92472">
            <w:pPr>
              <w:pStyle w:val="afff8"/>
              <w:ind w:left="360" w:firstLineChars="0" w:firstLine="0"/>
              <w:rPr>
                <w:rFonts w:hint="default"/>
              </w:rPr>
            </w:pPr>
            <w:r>
              <w:rPr>
                <w:rFonts w:hint="default"/>
              </w:rPr>
              <w:t>S1285CB  08-24 10:48:38.401  1041 23039 E ActivityManager:   96% 1041/system_server: 59% user + 37% kernel / faults: 30723 minor 101 major</w:t>
            </w:r>
          </w:p>
          <w:p w:rsidR="00841E04" w:rsidRDefault="00841E04" w:rsidP="00D92472">
            <w:pPr>
              <w:pStyle w:val="afff8"/>
              <w:ind w:left="360" w:firstLineChars="0" w:firstLine="0"/>
              <w:rPr>
                <w:rFonts w:hint="default"/>
              </w:rPr>
            </w:pPr>
            <w:r>
              <w:rPr>
                <w:rFonts w:hint="default"/>
              </w:rPr>
              <w:t>S1285CB  08-24 10:48:38.401  1041 23039 E ActivityManager:   39% 546/surfaceflinger: 18% user + 20% kernel / faults: 1895 minor 2 major</w:t>
            </w:r>
          </w:p>
          <w:p w:rsidR="00841E04" w:rsidRDefault="00841E04" w:rsidP="00D92472">
            <w:pPr>
              <w:pStyle w:val="afff8"/>
              <w:ind w:left="360" w:firstLineChars="0" w:firstLine="0"/>
              <w:rPr>
                <w:rFonts w:hint="default"/>
              </w:rPr>
            </w:pPr>
            <w:r>
              <w:rPr>
                <w:rFonts w:hint="default"/>
              </w:rPr>
              <w:t>S1285CB  08-24 10:48:38.401  1041 23039 E ActivityManager:   38% 21098/com.android.gallery3d: 21% user + 16% kernel / faults: 19994 minor 88 major</w:t>
            </w:r>
          </w:p>
        </w:tc>
      </w:tr>
    </w:tbl>
    <w:p w:rsidR="00D92472" w:rsidRDefault="00D92472" w:rsidP="00841E04">
      <w:pPr>
        <w:pStyle w:val="afff8"/>
        <w:ind w:left="360" w:firstLineChars="0" w:firstLine="0"/>
        <w:rPr>
          <w:rFonts w:hint="default"/>
        </w:rPr>
      </w:pPr>
      <w:r>
        <w:lastRenderedPageBreak/>
        <w:t>通过</w:t>
      </w:r>
      <w:r>
        <w:rPr>
          <w:rFonts w:hint="default"/>
        </w:rPr>
        <w:t>这些信息能知道</w:t>
      </w:r>
      <w:r>
        <w:rPr>
          <w:rFonts w:hint="default"/>
        </w:rPr>
        <w:t>ANR</w:t>
      </w:r>
      <w:r>
        <w:rPr>
          <w:rFonts w:hint="default"/>
        </w:rPr>
        <w:t>的应用，大致负载情况，占用较高的进程有哪些，缺页情况等信息</w:t>
      </w:r>
      <w:r>
        <w:t>。再向前</w:t>
      </w:r>
      <w:r>
        <w:rPr>
          <w:rFonts w:hint="default"/>
        </w:rPr>
        <w:t>搜</w:t>
      </w:r>
      <w:r w:rsidRPr="00D92472">
        <w:rPr>
          <w:rFonts w:hint="default"/>
        </w:rPr>
        <w:t>WindowManager: Input event dispatching timed out</w:t>
      </w:r>
      <w:r>
        <w:t>关键字</w:t>
      </w:r>
      <w:r>
        <w:rPr>
          <w:rFonts w:hint="default"/>
        </w:rPr>
        <w:t>，</w:t>
      </w:r>
      <w:r>
        <w:t>搜到</w:t>
      </w:r>
      <w:r>
        <w:rPr>
          <w:rFonts w:hint="default"/>
        </w:rPr>
        <w:t>后记录下来。</w:t>
      </w:r>
    </w:p>
    <w:tbl>
      <w:tblPr>
        <w:tblStyle w:val="a8"/>
        <w:tblW w:w="0" w:type="auto"/>
        <w:tblInd w:w="360" w:type="dxa"/>
        <w:tblLook w:val="04A0" w:firstRow="1" w:lastRow="0" w:firstColumn="1" w:lastColumn="0" w:noHBand="0" w:noVBand="1"/>
      </w:tblPr>
      <w:tblGrid>
        <w:gridCol w:w="9269"/>
      </w:tblGrid>
      <w:tr w:rsidR="00D92472" w:rsidTr="00D92472">
        <w:tc>
          <w:tcPr>
            <w:tcW w:w="9629" w:type="dxa"/>
          </w:tcPr>
          <w:p w:rsidR="00D92472" w:rsidRDefault="00D92472" w:rsidP="00841E04">
            <w:pPr>
              <w:pStyle w:val="afff8"/>
              <w:ind w:left="0" w:firstLineChars="0" w:firstLine="0"/>
              <w:rPr>
                <w:rFonts w:hint="default"/>
              </w:rPr>
            </w:pPr>
            <w:r w:rsidRPr="00D92472">
              <w:rPr>
                <w:rFonts w:hint="default"/>
              </w:rPr>
              <w:t>S1276B7  08-24 10:48:31.132  1041  1333 I WindowManager: Input event dispatching timed out sending to com.android.gallery3d/com.android.gallery3d.v2.app.GalleryActivity2.  Reason: 9f0d5bc com.android.gallery3d/com.android.gallery3d.v2.app.GalleryActivity2 (server) is not responding. Waited 10007ms for KeyEvent(deviceId=-1, source=0x00000101, displayId=-1, action=DOWN, flags=0x00000008, keyCode=75, scanCode=0, metaState=0x00000000, repeatCount=0), policyFlags=0x6b000000</w:t>
            </w:r>
          </w:p>
        </w:tc>
      </w:tr>
    </w:tbl>
    <w:p w:rsidR="00D92472" w:rsidRDefault="00D92472" w:rsidP="00841E04">
      <w:pPr>
        <w:pStyle w:val="afff8"/>
        <w:ind w:left="360" w:firstLineChars="0" w:firstLine="0"/>
        <w:rPr>
          <w:rFonts w:hint="default"/>
        </w:rPr>
      </w:pPr>
      <w:r>
        <w:t xml:space="preserve"> </w:t>
      </w:r>
      <w:r>
        <w:t>这个</w:t>
      </w:r>
      <w:r>
        <w:rPr>
          <w:rFonts w:hint="default"/>
        </w:rPr>
        <w:t>比较</w:t>
      </w:r>
      <w:r>
        <w:t>接近</w:t>
      </w:r>
      <w:r>
        <w:rPr>
          <w:rFonts w:hint="default"/>
        </w:rPr>
        <w:t>ANR</w:t>
      </w:r>
      <w:r>
        <w:rPr>
          <w:rFonts w:hint="default"/>
        </w:rPr>
        <w:t>的第一时间检点，针对</w:t>
      </w:r>
      <w:r>
        <w:t>input</w:t>
      </w:r>
      <w:r>
        <w:t>事件</w:t>
      </w:r>
      <w:r>
        <w:rPr>
          <w:rFonts w:hint="default"/>
        </w:rPr>
        <w:t>超时类</w:t>
      </w:r>
      <w:r>
        <w:rPr>
          <w:rFonts w:hint="default"/>
        </w:rPr>
        <w:t>ANR</w:t>
      </w:r>
      <w:r>
        <w:rPr>
          <w:rFonts w:hint="default"/>
        </w:rPr>
        <w:t>可以看下</w:t>
      </w:r>
      <w:r>
        <w:t>该</w:t>
      </w:r>
      <w:r>
        <w:rPr>
          <w:rFonts w:hint="default"/>
        </w:rPr>
        <w:t>Log</w:t>
      </w:r>
      <w:r>
        <w:rPr>
          <w:rFonts w:hint="default"/>
        </w:rPr>
        <w:t>后</w:t>
      </w:r>
      <w:r w:rsidRPr="00D92472">
        <w:rPr>
          <w:rFonts w:hint="default"/>
        </w:rPr>
        <w:t>WindowManager: Dump Win No.</w:t>
      </w:r>
      <w:r>
        <w:t>的</w:t>
      </w:r>
      <w:r>
        <w:rPr>
          <w:rFonts w:hint="default"/>
        </w:rPr>
        <w:t>数字最大到多少</w:t>
      </w:r>
      <w:r>
        <w:t>，</w:t>
      </w:r>
      <w:r>
        <w:rPr>
          <w:rFonts w:hint="default"/>
        </w:rPr>
        <w:t>如果数字大于</w:t>
      </w:r>
      <w:r>
        <w:rPr>
          <w:rFonts w:hint="default"/>
        </w:rPr>
        <w:t>50</w:t>
      </w:r>
      <w:r>
        <w:t>一般</w:t>
      </w:r>
      <w:r>
        <w:rPr>
          <w:rFonts w:hint="default"/>
        </w:rPr>
        <w:t>有多实例问题。这是</w:t>
      </w:r>
      <w:r>
        <w:t>针对</w:t>
      </w:r>
      <w:r>
        <w:t>input</w:t>
      </w:r>
      <w:r>
        <w:t>事件</w:t>
      </w:r>
      <w:r>
        <w:rPr>
          <w:rFonts w:hint="default"/>
        </w:rPr>
        <w:t>窗口超时找</w:t>
      </w:r>
      <w:r w:rsidR="0084549C">
        <w:t>A</w:t>
      </w:r>
      <w:r w:rsidR="0084549C">
        <w:rPr>
          <w:rFonts w:hint="default"/>
        </w:rPr>
        <w:t>NR</w:t>
      </w:r>
      <w:r>
        <w:t>时间</w:t>
      </w:r>
      <w:r>
        <w:rPr>
          <w:rFonts w:hint="default"/>
        </w:rPr>
        <w:t>点的例子。</w:t>
      </w:r>
      <w:r w:rsidR="0084549C">
        <w:t>其他</w:t>
      </w:r>
      <w:r w:rsidR="0084549C">
        <w:rPr>
          <w:rFonts w:hint="default"/>
        </w:rPr>
        <w:t>情况类似可以看下第</w:t>
      </w:r>
      <w:r w:rsidR="0084549C">
        <w:t>3</w:t>
      </w:r>
      <w:r w:rsidR="0084549C">
        <w:rPr>
          <w:rFonts w:hint="default"/>
        </w:rPr>
        <w:t>部分</w:t>
      </w:r>
      <w:r w:rsidR="0084549C">
        <w:t>3</w:t>
      </w:r>
      <w:r w:rsidR="0084549C">
        <w:rPr>
          <w:rFonts w:hint="default"/>
        </w:rPr>
        <w:t>.1system.log</w:t>
      </w:r>
      <w:r w:rsidR="0084549C">
        <w:t>的</w:t>
      </w:r>
      <w:r w:rsidR="0084549C">
        <w:rPr>
          <w:rFonts w:hint="default"/>
        </w:rPr>
        <w:t>说明章节。</w:t>
      </w:r>
    </w:p>
    <w:p w:rsidR="0084549C" w:rsidRDefault="0084549C" w:rsidP="00DD264D">
      <w:pPr>
        <w:pStyle w:val="afff8"/>
        <w:numPr>
          <w:ilvl w:val="0"/>
          <w:numId w:val="36"/>
        </w:numPr>
        <w:ind w:firstLineChars="0"/>
        <w:rPr>
          <w:rFonts w:hint="default"/>
        </w:rPr>
      </w:pPr>
      <w:r>
        <w:t>event.log</w:t>
      </w:r>
      <w:r>
        <w:t>通过</w:t>
      </w:r>
      <w:r>
        <w:rPr>
          <w:rFonts w:hint="default"/>
        </w:rPr>
        <w:t>搜</w:t>
      </w:r>
      <w:r>
        <w:t>am_anr</w:t>
      </w:r>
      <w:r>
        <w:t>关键字</w:t>
      </w:r>
      <w:r>
        <w:rPr>
          <w:rFonts w:hint="default"/>
        </w:rPr>
        <w:t>找到要分析应用的</w:t>
      </w:r>
      <w:r>
        <w:rPr>
          <w:rFonts w:hint="default"/>
        </w:rPr>
        <w:t>ANR</w:t>
      </w:r>
    </w:p>
    <w:tbl>
      <w:tblPr>
        <w:tblStyle w:val="a8"/>
        <w:tblW w:w="0" w:type="auto"/>
        <w:tblInd w:w="360" w:type="dxa"/>
        <w:tblLook w:val="04A0" w:firstRow="1" w:lastRow="0" w:firstColumn="1" w:lastColumn="0" w:noHBand="0" w:noVBand="1"/>
      </w:tblPr>
      <w:tblGrid>
        <w:gridCol w:w="9269"/>
      </w:tblGrid>
      <w:tr w:rsidR="0084549C" w:rsidTr="0084549C">
        <w:tc>
          <w:tcPr>
            <w:tcW w:w="9629" w:type="dxa"/>
          </w:tcPr>
          <w:p w:rsidR="0084549C" w:rsidRDefault="0084549C" w:rsidP="0084549C">
            <w:pPr>
              <w:pStyle w:val="afff8"/>
              <w:ind w:left="0" w:firstLineChars="0" w:firstLine="0"/>
              <w:rPr>
                <w:rFonts w:hint="default"/>
              </w:rPr>
            </w:pPr>
            <w:r w:rsidRPr="0084549C">
              <w:rPr>
                <w:rFonts w:hint="default"/>
              </w:rPr>
              <w:t>E1277A5  08-24 10:48:31.417  1041 23039 I am_anr  : [0,21098,com.android.gallery3d,685292613,Input dispatching timed out (9f0d5bc com.android.gallery3d/com.android.gallery3d.v2.app.GalleryActivity2 (server) is not responding. Waited 10007ms for KeyEvent(deviceId=-1, source=0x00000101, displayId=-1, action=DOWN, flags=0x00000008, keyCode=75, scanCode=0, metaState=0x00000000, repeatCount=0), policyFlags=0x6b000000)]</w:t>
            </w:r>
          </w:p>
        </w:tc>
      </w:tr>
    </w:tbl>
    <w:p w:rsidR="0084549C" w:rsidRDefault="0084549C" w:rsidP="0084549C">
      <w:pPr>
        <w:pStyle w:val="afff8"/>
        <w:ind w:left="360" w:firstLineChars="0" w:firstLine="0"/>
        <w:rPr>
          <w:rFonts w:hint="default"/>
        </w:rPr>
      </w:pPr>
      <w:r>
        <w:t>这个</w:t>
      </w:r>
      <w:r>
        <w:rPr>
          <w:rFonts w:hint="default"/>
        </w:rPr>
        <w:t>时间点</w:t>
      </w:r>
      <w:r>
        <w:t>一般</w:t>
      </w:r>
      <w:r>
        <w:rPr>
          <w:rFonts w:hint="default"/>
        </w:rPr>
        <w:t>与</w:t>
      </w:r>
      <w:r>
        <w:t>system.log</w:t>
      </w:r>
      <w:r>
        <w:t>中</w:t>
      </w:r>
      <w:r w:rsidRPr="00D92472">
        <w:rPr>
          <w:rFonts w:hint="default"/>
        </w:rPr>
        <w:t>WindowManager: Input event dispatching timed out</w:t>
      </w:r>
      <w:r>
        <w:t>关键字</w:t>
      </w:r>
      <w:r>
        <w:rPr>
          <w:rFonts w:hint="default"/>
        </w:rPr>
        <w:t>对应的</w:t>
      </w:r>
      <w:r>
        <w:t>log</w:t>
      </w:r>
      <w:r>
        <w:t>时间点</w:t>
      </w:r>
      <w:r>
        <w:rPr>
          <w:rFonts w:hint="default"/>
        </w:rPr>
        <w:t>比较接近，一般都可以作为参考的第一时间点。再</w:t>
      </w:r>
      <w:r>
        <w:t>基于</w:t>
      </w:r>
      <w:r>
        <w:rPr>
          <w:rFonts w:hint="default"/>
        </w:rPr>
        <w:t>ANR</w:t>
      </w:r>
      <w:r>
        <w:rPr>
          <w:rFonts w:hint="default"/>
        </w:rPr>
        <w:t>类型向前</w:t>
      </w:r>
      <w:r>
        <w:t>查看</w:t>
      </w:r>
      <w:r>
        <w:t>event.log</w:t>
      </w:r>
      <w:r>
        <w:t>情况</w:t>
      </w:r>
      <w:r>
        <w:rPr>
          <w:rFonts w:hint="default"/>
        </w:rPr>
        <w:t>。</w:t>
      </w:r>
    </w:p>
    <w:p w:rsidR="005B5F1B" w:rsidRDefault="005B6EE6" w:rsidP="005B5F1B">
      <w:pPr>
        <w:rPr>
          <w:rFonts w:hint="default"/>
        </w:rPr>
      </w:pPr>
      <w:r>
        <w:t>一般</w:t>
      </w:r>
      <w:r>
        <w:rPr>
          <w:rFonts w:hint="default"/>
        </w:rPr>
        <w:t>通过</w:t>
      </w:r>
      <w:r>
        <w:t>system.log</w:t>
      </w:r>
      <w:r>
        <w:t>和</w:t>
      </w:r>
      <w:r>
        <w:t>event.log</w:t>
      </w:r>
      <w:r>
        <w:t>能</w:t>
      </w:r>
      <w:r>
        <w:rPr>
          <w:rFonts w:hint="default"/>
        </w:rPr>
        <w:t>找到</w:t>
      </w:r>
      <w:r>
        <w:rPr>
          <w:rFonts w:hint="default"/>
        </w:rPr>
        <w:t>ANR</w:t>
      </w:r>
      <w:r>
        <w:rPr>
          <w:rFonts w:hint="default"/>
        </w:rPr>
        <w:t>时间点，基于</w:t>
      </w:r>
      <w:r>
        <w:rPr>
          <w:rFonts w:hint="default"/>
        </w:rPr>
        <w:t>ANR</w:t>
      </w:r>
      <w:r>
        <w:t>超时</w:t>
      </w:r>
      <w:r>
        <w:rPr>
          <w:rFonts w:hint="default"/>
        </w:rPr>
        <w:t>时间向前</w:t>
      </w:r>
      <w:r>
        <w:t>查看</w:t>
      </w:r>
      <w:r>
        <w:rPr>
          <w:rFonts w:hint="default"/>
        </w:rPr>
        <w:t>10</w:t>
      </w:r>
      <w:r>
        <w:rPr>
          <w:rFonts w:hint="default"/>
        </w:rPr>
        <w:t>秒，</w:t>
      </w:r>
      <w:r>
        <w:rPr>
          <w:rFonts w:hint="default"/>
        </w:rPr>
        <w:t>25</w:t>
      </w:r>
      <w:r>
        <w:rPr>
          <w:rFonts w:hint="default"/>
        </w:rPr>
        <w:t>秒，</w:t>
      </w:r>
      <w:r>
        <w:rPr>
          <w:rFonts w:hint="default"/>
        </w:rPr>
        <w:t>90</w:t>
      </w:r>
      <w:r>
        <w:rPr>
          <w:rFonts w:hint="default"/>
        </w:rPr>
        <w:t>秒等时间段的</w:t>
      </w:r>
      <w:r>
        <w:rPr>
          <w:rFonts w:hint="default"/>
        </w:rPr>
        <w:t>Log</w:t>
      </w:r>
      <w:r>
        <w:rPr>
          <w:rFonts w:hint="default"/>
        </w:rPr>
        <w:t>做进一步的分析。</w:t>
      </w:r>
    </w:p>
    <w:p w:rsidR="005B6EE6" w:rsidRPr="007420FA" w:rsidRDefault="005B6EE6" w:rsidP="005B5F1B">
      <w:pPr>
        <w:rPr>
          <w:rFonts w:hint="default"/>
          <w:b/>
        </w:rPr>
      </w:pPr>
      <w:r w:rsidRPr="007420FA">
        <w:rPr>
          <w:rFonts w:hint="default"/>
          <w:b/>
        </w:rPr>
        <w:lastRenderedPageBreak/>
        <w:t xml:space="preserve">2 </w:t>
      </w:r>
      <w:r w:rsidRPr="007420FA">
        <w:rPr>
          <w:b/>
        </w:rPr>
        <w:t>通过</w:t>
      </w:r>
      <w:r w:rsidRPr="007420FA">
        <w:rPr>
          <w:b/>
        </w:rPr>
        <w:t>trace</w:t>
      </w:r>
      <w:r w:rsidRPr="007420FA">
        <w:rPr>
          <w:rFonts w:hint="default"/>
          <w:b/>
        </w:rPr>
        <w:t xml:space="preserve"> log</w:t>
      </w:r>
      <w:r w:rsidRPr="007420FA">
        <w:rPr>
          <w:b/>
        </w:rPr>
        <w:t>查看调用栈是否</w:t>
      </w:r>
      <w:r w:rsidRPr="007420FA">
        <w:rPr>
          <w:rFonts w:hint="default"/>
          <w:b/>
        </w:rPr>
        <w:t>有</w:t>
      </w:r>
      <w:r w:rsidRPr="007420FA">
        <w:rPr>
          <w:b/>
        </w:rPr>
        <w:t>死锁</w:t>
      </w:r>
      <w:r w:rsidRPr="007420FA">
        <w:rPr>
          <w:rFonts w:hint="default"/>
          <w:b/>
        </w:rPr>
        <w:t>，阻塞等情况。</w:t>
      </w:r>
    </w:p>
    <w:p w:rsidR="0046260E" w:rsidRDefault="0046260E" w:rsidP="00B402B2">
      <w:pPr>
        <w:widowControl w:val="0"/>
        <w:suppressAutoHyphens/>
        <w:topLinePunct w:val="0"/>
        <w:adjustRightInd/>
        <w:snapToGrid/>
        <w:spacing w:before="0" w:after="0" w:line="240" w:lineRule="auto"/>
        <w:ind w:firstLineChars="200" w:firstLine="420"/>
        <w:jc w:val="both"/>
        <w:rPr>
          <w:rFonts w:hint="default"/>
        </w:rPr>
      </w:pPr>
      <w:r>
        <w:t>检查主线程是否存在前述的死锁、等待、阻塞或者死循环；是否将耗时的工作（比如大图片加载，过多控件的加载，网络连接等）放在了主线程；</w:t>
      </w:r>
      <w:r>
        <w:t>meminfo</w:t>
      </w:r>
      <w:r>
        <w:t>中</w:t>
      </w:r>
      <w:r>
        <w:t>free + cached</w:t>
      </w:r>
      <w:r>
        <w:t>是否小于</w:t>
      </w:r>
      <w:r>
        <w:t>20M</w:t>
      </w:r>
      <w:r>
        <w:t>；</w:t>
      </w:r>
      <w:r>
        <w:t>ps</w:t>
      </w:r>
      <w:r>
        <w:t>中应用是否创建了数百子线程，主线程是否处于</w:t>
      </w:r>
      <w:r>
        <w:t>D</w:t>
      </w:r>
      <w:r>
        <w:t>状态；</w:t>
      </w:r>
    </w:p>
    <w:p w:rsidR="0046260E" w:rsidRDefault="0046260E" w:rsidP="0046260E">
      <w:pPr>
        <w:rPr>
          <w:rFonts w:hint="default"/>
          <w:b/>
          <w:bCs/>
        </w:rPr>
      </w:pPr>
      <w:r>
        <w:rPr>
          <w:rFonts w:hint="default"/>
        </w:rPr>
        <w:t>dumpstate</w:t>
      </w:r>
      <w:r>
        <w:t xml:space="preserve"> cpu log</w:t>
      </w:r>
      <w:r>
        <w:t>中是否高</w:t>
      </w:r>
      <w:r>
        <w:rPr>
          <w:rFonts w:hint="default"/>
        </w:rPr>
        <w:t>iow</w:t>
      </w:r>
      <w:r>
        <w:t>ait</w:t>
      </w:r>
      <w:r>
        <w:t>，有没有单一线程占用了过多</w:t>
      </w:r>
      <w:r>
        <w:t>CPU</w:t>
      </w:r>
      <w:r>
        <w:t>，是否有过多主要页错误，多核设备是否只有一个</w:t>
      </w:r>
      <w:r>
        <w:t>CPU</w:t>
      </w:r>
      <w:r>
        <w:t>在工作。</w:t>
      </w:r>
    </w:p>
    <w:p w:rsidR="0046260E" w:rsidRPr="0046260E" w:rsidRDefault="0046260E" w:rsidP="005B5F1B">
      <w:pPr>
        <w:rPr>
          <w:rFonts w:hint="default"/>
        </w:rPr>
      </w:pPr>
    </w:p>
    <w:p w:rsidR="005B6EE6" w:rsidRDefault="005B6EE6" w:rsidP="007B17F9">
      <w:pPr>
        <w:ind w:firstLineChars="200" w:firstLine="420"/>
        <w:rPr>
          <w:rFonts w:hint="default"/>
        </w:rPr>
      </w:pPr>
      <w:r>
        <w:t>先</w:t>
      </w:r>
      <w:r>
        <w:rPr>
          <w:rFonts w:hint="default"/>
        </w:rPr>
        <w:t>区分下是否正常的调用栈，避免看到</w:t>
      </w:r>
      <w:r>
        <w:t>主线程</w:t>
      </w:r>
      <w:r>
        <w:rPr>
          <w:rFonts w:hint="default"/>
        </w:rPr>
        <w:t>的</w:t>
      </w:r>
      <w:r>
        <w:t>此类</w:t>
      </w:r>
      <w:r>
        <w:rPr>
          <w:rFonts w:hint="default"/>
        </w:rPr>
        <w:t>调用栈就说</w:t>
      </w:r>
      <w:r>
        <w:t>blocked</w:t>
      </w:r>
      <w:r>
        <w:t>在</w:t>
      </w:r>
      <w:r>
        <w:rPr>
          <w:rFonts w:hint="default"/>
        </w:rPr>
        <w:t>该</w:t>
      </w:r>
      <w:r>
        <w:t>调用栈</w:t>
      </w:r>
      <w:r>
        <w:rPr>
          <w:rFonts w:hint="default"/>
        </w:rPr>
        <w:t>上</w:t>
      </w:r>
      <w:r>
        <w:t>。</w:t>
      </w:r>
      <w:r>
        <w:rPr>
          <w:rFonts w:hint="default"/>
        </w:rPr>
        <w:t>正常</w:t>
      </w:r>
      <w:r>
        <w:t>的</w:t>
      </w:r>
      <w:r>
        <w:rPr>
          <w:rFonts w:hint="default"/>
        </w:rPr>
        <w:t>调用栈一般都是</w:t>
      </w:r>
      <w:r>
        <w:t>下面</w:t>
      </w:r>
      <w:r>
        <w:rPr>
          <w:rFonts w:hint="default"/>
        </w:rPr>
        <w:t>的打印。</w:t>
      </w:r>
    </w:p>
    <w:tbl>
      <w:tblPr>
        <w:tblStyle w:val="a8"/>
        <w:tblW w:w="0" w:type="auto"/>
        <w:tblLook w:val="04A0" w:firstRow="1" w:lastRow="0" w:firstColumn="1" w:lastColumn="0" w:noHBand="0" w:noVBand="1"/>
      </w:tblPr>
      <w:tblGrid>
        <w:gridCol w:w="9629"/>
      </w:tblGrid>
      <w:tr w:rsidR="007B15E5" w:rsidTr="007B15E5">
        <w:tc>
          <w:tcPr>
            <w:tcW w:w="9629" w:type="dxa"/>
          </w:tcPr>
          <w:p w:rsidR="007B15E5" w:rsidRDefault="007B15E5" w:rsidP="007B15E5">
            <w:pPr>
              <w:rPr>
                <w:rFonts w:hint="default"/>
              </w:rPr>
            </w:pPr>
            <w:r>
              <w:rPr>
                <w:rFonts w:hint="default"/>
              </w:rPr>
              <w:t>"main" prio=5 tid=1 Native</w:t>
            </w:r>
          </w:p>
          <w:p w:rsidR="007B15E5" w:rsidRDefault="007B15E5" w:rsidP="007B15E5">
            <w:pPr>
              <w:rPr>
                <w:rFonts w:hint="default"/>
              </w:rPr>
            </w:pPr>
            <w:r>
              <w:rPr>
                <w:rFonts w:hint="default"/>
              </w:rPr>
              <w:t xml:space="preserve">  | group="main" sCount=1 dsCount=0 flags=1 obj=0x71a5d980 self=0xb400007babcc8010</w:t>
            </w:r>
          </w:p>
          <w:p w:rsidR="007B15E5" w:rsidRDefault="007B15E5" w:rsidP="007B15E5">
            <w:pPr>
              <w:rPr>
                <w:rFonts w:hint="default"/>
              </w:rPr>
            </w:pPr>
            <w:r>
              <w:rPr>
                <w:rFonts w:hint="default"/>
              </w:rPr>
              <w:t xml:space="preserve">  | sysTid=1432 nice=-10 cgrp=default sched=0/0 handle=0x7cd28134f8</w:t>
            </w:r>
          </w:p>
          <w:p w:rsidR="007B15E5" w:rsidRDefault="007B15E5" w:rsidP="007B15E5">
            <w:pPr>
              <w:rPr>
                <w:rFonts w:hint="default"/>
              </w:rPr>
            </w:pPr>
            <w:r>
              <w:rPr>
                <w:rFonts w:hint="default"/>
              </w:rPr>
              <w:t xml:space="preserve">  | state=S schedstat=( 61959068036 13930852424 121728 ) utm=4821 stm=1374 core=7 HZ=100</w:t>
            </w:r>
          </w:p>
          <w:p w:rsidR="007B15E5" w:rsidRDefault="007B15E5" w:rsidP="007B15E5">
            <w:pPr>
              <w:rPr>
                <w:rFonts w:hint="default"/>
              </w:rPr>
            </w:pPr>
            <w:r>
              <w:rPr>
                <w:rFonts w:hint="default"/>
              </w:rPr>
              <w:t xml:space="preserve">  | stack=0x7fc7b12000-0x7fc7b14000 stackSize=8192KB</w:t>
            </w:r>
          </w:p>
          <w:p w:rsidR="007B15E5" w:rsidRDefault="007B15E5" w:rsidP="007B15E5">
            <w:pPr>
              <w:rPr>
                <w:rFonts w:hint="default"/>
              </w:rPr>
            </w:pPr>
            <w:r>
              <w:rPr>
                <w:rFonts w:hint="default"/>
              </w:rPr>
              <w:t xml:space="preserve">  | held mutexes=</w:t>
            </w:r>
          </w:p>
          <w:p w:rsidR="007B15E5" w:rsidRDefault="007B15E5" w:rsidP="007B15E5">
            <w:pPr>
              <w:rPr>
                <w:rFonts w:hint="default"/>
              </w:rPr>
            </w:pPr>
            <w:r>
              <w:rPr>
                <w:rFonts w:hint="default"/>
              </w:rPr>
              <w:t xml:space="preserve">  native: #00 pc 000000000009b568  /apex/com.android.runtime/lib64/bionic/libc.so (__epoll_pwait+8)</w:t>
            </w:r>
          </w:p>
          <w:p w:rsidR="007B15E5" w:rsidRDefault="007B15E5" w:rsidP="007B15E5">
            <w:pPr>
              <w:rPr>
                <w:rFonts w:hint="default"/>
              </w:rPr>
            </w:pPr>
            <w:r>
              <w:rPr>
                <w:rFonts w:hint="default"/>
              </w:rPr>
              <w:t xml:space="preserve">  native: #01 pc 00000000000199fc  /system/lib64/libutils.so (android::Looper::pollInner(int)+184)</w:t>
            </w:r>
          </w:p>
          <w:p w:rsidR="007B15E5" w:rsidRDefault="007B15E5" w:rsidP="007B15E5">
            <w:pPr>
              <w:rPr>
                <w:rFonts w:hint="default"/>
              </w:rPr>
            </w:pPr>
            <w:r>
              <w:rPr>
                <w:rFonts w:hint="default"/>
              </w:rPr>
              <w:t xml:space="preserve">  native: #02 pc 00000000000198dc  /system/lib64/libutils.so (android::Looper::pollOnce(int, int*, int*, void**)+112)</w:t>
            </w:r>
          </w:p>
          <w:p w:rsidR="007B15E5" w:rsidRDefault="007B15E5" w:rsidP="007B15E5">
            <w:pPr>
              <w:rPr>
                <w:rFonts w:hint="default"/>
              </w:rPr>
            </w:pPr>
            <w:r>
              <w:rPr>
                <w:rFonts w:hint="default"/>
              </w:rPr>
              <w:t xml:space="preserve">  native: #03 pc 0000000000110da0  /system/lib64/libandroid_runtime.so (android::android_os_MessageQueue_nativePollOnce(_JNIEnv*, _jobject*, long, int)+44)</w:t>
            </w:r>
          </w:p>
          <w:p w:rsidR="007B15E5" w:rsidRDefault="007B15E5" w:rsidP="007B15E5">
            <w:pPr>
              <w:rPr>
                <w:rFonts w:hint="default"/>
              </w:rPr>
            </w:pPr>
            <w:r>
              <w:rPr>
                <w:rFonts w:hint="default"/>
              </w:rPr>
              <w:t xml:space="preserve">  at android.os.MessageQueue.nativePollOnce(Native method)</w:t>
            </w:r>
          </w:p>
          <w:p w:rsidR="007B15E5" w:rsidRDefault="007B15E5" w:rsidP="007B15E5">
            <w:pPr>
              <w:rPr>
                <w:rFonts w:hint="default"/>
              </w:rPr>
            </w:pPr>
            <w:r>
              <w:rPr>
                <w:rFonts w:hint="default"/>
              </w:rPr>
              <w:t xml:space="preserve">  at android.os.MessageQueue.next(MessageQueue.java:335)</w:t>
            </w:r>
          </w:p>
          <w:p w:rsidR="007B15E5" w:rsidRDefault="007B15E5" w:rsidP="007B15E5">
            <w:pPr>
              <w:rPr>
                <w:rFonts w:hint="default"/>
              </w:rPr>
            </w:pPr>
            <w:r>
              <w:rPr>
                <w:rFonts w:hint="default"/>
              </w:rPr>
              <w:t xml:space="preserve">  at android.os.Looper.loop(Looper.java:183)</w:t>
            </w:r>
          </w:p>
          <w:p w:rsidR="007B15E5" w:rsidRDefault="007B15E5" w:rsidP="007B15E5">
            <w:pPr>
              <w:rPr>
                <w:rFonts w:hint="default"/>
              </w:rPr>
            </w:pPr>
            <w:r>
              <w:rPr>
                <w:rFonts w:hint="default"/>
              </w:rPr>
              <w:t xml:space="preserve">  at android.app.ActivityThread.main(ActivityThread.java:7928)</w:t>
            </w:r>
          </w:p>
          <w:p w:rsidR="007B15E5" w:rsidRDefault="007B15E5" w:rsidP="007B15E5">
            <w:pPr>
              <w:rPr>
                <w:rFonts w:hint="default"/>
              </w:rPr>
            </w:pPr>
            <w:r>
              <w:rPr>
                <w:rFonts w:hint="default"/>
              </w:rPr>
              <w:t xml:space="preserve">  at java.lang.reflect.Method.invoke(Native method)</w:t>
            </w:r>
          </w:p>
          <w:p w:rsidR="007B15E5" w:rsidRDefault="007B15E5" w:rsidP="007B15E5">
            <w:pPr>
              <w:rPr>
                <w:rFonts w:hint="default"/>
              </w:rPr>
            </w:pPr>
            <w:r>
              <w:rPr>
                <w:rFonts w:hint="default"/>
              </w:rPr>
              <w:t xml:space="preserve">  at com.android.internal.os.RuntimeInit$MethodAndArgsCaller.run(RuntimeInit.java:603)</w:t>
            </w:r>
          </w:p>
          <w:p w:rsidR="007B15E5" w:rsidRDefault="007B15E5" w:rsidP="007B15E5">
            <w:pPr>
              <w:rPr>
                <w:rFonts w:hint="default"/>
              </w:rPr>
            </w:pPr>
            <w:r>
              <w:rPr>
                <w:rFonts w:hint="default"/>
              </w:rPr>
              <w:t xml:space="preserve">  at com.android.internal.os.ZygoteInit.main(ZygoteInit.java:947)</w:t>
            </w:r>
          </w:p>
          <w:p w:rsidR="007B15E5" w:rsidRDefault="007B15E5" w:rsidP="007B15E5">
            <w:pPr>
              <w:rPr>
                <w:rFonts w:hint="default"/>
              </w:rPr>
            </w:pPr>
            <w:r>
              <w:t>对应</w:t>
            </w:r>
            <w:r>
              <w:t>bug 1191064</w:t>
            </w:r>
          </w:p>
        </w:tc>
      </w:tr>
    </w:tbl>
    <w:p w:rsidR="005B6EE6" w:rsidRDefault="007B15E5" w:rsidP="005B5F1B">
      <w:pPr>
        <w:rPr>
          <w:rFonts w:hint="default"/>
        </w:rPr>
      </w:pPr>
      <w:r>
        <w:t>这个</w:t>
      </w:r>
      <w:r>
        <w:rPr>
          <w:rFonts w:hint="default"/>
        </w:rPr>
        <w:t>调用</w:t>
      </w:r>
      <w:r>
        <w:t>栈</w:t>
      </w:r>
      <w:r>
        <w:rPr>
          <w:rFonts w:hint="default"/>
        </w:rPr>
        <w:t>是</w:t>
      </w:r>
      <w:r>
        <w:t>正常</w:t>
      </w:r>
      <w:r>
        <w:rPr>
          <w:rFonts w:hint="default"/>
        </w:rPr>
        <w:t>运行的调用栈，这时候就要从</w:t>
      </w:r>
      <w:r>
        <w:t>应用运行</w:t>
      </w:r>
      <w:r>
        <w:rPr>
          <w:rFonts w:hint="default"/>
        </w:rPr>
        <w:t>过程，</w:t>
      </w:r>
      <w:r>
        <w:t>系统</w:t>
      </w:r>
      <w:r>
        <w:rPr>
          <w:rFonts w:hint="default"/>
        </w:rPr>
        <w:t>负载等情况</w:t>
      </w:r>
      <w:r>
        <w:t>再</w:t>
      </w:r>
      <w:r>
        <w:rPr>
          <w:rFonts w:hint="default"/>
        </w:rPr>
        <w:t>进一步做分析。</w:t>
      </w:r>
    </w:p>
    <w:p w:rsidR="007B15E5" w:rsidRDefault="007B15E5" w:rsidP="005B5F1B">
      <w:pPr>
        <w:rPr>
          <w:rFonts w:hint="default"/>
        </w:rPr>
      </w:pPr>
      <w:r>
        <w:t>异常</w:t>
      </w:r>
      <w:r>
        <w:rPr>
          <w:rFonts w:hint="default"/>
        </w:rPr>
        <w:t>调用栈</w:t>
      </w:r>
      <w:r>
        <w:t>一般是</w:t>
      </w:r>
      <w:r>
        <w:rPr>
          <w:rFonts w:hint="default"/>
        </w:rPr>
        <w:t>有</w:t>
      </w:r>
      <w:r>
        <w:t>blocked</w:t>
      </w:r>
      <w:r>
        <w:t>的</w:t>
      </w:r>
      <w:r>
        <w:rPr>
          <w:rFonts w:hint="default"/>
        </w:rPr>
        <w:t>情况，如：</w:t>
      </w:r>
    </w:p>
    <w:p w:rsidR="007B15E5" w:rsidRDefault="007B15E5" w:rsidP="005B5F1B">
      <w:pPr>
        <w:rPr>
          <w:rFonts w:hint="default"/>
        </w:rPr>
      </w:pPr>
      <w:r>
        <w:t>对应</w:t>
      </w:r>
      <w:r>
        <w:t>bug 1366119</w:t>
      </w:r>
      <w:r>
        <w:t>的</w:t>
      </w:r>
      <w:r>
        <w:rPr>
          <w:rFonts w:hint="default"/>
        </w:rPr>
        <w:t>调用栈：</w:t>
      </w:r>
    </w:p>
    <w:tbl>
      <w:tblPr>
        <w:tblStyle w:val="a8"/>
        <w:tblW w:w="0" w:type="auto"/>
        <w:tblLook w:val="04A0" w:firstRow="1" w:lastRow="0" w:firstColumn="1" w:lastColumn="0" w:noHBand="0" w:noVBand="1"/>
      </w:tblPr>
      <w:tblGrid>
        <w:gridCol w:w="9629"/>
      </w:tblGrid>
      <w:tr w:rsidR="007B15E5" w:rsidTr="007B15E5">
        <w:tc>
          <w:tcPr>
            <w:tcW w:w="9629" w:type="dxa"/>
          </w:tcPr>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"main" prio=5 tid=1 Native</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lastRenderedPageBreak/>
              <w:t xml:space="preserve">  | group="main" sCount=1 dsCount=0 flags=1 obj=0x71fd3c28 self=0xa9273e00</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 sysTid=1335 nice=0 cgrp=default sched=0/0 handle=0xa96a2470</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 state=S schedstat=( 5231159830 4214114808 7294 ) utm=348 stm=174 core=1 HZ=100</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 stack=0xbe00c000-0xbe00e000 stackSize=8192KB</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 held mutexes=</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#00 pc 0009ada0  /apex/com.android.runtime/lib/bionic/libc.so (__ioctl+8)</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#01 pc 00068e13  /apex/com.android.runtime/lib/bionic/libc.so (ioctl+26)</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#02 pc 000399b3  /system/lib/libbinder.so (android::IPCThreadState::talkWithDriver(bool)+238)</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#03 pc 0003a5f5  /system/lib/libbinder.so (android::IPCThreadState::waitForResponse(android::Parcel*, int*)+32)</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#04 pc 0003a3c3  /system/lib/libbinder.so (android::IPCThreadState::transact(int, unsigned int, android::Parcel const&amp;, android::Parcel*, unsigned int)+126)</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#05 pc 000350c7  /system/lib/libbinder.so (android::BpBinder::transact(unsigned int, android::Parcel const&amp;, android::Parcel*, unsigned int)+98)</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#06 pc 000c6f5f  /system/lib/libandroid_runtime.so (android_os_BinderProxy_transact(_JNIEnv*, _jobject*, int, _jobject*, _jobject*, int)+82)</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android.os.BinderProxy.transactNative(Native method)</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android.os.BinderProxy.transact(BinderProxy.java:545)</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android.net.wifi.IWifiManager$Stub$Proxy.getCurrentNetwork(IWifiManager.java:3129)</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android.net.wifi.WifiManager.getCurrentNetwork(WifiManager.java:4989)</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com.android.settingslib.wifi.WifiStatusTracker.updateStatusLabel(WifiStatusTracker.java:218)</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com.android.settingslib.wifi.WifiStatusTracker.access$000(WifiStatusTracker.java:43)</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w:t>
            </w:r>
            <w:r w:rsidRPr="007B15E5">
              <w:rPr>
                <w:rFonts w:ascii="Courier New" w:hAnsi="Courier New" w:cs="Courier New"/>
                <w:color w:val="000000"/>
                <w:kern w:val="0"/>
                <w:sz w:val="27"/>
                <w:szCs w:val="27"/>
              </w:rPr>
              <w:lastRenderedPageBreak/>
              <w:t>com.android.settingslib.wifi.WifiStatusTracker$3.onCapabilitiesChanged(WifiStatusTracker.java:81)</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android.net.ConnectivityManager$NetworkCallback.onAvailable(ConnectivityManager.java:3327)</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android.net.ConnectivityManager$CallbackHandler.handleMessage(ConnectivityManager.java:3607)</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android.os.Handler.dispatchMessage(Handler.java:106)</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android.os.Looper.loop(Looper.java:223)</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android.app.ActivityThread.main(ActivityThread.java:7923)</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java.lang.reflect.Method.invoke(Native method)</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com.android.internal.os.RuntimeInit$MethodAndArgsCaller.run(RuntimeInit.java:603)</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7B15E5">
              <w:rPr>
                <w:rFonts w:ascii="Courier New" w:hAnsi="Courier New" w:cs="Courier New"/>
                <w:color w:val="000000"/>
                <w:kern w:val="0"/>
                <w:sz w:val="27"/>
                <w:szCs w:val="27"/>
              </w:rPr>
              <w:t xml:space="preserve">  at com.android.internal.os.ZygoteInit.main(ZygoteInit.java:947)</w:t>
            </w:r>
          </w:p>
        </w:tc>
      </w:tr>
    </w:tbl>
    <w:p w:rsidR="007B15E5" w:rsidRDefault="007B15E5" w:rsidP="005B5F1B">
      <w:pPr>
        <w:rPr>
          <w:rFonts w:hint="default"/>
        </w:rPr>
      </w:pPr>
      <w:r>
        <w:lastRenderedPageBreak/>
        <w:t>对应</w:t>
      </w:r>
      <w:r>
        <w:t>bug 1397196</w:t>
      </w:r>
      <w:r>
        <w:t>的</w:t>
      </w:r>
      <w:r>
        <w:rPr>
          <w:rFonts w:hint="default"/>
        </w:rPr>
        <w:t>调用栈：</w:t>
      </w:r>
    </w:p>
    <w:tbl>
      <w:tblPr>
        <w:tblStyle w:val="a8"/>
        <w:tblW w:w="0" w:type="auto"/>
        <w:tblLook w:val="04A0" w:firstRow="1" w:lastRow="0" w:firstColumn="1" w:lastColumn="0" w:noHBand="0" w:noVBand="1"/>
      </w:tblPr>
      <w:tblGrid>
        <w:gridCol w:w="9629"/>
      </w:tblGrid>
      <w:tr w:rsidR="007B15E5" w:rsidTr="007B15E5">
        <w:tc>
          <w:tcPr>
            <w:tcW w:w="9629" w:type="dxa"/>
          </w:tcPr>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"main" prio=5 tid=1 Native</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 group="main" sCount=1 dsCount=0 flags=1 obj=0x71c1eeb0 self=0xb40000724809d7b0</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 sysTid=21098 nice=-10 cgrp=default sched=0/0 handle=0x736eba94f8</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 state=S schedstat=( 1790721611 324935683 3596 ) utm=122 stm=56 core=0 HZ=100</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 stack=0x7fc5644000-0x7fc5646000 stackSize=8192KB</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 held mutexes=</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#00 pc 000000000004b20c  /apex/com.android.runtime/lib64/bionic/libc.so (syscall+28)</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#01 pc 00000000001af840  /apex/com.android.art/lib64/libart.so (art::ConditionVariable::WaitHoldingLocks(art::Thread*)+136)</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#02 pc 000000000065bacc  /apex/com.android.art/lib64/libart.so (art::GoToRunnable(art::Thread*)+464)</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native: #03 pc 000000000065b8b8  /apex/com.android.art/lib64/libart.so (art::JniMethodEnd(unsigned int, art::Thread*)+28)</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lastRenderedPageBreak/>
              <w:t xml:space="preserve">  at android.graphics.HardwareRenderer.nSyncAndDrawFrame(Native method)</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android.graphics.HardwareRenderer.syncAndDrawFrame(HardwareRenderer.java:433)</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android.view.ThreadedRenderer.draw(ThreadedRenderer.java:658)</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android.view.ViewRootImpl.draw(ViewRootImpl.java:4163)</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android.view.ViewRootImpl.performDraw(ViewRootImpl.java:3890)</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android.view.ViewRootImpl.performTraversals(ViewRootImpl.java:3152)</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android.view.ViewRootImpl.doTraversal(ViewRootImpl.java:2005)</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android.view.ViewRootImpl$TraversalRunnable.run(ViewRootImpl.java:8234)</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android.view.Choreographer$CallbackRecord.run(Choreographer.java:972)</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android.view.Choreographer.doCallbacks(Choreographer.java:796)</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android.view.Choreographer.doFrame(Choreographer.java:731)</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android.view.Choreographer$FrameDisplayEventReceiver.run(Choreographer.java:957)</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android.os.Handler.handleCallback(Handler.java:938)</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android.os.Handler.dispatchMessage(Handler.java:99)</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android.os.Looper.loop(Looper.java:223)</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android.app.ActivityThread.main(ActivityThread.java:7928)</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java.lang.reflect.Method.invoke(Native method)</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B15E5">
              <w:rPr>
                <w:rFonts w:ascii="Courier New" w:hAnsi="Courier New" w:cs="Courier New"/>
                <w:color w:val="000000"/>
                <w:kern w:val="0"/>
                <w:sz w:val="27"/>
                <w:szCs w:val="27"/>
              </w:rPr>
              <w:t xml:space="preserve">  at com.android.internal.os.RuntimeInit$MethodAndArgsCaller.run(RuntimeInit.java:603)</w:t>
            </w:r>
          </w:p>
          <w:p w:rsidR="007B15E5" w:rsidRPr="007B15E5" w:rsidRDefault="007B15E5" w:rsidP="007B1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7B15E5">
              <w:rPr>
                <w:rFonts w:ascii="Courier New" w:hAnsi="Courier New" w:cs="Courier New"/>
                <w:color w:val="000000"/>
                <w:kern w:val="0"/>
                <w:sz w:val="27"/>
                <w:szCs w:val="27"/>
              </w:rPr>
              <w:lastRenderedPageBreak/>
              <w:t xml:space="preserve">  at com.android.internal.os.ZygoteInit.main(ZygoteInit.java:947)</w:t>
            </w:r>
          </w:p>
        </w:tc>
      </w:tr>
    </w:tbl>
    <w:p w:rsidR="007B15E5" w:rsidRDefault="00937E9F" w:rsidP="005B5F1B">
      <w:pPr>
        <w:rPr>
          <w:rFonts w:hint="default"/>
        </w:rPr>
      </w:pPr>
      <w:r>
        <w:lastRenderedPageBreak/>
        <w:t>也</w:t>
      </w:r>
      <w:r>
        <w:rPr>
          <w:rFonts w:hint="default"/>
        </w:rPr>
        <w:t>可以</w:t>
      </w:r>
      <w:r>
        <w:t>通过</w:t>
      </w:r>
      <w:r>
        <w:rPr>
          <w:rFonts w:hint="default"/>
        </w:rPr>
        <w:t>搜索关键字</w:t>
      </w:r>
      <w:r>
        <w:t>held by</w:t>
      </w:r>
      <w:r>
        <w:t>看</w:t>
      </w:r>
      <w:r>
        <w:rPr>
          <w:rFonts w:hint="default"/>
        </w:rPr>
        <w:t>是否有持锁情况等。</w:t>
      </w:r>
      <w:r>
        <w:t>有了</w:t>
      </w:r>
      <w:r>
        <w:rPr>
          <w:rFonts w:hint="default"/>
        </w:rPr>
        <w:t>这些信息再分析</w:t>
      </w:r>
      <w:r>
        <w:t>main.log</w:t>
      </w:r>
      <w:r>
        <w:t>应用</w:t>
      </w:r>
      <w:r>
        <w:rPr>
          <w:rFonts w:hint="default"/>
        </w:rPr>
        <w:t>的执行流程是否正常等来做版本是否真的有问题。</w:t>
      </w:r>
    </w:p>
    <w:p w:rsidR="00937E9F" w:rsidRPr="007420FA" w:rsidRDefault="00937E9F" w:rsidP="005B5F1B">
      <w:pPr>
        <w:rPr>
          <w:rFonts w:hint="default"/>
          <w:b/>
        </w:rPr>
      </w:pPr>
      <w:r w:rsidRPr="007420FA">
        <w:rPr>
          <w:rFonts w:hint="default"/>
          <w:b/>
        </w:rPr>
        <w:t xml:space="preserve">3 </w:t>
      </w:r>
      <w:r w:rsidRPr="007420FA">
        <w:rPr>
          <w:b/>
        </w:rPr>
        <w:t>查看</w:t>
      </w:r>
      <w:r w:rsidRPr="007420FA">
        <w:rPr>
          <w:rFonts w:hint="default"/>
          <w:b/>
        </w:rPr>
        <w:t>CPU</w:t>
      </w:r>
      <w:r w:rsidRPr="007420FA">
        <w:rPr>
          <w:rFonts w:hint="default"/>
          <w:b/>
        </w:rPr>
        <w:t>及</w:t>
      </w:r>
      <w:r w:rsidRPr="007420FA">
        <w:rPr>
          <w:b/>
        </w:rPr>
        <w:t>io</w:t>
      </w:r>
      <w:r w:rsidRPr="007420FA">
        <w:rPr>
          <w:b/>
        </w:rPr>
        <w:t>负载</w:t>
      </w:r>
      <w:r w:rsidRPr="007420FA">
        <w:rPr>
          <w:rFonts w:hint="default"/>
          <w:b/>
        </w:rPr>
        <w:t>情况</w:t>
      </w:r>
    </w:p>
    <w:p w:rsidR="00937E9F" w:rsidRDefault="00937E9F" w:rsidP="005B5F1B">
      <w:pPr>
        <w:rPr>
          <w:rFonts w:hint="default"/>
        </w:rPr>
      </w:pPr>
      <w:r>
        <w:rPr>
          <w:rFonts w:hint="default"/>
        </w:rPr>
        <w:t>system.log</w:t>
      </w:r>
      <w:r>
        <w:t>中</w:t>
      </w:r>
      <w:r>
        <w:rPr>
          <w:rFonts w:hint="default"/>
        </w:rPr>
        <w:t>ANR in</w:t>
      </w:r>
      <w:r>
        <w:t>的</w:t>
      </w:r>
      <w:r>
        <w:rPr>
          <w:rFonts w:hint="default"/>
        </w:rPr>
        <w:t>打印前后</w:t>
      </w:r>
      <w:r>
        <w:t>通过</w:t>
      </w:r>
      <w:r>
        <w:t>dumpstate</w:t>
      </w:r>
      <w:r>
        <w:t>关键字</w:t>
      </w:r>
      <w:r>
        <w:rPr>
          <w:rFonts w:hint="default"/>
        </w:rPr>
        <w:t>搜</w:t>
      </w:r>
      <w:r>
        <w:rPr>
          <w:rFonts w:hint="default"/>
        </w:rPr>
        <w:t>cpuinfo</w:t>
      </w:r>
      <w:r>
        <w:t>的</w:t>
      </w:r>
      <w:r>
        <w:rPr>
          <w:rFonts w:hint="default"/>
        </w:rPr>
        <w:t>打印，仅在</w:t>
      </w:r>
      <w:r>
        <w:t>userdebug</w:t>
      </w:r>
      <w:r>
        <w:t>版本</w:t>
      </w:r>
      <w:r>
        <w:rPr>
          <w:rFonts w:hint="default"/>
        </w:rPr>
        <w:t>有该打印，</w:t>
      </w:r>
      <w:r>
        <w:t>log</w:t>
      </w:r>
      <w:r>
        <w:t>大致</w:t>
      </w:r>
      <w:r>
        <w:rPr>
          <w:rFonts w:hint="default"/>
        </w:rPr>
        <w:t>如下：</w:t>
      </w:r>
    </w:p>
    <w:tbl>
      <w:tblPr>
        <w:tblStyle w:val="a8"/>
        <w:tblW w:w="0" w:type="auto"/>
        <w:tblLook w:val="04A0" w:firstRow="1" w:lastRow="0" w:firstColumn="1" w:lastColumn="0" w:noHBand="0" w:noVBand="1"/>
      </w:tblPr>
      <w:tblGrid>
        <w:gridCol w:w="9629"/>
      </w:tblGrid>
      <w:tr w:rsidR="00937E9F" w:rsidTr="00937E9F">
        <w:tc>
          <w:tcPr>
            <w:tcW w:w="9629" w:type="dxa"/>
          </w:tcPr>
          <w:p w:rsidR="00937E9F" w:rsidRDefault="00937E9F" w:rsidP="00937E9F">
            <w:pPr>
              <w:rPr>
                <w:rFonts w:hint="default"/>
              </w:rPr>
            </w:pPr>
            <w:r>
              <w:rPr>
                <w:rFonts w:hint="default"/>
              </w:rPr>
              <w:t xml:space="preserve">S12869B  08-24 10:48:38.480 23309 23309 D dumpstate: Cpu Core Count: 8     </w:t>
            </w:r>
          </w:p>
          <w:p w:rsidR="00937E9F" w:rsidRDefault="00937E9F" w:rsidP="00937E9F">
            <w:pPr>
              <w:rPr>
                <w:rFonts w:hint="default"/>
              </w:rPr>
            </w:pPr>
            <w:r>
              <w:rPr>
                <w:rFonts w:hint="default"/>
              </w:rPr>
              <w:t>S12869C  08-24 10:48:38.480 23309 23309 D dumpstate: Timer Circle: 9999ms.</w:t>
            </w:r>
          </w:p>
          <w:p w:rsidR="00937E9F" w:rsidRDefault="00937E9F" w:rsidP="00937E9F">
            <w:pPr>
              <w:rPr>
                <w:rFonts w:hint="default"/>
              </w:rPr>
            </w:pPr>
            <w:r>
              <w:rPr>
                <w:rFonts w:hint="default"/>
              </w:rPr>
              <w:t>S12869D  08-24 10:48:38.480 23309 23309 D dumpstate:   From time 32050445ms(2020-08-24 02:48:27.201379961 UTC) to 32060445ms(2020-08-24 02:48:37.201192646 UTC).</w:t>
            </w:r>
          </w:p>
          <w:p w:rsidR="00937E9F" w:rsidRDefault="00937E9F" w:rsidP="00937E9F">
            <w:pPr>
              <w:rPr>
                <w:rFonts w:hint="default"/>
              </w:rPr>
            </w:pPr>
            <w:r>
              <w:rPr>
                <w:rFonts w:hint="default"/>
              </w:rPr>
              <w:t xml:space="preserve">S12869E  08-24 10:48:38.480 23309 23309 D dumpstate: </w:t>
            </w:r>
          </w:p>
          <w:p w:rsidR="00937E9F" w:rsidRDefault="00937E9F" w:rsidP="00937E9F">
            <w:pPr>
              <w:rPr>
                <w:rFonts w:hint="default"/>
              </w:rPr>
            </w:pPr>
            <w:r>
              <w:rPr>
                <w:rFonts w:hint="default"/>
              </w:rPr>
              <w:t>S12869F  08-24 10:48:38.480 23309 23309 D dumpstate:  * CPU USAGE:                                                                              | * OTHER COUNTS:</w:t>
            </w:r>
          </w:p>
          <w:p w:rsidR="00937E9F" w:rsidRDefault="00937E9F" w:rsidP="00937E9F">
            <w:pPr>
              <w:rPr>
                <w:rFonts w:hint="default"/>
              </w:rPr>
            </w:pPr>
            <w:r>
              <w:rPr>
                <w:rFonts w:hint="default"/>
              </w:rPr>
              <w:t>S1286A0  08-24 10:48:38.480 23309 23309 D dumpstate:  -1-          IDLE     USER   SYSTEM     NICE   IOWAIT      IRQ  SOFTIRQ    STEAL    TOTAL |     CTXT_SWITCH        FG_FAULT    FG_MAJ_FAULT</w:t>
            </w:r>
          </w:p>
          <w:p w:rsidR="00937E9F" w:rsidRDefault="00937E9F" w:rsidP="00937E9F">
            <w:pPr>
              <w:rPr>
                <w:rFonts w:hint="default"/>
              </w:rPr>
            </w:pPr>
            <w:r>
              <w:rPr>
                <w:rFonts w:hint="default"/>
              </w:rPr>
              <w:t>S1286A1  08-24 10:48:38.480 23309 23309 D dumpstate:  cpu0(1):   53.47%   16.46%   24.40%    1.38%    0.29%    2.97%    1.09%    0.00%  100.00% |           30920            9028             496</w:t>
            </w:r>
          </w:p>
          <w:p w:rsidR="00937E9F" w:rsidRDefault="00937E9F" w:rsidP="00937E9F">
            <w:pPr>
              <w:rPr>
                <w:rFonts w:hint="default"/>
              </w:rPr>
            </w:pPr>
            <w:r>
              <w:rPr>
                <w:rFonts w:hint="default"/>
              </w:rPr>
              <w:t>S1286A2  08-24 10:48:38.480 23309 23309 D dumpstate:  cpu1(1):   55.97%   14.34%   25.89%    2.09%    0.19%    0.69%    0.79%    0.00%  100.00% |           28466           11716             522</w:t>
            </w:r>
          </w:p>
          <w:p w:rsidR="00937E9F" w:rsidRDefault="00937E9F" w:rsidP="00937E9F">
            <w:pPr>
              <w:rPr>
                <w:rFonts w:hint="default"/>
              </w:rPr>
            </w:pPr>
            <w:r>
              <w:rPr>
                <w:rFonts w:hint="default"/>
              </w:rPr>
              <w:t>S1286A3  08-24 10:48:38.480 23309 23309 D dumpstate:  cpu2(1):   61.00%   14.41%   21.91%    1.18%    0.19%    0.59%    0.69%    0.00%  100.00% |           27014            8346             343</w:t>
            </w:r>
          </w:p>
          <w:p w:rsidR="00937E9F" w:rsidRDefault="00937E9F" w:rsidP="00937E9F">
            <w:pPr>
              <w:rPr>
                <w:rFonts w:hint="default"/>
              </w:rPr>
            </w:pPr>
            <w:r>
              <w:rPr>
                <w:rFonts w:hint="default"/>
              </w:rPr>
              <w:t>S1286A4  08-24 10:48:38.480 23309 23309 D dumpstate:  cpu3(1):   62.98%   12.93%   21.22%    1.38%    0.19%    0.49%    0.78%    0.00%  100.00% |           22872           12667             541</w:t>
            </w:r>
          </w:p>
          <w:p w:rsidR="00937E9F" w:rsidRDefault="00937E9F" w:rsidP="00937E9F">
            <w:pPr>
              <w:rPr>
                <w:rFonts w:hint="default"/>
              </w:rPr>
            </w:pPr>
            <w:r>
              <w:rPr>
                <w:rFonts w:hint="default"/>
              </w:rPr>
              <w:t>S1286A5  08-24 10:48:38.480 23309 23309 D dumpstate:  cpu4(1):   73.96%   11.83%   12.22%    0.69%    0.19%    0.39%    0.39%    0.00%  100.00% |           19586            3489             456</w:t>
            </w:r>
          </w:p>
          <w:p w:rsidR="00937E9F" w:rsidRDefault="00937E9F" w:rsidP="00937E9F">
            <w:pPr>
              <w:rPr>
                <w:rFonts w:hint="default"/>
              </w:rPr>
            </w:pPr>
            <w:r>
              <w:rPr>
                <w:rFonts w:hint="default"/>
              </w:rPr>
              <w:t>S1286A6  08-24 10:48:38.480 23309 23309 D dumpstate:  cpu5(1):   78.99%    9.36%   10.05%    0.59%    0.09%    0.49%    0.39%    0.00%  100.00% |           17600            2761             384</w:t>
            </w:r>
          </w:p>
          <w:p w:rsidR="00937E9F" w:rsidRDefault="00937E9F" w:rsidP="00937E9F">
            <w:pPr>
              <w:rPr>
                <w:rFonts w:hint="default"/>
              </w:rPr>
            </w:pPr>
            <w:r>
              <w:rPr>
                <w:rFonts w:hint="default"/>
              </w:rPr>
              <w:t>S1286A7  08-24 10:48:38.480 23309 23309 D dumpstate:  cpu6(1):   57.82%   17.90%   18.08%    3.56%    1.49%    0.56%    0.56%    0.00%  100.00% |            8711            9887             953</w:t>
            </w:r>
          </w:p>
          <w:p w:rsidR="00937E9F" w:rsidRDefault="00937E9F" w:rsidP="00937E9F">
            <w:pPr>
              <w:rPr>
                <w:rFonts w:hint="default"/>
              </w:rPr>
            </w:pPr>
            <w:r>
              <w:rPr>
                <w:rFonts w:hint="default"/>
              </w:rPr>
              <w:t xml:space="preserve">S1286A8  08-24 10:48:38.480 23309 23309 D dumpstate:  cpu7(1):   25.60%   13.50%   52.30%    6.80%    0.90%    0.50%    0.60%    0.00%  100.00% |            7903            </w:t>
            </w:r>
            <w:r>
              <w:rPr>
                <w:rFonts w:hint="default"/>
              </w:rPr>
              <w:lastRenderedPageBreak/>
              <w:t>6912             622</w:t>
            </w:r>
          </w:p>
          <w:p w:rsidR="00937E9F" w:rsidRDefault="00937E9F" w:rsidP="00937E9F">
            <w:pPr>
              <w:rPr>
                <w:rFonts w:hint="default"/>
              </w:rPr>
            </w:pPr>
            <w:r>
              <w:rPr>
                <w:rFonts w:hint="default"/>
              </w:rPr>
              <w:t>S1286A9  08-24 10:48:38.480 23309 23309 D dumpstate:  ------------------</w:t>
            </w:r>
          </w:p>
          <w:p w:rsidR="00937E9F" w:rsidRDefault="00937E9F" w:rsidP="00937E9F">
            <w:pPr>
              <w:rPr>
                <w:rFonts w:hint="default"/>
              </w:rPr>
            </w:pPr>
            <w:r>
              <w:rPr>
                <w:rFonts w:hint="default"/>
              </w:rPr>
              <w:t>S1286AA  08-24 10:48:38.480 23309 23309 D dumpstate:  Total:     58.78%   13.86%   23.17%    2.21%    0.45%    0.83%    0.66%    0.00%  100.00% |          163072           64806            4317</w:t>
            </w:r>
          </w:p>
          <w:p w:rsidR="00937E9F" w:rsidRDefault="00937E9F" w:rsidP="00937E9F">
            <w:pPr>
              <w:rPr>
                <w:rFonts w:hint="default"/>
              </w:rPr>
            </w:pPr>
            <w:r>
              <w:rPr>
                <w:rFonts w:hint="default"/>
              </w:rPr>
              <w:t>S1286AB  08-24 10:48:38.480 23309 23309 D dumpstate:</w:t>
            </w:r>
          </w:p>
        </w:tc>
      </w:tr>
    </w:tbl>
    <w:p w:rsidR="00937E9F" w:rsidRDefault="00937E9F" w:rsidP="005B5F1B">
      <w:pPr>
        <w:rPr>
          <w:rFonts w:hint="default"/>
        </w:rPr>
      </w:pPr>
      <w:r>
        <w:lastRenderedPageBreak/>
        <w:t>如上</w:t>
      </w:r>
      <w:r>
        <w:rPr>
          <w:rFonts w:hint="default"/>
        </w:rPr>
        <w:t>对应的前</w:t>
      </w:r>
      <w:r w:rsidR="00AC18B1">
        <w:t>三</w:t>
      </w:r>
      <w:r w:rsidR="00AC18B1">
        <w:rPr>
          <w:rFonts w:hint="default"/>
        </w:rPr>
        <w:t>行</w:t>
      </w:r>
      <w:r w:rsidR="00AC18B1">
        <w:rPr>
          <w:rFonts w:hint="default"/>
        </w:rPr>
        <w:t>Log</w:t>
      </w:r>
      <w:r w:rsidR="00AC18B1">
        <w:t>，第一行是</w:t>
      </w:r>
      <w:r w:rsidR="00AC18B1">
        <w:rPr>
          <w:rFonts w:hint="default"/>
        </w:rPr>
        <w:t>CPU</w:t>
      </w:r>
      <w:r w:rsidR="00AC18B1">
        <w:rPr>
          <w:rFonts w:hint="default"/>
        </w:rPr>
        <w:t>的核数是几核，第二行</w:t>
      </w:r>
      <w:r w:rsidR="00AC18B1">
        <w:t>是</w:t>
      </w:r>
      <w:r w:rsidR="00AC18B1">
        <w:rPr>
          <w:rFonts w:hint="default"/>
        </w:rPr>
        <w:t>计时周期是</w:t>
      </w:r>
      <w:r w:rsidR="00AC18B1">
        <w:rPr>
          <w:rFonts w:hint="default"/>
        </w:rPr>
        <w:t>10</w:t>
      </w:r>
      <w:r w:rsidR="00AC18B1">
        <w:rPr>
          <w:rFonts w:hint="default"/>
        </w:rPr>
        <w:t>秒，第三行是统计运行情况的起始时间，这个时间是</w:t>
      </w:r>
      <w:r w:rsidR="00AC18B1">
        <w:rPr>
          <w:rFonts w:hint="default"/>
        </w:rPr>
        <w:t>UTC</w:t>
      </w:r>
      <w:r w:rsidR="00AC18B1">
        <w:t>时间</w:t>
      </w:r>
      <w:r w:rsidR="00AC18B1">
        <w:rPr>
          <w:rFonts w:hint="default"/>
        </w:rPr>
        <w:t>格式，要在此基础上加</w:t>
      </w:r>
      <w:r w:rsidR="00AC18B1">
        <w:rPr>
          <w:rFonts w:hint="default"/>
        </w:rPr>
        <w:t>8</w:t>
      </w:r>
      <w:r w:rsidR="00AC18B1">
        <w:rPr>
          <w:rFonts w:hint="default"/>
        </w:rPr>
        <w:t>个小时，能对应打印</w:t>
      </w:r>
      <w:r w:rsidR="00AC18B1">
        <w:t>log</w:t>
      </w:r>
      <w:r w:rsidR="00AC18B1">
        <w:t>的</w:t>
      </w:r>
      <w:r w:rsidR="00AC18B1">
        <w:rPr>
          <w:rFonts w:hint="default"/>
        </w:rPr>
        <w:t>实际时间戳。</w:t>
      </w:r>
      <w:r w:rsidR="00AC18B1">
        <w:t>后面</w:t>
      </w:r>
      <w:r w:rsidR="00AC18B1">
        <w:rPr>
          <w:rFonts w:hint="default"/>
        </w:rPr>
        <w:t>就是每个状态下的</w:t>
      </w:r>
      <w:r w:rsidR="00AC18B1">
        <w:rPr>
          <w:rFonts w:hint="default"/>
        </w:rPr>
        <w:t>CPU</w:t>
      </w:r>
      <w:r w:rsidR="00AC18B1">
        <w:rPr>
          <w:rFonts w:hint="default"/>
        </w:rPr>
        <w:t>占用情况，看下</w:t>
      </w:r>
      <w:r w:rsidR="00AC18B1">
        <w:t>idle</w:t>
      </w:r>
      <w:r w:rsidR="00AC18B1">
        <w:t>剩余</w:t>
      </w:r>
      <w:r w:rsidR="00AC18B1">
        <w:t>,kernel</w:t>
      </w:r>
      <w:r w:rsidR="00AC18B1">
        <w:t>和</w:t>
      </w:r>
      <w:r w:rsidR="00AC18B1">
        <w:t>user</w:t>
      </w:r>
      <w:r w:rsidR="00AC18B1">
        <w:t>占用</w:t>
      </w:r>
      <w:r w:rsidR="00AC18B1">
        <w:rPr>
          <w:rFonts w:hint="default"/>
        </w:rPr>
        <w:t>情况，</w:t>
      </w:r>
      <w:r w:rsidR="00AC18B1">
        <w:t>iowait</w:t>
      </w:r>
      <w:r w:rsidR="00AC18B1">
        <w:t>占用</w:t>
      </w:r>
      <w:r w:rsidR="00AC18B1">
        <w:rPr>
          <w:rFonts w:hint="default"/>
        </w:rPr>
        <w:t>情况</w:t>
      </w:r>
      <w:r w:rsidR="00AC18B1">
        <w:t>等</w:t>
      </w:r>
      <w:r w:rsidR="00AC18B1">
        <w:rPr>
          <w:rFonts w:hint="default"/>
        </w:rPr>
        <w:t>。</w:t>
      </w:r>
      <w:r w:rsidR="00AC18B1">
        <w:t>这些</w:t>
      </w:r>
      <w:r w:rsidR="00AC18B1">
        <w:rPr>
          <w:rFonts w:hint="default"/>
        </w:rPr>
        <w:t>信息之后是各个进程的占用情况</w:t>
      </w:r>
      <w:r w:rsidR="00AC18B1">
        <w:t>的</w:t>
      </w:r>
      <w:r w:rsidR="00AC18B1">
        <w:rPr>
          <w:rFonts w:hint="default"/>
        </w:rPr>
        <w:t>打印，可以看下有无明显占用</w:t>
      </w:r>
      <w:r w:rsidR="00AC18B1">
        <w:t>较高的</w:t>
      </w:r>
      <w:r w:rsidR="00AC18B1">
        <w:rPr>
          <w:rFonts w:hint="default"/>
        </w:rPr>
        <w:t>情况。</w:t>
      </w:r>
    </w:p>
    <w:p w:rsidR="00AC18B1" w:rsidRPr="00937E9F" w:rsidRDefault="00AC18B1" w:rsidP="005B5F1B">
      <w:pPr>
        <w:rPr>
          <w:rFonts w:hint="default"/>
        </w:rPr>
      </w:pPr>
      <w:r>
        <w:rPr>
          <w:rFonts w:hint="default"/>
        </w:rPr>
        <w:t>U</w:t>
      </w:r>
      <w:r>
        <w:t>serdebug</w:t>
      </w:r>
      <w:r>
        <w:t>版本</w:t>
      </w:r>
      <w:r>
        <w:rPr>
          <w:rFonts w:hint="default"/>
        </w:rPr>
        <w:t>没有上面的</w:t>
      </w:r>
      <w:r>
        <w:t>log</w:t>
      </w:r>
      <w:r>
        <w:t>打印</w:t>
      </w:r>
      <w:r>
        <w:rPr>
          <w:rFonts w:hint="default"/>
        </w:rPr>
        <w:t>，这是可以看下</w:t>
      </w:r>
      <w:r>
        <w:t>sgm.csv</w:t>
      </w:r>
      <w:r>
        <w:t>的</w:t>
      </w:r>
      <w:r>
        <w:t>log,</w:t>
      </w:r>
      <w:r>
        <w:t>对应</w:t>
      </w:r>
      <w:r>
        <w:rPr>
          <w:rFonts w:hint="default"/>
        </w:rPr>
        <w:t>第</w:t>
      </w:r>
      <w:r>
        <w:rPr>
          <w:rFonts w:hint="default"/>
        </w:rPr>
        <w:t>3</w:t>
      </w:r>
      <w:r>
        <w:rPr>
          <w:rFonts w:hint="default"/>
        </w:rPr>
        <w:t>部分</w:t>
      </w:r>
      <w:r>
        <w:rPr>
          <w:rFonts w:hint="default"/>
        </w:rPr>
        <w:t>3.7</w:t>
      </w:r>
      <w:r>
        <w:rPr>
          <w:rFonts w:hint="default"/>
        </w:rPr>
        <w:t>已做了具体说明。</w:t>
      </w:r>
    </w:p>
    <w:p w:rsidR="005B5F1B" w:rsidRPr="007420FA" w:rsidRDefault="00AC18B1" w:rsidP="00AC18B1">
      <w:pPr>
        <w:rPr>
          <w:rFonts w:hint="default"/>
          <w:b/>
        </w:rPr>
      </w:pPr>
      <w:r w:rsidRPr="007420FA">
        <w:rPr>
          <w:b/>
        </w:rPr>
        <w:t>4</w:t>
      </w:r>
      <w:r w:rsidRPr="007420FA">
        <w:rPr>
          <w:rFonts w:hint="default"/>
          <w:b/>
        </w:rPr>
        <w:t xml:space="preserve"> </w:t>
      </w:r>
      <w:r w:rsidRPr="007420FA">
        <w:rPr>
          <w:b/>
        </w:rPr>
        <w:t>查看</w:t>
      </w:r>
      <w:r w:rsidRPr="007420FA">
        <w:rPr>
          <w:rFonts w:hint="default"/>
          <w:b/>
        </w:rPr>
        <w:t>内存情况是否正常</w:t>
      </w:r>
    </w:p>
    <w:p w:rsidR="00AC18B1" w:rsidRPr="00AC18B1" w:rsidRDefault="00E15DCA" w:rsidP="005B5F1B">
      <w:pPr>
        <w:rPr>
          <w:rFonts w:hint="default"/>
        </w:rPr>
      </w:pPr>
      <w:r>
        <w:rPr>
          <w:rFonts w:hint="default"/>
        </w:rPr>
        <w:t>(1)main.log</w:t>
      </w:r>
      <w:r>
        <w:t>中搜</w:t>
      </w:r>
      <w:r w:rsidRPr="00E15DCA">
        <w:rPr>
          <w:rFonts w:ascii="Courier New" w:hAnsi="Courier New" w:cs="Courier New"/>
          <w:color w:val="000000"/>
          <w:kern w:val="0"/>
          <w:sz w:val="27"/>
          <w:szCs w:val="27"/>
        </w:rPr>
        <w:t>lowmemorykiller: Kill</w:t>
      </w:r>
      <w:r>
        <w:rPr>
          <w:rFonts w:ascii="Courier New" w:hAnsi="Courier New" w:cs="Courier New"/>
          <w:color w:val="000000"/>
          <w:kern w:val="0"/>
          <w:sz w:val="27"/>
          <w:szCs w:val="27"/>
        </w:rPr>
        <w:t>关键字</w:t>
      </w:r>
    </w:p>
    <w:tbl>
      <w:tblPr>
        <w:tblStyle w:val="a8"/>
        <w:tblW w:w="0" w:type="auto"/>
        <w:tblLook w:val="04A0" w:firstRow="1" w:lastRow="0" w:firstColumn="1" w:lastColumn="0" w:noHBand="0" w:noVBand="1"/>
      </w:tblPr>
      <w:tblGrid>
        <w:gridCol w:w="9629"/>
      </w:tblGrid>
      <w:tr w:rsidR="00E15DCA" w:rsidTr="00E15DCA">
        <w:tc>
          <w:tcPr>
            <w:tcW w:w="9629" w:type="dxa"/>
          </w:tcPr>
          <w:p w:rsidR="00E15DCA" w:rsidRDefault="00E15DCA" w:rsidP="00E15DCA">
            <w:pPr>
              <w:pStyle w:val="HTML8"/>
              <w:rPr>
                <w:rFonts w:hint="default"/>
                <w:color w:val="000000"/>
                <w:sz w:val="27"/>
                <w:szCs w:val="27"/>
              </w:rPr>
            </w:pPr>
            <w:r>
              <w:rPr>
                <w:color w:val="000000"/>
                <w:sz w:val="27"/>
                <w:szCs w:val="27"/>
              </w:rPr>
              <w:tab/>
              <w:t>Line 101714: M3E71AA  08-26 17:02:23.593   460   460 D lowmemorykiller: handle_vmpressure 80 current cache 190248  swapfree  158632</w:t>
            </w:r>
          </w:p>
          <w:p w:rsidR="00E15DCA" w:rsidRDefault="00E15DCA" w:rsidP="00E15DCA">
            <w:pPr>
              <w:pStyle w:val="HTML8"/>
              <w:rPr>
                <w:rFonts w:hint="default"/>
                <w:color w:val="000000"/>
                <w:sz w:val="27"/>
                <w:szCs w:val="27"/>
              </w:rPr>
            </w:pPr>
            <w:r>
              <w:rPr>
                <w:color w:val="000000"/>
                <w:sz w:val="27"/>
                <w:szCs w:val="27"/>
              </w:rPr>
              <w:tab/>
              <w:t>Line 102310: M3E7402  08-26 17:02:24.226   460   460 E lowmemorykiller: Kill 'com.skype.raider:sync' (29162), uid 10153, oom_adj 800 to free 37896kB</w:t>
            </w:r>
          </w:p>
          <w:p w:rsidR="00E15DCA" w:rsidRPr="00E15DCA" w:rsidRDefault="00E15DCA" w:rsidP="00E15DCA">
            <w:pPr>
              <w:pStyle w:val="HTML8"/>
              <w:rPr>
                <w:rFonts w:hint="default"/>
              </w:rPr>
            </w:pPr>
            <w:r>
              <w:rPr>
                <w:color w:val="000000"/>
                <w:sz w:val="27"/>
                <w:szCs w:val="27"/>
              </w:rPr>
              <w:tab/>
              <w:t>Line 102311: M3E7403  08-26 17:02:24.226   460   460 D lowmemorykiller: handle notify_lmfs_process_killed done for 29162</w:t>
            </w:r>
            <w:r w:rsidRPr="00E15DCA">
              <w:t xml:space="preserve"> </w:t>
            </w:r>
          </w:p>
        </w:tc>
      </w:tr>
    </w:tbl>
    <w:p w:rsidR="005B5F1B" w:rsidRDefault="00E15DCA" w:rsidP="005B5F1B">
      <w:pPr>
        <w:rPr>
          <w:rFonts w:ascii="Courier New" w:hAnsi="Courier New" w:cs="Courier New" w:hint="default"/>
          <w:color w:val="000000"/>
          <w:sz w:val="27"/>
          <w:szCs w:val="27"/>
        </w:rPr>
      </w:pPr>
      <w:r>
        <w:rPr>
          <w:rFonts w:hint="default"/>
        </w:rPr>
        <w:t>lmk</w:t>
      </w:r>
      <w:r>
        <w:t>次数</w:t>
      </w:r>
      <w:r>
        <w:rPr>
          <w:rFonts w:hint="default"/>
        </w:rPr>
        <w:t>是否较多</w:t>
      </w:r>
      <w:r>
        <w:t>，</w:t>
      </w:r>
      <w:r>
        <w:rPr>
          <w:rFonts w:ascii="Courier New" w:hAnsi="Courier New" w:cs="Courier New"/>
          <w:color w:val="000000"/>
          <w:sz w:val="27"/>
          <w:szCs w:val="27"/>
        </w:rPr>
        <w:t>swapfree</w:t>
      </w:r>
      <w:r>
        <w:rPr>
          <w:rFonts w:ascii="Courier New" w:hAnsi="Courier New" w:cs="Courier New"/>
          <w:color w:val="000000"/>
          <w:sz w:val="27"/>
          <w:szCs w:val="27"/>
        </w:rPr>
        <w:t>是否</w:t>
      </w:r>
      <w:r>
        <w:rPr>
          <w:rFonts w:ascii="Courier New" w:hAnsi="Courier New" w:cs="Courier New" w:hint="default"/>
          <w:color w:val="000000"/>
          <w:sz w:val="27"/>
          <w:szCs w:val="27"/>
        </w:rPr>
        <w:t>为</w:t>
      </w:r>
      <w:r>
        <w:rPr>
          <w:rFonts w:ascii="Courier New" w:hAnsi="Courier New" w:cs="Courier New" w:hint="default"/>
          <w:color w:val="000000"/>
          <w:sz w:val="27"/>
          <w:szCs w:val="27"/>
        </w:rPr>
        <w:t>0</w:t>
      </w:r>
      <w:r>
        <w:rPr>
          <w:rFonts w:ascii="Courier New" w:hAnsi="Courier New" w:cs="Courier New" w:hint="default"/>
          <w:color w:val="000000"/>
          <w:sz w:val="27"/>
          <w:szCs w:val="27"/>
        </w:rPr>
        <w:t>或者剩余较少，</w:t>
      </w:r>
      <w:r>
        <w:rPr>
          <w:rFonts w:ascii="Courier New" w:hAnsi="Courier New" w:cs="Courier New"/>
          <w:color w:val="000000"/>
          <w:sz w:val="27"/>
          <w:szCs w:val="27"/>
        </w:rPr>
        <w:t>lmk oom_adj</w:t>
      </w:r>
      <w:r>
        <w:rPr>
          <w:rFonts w:ascii="Courier New" w:hAnsi="Courier New" w:cs="Courier New"/>
          <w:color w:val="000000"/>
          <w:sz w:val="27"/>
          <w:szCs w:val="27"/>
        </w:rPr>
        <w:t>是否</w:t>
      </w:r>
      <w:r>
        <w:rPr>
          <w:rFonts w:ascii="Courier New" w:hAnsi="Courier New" w:cs="Courier New" w:hint="default"/>
          <w:color w:val="000000"/>
          <w:sz w:val="27"/>
          <w:szCs w:val="27"/>
        </w:rPr>
        <w:t>200</w:t>
      </w:r>
      <w:r>
        <w:rPr>
          <w:rFonts w:ascii="Courier New" w:hAnsi="Courier New" w:cs="Courier New"/>
          <w:color w:val="000000"/>
          <w:sz w:val="27"/>
          <w:szCs w:val="27"/>
        </w:rPr>
        <w:t>及</w:t>
      </w:r>
      <w:r>
        <w:rPr>
          <w:rFonts w:ascii="Courier New" w:hAnsi="Courier New" w:cs="Courier New" w:hint="default"/>
          <w:color w:val="000000"/>
          <w:sz w:val="27"/>
          <w:szCs w:val="27"/>
        </w:rPr>
        <w:t>以下。</w:t>
      </w:r>
    </w:p>
    <w:p w:rsidR="00E15DCA" w:rsidRPr="007E1838" w:rsidRDefault="007E1838" w:rsidP="007E1838">
      <w:pPr>
        <w:rPr>
          <w:rFonts w:ascii="Courier New" w:hAnsi="Courier New" w:cs="Courier New" w:hint="default"/>
          <w:color w:val="000000"/>
          <w:sz w:val="27"/>
          <w:szCs w:val="27"/>
        </w:rPr>
      </w:pPr>
      <w:r>
        <w:rPr>
          <w:rFonts w:hint="default"/>
        </w:rPr>
        <w:t>(2)</w:t>
      </w:r>
      <w:r w:rsidR="00E15DCA" w:rsidRPr="007E1838">
        <w:rPr>
          <w:rFonts w:ascii="Courier New" w:hAnsi="Courier New" w:cs="Courier New"/>
          <w:color w:val="000000"/>
          <w:sz w:val="27"/>
          <w:szCs w:val="27"/>
        </w:rPr>
        <w:t>通过</w:t>
      </w:r>
      <w:r w:rsidR="00E15DCA" w:rsidRPr="007E1838">
        <w:rPr>
          <w:rFonts w:ascii="Courier New" w:hAnsi="Courier New" w:cs="Courier New"/>
          <w:color w:val="000000"/>
          <w:sz w:val="27"/>
          <w:szCs w:val="27"/>
        </w:rPr>
        <w:t>sysinfo.log</w:t>
      </w:r>
      <w:r w:rsidR="00E15DCA" w:rsidRPr="007E1838">
        <w:rPr>
          <w:rFonts w:ascii="Courier New" w:hAnsi="Courier New" w:cs="Courier New"/>
          <w:color w:val="000000"/>
          <w:sz w:val="27"/>
          <w:szCs w:val="27"/>
        </w:rPr>
        <w:t>查看</w:t>
      </w:r>
      <w:r w:rsidR="00E15DCA" w:rsidRPr="007E1838">
        <w:rPr>
          <w:rFonts w:ascii="Courier New" w:hAnsi="Courier New" w:cs="Courier New" w:hint="default"/>
          <w:color w:val="000000"/>
          <w:sz w:val="27"/>
          <w:szCs w:val="27"/>
        </w:rPr>
        <w:t>内存情况等，请查看第</w:t>
      </w:r>
      <w:r w:rsidR="00E15DCA" w:rsidRPr="007E1838">
        <w:rPr>
          <w:rFonts w:ascii="Courier New" w:hAnsi="Courier New" w:cs="Courier New" w:hint="default"/>
          <w:color w:val="000000"/>
          <w:sz w:val="27"/>
          <w:szCs w:val="27"/>
        </w:rPr>
        <w:t>3</w:t>
      </w:r>
      <w:r w:rsidR="00E15DCA" w:rsidRPr="007E1838">
        <w:rPr>
          <w:rFonts w:ascii="Courier New" w:hAnsi="Courier New" w:cs="Courier New" w:hint="default"/>
          <w:color w:val="000000"/>
          <w:sz w:val="27"/>
          <w:szCs w:val="27"/>
        </w:rPr>
        <w:t>部分</w:t>
      </w:r>
      <w:r w:rsidR="00E15DCA" w:rsidRPr="007E1838">
        <w:rPr>
          <w:rFonts w:ascii="Courier New" w:hAnsi="Courier New" w:cs="Courier New" w:hint="default"/>
          <w:color w:val="000000"/>
          <w:sz w:val="27"/>
          <w:szCs w:val="27"/>
        </w:rPr>
        <w:t>3.6</w:t>
      </w:r>
      <w:r w:rsidR="00E15DCA" w:rsidRPr="007E1838">
        <w:rPr>
          <w:rFonts w:ascii="Courier New" w:hAnsi="Courier New" w:cs="Courier New"/>
          <w:color w:val="000000"/>
          <w:sz w:val="27"/>
          <w:szCs w:val="27"/>
        </w:rPr>
        <w:t>中</w:t>
      </w:r>
      <w:r w:rsidR="00E15DCA" w:rsidRPr="007E1838">
        <w:rPr>
          <w:rFonts w:ascii="Courier New" w:hAnsi="Courier New" w:cs="Courier New" w:hint="default"/>
          <w:color w:val="000000"/>
          <w:sz w:val="27"/>
          <w:szCs w:val="27"/>
        </w:rPr>
        <w:t>的</w:t>
      </w:r>
      <w:r w:rsidR="00E15DCA" w:rsidRPr="007E1838">
        <w:rPr>
          <w:rFonts w:ascii="Courier New" w:hAnsi="Courier New" w:cs="Courier New"/>
          <w:color w:val="000000"/>
          <w:sz w:val="27"/>
          <w:szCs w:val="27"/>
        </w:rPr>
        <w:t>说明</w:t>
      </w:r>
      <w:r w:rsidR="00E15DCA" w:rsidRPr="007E1838">
        <w:rPr>
          <w:rFonts w:ascii="Courier New" w:hAnsi="Courier New" w:cs="Courier New" w:hint="default"/>
          <w:color w:val="000000"/>
          <w:sz w:val="27"/>
          <w:szCs w:val="27"/>
        </w:rPr>
        <w:t>。</w:t>
      </w:r>
    </w:p>
    <w:p w:rsidR="007E1838" w:rsidRDefault="007E1838" w:rsidP="007E1838">
      <w:pPr>
        <w:rPr>
          <w:rFonts w:hint="default"/>
        </w:rPr>
      </w:pPr>
      <w:r>
        <w:t>(</w:t>
      </w:r>
      <w:r>
        <w:rPr>
          <w:rFonts w:hint="default"/>
        </w:rPr>
        <w:t>3</w:t>
      </w:r>
      <w:r>
        <w:t>)</w:t>
      </w:r>
      <w:r>
        <w:t>看下</w:t>
      </w:r>
      <w:r>
        <w:t>kernel.</w:t>
      </w:r>
      <w:r>
        <w:rPr>
          <w:rFonts w:hint="default"/>
        </w:rPr>
        <w:t>log</w:t>
      </w:r>
      <w:r>
        <w:t>有</w:t>
      </w:r>
      <w:r>
        <w:rPr>
          <w:rFonts w:hint="default"/>
        </w:rPr>
        <w:t>无异常打印</w:t>
      </w:r>
    </w:p>
    <w:tbl>
      <w:tblPr>
        <w:tblStyle w:val="a8"/>
        <w:tblW w:w="0" w:type="auto"/>
        <w:tblLook w:val="04A0" w:firstRow="1" w:lastRow="0" w:firstColumn="1" w:lastColumn="0" w:noHBand="0" w:noVBand="1"/>
      </w:tblPr>
      <w:tblGrid>
        <w:gridCol w:w="9629"/>
      </w:tblGrid>
      <w:tr w:rsidR="007E1838" w:rsidTr="007E1838">
        <w:tc>
          <w:tcPr>
            <w:tcW w:w="9629" w:type="dxa"/>
          </w:tcPr>
          <w:p w:rsidR="007E1838" w:rsidRPr="007E1838" w:rsidRDefault="007E1838" w:rsidP="007E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7E1838">
              <w:rPr>
                <w:rFonts w:ascii="Courier New" w:hAnsi="Courier New" w:cs="Courier New"/>
                <w:color w:val="000000"/>
                <w:kern w:val="0"/>
                <w:sz w:val="27"/>
                <w:szCs w:val="27"/>
              </w:rPr>
              <w:tab/>
              <w:t>Line 13713: A109E &lt;4&gt; [14452.127725][08-26 17:00:41.673]  swcnblk-3-8: page allocation failure: order:0, mode:0x1080020(GFP_ATOMIC), nodemask=(null)</w:t>
            </w:r>
          </w:p>
          <w:p w:rsidR="007E1838" w:rsidRDefault="007E1838" w:rsidP="007E1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7E1838">
              <w:rPr>
                <w:rFonts w:ascii="Courier New" w:hAnsi="Courier New" w:cs="Courier New"/>
                <w:color w:val="000000"/>
                <w:kern w:val="0"/>
                <w:sz w:val="27"/>
                <w:szCs w:val="27"/>
              </w:rPr>
              <w:tab/>
              <w:t>Line 13747: A10C0 &lt;4&gt; [14452.128161][08-26 17:00:41.674]  swcnblk-3-8: page allocation failure: order:0, mode:0x1080020(GFP_ATOMIC), nodemask=(null)</w:t>
            </w:r>
          </w:p>
        </w:tc>
      </w:tr>
    </w:tbl>
    <w:p w:rsidR="007E1838" w:rsidRDefault="007E1838" w:rsidP="007E1838">
      <w:pPr>
        <w:rPr>
          <w:rFonts w:hint="default"/>
        </w:rPr>
      </w:pPr>
      <w:r>
        <w:t>更多分析</w:t>
      </w:r>
      <w:r>
        <w:rPr>
          <w:rFonts w:hint="default"/>
        </w:rPr>
        <w:t>一般需要</w:t>
      </w:r>
      <w:r>
        <w:t>memory</w:t>
      </w:r>
      <w:r>
        <w:t>模块</w:t>
      </w:r>
      <w:r>
        <w:rPr>
          <w:rFonts w:hint="default"/>
        </w:rPr>
        <w:t>负责人做分析。</w:t>
      </w:r>
    </w:p>
    <w:p w:rsidR="007E1838" w:rsidRPr="007420FA" w:rsidRDefault="007E1838" w:rsidP="007E1838">
      <w:pPr>
        <w:rPr>
          <w:rFonts w:hint="default"/>
          <w:b/>
        </w:rPr>
      </w:pPr>
      <w:r w:rsidRPr="007420FA">
        <w:rPr>
          <w:rFonts w:hint="default"/>
          <w:b/>
        </w:rPr>
        <w:t>5</w:t>
      </w:r>
      <w:r w:rsidRPr="007420FA">
        <w:rPr>
          <w:b/>
        </w:rPr>
        <w:t>应用</w:t>
      </w:r>
      <w:r w:rsidRPr="007420FA">
        <w:rPr>
          <w:rFonts w:hint="default"/>
          <w:b/>
        </w:rPr>
        <w:t>执行情况排查</w:t>
      </w:r>
    </w:p>
    <w:p w:rsidR="0046260E" w:rsidRDefault="0046260E" w:rsidP="007E1838">
      <w:pPr>
        <w:rPr>
          <w:rFonts w:hint="default"/>
        </w:rPr>
      </w:pPr>
      <w:r>
        <w:lastRenderedPageBreak/>
        <w:t>查看</w:t>
      </w:r>
      <w:r>
        <w:t>System.log</w:t>
      </w:r>
      <w:r>
        <w:t>和</w:t>
      </w:r>
      <w:r>
        <w:t>Main.log ANR</w:t>
      </w:r>
      <w:r>
        <w:t>超时时间段内是否有异常现象？应用做了什么操作？例如应用创建过程异常，做了不该做的操作，或者少做了一些操作；打出了应用异常的</w:t>
      </w:r>
      <w:r>
        <w:t>log</w:t>
      </w:r>
      <w:r>
        <w:t>或者系统的异常</w:t>
      </w:r>
      <w:r>
        <w:t>log</w:t>
      </w:r>
      <w:r>
        <w:t>，尤其是那种忽然反复出现的打印；有没有</w:t>
      </w:r>
      <w:r>
        <w:t>Native Crash</w:t>
      </w:r>
      <w:r>
        <w:t>、</w:t>
      </w:r>
      <w:r>
        <w:t>Fatal Exception</w:t>
      </w:r>
      <w:r>
        <w:t>、</w:t>
      </w:r>
      <w:r>
        <w:t>Looper Error</w:t>
      </w:r>
      <w:r>
        <w:t>、</w:t>
      </w:r>
      <w:r>
        <w:t>Fatal signal</w:t>
      </w:r>
      <w:r>
        <w:t>的信息等。</w:t>
      </w:r>
    </w:p>
    <w:p w:rsidR="007E1838" w:rsidRDefault="007E1838" w:rsidP="007E1838">
      <w:pPr>
        <w:rPr>
          <w:rFonts w:hint="default"/>
        </w:rPr>
      </w:pPr>
      <w:r>
        <w:rPr>
          <w:rFonts w:hint="default"/>
        </w:rPr>
        <w:t>应用运行过程到</w:t>
      </w:r>
      <w:r>
        <w:rPr>
          <w:rFonts w:hint="default"/>
        </w:rPr>
        <w:t>ANR</w:t>
      </w:r>
      <w:r>
        <w:t>之间</w:t>
      </w:r>
      <w:r>
        <w:rPr>
          <w:rFonts w:hint="default"/>
        </w:rPr>
        <w:t>的报错和异常打印需要</w:t>
      </w:r>
      <w:r>
        <w:t>重点</w:t>
      </w:r>
      <w:r>
        <w:rPr>
          <w:rFonts w:hint="default"/>
        </w:rPr>
        <w:t>关注下，有无耗时的情况。</w:t>
      </w:r>
      <w:r w:rsidR="0046260E">
        <w:t>此处</w:t>
      </w:r>
      <w:r w:rsidR="0046260E">
        <w:rPr>
          <w:rFonts w:hint="default"/>
        </w:rPr>
        <w:t>以</w:t>
      </w:r>
      <w:r w:rsidR="0046260E">
        <w:t>bug 1395268</w:t>
      </w:r>
      <w:r w:rsidR="0046260E">
        <w:t>为例</w:t>
      </w:r>
      <w:r w:rsidR="0046260E">
        <w:rPr>
          <w:rFonts w:hint="default"/>
        </w:rPr>
        <w:t>。</w:t>
      </w:r>
    </w:p>
    <w:tbl>
      <w:tblPr>
        <w:tblStyle w:val="a8"/>
        <w:tblW w:w="0" w:type="auto"/>
        <w:tblLook w:val="04A0" w:firstRow="1" w:lastRow="0" w:firstColumn="1" w:lastColumn="0" w:noHBand="0" w:noVBand="1"/>
      </w:tblPr>
      <w:tblGrid>
        <w:gridCol w:w="9629"/>
      </w:tblGrid>
      <w:tr w:rsidR="0046260E" w:rsidTr="0046260E">
        <w:tc>
          <w:tcPr>
            <w:tcW w:w="9629" w:type="dxa"/>
          </w:tcPr>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M4B0F1D  08-20 22:51:43.141   738  3640 I MediaPlayerService: media.extractor died. Sending death notification.</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M4B0F1E  08-20 22:51:43.142 15788 18042 E MediaPlayerNative: error (100, 1)</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M4B0F1F  08-20 22:51:43.142 15788 15788 E MediaPlayer: Error (100,1)</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M4B0F20  08-20 22:51:43.142 15788 15788 V MediaPlayer: resetDrmState:  mDrmInfo=null mDrmProvisioningThread=null mPrepareDrmInProgress=false mActiveDrmScheme=false</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M4B0F21  08-20 22:51:43.142 15788 15788 V MediaPlayer: cleanDrmObj: mDrmObj=null mDrmSessionId=null</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M4B0F22  08-20 22:51:43.142  2197  3913 W MediaProvider: java.io.IOException: Failed to create thumbnail</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 xml:space="preserve">M4B0F22  08-20 22:51:43.142  2197  3913 W MediaProvider: </w:t>
            </w:r>
            <w:r w:rsidRPr="0046260E">
              <w:rPr>
                <w:rFonts w:ascii="Courier New" w:hAnsi="Courier New" w:cs="Courier New"/>
                <w:color w:val="000000"/>
                <w:kern w:val="0"/>
                <w:sz w:val="27"/>
                <w:szCs w:val="27"/>
              </w:rPr>
              <w:tab/>
              <w:t>at android.media.ThumbnailUtils.createAudioThumbnail(ThumbnailUtils.java:160)</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 xml:space="preserve">M4B0F22  08-20 22:51:43.142  2197  3913 W MediaProvider: </w:t>
            </w:r>
            <w:r w:rsidRPr="0046260E">
              <w:rPr>
                <w:rFonts w:ascii="Courier New" w:hAnsi="Courier New" w:cs="Courier New"/>
                <w:color w:val="000000"/>
                <w:kern w:val="0"/>
                <w:sz w:val="27"/>
                <w:szCs w:val="27"/>
              </w:rPr>
              <w:tab/>
              <w:t>at com.android.providers.media.MediaProvider$6.getThumbnailBitmap(MediaProvider.java:4832)</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 xml:space="preserve">M4B0F22  08-20 22:51:43.142  2197  3913 W MediaProvider: </w:t>
            </w:r>
            <w:r w:rsidRPr="0046260E">
              <w:rPr>
                <w:rFonts w:ascii="Courier New" w:hAnsi="Courier New" w:cs="Courier New"/>
                <w:color w:val="000000"/>
                <w:kern w:val="0"/>
                <w:sz w:val="27"/>
                <w:szCs w:val="27"/>
              </w:rPr>
              <w:tab/>
              <w:t>at com.android.providers.media.MediaProvider$Thumbnailer.ensureThumbnail(MediaProvider.java:4800)</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 xml:space="preserve">M4B0F22  08-20 22:51:43.142  2197  3913 W MediaProvider: </w:t>
            </w:r>
            <w:r w:rsidRPr="0046260E">
              <w:rPr>
                <w:rFonts w:ascii="Courier New" w:hAnsi="Courier New" w:cs="Courier New"/>
                <w:color w:val="000000"/>
                <w:kern w:val="0"/>
                <w:sz w:val="27"/>
                <w:szCs w:val="27"/>
              </w:rPr>
              <w:tab/>
              <w:t>at com.android.providers.media.MediaProvider.ensureThumbnail(MediaProvider.java:5719)</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 xml:space="preserve">M4B0F22  08-20 22:51:43.142  2197  3913 W MediaProvider: </w:t>
            </w:r>
            <w:r w:rsidRPr="0046260E">
              <w:rPr>
                <w:rFonts w:ascii="Courier New" w:hAnsi="Courier New" w:cs="Courier New"/>
                <w:color w:val="000000"/>
                <w:kern w:val="0"/>
                <w:sz w:val="27"/>
                <w:szCs w:val="27"/>
              </w:rPr>
              <w:tab/>
              <w:t>at com.android.providers.media.MediaProvider.openFileCommon(MediaProvider.java:5645)</w:t>
            </w:r>
          </w:p>
          <w:p w:rsidR="0046260E" w:rsidRP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6260E">
              <w:rPr>
                <w:rFonts w:ascii="Courier New" w:hAnsi="Courier New" w:cs="Courier New"/>
                <w:color w:val="000000"/>
                <w:kern w:val="0"/>
                <w:sz w:val="27"/>
                <w:szCs w:val="27"/>
              </w:rPr>
              <w:t xml:space="preserve">M4B0F22  08-20 22:51:43.142  2197  3913 W MediaProvider: </w:t>
            </w:r>
            <w:r w:rsidRPr="0046260E">
              <w:rPr>
                <w:rFonts w:ascii="Courier New" w:hAnsi="Courier New" w:cs="Courier New"/>
                <w:color w:val="000000"/>
                <w:kern w:val="0"/>
                <w:sz w:val="27"/>
                <w:szCs w:val="27"/>
              </w:rPr>
              <w:tab/>
              <w:t>at com.android.providers.media.MediaProvider.openTypedAssetFi</w:t>
            </w:r>
            <w:r w:rsidRPr="0046260E">
              <w:rPr>
                <w:rFonts w:ascii="Courier New" w:hAnsi="Courier New" w:cs="Courier New"/>
                <w:color w:val="000000"/>
                <w:kern w:val="0"/>
                <w:sz w:val="27"/>
                <w:szCs w:val="27"/>
              </w:rPr>
              <w:lastRenderedPageBreak/>
              <w:t>leCommon(MediaProvider.java:5697)</w:t>
            </w:r>
          </w:p>
          <w:p w:rsidR="0046260E" w:rsidRDefault="0046260E" w:rsidP="0046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46260E">
              <w:rPr>
                <w:rFonts w:ascii="Courier New" w:hAnsi="Courier New" w:cs="Courier New"/>
                <w:color w:val="000000"/>
                <w:kern w:val="0"/>
                <w:sz w:val="27"/>
                <w:szCs w:val="27"/>
              </w:rPr>
              <w:t xml:space="preserve">M4B0F22  08-20 22:51:43.142  2197  3913 W MediaProvider: </w:t>
            </w:r>
            <w:r w:rsidRPr="0046260E">
              <w:rPr>
                <w:rFonts w:ascii="Courier New" w:hAnsi="Courier New" w:cs="Courier New"/>
                <w:color w:val="000000"/>
                <w:kern w:val="0"/>
                <w:sz w:val="27"/>
                <w:szCs w:val="27"/>
              </w:rPr>
              <w:tab/>
              <w:t xml:space="preserve">at </w:t>
            </w:r>
          </w:p>
        </w:tc>
      </w:tr>
    </w:tbl>
    <w:p w:rsidR="0046260E" w:rsidRDefault="0046260E" w:rsidP="007E1838">
      <w:pPr>
        <w:rPr>
          <w:rFonts w:hint="default"/>
        </w:rPr>
      </w:pPr>
      <w:r>
        <w:lastRenderedPageBreak/>
        <w:t>对于</w:t>
      </w:r>
      <w:r>
        <w:rPr>
          <w:rFonts w:hint="default"/>
        </w:rPr>
        <w:t>这样</w:t>
      </w:r>
      <w:r>
        <w:t>的</w:t>
      </w:r>
      <w:r>
        <w:rPr>
          <w:rFonts w:hint="default"/>
        </w:rPr>
        <w:t>情况应用应该可以看出可能的异常点。</w:t>
      </w:r>
    </w:p>
    <w:p w:rsidR="00656128" w:rsidRDefault="00656128" w:rsidP="000111A5">
      <w:pPr>
        <w:ind w:firstLine="420"/>
        <w:rPr>
          <w:rFonts w:hint="default"/>
        </w:rPr>
      </w:pPr>
      <w:r>
        <w:t>当然</w:t>
      </w:r>
      <w:r>
        <w:rPr>
          <w:rFonts w:hint="default"/>
        </w:rPr>
        <w:t>具体问题具体分析，根据问题</w:t>
      </w:r>
      <w:r>
        <w:t>情况</w:t>
      </w:r>
      <w:r>
        <w:rPr>
          <w:rFonts w:hint="default"/>
        </w:rPr>
        <w:t>选择要</w:t>
      </w:r>
      <w:r>
        <w:t>分析</w:t>
      </w:r>
      <w:r>
        <w:rPr>
          <w:rFonts w:hint="default"/>
        </w:rPr>
        <w:t>的</w:t>
      </w:r>
      <w:r>
        <w:t>log</w:t>
      </w:r>
      <w:r>
        <w:t>，</w:t>
      </w:r>
      <w:r>
        <w:rPr>
          <w:rFonts w:hint="default"/>
        </w:rPr>
        <w:t>做到有的放矢</w:t>
      </w:r>
      <w:r>
        <w:t>，</w:t>
      </w:r>
      <w:r>
        <w:rPr>
          <w:rFonts w:hint="default"/>
        </w:rPr>
        <w:t>不做无用功。</w:t>
      </w:r>
      <w:r w:rsidR="000111A5">
        <w:t>但如上</w:t>
      </w:r>
      <w:r w:rsidR="000111A5">
        <w:rPr>
          <w:rFonts w:hint="default"/>
        </w:rPr>
        <w:t>几步如果都</w:t>
      </w:r>
      <w:r w:rsidR="000111A5">
        <w:t>能分析</w:t>
      </w:r>
      <w:r w:rsidR="000111A5">
        <w:rPr>
          <w:rFonts w:hint="default"/>
        </w:rPr>
        <w:t>覆盖到了得出的结论和仅看一个点得出的结论</w:t>
      </w:r>
      <w:r w:rsidR="000111A5">
        <w:t>可能</w:t>
      </w:r>
      <w:r w:rsidR="000111A5">
        <w:rPr>
          <w:rFonts w:hint="default"/>
        </w:rPr>
        <w:t>是不同的，</w:t>
      </w:r>
      <w:r w:rsidR="000111A5">
        <w:t>所以</w:t>
      </w:r>
      <w:r w:rsidR="000111A5">
        <w:rPr>
          <w:rFonts w:hint="default"/>
        </w:rPr>
        <w:t>，</w:t>
      </w:r>
      <w:r w:rsidR="000111A5">
        <w:t>分析</w:t>
      </w:r>
      <w:r w:rsidR="000111A5">
        <w:t>ANR</w:t>
      </w:r>
      <w:r w:rsidR="000111A5">
        <w:t>问题时需要通盘考虑，综合</w:t>
      </w:r>
      <w:r w:rsidR="000111A5">
        <w:t>log</w:t>
      </w:r>
      <w:r w:rsidR="000111A5">
        <w:t>中各方面的信息。切忌只看问题的一个侧面就轻率作出结论。</w:t>
      </w:r>
    </w:p>
    <w:p w:rsidR="0051395F" w:rsidRDefault="0051395F" w:rsidP="00D94FF3">
      <w:pPr>
        <w:pStyle w:val="22"/>
        <w:ind w:left="0"/>
        <w:rPr>
          <w:rFonts w:hint="default"/>
          <w:lang w:eastAsia="zh-CN"/>
        </w:rPr>
      </w:pPr>
      <w:bookmarkStart w:id="36" w:name="_Toc49524676"/>
      <w:r>
        <w:rPr>
          <w:lang w:eastAsia="zh-CN"/>
        </w:rPr>
        <w:lastRenderedPageBreak/>
        <w:t>A</w:t>
      </w:r>
      <w:r>
        <w:rPr>
          <w:rFonts w:hint="default"/>
          <w:lang w:eastAsia="zh-CN"/>
        </w:rPr>
        <w:t>NR</w:t>
      </w:r>
      <w:r>
        <w:rPr>
          <w:rFonts w:hint="default"/>
          <w:lang w:eastAsia="zh-CN"/>
        </w:rPr>
        <w:t>问题流转流程图</w:t>
      </w:r>
      <w:bookmarkEnd w:id="36"/>
    </w:p>
    <w:p w:rsidR="0051395F" w:rsidRDefault="0051395F" w:rsidP="0051395F">
      <w:pPr>
        <w:rPr>
          <w:rFonts w:hint="default"/>
        </w:rPr>
      </w:pPr>
      <w:r>
        <w:object w:dxaOrig="10996" w:dyaOrig="13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510.75pt" o:ole="">
            <v:imagedata r:id="rId28" o:title=""/>
          </v:shape>
          <o:OLEObject Type="Embed" ProgID="Visio.Drawing.11" ShapeID="_x0000_i1025" DrawAspect="Content" ObjectID="_1660137513" r:id="rId29"/>
        </w:object>
      </w:r>
    </w:p>
    <w:p w:rsidR="0051395F" w:rsidRDefault="0051395F" w:rsidP="00D94FF3">
      <w:pPr>
        <w:pStyle w:val="22"/>
        <w:ind w:left="0"/>
        <w:rPr>
          <w:rFonts w:hint="default"/>
          <w:lang w:eastAsia="zh-CN"/>
        </w:rPr>
      </w:pPr>
      <w:bookmarkStart w:id="37" w:name="_Toc388543382"/>
      <w:bookmarkStart w:id="38" w:name="_Toc49524677"/>
      <w:r>
        <w:rPr>
          <w:lang w:eastAsia="zh-CN"/>
        </w:rPr>
        <w:t>A</w:t>
      </w:r>
      <w:r>
        <w:rPr>
          <w:rFonts w:hint="default"/>
          <w:lang w:eastAsia="zh-CN"/>
        </w:rPr>
        <w:t>NR</w:t>
      </w:r>
      <w:r>
        <w:rPr>
          <w:rFonts w:hint="default"/>
          <w:lang w:eastAsia="zh-CN"/>
        </w:rPr>
        <w:t>问题</w:t>
      </w:r>
      <w:r>
        <w:rPr>
          <w:lang w:eastAsia="zh-CN"/>
        </w:rPr>
        <w:t>分析模板（应用部分）</w:t>
      </w:r>
      <w:bookmarkEnd w:id="37"/>
      <w:bookmarkEnd w:id="38"/>
    </w:p>
    <w:p w:rsidR="00ED0779" w:rsidRPr="00D94FF3" w:rsidRDefault="00ED0779" w:rsidP="00ED0779">
      <w:pPr>
        <w:rPr>
          <w:rFonts w:hint="default"/>
        </w:rPr>
      </w:pPr>
      <w:r w:rsidRPr="00D94FF3">
        <w:t>下表提供</w:t>
      </w:r>
      <w:r w:rsidRPr="00D94FF3">
        <w:t>ANR</w:t>
      </w:r>
      <w:r w:rsidRPr="00D94FF3">
        <w:t>问题，具体</w:t>
      </w:r>
      <w:r w:rsidRPr="00D94FF3">
        <w:t>A</w:t>
      </w:r>
      <w:r w:rsidRPr="00D94FF3">
        <w:rPr>
          <w:rFonts w:hint="default"/>
        </w:rPr>
        <w:t>NR</w:t>
      </w:r>
      <w:r w:rsidRPr="00D94FF3">
        <w:rPr>
          <w:rFonts w:hint="default"/>
        </w:rPr>
        <w:t>问题</w:t>
      </w:r>
      <w:r w:rsidRPr="00D94FF3">
        <w:t>Owner</w:t>
      </w:r>
      <w:r w:rsidRPr="00D94FF3">
        <w:t>的分析模板，请</w:t>
      </w:r>
      <w:r w:rsidRPr="00D94FF3">
        <w:t>owner</w:t>
      </w:r>
      <w:r w:rsidRPr="00D94FF3">
        <w:t>能按照下述模板分析填充到</w:t>
      </w:r>
      <w:r w:rsidRPr="00D94FF3">
        <w:t>bugzilla</w:t>
      </w:r>
      <w:r w:rsidRPr="00D94FF3">
        <w:t>上，确定需要其他模块进一步分析时，再转给其他</w:t>
      </w:r>
      <w:r w:rsidRPr="00D94FF3">
        <w:t>owner</w:t>
      </w:r>
      <w:r w:rsidRPr="00D94FF3">
        <w:t>分析。</w:t>
      </w:r>
    </w:p>
    <w:tbl>
      <w:tblPr>
        <w:tblStyle w:val="a8"/>
        <w:tblW w:w="0" w:type="auto"/>
        <w:tblInd w:w="108" w:type="dxa"/>
        <w:tblLook w:val="04A0" w:firstRow="1" w:lastRow="0" w:firstColumn="1" w:lastColumn="0" w:noHBand="0" w:noVBand="1"/>
      </w:tblPr>
      <w:tblGrid>
        <w:gridCol w:w="2215"/>
        <w:gridCol w:w="7001"/>
      </w:tblGrid>
      <w:tr w:rsidR="00ED0779" w:rsidRPr="00B31AF7" w:rsidTr="00A675ED">
        <w:tc>
          <w:tcPr>
            <w:tcW w:w="2215" w:type="dxa"/>
            <w:vAlign w:val="center"/>
          </w:tcPr>
          <w:p w:rsidR="00ED0779" w:rsidRPr="00B31AF7" w:rsidRDefault="00ED0779" w:rsidP="00A675ED">
            <w:pPr>
              <w:rPr>
                <w:rFonts w:asciiTheme="minorEastAsia" w:eastAsiaTheme="minorEastAsia" w:hAnsiTheme="minorEastAsia" w:hint="default"/>
                <w:b/>
              </w:rPr>
            </w:pPr>
            <w:r w:rsidRPr="00B31AF7">
              <w:rPr>
                <w:rFonts w:asciiTheme="minorEastAsia" w:eastAsiaTheme="minorEastAsia" w:hAnsiTheme="minorEastAsia"/>
                <w:b/>
              </w:rPr>
              <w:lastRenderedPageBreak/>
              <w:t>ANR</w:t>
            </w:r>
            <w:r w:rsidRPr="00B31AF7">
              <w:rPr>
                <w:rFonts w:asciiTheme="minorEastAsia" w:eastAsiaTheme="minorEastAsia" w:hAnsiTheme="minorEastAsia" w:cs="宋体"/>
                <w:b/>
              </w:rPr>
              <w:t>发生时间点和时间段</w:t>
            </w:r>
          </w:p>
        </w:tc>
        <w:tc>
          <w:tcPr>
            <w:tcW w:w="7001" w:type="dxa"/>
          </w:tcPr>
          <w:p w:rsidR="00ED0779" w:rsidRPr="00D94FF3" w:rsidRDefault="00ED0779" w:rsidP="00A675ED">
            <w:pPr>
              <w:rPr>
                <w:rFonts w:hint="default"/>
              </w:rPr>
            </w:pPr>
            <w:r w:rsidRPr="00B31AF7">
              <w:rPr>
                <w:rFonts w:asciiTheme="minorEastAsia" w:eastAsiaTheme="minorEastAsia" w:hAnsiTheme="minorEastAsia" w:cs="宋体"/>
              </w:rPr>
              <w:t>【说明】</w:t>
            </w:r>
            <w:r w:rsidRPr="00D94FF3">
              <w:t>指出</w:t>
            </w:r>
            <w:r w:rsidRPr="00D94FF3">
              <w:t>ANR</w:t>
            </w:r>
            <w:r w:rsidRPr="00D94FF3">
              <w:t>发生的准确时间点，并根据原因确定超时时间段</w:t>
            </w:r>
          </w:p>
          <w:p w:rsidR="00ED0779" w:rsidRPr="00D94FF3" w:rsidRDefault="00ED0779" w:rsidP="00A675ED">
            <w:pPr>
              <w:rPr>
                <w:rFonts w:hint="default"/>
              </w:rPr>
            </w:pPr>
            <w:r w:rsidRPr="00D94FF3">
              <w:t>例：</w:t>
            </w:r>
            <w:r w:rsidRPr="00D94FF3">
              <w:t>ANR</w:t>
            </w:r>
            <w:r w:rsidRPr="00D94FF3">
              <w:t>发生在</w:t>
            </w:r>
            <w:r w:rsidRPr="00D94FF3">
              <w:t>04-29 00:30:40.580</w:t>
            </w:r>
          </w:p>
          <w:p w:rsidR="00ED0779" w:rsidRPr="00D94FF3" w:rsidRDefault="00ED0779" w:rsidP="00A675ED">
            <w:pPr>
              <w:rPr>
                <w:rFonts w:hint="default"/>
              </w:rPr>
            </w:pPr>
            <w:r w:rsidRPr="00D94FF3">
              <w:t>Browser</w:t>
            </w:r>
            <w:r w:rsidRPr="00D94FF3">
              <w:t>应用正在执行创建的工作，在</w:t>
            </w:r>
            <w:r w:rsidRPr="00D94FF3">
              <w:t>00:30:32.050</w:t>
            </w:r>
            <w:r w:rsidRPr="00D94FF3">
              <w:t>创建到在</w:t>
            </w:r>
            <w:r w:rsidRPr="00D94FF3">
              <w:t>00:30:41.070</w:t>
            </w:r>
            <w:r w:rsidRPr="00D94FF3">
              <w:t>创建成功获得焦点，耗时</w:t>
            </w:r>
            <w:r w:rsidRPr="00D94FF3">
              <w:t>9</w:t>
            </w:r>
            <w:r w:rsidRPr="00D94FF3">
              <w:t>秒，创建超过</w:t>
            </w:r>
            <w:r w:rsidRPr="00D94FF3">
              <w:t>8</w:t>
            </w:r>
            <w:r w:rsidRPr="00D94FF3">
              <w:t>秒此在</w:t>
            </w:r>
          </w:p>
          <w:p w:rsidR="00ED0779" w:rsidRPr="00D94FF3" w:rsidRDefault="00ED0779" w:rsidP="00A675ED">
            <w:pPr>
              <w:rPr>
                <w:rFonts w:hint="default"/>
              </w:rPr>
            </w:pPr>
            <w:r w:rsidRPr="00D94FF3">
              <w:t>04-29 00:30:40.580</w:t>
            </w:r>
            <w:r w:rsidRPr="00D94FF3">
              <w:t>发生</w:t>
            </w:r>
            <w:r w:rsidRPr="00D94FF3">
              <w:t>ANR</w:t>
            </w:r>
            <w:r w:rsidRPr="00D94FF3">
              <w:t>。并附上相应</w:t>
            </w:r>
            <w:r w:rsidRPr="00D94FF3">
              <w:t>Log</w:t>
            </w:r>
            <w:r w:rsidRPr="00D94FF3">
              <w:t>…</w:t>
            </w:r>
          </w:p>
          <w:p w:rsidR="00ED0779" w:rsidRPr="00B31AF7" w:rsidRDefault="00ED0779" w:rsidP="00A675ED">
            <w:pPr>
              <w:rPr>
                <w:rFonts w:asciiTheme="minorEastAsia" w:eastAsiaTheme="minorEastAsia" w:hAnsiTheme="minorEastAsia" w:hint="default"/>
              </w:rPr>
            </w:pPr>
          </w:p>
        </w:tc>
      </w:tr>
      <w:tr w:rsidR="00ED0779" w:rsidRPr="00B31AF7" w:rsidTr="00A675ED">
        <w:tc>
          <w:tcPr>
            <w:tcW w:w="2215" w:type="dxa"/>
            <w:vAlign w:val="center"/>
          </w:tcPr>
          <w:p w:rsidR="00ED0779" w:rsidRPr="00B31AF7" w:rsidRDefault="00ED0779" w:rsidP="00A675ED">
            <w:pPr>
              <w:rPr>
                <w:rFonts w:asciiTheme="minorEastAsia" w:eastAsiaTheme="minorEastAsia" w:hAnsiTheme="minorEastAsia" w:hint="default"/>
                <w:b/>
              </w:rPr>
            </w:pPr>
            <w:r w:rsidRPr="00B31AF7">
              <w:rPr>
                <w:rFonts w:asciiTheme="minorEastAsia" w:eastAsiaTheme="minorEastAsia" w:hAnsiTheme="minorEastAsia" w:cs="宋体"/>
                <w:b/>
              </w:rPr>
              <w:t>在时间段内应用做了什么？是否有异常？</w:t>
            </w:r>
          </w:p>
        </w:tc>
        <w:tc>
          <w:tcPr>
            <w:tcW w:w="7001" w:type="dxa"/>
          </w:tcPr>
          <w:p w:rsidR="00ED0779" w:rsidRPr="00D94FF3" w:rsidRDefault="00ED0779" w:rsidP="00A675ED">
            <w:pPr>
              <w:rPr>
                <w:rFonts w:hint="default"/>
              </w:rPr>
            </w:pPr>
            <w:r w:rsidRPr="00B31AF7">
              <w:rPr>
                <w:rFonts w:asciiTheme="minorEastAsia" w:eastAsiaTheme="minorEastAsia" w:hAnsiTheme="minorEastAsia" w:cs="宋体"/>
              </w:rPr>
              <w:t>【说明】</w:t>
            </w:r>
            <w:r w:rsidRPr="00D94FF3">
              <w:t>请查看定位的时间段，查看</w:t>
            </w:r>
            <w:r w:rsidRPr="00D94FF3">
              <w:t>system.log</w:t>
            </w:r>
            <w:r w:rsidRPr="00D94FF3">
              <w:t>和</w:t>
            </w:r>
            <w:r w:rsidRPr="00D94FF3">
              <w:t>main.log</w:t>
            </w:r>
            <w:r w:rsidRPr="00D94FF3">
              <w:t>确定应用在做什么操作？是否出现</w:t>
            </w:r>
            <w:r w:rsidRPr="00D94FF3">
              <w:t>fatal exception</w:t>
            </w:r>
            <w:r w:rsidRPr="00D94FF3">
              <w:t>、</w:t>
            </w:r>
            <w:r w:rsidRPr="00D94FF3">
              <w:t>native crash</w:t>
            </w:r>
            <w:r w:rsidRPr="00D94FF3">
              <w:t>、应用自己打出的异常信息，或者应用内该做的没做（比如说创建某个</w:t>
            </w:r>
            <w:r w:rsidRPr="00D94FF3">
              <w:t>activity</w:t>
            </w:r>
            <w:r w:rsidRPr="00D94FF3">
              <w:t>，应该做</w:t>
            </w:r>
            <w:r w:rsidRPr="00D94FF3">
              <w:t xml:space="preserve">ABCDE, </w:t>
            </w:r>
            <w:r w:rsidRPr="00D94FF3">
              <w:t>而从</w:t>
            </w:r>
            <w:r w:rsidRPr="00D94FF3">
              <w:t>log</w:t>
            </w:r>
            <w:r w:rsidRPr="00D94FF3">
              <w:t>看它只做了</w:t>
            </w:r>
            <w:r w:rsidRPr="00D94FF3">
              <w:t>ACE</w:t>
            </w:r>
            <w:r w:rsidRPr="00D94FF3">
              <w:t>…），一直反复循环打印不正常</w:t>
            </w:r>
            <w:r w:rsidRPr="00D94FF3">
              <w:t xml:space="preserve">log </w:t>
            </w:r>
            <w:r w:rsidRPr="00D94FF3">
              <w:t>…</w:t>
            </w:r>
            <w:r w:rsidRPr="00D94FF3">
              <w:t>.</w:t>
            </w:r>
          </w:p>
          <w:p w:rsidR="00ED0779" w:rsidRPr="00B31AF7" w:rsidRDefault="00ED0779" w:rsidP="00A675ED">
            <w:pPr>
              <w:rPr>
                <w:rFonts w:asciiTheme="minorEastAsia" w:eastAsiaTheme="minorEastAsia" w:hAnsiTheme="minorEastAsia" w:hint="default"/>
              </w:rPr>
            </w:pPr>
          </w:p>
        </w:tc>
      </w:tr>
      <w:tr w:rsidR="00ED0779" w:rsidRPr="00B31AF7" w:rsidTr="00A675ED">
        <w:tc>
          <w:tcPr>
            <w:tcW w:w="2215" w:type="dxa"/>
            <w:vAlign w:val="center"/>
          </w:tcPr>
          <w:p w:rsidR="00ED0779" w:rsidRPr="00B31AF7" w:rsidRDefault="00ED0779" w:rsidP="00A675ED">
            <w:pPr>
              <w:rPr>
                <w:rFonts w:asciiTheme="minorEastAsia" w:eastAsiaTheme="minorEastAsia" w:hAnsiTheme="minorEastAsia" w:hint="default"/>
                <w:b/>
              </w:rPr>
            </w:pPr>
            <w:r w:rsidRPr="00B31AF7">
              <w:rPr>
                <w:rFonts w:asciiTheme="minorEastAsia" w:eastAsiaTheme="minorEastAsia" w:hAnsiTheme="minorEastAsia"/>
                <w:b/>
              </w:rPr>
              <w:t>CPU</w:t>
            </w:r>
            <w:r w:rsidRPr="00B31AF7">
              <w:rPr>
                <w:rFonts w:asciiTheme="minorEastAsia" w:eastAsiaTheme="minorEastAsia" w:hAnsiTheme="minorEastAsia" w:cs="宋体"/>
                <w:b/>
              </w:rPr>
              <w:t>信息</w:t>
            </w:r>
          </w:p>
          <w:p w:rsidR="00ED0779" w:rsidRPr="00B31AF7" w:rsidRDefault="00ED0779" w:rsidP="00A675ED">
            <w:pPr>
              <w:rPr>
                <w:rFonts w:asciiTheme="minorEastAsia" w:eastAsiaTheme="minorEastAsia" w:hAnsiTheme="minorEastAsia" w:hint="default"/>
                <w:b/>
              </w:rPr>
            </w:pPr>
          </w:p>
        </w:tc>
        <w:tc>
          <w:tcPr>
            <w:tcW w:w="7001" w:type="dxa"/>
          </w:tcPr>
          <w:p w:rsidR="00ED0779" w:rsidRPr="00B31AF7" w:rsidRDefault="00ED0779" w:rsidP="00A675ED">
            <w:pPr>
              <w:rPr>
                <w:rFonts w:asciiTheme="minorEastAsia" w:eastAsiaTheme="minorEastAsia" w:hAnsiTheme="minorEastAsia" w:hint="default"/>
              </w:rPr>
            </w:pPr>
            <w:r w:rsidRPr="00B31AF7">
              <w:rPr>
                <w:rFonts w:asciiTheme="minorEastAsia" w:eastAsiaTheme="minorEastAsia" w:hAnsiTheme="minorEastAsia" w:cs="宋体"/>
              </w:rPr>
              <w:t>【说明】</w:t>
            </w:r>
          </w:p>
          <w:p w:rsidR="00ED0779" w:rsidRPr="00D94FF3" w:rsidRDefault="00ED0779" w:rsidP="00A675ED">
            <w:pPr>
              <w:rPr>
                <w:rFonts w:hint="default"/>
              </w:rPr>
            </w:pPr>
            <w:r w:rsidRPr="00D94FF3">
              <w:t>请在</w:t>
            </w:r>
            <w:r w:rsidRPr="00D94FF3">
              <w:t>system.log</w:t>
            </w:r>
            <w:r w:rsidRPr="00D94FF3">
              <w:t>打出的</w:t>
            </w:r>
            <w:r w:rsidRPr="00D94FF3">
              <w:t>ANR</w:t>
            </w:r>
            <w:r w:rsidRPr="00D94FF3">
              <w:t>信息中</w:t>
            </w:r>
            <w:r w:rsidRPr="00D94FF3">
              <w:t>check</w:t>
            </w:r>
            <w:r w:rsidRPr="00D94FF3">
              <w:t>：</w:t>
            </w:r>
          </w:p>
          <w:p w:rsidR="00ED0779" w:rsidRPr="00D94FF3" w:rsidRDefault="00ED0779" w:rsidP="00DD264D">
            <w:pPr>
              <w:pStyle w:val="afff8"/>
              <w:numPr>
                <w:ilvl w:val="0"/>
                <w:numId w:val="37"/>
              </w:numPr>
              <w:topLinePunct w:val="0"/>
              <w:adjustRightInd/>
              <w:snapToGrid/>
              <w:spacing w:before="0" w:after="0" w:line="240" w:lineRule="auto"/>
              <w:ind w:firstLineChars="0"/>
              <w:rPr>
                <w:rFonts w:ascii="Arial" w:hAnsi="Arial" w:hint="default"/>
              </w:rPr>
            </w:pPr>
            <w:r w:rsidRPr="00D94FF3">
              <w:rPr>
                <w:rFonts w:ascii="Arial" w:hAnsi="Arial"/>
              </w:rPr>
              <w:t>CPU</w:t>
            </w:r>
            <w:r w:rsidRPr="00D94FF3">
              <w:rPr>
                <w:rFonts w:ascii="Arial" w:hAnsi="Arial"/>
              </w:rPr>
              <w:t>负载情况，单核大于</w:t>
            </w:r>
            <w:r w:rsidRPr="00D94FF3">
              <w:rPr>
                <w:rFonts w:ascii="Arial" w:hAnsi="Arial" w:hint="default"/>
              </w:rPr>
              <w:t>10</w:t>
            </w:r>
            <w:r w:rsidRPr="00D94FF3">
              <w:rPr>
                <w:rFonts w:ascii="Arial" w:hAnsi="Arial" w:hint="default"/>
              </w:rPr>
              <w:t>，四核大于</w:t>
            </w:r>
            <w:r w:rsidRPr="00D94FF3">
              <w:rPr>
                <w:rFonts w:ascii="Arial" w:hAnsi="Arial" w:hint="default"/>
              </w:rPr>
              <w:t>14</w:t>
            </w:r>
          </w:p>
          <w:p w:rsidR="00ED0779" w:rsidRPr="00D94FF3" w:rsidRDefault="00ED0779" w:rsidP="00A675ED">
            <w:pPr>
              <w:ind w:leftChars="100" w:left="210"/>
              <w:rPr>
                <w:rFonts w:hint="default"/>
              </w:rPr>
            </w:pPr>
            <w:r w:rsidRPr="00D94FF3">
              <w:t>例：</w:t>
            </w:r>
            <w:r w:rsidRPr="00D94FF3">
              <w:t>E ActivityManager: Load: 8.6 / 12.81 / 12.55 CPU</w:t>
            </w:r>
            <w:r w:rsidRPr="00D94FF3">
              <w:t>队列负载超过</w:t>
            </w:r>
            <w:r w:rsidRPr="00D94FF3">
              <w:t>7</w:t>
            </w:r>
            <w:r w:rsidRPr="00D94FF3">
              <w:t>，请关注</w:t>
            </w:r>
          </w:p>
          <w:p w:rsidR="00ED0779" w:rsidRPr="00D94FF3" w:rsidRDefault="00ED0779" w:rsidP="00A675ED">
            <w:pPr>
              <w:rPr>
                <w:rFonts w:hint="default"/>
              </w:rPr>
            </w:pPr>
            <w:r w:rsidRPr="00D94FF3">
              <w:t>请把</w:t>
            </w:r>
            <w:r w:rsidRPr="00D94FF3">
              <w:rPr>
                <w:rFonts w:hint="default"/>
              </w:rPr>
              <w:t>system</w:t>
            </w:r>
            <w:r w:rsidRPr="00D94FF3">
              <w:t>.log</w:t>
            </w:r>
            <w:r w:rsidRPr="00D94FF3">
              <w:t>或</w:t>
            </w:r>
            <w:r w:rsidRPr="00D94FF3">
              <w:t>sgm.log</w:t>
            </w:r>
            <w:r w:rsidRPr="00D94FF3">
              <w:t>中的</w:t>
            </w:r>
            <w:r w:rsidRPr="00D94FF3">
              <w:t>cpu performance</w:t>
            </w:r>
            <w:r w:rsidRPr="00D94FF3">
              <w:t>的</w:t>
            </w:r>
            <w:r w:rsidRPr="00D94FF3">
              <w:t>log</w:t>
            </w:r>
            <w:r w:rsidRPr="00D94FF3">
              <w:t>贴上，并参考</w:t>
            </w:r>
            <w:r w:rsidRPr="00D94FF3">
              <w:t>system.log</w:t>
            </w:r>
            <w:r w:rsidRPr="00D94FF3">
              <w:t>一起分析下列问题：</w:t>
            </w:r>
          </w:p>
          <w:p w:rsidR="00ED0779" w:rsidRPr="00D94FF3" w:rsidRDefault="00ED0779" w:rsidP="00DD264D">
            <w:pPr>
              <w:pStyle w:val="afff8"/>
              <w:numPr>
                <w:ilvl w:val="0"/>
                <w:numId w:val="38"/>
              </w:numPr>
              <w:topLinePunct w:val="0"/>
              <w:adjustRightInd/>
              <w:snapToGrid/>
              <w:spacing w:before="0" w:after="0" w:line="240" w:lineRule="auto"/>
              <w:ind w:firstLineChars="0"/>
              <w:rPr>
                <w:rFonts w:ascii="Arial" w:hAnsi="Arial" w:hint="default"/>
              </w:rPr>
            </w:pPr>
            <w:r w:rsidRPr="00D94FF3">
              <w:rPr>
                <w:rFonts w:ascii="Arial" w:hAnsi="Arial"/>
              </w:rPr>
              <w:t>发生</w:t>
            </w:r>
            <w:r w:rsidRPr="00D94FF3">
              <w:rPr>
                <w:rFonts w:ascii="Arial" w:hAnsi="Arial"/>
              </w:rPr>
              <w:t>ANR</w:t>
            </w:r>
            <w:r w:rsidRPr="00D94FF3">
              <w:rPr>
                <w:rFonts w:ascii="Arial" w:hAnsi="Arial"/>
              </w:rPr>
              <w:t>的应用</w:t>
            </w:r>
            <w:r w:rsidRPr="00D94FF3">
              <w:rPr>
                <w:rFonts w:ascii="Arial" w:hAnsi="Arial"/>
              </w:rPr>
              <w:t>CPU</w:t>
            </w:r>
            <w:r w:rsidRPr="00D94FF3">
              <w:rPr>
                <w:rFonts w:ascii="Arial" w:hAnsi="Arial"/>
              </w:rPr>
              <w:t>的占用情况，请说明</w:t>
            </w:r>
          </w:p>
          <w:p w:rsidR="00ED0779" w:rsidRPr="00D94FF3" w:rsidRDefault="00ED0779" w:rsidP="00DD264D">
            <w:pPr>
              <w:pStyle w:val="afff8"/>
              <w:numPr>
                <w:ilvl w:val="0"/>
                <w:numId w:val="38"/>
              </w:numPr>
              <w:topLinePunct w:val="0"/>
              <w:adjustRightInd/>
              <w:snapToGrid/>
              <w:spacing w:before="0" w:after="0" w:line="240" w:lineRule="auto"/>
              <w:ind w:firstLineChars="0"/>
              <w:rPr>
                <w:rFonts w:ascii="Arial" w:hAnsi="Arial" w:hint="default"/>
              </w:rPr>
            </w:pPr>
            <w:r w:rsidRPr="00D94FF3">
              <w:rPr>
                <w:rFonts w:ascii="Arial" w:hAnsi="Arial"/>
              </w:rPr>
              <w:t>是否有占</w:t>
            </w:r>
            <w:r w:rsidRPr="00D94FF3">
              <w:rPr>
                <w:rFonts w:ascii="Arial" w:hAnsi="Arial"/>
              </w:rPr>
              <w:t>CPU</w:t>
            </w:r>
            <w:r w:rsidRPr="00D94FF3">
              <w:rPr>
                <w:rFonts w:ascii="Arial" w:hAnsi="Arial"/>
              </w:rPr>
              <w:t>很高的进程</w:t>
            </w:r>
          </w:p>
          <w:p w:rsidR="00ED0779" w:rsidRPr="00D94FF3" w:rsidRDefault="00ED0779" w:rsidP="00DD264D">
            <w:pPr>
              <w:pStyle w:val="afff8"/>
              <w:numPr>
                <w:ilvl w:val="0"/>
                <w:numId w:val="38"/>
              </w:numPr>
              <w:topLinePunct w:val="0"/>
              <w:adjustRightInd/>
              <w:snapToGrid/>
              <w:spacing w:before="0" w:after="0" w:line="240" w:lineRule="auto"/>
              <w:ind w:firstLineChars="0"/>
              <w:rPr>
                <w:rFonts w:ascii="Arial" w:hAnsi="Arial" w:hint="default"/>
              </w:rPr>
            </w:pPr>
            <w:r w:rsidRPr="00D94FF3">
              <w:rPr>
                <w:rFonts w:ascii="Arial" w:hAnsi="Arial"/>
              </w:rPr>
              <w:t>请列出</w:t>
            </w:r>
            <w:r w:rsidRPr="00D94FF3">
              <w:rPr>
                <w:rFonts w:ascii="Arial" w:hAnsi="Arial"/>
              </w:rPr>
              <w:t>CPU</w:t>
            </w:r>
            <w:r w:rsidRPr="00D94FF3">
              <w:rPr>
                <w:rFonts w:ascii="Arial" w:hAnsi="Arial"/>
              </w:rPr>
              <w:t>占前三的进程</w:t>
            </w:r>
          </w:p>
          <w:p w:rsidR="00ED0779" w:rsidRPr="00D94FF3" w:rsidRDefault="00ED0779" w:rsidP="00DD264D">
            <w:pPr>
              <w:pStyle w:val="afff8"/>
              <w:numPr>
                <w:ilvl w:val="0"/>
                <w:numId w:val="38"/>
              </w:numPr>
              <w:topLinePunct w:val="0"/>
              <w:adjustRightInd/>
              <w:snapToGrid/>
              <w:spacing w:before="0" w:after="0" w:line="240" w:lineRule="auto"/>
              <w:ind w:firstLineChars="0"/>
              <w:rPr>
                <w:rFonts w:ascii="Arial" w:hAnsi="Arial" w:hint="default"/>
              </w:rPr>
            </w:pPr>
            <w:r w:rsidRPr="00D94FF3">
              <w:rPr>
                <w:rFonts w:ascii="Arial" w:hAnsi="Arial"/>
              </w:rPr>
              <w:t>总的</w:t>
            </w:r>
            <w:r w:rsidRPr="00D94FF3">
              <w:rPr>
                <w:rFonts w:ascii="Arial" w:hAnsi="Arial"/>
              </w:rPr>
              <w:t>CPU</w:t>
            </w:r>
            <w:r w:rsidRPr="00D94FF3">
              <w:rPr>
                <w:rFonts w:ascii="Arial" w:hAnsi="Arial"/>
              </w:rPr>
              <w:t>占有率</w:t>
            </w:r>
          </w:p>
          <w:p w:rsidR="00ED0779" w:rsidRPr="00D94FF3" w:rsidRDefault="00ED0779" w:rsidP="00DD264D">
            <w:pPr>
              <w:pStyle w:val="afff8"/>
              <w:numPr>
                <w:ilvl w:val="0"/>
                <w:numId w:val="38"/>
              </w:numPr>
              <w:topLinePunct w:val="0"/>
              <w:adjustRightInd/>
              <w:snapToGrid/>
              <w:spacing w:before="0" w:after="0" w:line="240" w:lineRule="auto"/>
              <w:ind w:firstLineChars="0"/>
              <w:rPr>
                <w:rFonts w:ascii="Arial" w:hAnsi="Arial" w:hint="default"/>
              </w:rPr>
            </w:pPr>
            <w:r w:rsidRPr="00D94FF3">
              <w:rPr>
                <w:rFonts w:ascii="Arial" w:hAnsi="Arial"/>
              </w:rPr>
              <w:t>IOWait</w:t>
            </w:r>
            <w:r w:rsidRPr="00D94FF3">
              <w:rPr>
                <w:rFonts w:ascii="Arial" w:hAnsi="Arial"/>
              </w:rPr>
              <w:t>是否高</w:t>
            </w:r>
          </w:p>
          <w:p w:rsidR="00ED0779" w:rsidRPr="009C136D" w:rsidRDefault="00ED0779" w:rsidP="00DD264D">
            <w:pPr>
              <w:pStyle w:val="afff8"/>
              <w:numPr>
                <w:ilvl w:val="0"/>
                <w:numId w:val="38"/>
              </w:numPr>
              <w:topLinePunct w:val="0"/>
              <w:adjustRightInd/>
              <w:snapToGrid/>
              <w:spacing w:before="0" w:after="0" w:line="240" w:lineRule="auto"/>
              <w:ind w:firstLineChars="0"/>
              <w:rPr>
                <w:rFonts w:asciiTheme="minorEastAsia" w:eastAsiaTheme="minorEastAsia" w:hAnsiTheme="minorEastAsia" w:hint="default"/>
              </w:rPr>
            </w:pPr>
            <w:r w:rsidRPr="00D94FF3">
              <w:rPr>
                <w:rFonts w:ascii="Arial" w:hAnsi="Arial"/>
              </w:rPr>
              <w:t>从</w:t>
            </w:r>
            <w:r w:rsidRPr="00D94FF3">
              <w:rPr>
                <w:rFonts w:ascii="Arial" w:hAnsi="Arial"/>
              </w:rPr>
              <w:t>system.log</w:t>
            </w:r>
            <w:r w:rsidRPr="00D94FF3">
              <w:rPr>
                <w:rFonts w:ascii="Arial" w:hAnsi="Arial"/>
              </w:rPr>
              <w:t>里看，</w:t>
            </w:r>
            <w:r w:rsidRPr="00D94FF3">
              <w:rPr>
                <w:rFonts w:ascii="Arial" w:hAnsi="Arial"/>
              </w:rPr>
              <w:t>ANR</w:t>
            </w:r>
            <w:r w:rsidRPr="00D94FF3">
              <w:rPr>
                <w:rFonts w:ascii="Arial" w:hAnsi="Arial"/>
              </w:rPr>
              <w:t>之后发生</w:t>
            </w:r>
            <w:r w:rsidRPr="00D94FF3">
              <w:rPr>
                <w:rFonts w:ascii="Arial" w:hAnsi="Arial"/>
              </w:rPr>
              <w:t>ANR</w:t>
            </w:r>
            <w:r w:rsidRPr="00D94FF3">
              <w:rPr>
                <w:rFonts w:ascii="Arial" w:hAnsi="Arial"/>
              </w:rPr>
              <w:t>应用的</w:t>
            </w:r>
            <w:r w:rsidRPr="00D94FF3">
              <w:rPr>
                <w:rFonts w:ascii="Arial" w:hAnsi="Arial"/>
              </w:rPr>
              <w:t>CPU</w:t>
            </w:r>
            <w:r w:rsidRPr="00D94FF3">
              <w:rPr>
                <w:rFonts w:ascii="Arial" w:hAnsi="Arial"/>
              </w:rPr>
              <w:t>的占用率是否高</w:t>
            </w:r>
          </w:p>
        </w:tc>
      </w:tr>
      <w:tr w:rsidR="00ED0779" w:rsidRPr="00B31AF7" w:rsidTr="00A675ED">
        <w:tc>
          <w:tcPr>
            <w:tcW w:w="2215" w:type="dxa"/>
            <w:vAlign w:val="center"/>
          </w:tcPr>
          <w:p w:rsidR="00ED0779" w:rsidRPr="00B31AF7" w:rsidRDefault="00ED0779" w:rsidP="00A675ED">
            <w:pPr>
              <w:rPr>
                <w:rFonts w:asciiTheme="minorEastAsia" w:eastAsiaTheme="minorEastAsia" w:hAnsiTheme="minorEastAsia" w:hint="default"/>
                <w:b/>
              </w:rPr>
            </w:pPr>
            <w:r w:rsidRPr="00B31AF7">
              <w:rPr>
                <w:rFonts w:asciiTheme="minorEastAsia" w:eastAsiaTheme="minorEastAsia" w:hAnsiTheme="minorEastAsia"/>
                <w:b/>
              </w:rPr>
              <w:t>Memory</w:t>
            </w:r>
            <w:r w:rsidRPr="00B31AF7">
              <w:rPr>
                <w:rFonts w:asciiTheme="minorEastAsia" w:eastAsiaTheme="minorEastAsia" w:hAnsiTheme="minorEastAsia" w:cs="宋体"/>
                <w:b/>
              </w:rPr>
              <w:t>信息</w:t>
            </w:r>
          </w:p>
        </w:tc>
        <w:tc>
          <w:tcPr>
            <w:tcW w:w="7001" w:type="dxa"/>
          </w:tcPr>
          <w:p w:rsidR="00ED0779" w:rsidRPr="00B31AF7" w:rsidRDefault="00ED0779" w:rsidP="00A675ED">
            <w:pPr>
              <w:rPr>
                <w:rFonts w:asciiTheme="minorEastAsia" w:eastAsiaTheme="minorEastAsia" w:hAnsiTheme="minorEastAsia" w:hint="default"/>
              </w:rPr>
            </w:pPr>
            <w:r w:rsidRPr="00B31AF7">
              <w:rPr>
                <w:rFonts w:asciiTheme="minorEastAsia" w:eastAsiaTheme="minorEastAsia" w:hAnsiTheme="minorEastAsia" w:cs="宋体"/>
              </w:rPr>
              <w:t>【说明】</w:t>
            </w:r>
            <w:r w:rsidRPr="00D94FF3">
              <w:t>查看</w:t>
            </w:r>
            <w:r w:rsidRPr="00D94FF3">
              <w:t>snapshot</w:t>
            </w:r>
            <w:r w:rsidRPr="00D94FF3">
              <w:t>文件，</w:t>
            </w:r>
            <w:r w:rsidRPr="00D94FF3">
              <w:t>memFree+caches&lt;20M</w:t>
            </w:r>
            <w:r w:rsidRPr="00D94FF3">
              <w:t>时，重点标记；是否有大量的</w:t>
            </w:r>
            <w:r w:rsidRPr="00D94FF3">
              <w:t>GC</w:t>
            </w:r>
            <w:r w:rsidRPr="00D94FF3">
              <w:t>操作</w:t>
            </w:r>
          </w:p>
        </w:tc>
      </w:tr>
      <w:tr w:rsidR="00ED0779" w:rsidRPr="00B31AF7" w:rsidTr="00A675ED">
        <w:tc>
          <w:tcPr>
            <w:tcW w:w="2215" w:type="dxa"/>
            <w:vAlign w:val="center"/>
          </w:tcPr>
          <w:p w:rsidR="00ED0779" w:rsidRPr="00B31AF7" w:rsidRDefault="00ED0779" w:rsidP="00A675ED">
            <w:pPr>
              <w:rPr>
                <w:rFonts w:asciiTheme="minorEastAsia" w:eastAsiaTheme="minorEastAsia" w:hAnsiTheme="minorEastAsia" w:hint="default"/>
                <w:b/>
              </w:rPr>
            </w:pPr>
            <w:r w:rsidRPr="00B31AF7">
              <w:rPr>
                <w:rFonts w:asciiTheme="minorEastAsia" w:eastAsiaTheme="minorEastAsia" w:hAnsiTheme="minorEastAsia"/>
                <w:b/>
              </w:rPr>
              <w:t>SnapShot</w:t>
            </w:r>
            <w:r>
              <w:rPr>
                <w:rFonts w:asciiTheme="minorEastAsia" w:eastAsiaTheme="minorEastAsia" w:hAnsiTheme="minorEastAsia" w:hint="default"/>
                <w:b/>
              </w:rPr>
              <w:t>(trace log)</w:t>
            </w:r>
            <w:r w:rsidRPr="00B31AF7">
              <w:rPr>
                <w:rFonts w:asciiTheme="minorEastAsia" w:eastAsiaTheme="minorEastAsia" w:hAnsiTheme="minorEastAsia" w:cs="宋体"/>
                <w:b/>
              </w:rPr>
              <w:t>信息分析</w:t>
            </w:r>
          </w:p>
        </w:tc>
        <w:tc>
          <w:tcPr>
            <w:tcW w:w="7001" w:type="dxa"/>
          </w:tcPr>
          <w:p w:rsidR="00ED0779" w:rsidRPr="00B31AF7" w:rsidRDefault="00ED0779" w:rsidP="00A675ED">
            <w:pPr>
              <w:rPr>
                <w:rFonts w:asciiTheme="minorEastAsia" w:eastAsiaTheme="minorEastAsia" w:hAnsiTheme="minorEastAsia" w:hint="default"/>
              </w:rPr>
            </w:pPr>
            <w:r w:rsidRPr="00B31AF7">
              <w:rPr>
                <w:rFonts w:asciiTheme="minorEastAsia" w:eastAsiaTheme="minorEastAsia" w:hAnsiTheme="minorEastAsia" w:cs="宋体"/>
              </w:rPr>
              <w:t>【说明】</w:t>
            </w:r>
            <w:r w:rsidRPr="00D94FF3">
              <w:t>应用主线程是否阻塞，尤其是有没有耗时的操作，请贴出来主线程的</w:t>
            </w:r>
            <w:r w:rsidRPr="00D94FF3">
              <w:t>trace</w:t>
            </w:r>
            <w:r w:rsidRPr="00D94FF3">
              <w:t>信息；应用进程状态是否正常；应用进程是否创建过多的线程；如果阻塞在跨进程调用，尝试找服务端服务。</w:t>
            </w:r>
          </w:p>
        </w:tc>
      </w:tr>
      <w:tr w:rsidR="00ED0779" w:rsidRPr="00B31AF7" w:rsidTr="00A675ED">
        <w:tc>
          <w:tcPr>
            <w:tcW w:w="2215" w:type="dxa"/>
            <w:vAlign w:val="center"/>
          </w:tcPr>
          <w:p w:rsidR="00ED0779" w:rsidRPr="00B31AF7" w:rsidRDefault="00ED0779" w:rsidP="00A675ED">
            <w:pPr>
              <w:rPr>
                <w:rFonts w:asciiTheme="minorEastAsia" w:eastAsiaTheme="minorEastAsia" w:hAnsiTheme="minorEastAsia" w:hint="default"/>
                <w:b/>
              </w:rPr>
            </w:pPr>
            <w:r w:rsidRPr="00B31AF7">
              <w:rPr>
                <w:rFonts w:asciiTheme="minorEastAsia" w:eastAsiaTheme="minorEastAsia" w:hAnsiTheme="minorEastAsia" w:cs="宋体"/>
                <w:b/>
              </w:rPr>
              <w:t>其他异常</w:t>
            </w:r>
          </w:p>
        </w:tc>
        <w:tc>
          <w:tcPr>
            <w:tcW w:w="7001" w:type="dxa"/>
          </w:tcPr>
          <w:p w:rsidR="00ED0779" w:rsidRPr="00B31AF7" w:rsidRDefault="00ED0779" w:rsidP="00A675ED">
            <w:pPr>
              <w:rPr>
                <w:rFonts w:asciiTheme="minorEastAsia" w:eastAsiaTheme="minorEastAsia" w:hAnsiTheme="minorEastAsia" w:hint="default"/>
              </w:rPr>
            </w:pPr>
            <w:r w:rsidRPr="00B31AF7">
              <w:rPr>
                <w:rFonts w:asciiTheme="minorEastAsia" w:eastAsiaTheme="minorEastAsia" w:hAnsiTheme="minorEastAsia" w:cs="宋体"/>
              </w:rPr>
              <w:t>【说明】</w:t>
            </w:r>
            <w:r w:rsidRPr="00D94FF3">
              <w:t>其他可疑信息</w:t>
            </w:r>
          </w:p>
        </w:tc>
      </w:tr>
      <w:tr w:rsidR="00ED0779" w:rsidRPr="00B31AF7" w:rsidTr="00A675ED">
        <w:tc>
          <w:tcPr>
            <w:tcW w:w="2215" w:type="dxa"/>
            <w:vAlign w:val="center"/>
          </w:tcPr>
          <w:p w:rsidR="00ED0779" w:rsidRPr="00B31AF7" w:rsidRDefault="00ED0779" w:rsidP="00A675ED">
            <w:pPr>
              <w:rPr>
                <w:rFonts w:asciiTheme="minorEastAsia" w:eastAsiaTheme="minorEastAsia" w:hAnsiTheme="minorEastAsia" w:cs="宋体" w:hint="default"/>
                <w:b/>
              </w:rPr>
            </w:pPr>
            <w:r>
              <w:rPr>
                <w:rFonts w:asciiTheme="minorEastAsia" w:eastAsiaTheme="minorEastAsia" w:hAnsiTheme="minorEastAsia" w:cs="宋体"/>
                <w:b/>
              </w:rPr>
              <w:t>结论</w:t>
            </w:r>
          </w:p>
        </w:tc>
        <w:tc>
          <w:tcPr>
            <w:tcW w:w="7001" w:type="dxa"/>
          </w:tcPr>
          <w:p w:rsidR="00ED0779" w:rsidRPr="00B31AF7" w:rsidRDefault="00ED0779" w:rsidP="00A675ED">
            <w:pPr>
              <w:rPr>
                <w:rFonts w:asciiTheme="minorEastAsia" w:eastAsiaTheme="minorEastAsia" w:hAnsiTheme="minorEastAsia" w:cs="宋体" w:hint="default"/>
              </w:rPr>
            </w:pPr>
            <w:r w:rsidRPr="00D94FF3">
              <w:t>转</w:t>
            </w:r>
            <w:r w:rsidRPr="00D94FF3">
              <w:rPr>
                <w:rFonts w:hint="default"/>
              </w:rPr>
              <w:t>到其他模块的理由或者得出引起问题的原因等，还是需要协助分析。</w:t>
            </w:r>
          </w:p>
        </w:tc>
      </w:tr>
    </w:tbl>
    <w:p w:rsidR="0051395F" w:rsidRPr="00ED0779" w:rsidRDefault="00ED0779" w:rsidP="00D94FF3">
      <w:pPr>
        <w:pStyle w:val="22"/>
        <w:ind w:left="0"/>
        <w:rPr>
          <w:rFonts w:hint="default"/>
          <w:lang w:eastAsia="zh-CN"/>
        </w:rPr>
      </w:pPr>
      <w:bookmarkStart w:id="39" w:name="_Toc49524678"/>
      <w:r>
        <w:rPr>
          <w:lang w:eastAsia="zh-CN"/>
        </w:rPr>
        <w:lastRenderedPageBreak/>
        <w:t>分析</w:t>
      </w:r>
      <w:r>
        <w:rPr>
          <w:rFonts w:hint="default"/>
          <w:lang w:eastAsia="zh-CN"/>
        </w:rPr>
        <w:t>ANR</w:t>
      </w:r>
      <w:r>
        <w:rPr>
          <w:rFonts w:hint="default"/>
          <w:lang w:eastAsia="zh-CN"/>
        </w:rPr>
        <w:t>问题的建议</w:t>
      </w:r>
      <w:bookmarkEnd w:id="39"/>
    </w:p>
    <w:p w:rsidR="00ED0779" w:rsidRPr="00D94FF3" w:rsidRDefault="00ED0779" w:rsidP="00D94FF3">
      <w:pPr>
        <w:rPr>
          <w:rFonts w:hint="default"/>
        </w:rPr>
      </w:pPr>
      <w:r w:rsidRPr="00D94FF3">
        <w:t>由于</w:t>
      </w:r>
      <w:r w:rsidRPr="00D94FF3">
        <w:t>ANR</w:t>
      </w:r>
      <w:r w:rsidRPr="00D94FF3">
        <w:t>问题通常不是由单一原因产生，建议在分析</w:t>
      </w:r>
      <w:r w:rsidRPr="00D94FF3">
        <w:t>ANR</w:t>
      </w:r>
      <w:r w:rsidRPr="00D94FF3">
        <w:t>问题时，如果有怀疑点尽量同时寻找两个及以上的证据支持怀疑点，不找孤据。</w:t>
      </w:r>
    </w:p>
    <w:p w:rsidR="00ED0779" w:rsidRPr="00D94FF3" w:rsidRDefault="00ED0779" w:rsidP="00D94FF3">
      <w:pPr>
        <w:rPr>
          <w:rFonts w:hint="default"/>
        </w:rPr>
      </w:pPr>
      <w:r w:rsidRPr="00D94FF3">
        <w:t>为了提高分析</w:t>
      </w:r>
      <w:r w:rsidRPr="00D94FF3">
        <w:t>ANR</w:t>
      </w:r>
      <w:r w:rsidRPr="00D94FF3">
        <w:t>问题的能力，建议应用同事在转走</w:t>
      </w:r>
      <w:r w:rsidRPr="00D94FF3">
        <w:t>bug</w:t>
      </w:r>
      <w:r w:rsidRPr="00D94FF3">
        <w:t>时，尽量</w:t>
      </w:r>
      <w:r w:rsidRPr="00D94FF3">
        <w:t>cc</w:t>
      </w:r>
      <w:r w:rsidRPr="00D94FF3">
        <w:t>给自己追踪</w:t>
      </w:r>
      <w:r w:rsidRPr="00D94FF3">
        <w:t>Bug</w:t>
      </w:r>
      <w:r w:rsidRPr="00D94FF3">
        <w:t>状态，便于以后分析同类</w:t>
      </w:r>
      <w:r w:rsidRPr="00D94FF3">
        <w:t>ANR</w:t>
      </w:r>
      <w:r w:rsidRPr="00D94FF3">
        <w:t>问题的效率。</w:t>
      </w:r>
    </w:p>
    <w:p w:rsidR="0051395F" w:rsidRPr="00D94FF3" w:rsidRDefault="00ED0779" w:rsidP="00D94FF3">
      <w:pPr>
        <w:rPr>
          <w:rFonts w:hint="default"/>
        </w:rPr>
      </w:pPr>
      <w:r w:rsidRPr="00D94FF3">
        <w:t>一段时间内如果某个应用反复报出同一类</w:t>
      </w:r>
      <w:r w:rsidRPr="00D94FF3">
        <w:t>ANR</w:t>
      </w:r>
      <w:r w:rsidRPr="00D94FF3">
        <w:t>，则需要应用</w:t>
      </w:r>
      <w:r w:rsidRPr="00D94FF3">
        <w:t>Owner</w:t>
      </w:r>
      <w:r w:rsidRPr="00D94FF3">
        <w:t>配合做更进一步的调查确认。</w:t>
      </w:r>
    </w:p>
    <w:p w:rsidR="00A02CEA" w:rsidRDefault="00FD42B3" w:rsidP="00A02CEA">
      <w:pPr>
        <w:pStyle w:val="10"/>
        <w:ind w:left="0"/>
      </w:pPr>
      <w:bookmarkStart w:id="40" w:name="_Toc49524679"/>
      <w:r>
        <w:t>ANR</w:t>
      </w:r>
      <w:r>
        <w:t>问题分析实例</w:t>
      </w:r>
      <w:bookmarkEnd w:id="40"/>
    </w:p>
    <w:p w:rsidR="00A02CEA" w:rsidRPr="00A02CEA" w:rsidRDefault="00A02CEA" w:rsidP="00A02CEA">
      <w:pPr>
        <w:rPr>
          <w:rFonts w:hint="default"/>
        </w:rPr>
      </w:pPr>
      <w:r>
        <w:t>前面</w:t>
      </w:r>
      <w:r>
        <w:rPr>
          <w:rFonts w:hint="default"/>
        </w:rPr>
        <w:t>已针对</w:t>
      </w:r>
      <w:r>
        <w:rPr>
          <w:rFonts w:hint="default"/>
        </w:rPr>
        <w:t>ANR</w:t>
      </w:r>
      <w:r>
        <w:rPr>
          <w:rFonts w:hint="default"/>
        </w:rPr>
        <w:t>分析的</w:t>
      </w:r>
      <w:r>
        <w:t>log</w:t>
      </w:r>
      <w:r>
        <w:t>用</w:t>
      </w:r>
      <w:r>
        <w:rPr>
          <w:rFonts w:hint="default"/>
        </w:rPr>
        <w:t>了较多的篇幅做了说明，下面以</w:t>
      </w:r>
      <w:r>
        <w:t>几个</w:t>
      </w:r>
      <w:r>
        <w:rPr>
          <w:rFonts w:hint="default"/>
        </w:rPr>
        <w:t>具体</w:t>
      </w:r>
      <w:r>
        <w:rPr>
          <w:rFonts w:hint="default"/>
        </w:rPr>
        <w:t>ANR bug</w:t>
      </w:r>
      <w:r>
        <w:t>实例来</w:t>
      </w:r>
      <w:r>
        <w:rPr>
          <w:rFonts w:hint="default"/>
        </w:rPr>
        <w:t>指导后续分析</w:t>
      </w:r>
      <w:r>
        <w:rPr>
          <w:rFonts w:hint="default"/>
        </w:rPr>
        <w:t>ANR</w:t>
      </w:r>
      <w:r>
        <w:rPr>
          <w:rFonts w:hint="default"/>
        </w:rPr>
        <w:t>问题</w:t>
      </w:r>
      <w:r>
        <w:t>。</w:t>
      </w:r>
      <w:r w:rsidR="002102B8">
        <w:t>由于</w:t>
      </w:r>
      <w:r w:rsidR="002102B8">
        <w:t>log</w:t>
      </w:r>
      <w:r w:rsidR="002102B8">
        <w:t>占用</w:t>
      </w:r>
      <w:r w:rsidR="002102B8">
        <w:rPr>
          <w:rFonts w:hint="default"/>
        </w:rPr>
        <w:t>篇幅较多，此处仅列出部分，</w:t>
      </w:r>
      <w:r w:rsidR="002102B8">
        <w:t>详情请</w:t>
      </w:r>
      <w:r w:rsidR="002102B8">
        <w:rPr>
          <w:rFonts w:hint="default"/>
        </w:rPr>
        <w:t>参阅</w:t>
      </w:r>
      <w:r w:rsidR="002102B8">
        <w:t>bug</w:t>
      </w:r>
      <w:r w:rsidR="002102B8">
        <w:t>对应</w:t>
      </w:r>
      <w:r w:rsidR="002102B8">
        <w:rPr>
          <w:rFonts w:hint="default"/>
        </w:rPr>
        <w:t>的</w:t>
      </w:r>
      <w:r w:rsidR="002102B8">
        <w:t>comment</w:t>
      </w:r>
      <w:r w:rsidR="002102B8">
        <w:t>分析</w:t>
      </w:r>
      <w:r w:rsidR="002102B8">
        <w:rPr>
          <w:rFonts w:hint="default"/>
        </w:rPr>
        <w:t>内容。</w:t>
      </w:r>
    </w:p>
    <w:p w:rsidR="009961A4" w:rsidRPr="009961A4" w:rsidRDefault="009961A4" w:rsidP="00D94FF3">
      <w:pPr>
        <w:pStyle w:val="22"/>
        <w:ind w:left="0"/>
        <w:rPr>
          <w:rFonts w:hint="default"/>
          <w:lang w:eastAsia="zh-CN"/>
        </w:rPr>
      </w:pPr>
      <w:bookmarkStart w:id="41" w:name="_Toc49524680"/>
      <w:r>
        <w:rPr>
          <w:lang w:eastAsia="zh-CN"/>
        </w:rPr>
        <w:t>activity</w:t>
      </w:r>
      <w:r>
        <w:rPr>
          <w:lang w:eastAsia="zh-CN"/>
        </w:rPr>
        <w:t>多实例</w:t>
      </w:r>
      <w:bookmarkEnd w:id="41"/>
    </w:p>
    <w:p w:rsidR="009961A4" w:rsidRPr="00D94FF3" w:rsidRDefault="009961A4" w:rsidP="009961A4">
      <w:pPr>
        <w:rPr>
          <w:rFonts w:hint="default"/>
        </w:rPr>
      </w:pPr>
      <w:r w:rsidRPr="00D94FF3">
        <w:t>【类型描述】</w:t>
      </w:r>
      <w:r w:rsidR="00BB6B56" w:rsidRPr="00D94FF3">
        <w:t>多实例</w:t>
      </w:r>
      <w:r w:rsidR="00BB6B56" w:rsidRPr="00D94FF3">
        <w:rPr>
          <w:rFonts w:hint="default"/>
        </w:rPr>
        <w:t>问题</w:t>
      </w:r>
    </w:p>
    <w:p w:rsidR="009961A4" w:rsidRPr="00D94FF3" w:rsidRDefault="009961A4" w:rsidP="009961A4">
      <w:pPr>
        <w:rPr>
          <w:rFonts w:hint="default"/>
        </w:rPr>
      </w:pPr>
      <w:r w:rsidRPr="00D94FF3">
        <w:t>【特征】这一类问题，在</w:t>
      </w:r>
      <w:r w:rsidRPr="00D94FF3">
        <w:t>CPU</w:t>
      </w:r>
      <w:r w:rsidRPr="00D94FF3">
        <w:t>统计数据中，可以看到</w:t>
      </w:r>
      <w:r w:rsidR="00096E52" w:rsidRPr="00D94FF3">
        <w:t>s</w:t>
      </w:r>
      <w:r w:rsidR="00096E52" w:rsidRPr="00D94FF3">
        <w:rPr>
          <w:rFonts w:hint="default"/>
        </w:rPr>
        <w:t>ystem_server</w:t>
      </w:r>
      <w:r w:rsidR="00096E52" w:rsidRPr="00D94FF3">
        <w:t>进程</w:t>
      </w:r>
      <w:r w:rsidR="00096E52" w:rsidRPr="00D94FF3">
        <w:rPr>
          <w:rFonts w:hint="default"/>
        </w:rPr>
        <w:t>的占用较高</w:t>
      </w:r>
      <w:r w:rsidRPr="00D94FF3">
        <w:t>；查看发生</w:t>
      </w:r>
      <w:r w:rsidRPr="00D94FF3">
        <w:t>ANR</w:t>
      </w:r>
      <w:r w:rsidRPr="00D94FF3">
        <w:t>进程的主线程</w:t>
      </w:r>
      <w:r w:rsidRPr="00D94FF3">
        <w:t>trace</w:t>
      </w:r>
      <w:r w:rsidRPr="00D94FF3">
        <w:t>，可以</w:t>
      </w:r>
      <w:r w:rsidR="00096E52" w:rsidRPr="00D94FF3">
        <w:t>没有明显</w:t>
      </w:r>
      <w:r w:rsidR="00096E52" w:rsidRPr="00D94FF3">
        <w:rPr>
          <w:rFonts w:hint="default"/>
        </w:rPr>
        <w:t>异常</w:t>
      </w:r>
      <w:r w:rsidRPr="00D94FF3">
        <w:t>的情况。</w:t>
      </w:r>
    </w:p>
    <w:p w:rsidR="009961A4" w:rsidRPr="00D94FF3" w:rsidRDefault="009961A4" w:rsidP="009961A4">
      <w:pPr>
        <w:rPr>
          <w:rFonts w:hint="default"/>
        </w:rPr>
      </w:pPr>
      <w:r w:rsidRPr="00D94FF3">
        <w:t>【实例分析】</w:t>
      </w:r>
      <w:r w:rsidR="00096E52" w:rsidRPr="00D94FF3">
        <w:t xml:space="preserve">Bug 1384433 - [14.04][BM&amp;CI][monkey][android11.0_sharkl3_GMS]monkey </w:t>
      </w:r>
      <w:r w:rsidR="00096E52" w:rsidRPr="00D94FF3">
        <w:t>测试中</w:t>
      </w:r>
      <w:r w:rsidR="00096E52" w:rsidRPr="00D94FF3">
        <w:t>com.android.contacts</w:t>
      </w:r>
      <w:r w:rsidR="00096E52" w:rsidRPr="00D94FF3">
        <w:t>出现</w:t>
      </w:r>
      <w:r w:rsidR="00096E52" w:rsidRPr="00D94FF3">
        <w:t>ANR</w:t>
      </w:r>
      <w:r w:rsidR="00096E52" w:rsidRPr="00D94FF3">
        <w:t>问题。</w:t>
      </w:r>
      <w:r w:rsidRPr="00D94FF3">
        <w:t> </w:t>
      </w:r>
    </w:p>
    <w:p w:rsidR="003F40EC" w:rsidRPr="00D94FF3" w:rsidRDefault="003F40EC" w:rsidP="00DD264D">
      <w:pPr>
        <w:pStyle w:val="afff8"/>
        <w:numPr>
          <w:ilvl w:val="0"/>
          <w:numId w:val="39"/>
        </w:numPr>
        <w:ind w:firstLineChars="0"/>
        <w:rPr>
          <w:rFonts w:ascii="Arial" w:hAnsi="Arial" w:hint="default"/>
        </w:rPr>
      </w:pPr>
      <w:r w:rsidRPr="00D94FF3">
        <w:rPr>
          <w:rFonts w:ascii="Arial" w:hAnsi="Arial"/>
        </w:rPr>
        <w:t>找</w:t>
      </w:r>
      <w:r w:rsidRPr="00D94FF3">
        <w:rPr>
          <w:rFonts w:ascii="Arial" w:hAnsi="Arial" w:hint="default"/>
        </w:rPr>
        <w:t>ANR</w:t>
      </w:r>
      <w:r w:rsidRPr="00D94FF3">
        <w:rPr>
          <w:rFonts w:ascii="Arial" w:hAnsi="Arial" w:hint="default"/>
        </w:rPr>
        <w:t>时间</w:t>
      </w:r>
      <w:r w:rsidRPr="00D94FF3">
        <w:rPr>
          <w:rFonts w:ascii="Arial" w:hAnsi="Arial"/>
        </w:rPr>
        <w:t>点</w:t>
      </w:r>
    </w:p>
    <w:tbl>
      <w:tblPr>
        <w:tblStyle w:val="a8"/>
        <w:tblW w:w="0" w:type="auto"/>
        <w:tblLook w:val="04A0" w:firstRow="1" w:lastRow="0" w:firstColumn="1" w:lastColumn="0" w:noHBand="0" w:noVBand="1"/>
      </w:tblPr>
      <w:tblGrid>
        <w:gridCol w:w="9629"/>
      </w:tblGrid>
      <w:tr w:rsidR="003F40EC" w:rsidTr="003F40EC">
        <w:tc>
          <w:tcPr>
            <w:tcW w:w="9629" w:type="dxa"/>
          </w:tcPr>
          <w:p w:rsidR="003F40EC" w:rsidRDefault="003F40EC" w:rsidP="003F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F40EC">
              <w:rPr>
                <w:rFonts w:ascii="Courier New" w:hAnsi="Courier New" w:cs="Courier New"/>
                <w:color w:val="000000"/>
                <w:kern w:val="0"/>
                <w:sz w:val="27"/>
                <w:szCs w:val="27"/>
              </w:rPr>
              <w:t>E0BD62D  08-06 15:56:13.700   897 27976 I am_anr  : [0,2088,com.android.contacts,818462277,Input dispatching timed out (ActivityRecord{330130c u0 com.android.contacts/.quickcontact.QuickContactActivity t4325} does not have a focused window)]</w:t>
            </w:r>
          </w:p>
          <w:p w:rsidR="003F40EC" w:rsidRDefault="003F40EC" w:rsidP="003F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p>
          <w:p w:rsidR="003F40EC" w:rsidRPr="003F40EC" w:rsidRDefault="003F40EC" w:rsidP="003F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F40EC">
              <w:rPr>
                <w:rFonts w:ascii="Courier New" w:hAnsi="Courier New" w:cs="Courier New"/>
                <w:color w:val="000000"/>
                <w:kern w:val="0"/>
                <w:sz w:val="27"/>
                <w:szCs w:val="27"/>
              </w:rPr>
              <w:t>S0C03DA  08-06 15:56:29.280   897 27976 E ActivityManager: PID: 2088</w:t>
            </w:r>
          </w:p>
          <w:p w:rsidR="003F40EC" w:rsidRPr="003F40EC" w:rsidRDefault="003F40EC" w:rsidP="003F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F40EC">
              <w:rPr>
                <w:rFonts w:ascii="Courier New" w:hAnsi="Courier New" w:cs="Courier New"/>
                <w:color w:val="000000"/>
                <w:kern w:val="0"/>
                <w:sz w:val="27"/>
                <w:szCs w:val="27"/>
              </w:rPr>
              <w:t>S0C03DA  08-06 15:56:29.280   897 27976 E ActivityManager: Reason: Input dispatching timed out (ActivityRecord{330130c u0 com.android.contacts/.quickcontact.QuickContactActivity t4325} does not have a focused window)</w:t>
            </w:r>
          </w:p>
          <w:p w:rsidR="003F40EC" w:rsidRPr="003F40EC" w:rsidRDefault="003F40EC" w:rsidP="003F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F40EC">
              <w:rPr>
                <w:rFonts w:ascii="Courier New" w:hAnsi="Courier New" w:cs="Courier New"/>
                <w:color w:val="000000"/>
                <w:kern w:val="0"/>
                <w:sz w:val="27"/>
                <w:szCs w:val="27"/>
              </w:rPr>
              <w:t>S0C03DA  08-06 15:56:29.280   897 27976 E ActivityManager: Parent: com.android.contacts/.quickcontact.QuickContactActivity</w:t>
            </w:r>
          </w:p>
          <w:p w:rsidR="003F40EC" w:rsidRPr="003F40EC" w:rsidRDefault="003F40EC" w:rsidP="003F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F40EC">
              <w:rPr>
                <w:rFonts w:ascii="Courier New" w:hAnsi="Courier New" w:cs="Courier New"/>
                <w:color w:val="000000"/>
                <w:kern w:val="0"/>
                <w:sz w:val="27"/>
                <w:szCs w:val="27"/>
              </w:rPr>
              <w:t xml:space="preserve">S0C03DA  08-06 15:56:29.280   897 27976 E ActivityManager: </w:t>
            </w:r>
            <w:r w:rsidRPr="003F40EC">
              <w:rPr>
                <w:rFonts w:ascii="Courier New" w:hAnsi="Courier New" w:cs="Courier New"/>
                <w:color w:val="000000"/>
                <w:kern w:val="0"/>
                <w:sz w:val="27"/>
                <w:szCs w:val="27"/>
              </w:rPr>
              <w:lastRenderedPageBreak/>
              <w:t>Load: 8.53 / 9.45 / 9.8</w:t>
            </w:r>
          </w:p>
          <w:p w:rsidR="003F40EC" w:rsidRPr="003F40EC" w:rsidRDefault="003F40EC" w:rsidP="003F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eastAsiaTheme="minorEastAsia" w:hint="default"/>
              </w:rPr>
            </w:pPr>
          </w:p>
        </w:tc>
      </w:tr>
    </w:tbl>
    <w:p w:rsidR="003F40EC" w:rsidRPr="00D94FF3" w:rsidRDefault="002102B8" w:rsidP="003F40EC">
      <w:pPr>
        <w:rPr>
          <w:rFonts w:hint="default"/>
        </w:rPr>
      </w:pPr>
      <w:r w:rsidRPr="00D94FF3">
        <w:lastRenderedPageBreak/>
        <w:t>得知</w:t>
      </w:r>
      <w:r w:rsidRPr="00D94FF3">
        <w:rPr>
          <w:rFonts w:hint="default"/>
        </w:rPr>
        <w:t>ANR</w:t>
      </w:r>
      <w:r w:rsidRPr="00D94FF3">
        <w:t>类型</w:t>
      </w:r>
      <w:r w:rsidRPr="00D94FF3">
        <w:rPr>
          <w:rFonts w:hint="default"/>
        </w:rPr>
        <w:t>和初步负载情况。</w:t>
      </w:r>
    </w:p>
    <w:p w:rsidR="00096E52" w:rsidRPr="00D94FF3" w:rsidRDefault="002102B8" w:rsidP="00096E52">
      <w:pPr>
        <w:rPr>
          <w:rFonts w:hint="default"/>
        </w:rPr>
      </w:pPr>
      <w:r>
        <w:rPr>
          <w:rFonts w:eastAsiaTheme="minorEastAsia" w:hint="default"/>
        </w:rPr>
        <w:t>2</w:t>
      </w:r>
      <w:r w:rsidR="00096E52">
        <w:rPr>
          <w:rFonts w:eastAsiaTheme="minorEastAsia"/>
        </w:rPr>
        <w:t>．</w:t>
      </w:r>
      <w:r w:rsidR="00096E52" w:rsidRPr="00D94FF3">
        <w:t>发生</w:t>
      </w:r>
      <w:r w:rsidR="00096E52" w:rsidRPr="00D94FF3">
        <w:t>ANR</w:t>
      </w:r>
      <w:r w:rsidR="00096E52" w:rsidRPr="00D94FF3">
        <w:t>的进程是</w:t>
      </w:r>
      <w:r w:rsidR="00096E52" w:rsidRPr="00D94FF3">
        <w:t>com.android.contacts</w:t>
      </w:r>
      <w:r w:rsidR="00096E52" w:rsidRPr="00D94FF3">
        <w:t>，从</w:t>
      </w:r>
      <w:r w:rsidR="00096E52" w:rsidRPr="00D94FF3">
        <w:t>trace</w:t>
      </w:r>
      <w:r w:rsidR="00096E52" w:rsidRPr="00D94FF3">
        <w:t>看怀疑有阻塞的情况</w:t>
      </w:r>
    </w:p>
    <w:tbl>
      <w:tblPr>
        <w:tblStyle w:val="a8"/>
        <w:tblW w:w="0" w:type="auto"/>
        <w:tblLook w:val="04A0" w:firstRow="1" w:lastRow="0" w:firstColumn="1" w:lastColumn="0" w:noHBand="0" w:noVBand="1"/>
      </w:tblPr>
      <w:tblGrid>
        <w:gridCol w:w="9629"/>
      </w:tblGrid>
      <w:tr w:rsidR="00096E52" w:rsidTr="00096E52">
        <w:tc>
          <w:tcPr>
            <w:tcW w:w="9629" w:type="dxa"/>
          </w:tcPr>
          <w:p w:rsidR="00096E52" w:rsidRDefault="00096E52" w:rsidP="00FD42B3">
            <w:pPr>
              <w:rPr>
                <w:rFonts w:hint="default"/>
              </w:rPr>
            </w:pPr>
            <w:r>
              <w:t>该</w:t>
            </w:r>
            <w:r>
              <w:t>trace</w:t>
            </w:r>
            <w:r>
              <w:t>无明显</w:t>
            </w:r>
            <w:r>
              <w:rPr>
                <w:rFonts w:hint="default"/>
              </w:rPr>
              <w:t>异常未列出</w:t>
            </w:r>
          </w:p>
        </w:tc>
      </w:tr>
    </w:tbl>
    <w:p w:rsidR="00FD42B3" w:rsidRPr="002102B8" w:rsidRDefault="002102B8" w:rsidP="00DD264D">
      <w:pPr>
        <w:pStyle w:val="afff8"/>
        <w:numPr>
          <w:ilvl w:val="0"/>
          <w:numId w:val="40"/>
        </w:numPr>
        <w:ind w:firstLineChars="0"/>
        <w:rPr>
          <w:rFonts w:eastAsiaTheme="minorEastAsia" w:hint="default"/>
        </w:rPr>
      </w:pPr>
      <w:r w:rsidRPr="002102B8">
        <w:rPr>
          <w:rFonts w:eastAsiaTheme="minorEastAsia"/>
        </w:rPr>
        <w:t>C</w:t>
      </w:r>
      <w:r w:rsidRPr="002102B8">
        <w:rPr>
          <w:rFonts w:eastAsiaTheme="minorEastAsia" w:hint="default"/>
        </w:rPr>
        <w:t>PU</w:t>
      </w:r>
      <w:r w:rsidRPr="002102B8">
        <w:rPr>
          <w:rFonts w:eastAsiaTheme="minorEastAsia" w:hint="default"/>
        </w:rPr>
        <w:t>负载情况</w:t>
      </w:r>
    </w:p>
    <w:p w:rsidR="002102B8" w:rsidRDefault="002102B8" w:rsidP="00D94FF3">
      <w:pPr>
        <w:widowControl w:val="0"/>
        <w:jc w:val="both"/>
        <w:rPr>
          <w:rFonts w:hint="default"/>
        </w:rPr>
      </w:pPr>
      <w:r>
        <w:rPr>
          <w:rFonts w:hint="default"/>
        </w:rPr>
        <w:t>S</w:t>
      </w:r>
      <w:r>
        <w:t>ystem.</w:t>
      </w:r>
      <w:r>
        <w:rPr>
          <w:rFonts w:hint="default"/>
        </w:rPr>
        <w:t>log</w:t>
      </w:r>
      <w:r>
        <w:t>中</w:t>
      </w:r>
      <w:r>
        <w:t>dumpstate</w:t>
      </w:r>
      <w:r>
        <w:t>关键字</w:t>
      </w:r>
      <w:r>
        <w:t>C</w:t>
      </w:r>
      <w:r>
        <w:rPr>
          <w:rFonts w:hint="default"/>
        </w:rPr>
        <w:t>PU</w:t>
      </w:r>
      <w:r>
        <w:rPr>
          <w:rFonts w:hint="default"/>
        </w:rPr>
        <w:t>负载信息。</w:t>
      </w:r>
    </w:p>
    <w:p w:rsidR="002102B8" w:rsidRPr="00D94FF3" w:rsidRDefault="002102B8" w:rsidP="00DD264D">
      <w:pPr>
        <w:pStyle w:val="afff8"/>
        <w:numPr>
          <w:ilvl w:val="0"/>
          <w:numId w:val="40"/>
        </w:numPr>
        <w:ind w:firstLineChars="0"/>
        <w:rPr>
          <w:rFonts w:ascii="Arial" w:hAnsi="Arial" w:hint="default"/>
        </w:rPr>
      </w:pPr>
      <w:r w:rsidRPr="00D94FF3">
        <w:rPr>
          <w:rFonts w:ascii="Arial" w:hAnsi="Arial"/>
        </w:rPr>
        <w:t>A</w:t>
      </w:r>
      <w:r w:rsidRPr="00D94FF3">
        <w:rPr>
          <w:rFonts w:ascii="Arial" w:hAnsi="Arial" w:hint="default"/>
        </w:rPr>
        <w:t>NR</w:t>
      </w:r>
      <w:r w:rsidRPr="00D94FF3">
        <w:rPr>
          <w:rFonts w:ascii="Arial" w:hAnsi="Arial"/>
        </w:rPr>
        <w:t>前系统</w:t>
      </w:r>
      <w:r w:rsidRPr="00D94FF3">
        <w:rPr>
          <w:rFonts w:ascii="Arial" w:hAnsi="Arial" w:hint="default"/>
        </w:rPr>
        <w:t>运行情况分析</w:t>
      </w:r>
    </w:p>
    <w:tbl>
      <w:tblPr>
        <w:tblStyle w:val="a8"/>
        <w:tblW w:w="0" w:type="auto"/>
        <w:tblLook w:val="04A0" w:firstRow="1" w:lastRow="0" w:firstColumn="1" w:lastColumn="0" w:noHBand="0" w:noVBand="1"/>
      </w:tblPr>
      <w:tblGrid>
        <w:gridCol w:w="9629"/>
      </w:tblGrid>
      <w:tr w:rsidR="002102B8" w:rsidTr="002102B8">
        <w:tc>
          <w:tcPr>
            <w:tcW w:w="9629" w:type="dxa"/>
          </w:tcPr>
          <w:p w:rsidR="002102B8" w:rsidRPr="002102B8" w:rsidRDefault="002102B8" w:rsidP="002102B8">
            <w:pPr>
              <w:pStyle w:val="a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360" w:firstLineChars="0" w:firstLine="0"/>
              <w:rPr>
                <w:rFonts w:ascii="Courier New" w:hAnsi="Courier New" w:cs="Courier New" w:hint="default"/>
                <w:color w:val="000000"/>
                <w:kern w:val="0"/>
                <w:sz w:val="27"/>
                <w:szCs w:val="27"/>
              </w:rPr>
            </w:pPr>
            <w:r w:rsidRPr="002102B8">
              <w:rPr>
                <w:rFonts w:ascii="Courier New" w:hAnsi="Courier New" w:cs="Courier New"/>
                <w:color w:val="000000"/>
                <w:kern w:val="0"/>
                <w:sz w:val="27"/>
                <w:szCs w:val="27"/>
              </w:rPr>
              <w:t>S0BD5F4  08-06 15:56:13.283   897  1152 I WindowManager: Dump Win No.38 win= Window{6c4b60a u0 VolumeDialogImpl}, flags=0x18c0028, canReceive=false, ViewVisibility=0, isVisibleOrAdding=true</w:t>
            </w:r>
          </w:p>
          <w:p w:rsidR="002102B8" w:rsidRPr="002102B8" w:rsidRDefault="002102B8" w:rsidP="002102B8">
            <w:pPr>
              <w:pStyle w:val="aff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ind w:left="360" w:firstLineChars="0" w:firstLine="0"/>
              <w:rPr>
                <w:rFonts w:ascii="Courier New" w:hAnsi="Courier New" w:cs="Courier New" w:hint="default"/>
                <w:color w:val="000000"/>
                <w:kern w:val="0"/>
                <w:sz w:val="27"/>
                <w:szCs w:val="27"/>
              </w:rPr>
            </w:pPr>
            <w:r w:rsidRPr="002102B8">
              <w:rPr>
                <w:rFonts w:ascii="Courier New" w:hAnsi="Courier New" w:cs="Courier New"/>
                <w:color w:val="000000"/>
                <w:kern w:val="0"/>
                <w:sz w:val="27"/>
                <w:szCs w:val="27"/>
              </w:rPr>
              <w:t xml:space="preserve">S0BD5F6  08-06 15:56:13.283   897  1152 I WindowManager: Dump Win No.39 win= Window{1b630bc u0 </w:t>
            </w:r>
            <w:bookmarkStart w:id="42" w:name="OLE_LINK15"/>
            <w:bookmarkStart w:id="43" w:name="OLE_LINK16"/>
            <w:r w:rsidRPr="002102B8">
              <w:rPr>
                <w:rFonts w:ascii="Courier New" w:hAnsi="Courier New" w:cs="Courier New"/>
                <w:color w:val="000000"/>
                <w:kern w:val="0"/>
                <w:sz w:val="27"/>
                <w:szCs w:val="27"/>
              </w:rPr>
              <w:t>VolumeDialogImpl</w:t>
            </w:r>
            <w:bookmarkEnd w:id="42"/>
            <w:bookmarkEnd w:id="43"/>
            <w:r w:rsidRPr="002102B8">
              <w:rPr>
                <w:rFonts w:ascii="Courier New" w:hAnsi="Courier New" w:cs="Courier New"/>
                <w:color w:val="000000"/>
                <w:kern w:val="0"/>
                <w:sz w:val="27"/>
                <w:szCs w:val="27"/>
              </w:rPr>
              <w:t>}, flags=0x18c0028, canReceive=false, ViewVisibility=0, isVisibleOrAdding=true</w:t>
            </w:r>
          </w:p>
          <w:p w:rsidR="002102B8" w:rsidRPr="002102B8" w:rsidRDefault="002102B8" w:rsidP="002102B8">
            <w:pPr>
              <w:pStyle w:val="afff8"/>
              <w:ind w:left="360" w:firstLineChars="0" w:firstLine="0"/>
              <w:rPr>
                <w:rFonts w:eastAsiaTheme="minorEastAsia" w:hint="default"/>
              </w:rPr>
            </w:pPr>
            <w:r>
              <w:rPr>
                <w:rFonts w:eastAsiaTheme="minorEastAsia"/>
              </w:rPr>
              <w:t>从</w:t>
            </w:r>
            <w:r w:rsidRPr="002102B8">
              <w:rPr>
                <w:rFonts w:ascii="Courier New" w:hAnsi="Courier New" w:cs="Courier New"/>
                <w:color w:val="000000"/>
                <w:kern w:val="0"/>
                <w:sz w:val="27"/>
                <w:szCs w:val="27"/>
              </w:rPr>
              <w:t>Dump Win No.</w:t>
            </w:r>
            <w:r>
              <w:rPr>
                <w:rFonts w:ascii="Courier New" w:hAnsi="Courier New" w:cs="Courier New"/>
                <w:color w:val="000000"/>
                <w:kern w:val="0"/>
                <w:sz w:val="27"/>
                <w:szCs w:val="27"/>
              </w:rPr>
              <w:t>的</w:t>
            </w:r>
            <w:r>
              <w:rPr>
                <w:rFonts w:ascii="Courier New" w:hAnsi="Courier New" w:cs="Courier New" w:hint="default"/>
                <w:color w:val="000000"/>
                <w:kern w:val="0"/>
                <w:sz w:val="27"/>
                <w:szCs w:val="27"/>
              </w:rPr>
              <w:t>信息可以看到</w:t>
            </w:r>
            <w:r w:rsidRPr="002102B8">
              <w:rPr>
                <w:rFonts w:ascii="Courier New" w:hAnsi="Courier New" w:cs="Courier New"/>
                <w:color w:val="000000"/>
                <w:kern w:val="0"/>
                <w:sz w:val="27"/>
                <w:szCs w:val="27"/>
              </w:rPr>
              <w:t>VolumeDialogImpl</w:t>
            </w:r>
            <w:r>
              <w:rPr>
                <w:rFonts w:ascii="Courier New" w:hAnsi="Courier New" w:cs="Courier New"/>
                <w:color w:val="000000"/>
                <w:kern w:val="0"/>
                <w:sz w:val="27"/>
                <w:szCs w:val="27"/>
              </w:rPr>
              <w:t>有</w:t>
            </w:r>
            <w:r>
              <w:rPr>
                <w:rFonts w:ascii="Courier New" w:hAnsi="Courier New" w:cs="Courier New" w:hint="default"/>
                <w:color w:val="000000"/>
                <w:kern w:val="0"/>
                <w:sz w:val="27"/>
                <w:szCs w:val="27"/>
              </w:rPr>
              <w:t>多个实例。</w:t>
            </w:r>
          </w:p>
        </w:tc>
      </w:tr>
    </w:tbl>
    <w:p w:rsidR="002102B8" w:rsidRPr="00D94FF3" w:rsidRDefault="002102B8" w:rsidP="00D94FF3">
      <w:pPr>
        <w:rPr>
          <w:rFonts w:hint="default"/>
        </w:rPr>
      </w:pPr>
      <w:r w:rsidRPr="00D94FF3">
        <w:t>能够判断得出</w:t>
      </w:r>
      <w:r w:rsidRPr="00D94FF3">
        <w:rPr>
          <w:rFonts w:hint="default"/>
        </w:rPr>
        <w:t>应用多实例的结论即可转模块分析。</w:t>
      </w:r>
    </w:p>
    <w:p w:rsidR="002102B8" w:rsidRPr="00BB6B56" w:rsidRDefault="00BB6B56" w:rsidP="00D94FF3">
      <w:pPr>
        <w:pStyle w:val="22"/>
        <w:ind w:left="0"/>
        <w:rPr>
          <w:rFonts w:hint="default"/>
          <w:lang w:eastAsia="zh-CN"/>
        </w:rPr>
      </w:pPr>
      <w:bookmarkStart w:id="44" w:name="_Toc49524681"/>
      <w:r w:rsidRPr="00BB6B56">
        <w:rPr>
          <w:lang w:eastAsia="zh-CN"/>
        </w:rPr>
        <w:t>应用</w:t>
      </w:r>
      <w:r w:rsidRPr="00BB6B56">
        <w:rPr>
          <w:lang w:eastAsia="zh-CN"/>
        </w:rPr>
        <w:t>crash</w:t>
      </w:r>
      <w:r w:rsidRPr="00BB6B56">
        <w:rPr>
          <w:lang w:eastAsia="zh-CN"/>
        </w:rPr>
        <w:t>导致</w:t>
      </w:r>
      <w:r w:rsidRPr="00BB6B56">
        <w:rPr>
          <w:rFonts w:hint="default"/>
          <w:lang w:eastAsia="zh-CN"/>
        </w:rPr>
        <w:t>的</w:t>
      </w:r>
      <w:r w:rsidRPr="00BB6B56">
        <w:rPr>
          <w:rFonts w:hint="default"/>
          <w:lang w:eastAsia="zh-CN"/>
        </w:rPr>
        <w:t>ANR</w:t>
      </w:r>
      <w:r w:rsidRPr="00BB6B56">
        <w:rPr>
          <w:rFonts w:hint="default"/>
          <w:lang w:eastAsia="zh-CN"/>
        </w:rPr>
        <w:t>问题</w:t>
      </w:r>
      <w:bookmarkEnd w:id="44"/>
    </w:p>
    <w:p w:rsidR="00BB6B56" w:rsidRPr="00D94FF3" w:rsidRDefault="00BB6B56" w:rsidP="00BB6B56">
      <w:pPr>
        <w:rPr>
          <w:rFonts w:hint="default"/>
        </w:rPr>
      </w:pPr>
      <w:bookmarkStart w:id="45" w:name="OLE_LINK19"/>
      <w:bookmarkStart w:id="46" w:name="OLE_LINK20"/>
      <w:r w:rsidRPr="00D94FF3">
        <w:t>【类型描述】应用</w:t>
      </w:r>
      <w:r w:rsidRPr="00D94FF3">
        <w:t>crash</w:t>
      </w:r>
      <w:r w:rsidRPr="00D94FF3">
        <w:t>导致</w:t>
      </w:r>
      <w:r w:rsidRPr="00D94FF3">
        <w:rPr>
          <w:rFonts w:hint="default"/>
        </w:rPr>
        <w:t>ANR</w:t>
      </w:r>
    </w:p>
    <w:p w:rsidR="00BB6B56" w:rsidRPr="00D94FF3" w:rsidRDefault="00BB6B56" w:rsidP="00BB6B56">
      <w:pPr>
        <w:rPr>
          <w:rFonts w:hint="default"/>
        </w:rPr>
      </w:pPr>
      <w:r w:rsidRPr="00D94FF3">
        <w:t>【特征】这一类问题，在</w:t>
      </w:r>
      <w:r w:rsidRPr="00D94FF3">
        <w:t>CPU</w:t>
      </w:r>
      <w:r w:rsidRPr="00D94FF3">
        <w:t>统计数据中，可以看到</w:t>
      </w:r>
      <w:r w:rsidRPr="00D94FF3">
        <w:t>s</w:t>
      </w:r>
      <w:r w:rsidRPr="00D94FF3">
        <w:rPr>
          <w:rFonts w:hint="default"/>
        </w:rPr>
        <w:t>ystem_server</w:t>
      </w:r>
      <w:r w:rsidRPr="00D94FF3">
        <w:t>进程</w:t>
      </w:r>
      <w:r w:rsidRPr="00D94FF3">
        <w:rPr>
          <w:rFonts w:hint="default"/>
        </w:rPr>
        <w:t>的占用较高</w:t>
      </w:r>
      <w:r w:rsidRPr="00D94FF3">
        <w:t>；查看发生</w:t>
      </w:r>
      <w:r w:rsidRPr="00D94FF3">
        <w:t>ANR</w:t>
      </w:r>
      <w:r w:rsidRPr="00D94FF3">
        <w:t>进程的主线程</w:t>
      </w:r>
      <w:r w:rsidRPr="00D94FF3">
        <w:t>trace</w:t>
      </w:r>
      <w:r w:rsidRPr="00D94FF3">
        <w:t>，可以没有明显</w:t>
      </w:r>
      <w:r w:rsidRPr="00D94FF3">
        <w:rPr>
          <w:rFonts w:hint="default"/>
        </w:rPr>
        <w:t>异常</w:t>
      </w:r>
      <w:r w:rsidRPr="00D94FF3">
        <w:t>的情况。</w:t>
      </w:r>
    </w:p>
    <w:p w:rsidR="00BB6B56" w:rsidRPr="00D94FF3" w:rsidRDefault="00BB6B56" w:rsidP="00BB6B56">
      <w:pPr>
        <w:rPr>
          <w:rFonts w:hint="default"/>
        </w:rPr>
      </w:pPr>
      <w:r w:rsidRPr="00D94FF3">
        <w:t>【实例分析】</w:t>
      </w:r>
      <w:hyperlink r:id="rId30" w:history="1">
        <w:r w:rsidR="00287442" w:rsidRPr="00D94FF3">
          <w:t>Bug 1387490</w:t>
        </w:r>
      </w:hyperlink>
      <w:r w:rsidR="00287442" w:rsidRPr="00D94FF3">
        <w:t> - [11.13 h][BM&amp;CI][monkey</w:t>
      </w:r>
      <w:r w:rsidR="00287442" w:rsidRPr="00D94FF3">
        <w:t>首错</w:t>
      </w:r>
      <w:r w:rsidR="00287442" w:rsidRPr="00D94FF3">
        <w:t>][android11.0_sharkL3-WTWD]monkey</w:t>
      </w:r>
      <w:r w:rsidR="00287442" w:rsidRPr="00D94FF3">
        <w:t>测试中</w:t>
      </w:r>
      <w:r w:rsidR="00287442" w:rsidRPr="00D94FF3">
        <w:t xml:space="preserve">com.android.launcher3 </w:t>
      </w:r>
      <w:r w:rsidR="00287442" w:rsidRPr="00D94FF3">
        <w:t>出现</w:t>
      </w:r>
      <w:r w:rsidR="00287442" w:rsidRPr="00D94FF3">
        <w:t>ANR</w:t>
      </w:r>
      <w:r w:rsidR="00287442" w:rsidRPr="00D94FF3">
        <w:t>问题（</w:t>
      </w:r>
      <w:r w:rsidR="00287442" w:rsidRPr="00D94FF3">
        <w:t>PID: 1720</w:t>
      </w:r>
      <w:r w:rsidR="00287442" w:rsidRPr="00D94FF3">
        <w:t>累计出现</w:t>
      </w:r>
      <w:r w:rsidR="00287442" w:rsidRPr="00D94FF3">
        <w:t>16</w:t>
      </w:r>
      <w:r w:rsidR="00287442" w:rsidRPr="00D94FF3">
        <w:t>次）</w:t>
      </w:r>
      <w:r w:rsidRPr="00D94FF3">
        <w:t> </w:t>
      </w:r>
    </w:p>
    <w:bookmarkEnd w:id="45"/>
    <w:bookmarkEnd w:id="46"/>
    <w:p w:rsidR="002102B8" w:rsidRDefault="00454271" w:rsidP="002102B8">
      <w:pPr>
        <w:rPr>
          <w:rFonts w:hint="default"/>
        </w:rPr>
      </w:pPr>
      <w:r>
        <w:t>忽略</w:t>
      </w:r>
      <w:r>
        <w:rPr>
          <w:rFonts w:hint="default"/>
        </w:rPr>
        <w:t>了</w:t>
      </w:r>
      <w:r>
        <w:rPr>
          <w:rFonts w:hint="default"/>
        </w:rPr>
        <w:t>ANR</w:t>
      </w:r>
      <w:r>
        <w:rPr>
          <w:rFonts w:hint="default"/>
        </w:rPr>
        <w:t>时间点，</w:t>
      </w:r>
      <w:r>
        <w:rPr>
          <w:rFonts w:hint="default"/>
        </w:rPr>
        <w:t>CPU</w:t>
      </w:r>
      <w:r>
        <w:rPr>
          <w:rFonts w:hint="default"/>
        </w:rPr>
        <w:t>负载情况，</w:t>
      </w:r>
      <w:r>
        <w:t>trace.log</w:t>
      </w:r>
      <w:r>
        <w:t>几</w:t>
      </w:r>
      <w:r>
        <w:t>log</w:t>
      </w:r>
      <w:r>
        <w:t>分析</w:t>
      </w:r>
      <w:r>
        <w:rPr>
          <w:rFonts w:hint="default"/>
        </w:rPr>
        <w:t>点</w:t>
      </w:r>
      <w:r>
        <w:t>，</w:t>
      </w:r>
      <w:r>
        <w:rPr>
          <w:rFonts w:hint="default"/>
        </w:rPr>
        <w:t>直接列出关键点。此问题</w:t>
      </w:r>
      <w:r>
        <w:t>关注</w:t>
      </w:r>
      <w:r>
        <w:rPr>
          <w:rFonts w:hint="default"/>
        </w:rPr>
        <w:t>的</w:t>
      </w:r>
      <w:r>
        <w:t>点</w:t>
      </w:r>
      <w:r>
        <w:rPr>
          <w:rFonts w:hint="default"/>
        </w:rPr>
        <w:t>是焦点窗口切换。</w:t>
      </w:r>
    </w:p>
    <w:tbl>
      <w:tblPr>
        <w:tblStyle w:val="a8"/>
        <w:tblW w:w="0" w:type="auto"/>
        <w:tblLook w:val="04A0" w:firstRow="1" w:lastRow="0" w:firstColumn="1" w:lastColumn="0" w:noHBand="0" w:noVBand="1"/>
      </w:tblPr>
      <w:tblGrid>
        <w:gridCol w:w="9629"/>
      </w:tblGrid>
      <w:tr w:rsidR="00454271" w:rsidTr="00454271">
        <w:tc>
          <w:tcPr>
            <w:tcW w:w="9629" w:type="dxa"/>
          </w:tcPr>
          <w:p w:rsidR="00454271" w:rsidRPr="00D94FF3" w:rsidRDefault="00454271" w:rsidP="00D94FF3">
            <w:pPr>
              <w:widowControl/>
              <w:jc w:val="left"/>
              <w:rPr>
                <w:rFonts w:hint="default"/>
              </w:rPr>
            </w:pPr>
            <w:r w:rsidRPr="00D94FF3">
              <w:t>S381A55  08-11 13:36:11.796  1053  2314 I WindowManager: Input focus has changed to Window{592637d u0 com.android.camera2/com.android.camera.CameraLauncher}</w:t>
            </w:r>
          </w:p>
          <w:p w:rsidR="00454271" w:rsidRPr="00D94FF3" w:rsidRDefault="00454271" w:rsidP="00D94FF3">
            <w:pPr>
              <w:widowControl/>
              <w:jc w:val="left"/>
              <w:rPr>
                <w:rFonts w:hint="default"/>
              </w:rPr>
            </w:pPr>
            <w:r w:rsidRPr="00D94FF3">
              <w:t>S381B10  08-11 13:36:12.031  1053  2333 I WindowManager: Input focus has changed to null</w:t>
            </w:r>
          </w:p>
          <w:p w:rsidR="00454271" w:rsidRPr="00D94FF3" w:rsidRDefault="00454271" w:rsidP="00D94FF3">
            <w:pPr>
              <w:widowControl/>
              <w:jc w:val="left"/>
              <w:rPr>
                <w:rFonts w:hint="default"/>
              </w:rPr>
            </w:pPr>
            <w:r w:rsidRPr="00D94FF3">
              <w:t>S38220D  08-11 13:36:24.890  1053  1300 I WindowManager: Input focus has changed to Window{9cabca6 u0 com.android.launcher3/com.android.searchlauncher.SearchLauncher}</w:t>
            </w:r>
          </w:p>
          <w:p w:rsidR="00454271" w:rsidRPr="00454271" w:rsidRDefault="00454271" w:rsidP="00D94FF3">
            <w:pPr>
              <w:widowControl/>
              <w:jc w:val="left"/>
              <w:rPr>
                <w:rFonts w:hint="default"/>
              </w:rPr>
            </w:pPr>
            <w:r>
              <w:lastRenderedPageBreak/>
              <w:t>从</w:t>
            </w:r>
            <w:r>
              <w:rPr>
                <w:rFonts w:hint="default"/>
              </w:rPr>
              <w:t>焦点窗口的切换打印看是从</w:t>
            </w:r>
            <w:r w:rsidRPr="00D94FF3">
              <w:t>CameraLauncher</w:t>
            </w:r>
            <w:r w:rsidRPr="00D94FF3">
              <w:t>窗口</w:t>
            </w:r>
            <w:r w:rsidRPr="00D94FF3">
              <w:rPr>
                <w:rFonts w:hint="default"/>
              </w:rPr>
              <w:t>切换到</w:t>
            </w:r>
            <w:r w:rsidRPr="00D94FF3">
              <w:t>SearchLauncher</w:t>
            </w:r>
            <w:r w:rsidRPr="00D94FF3">
              <w:t>窗口</w:t>
            </w:r>
          </w:p>
        </w:tc>
      </w:tr>
    </w:tbl>
    <w:p w:rsidR="00454271" w:rsidRDefault="00454271" w:rsidP="002102B8">
      <w:pPr>
        <w:rPr>
          <w:rFonts w:hint="default"/>
        </w:rPr>
      </w:pPr>
      <w:r>
        <w:lastRenderedPageBreak/>
        <w:t>再</w:t>
      </w:r>
      <w:r>
        <w:rPr>
          <w:rFonts w:hint="default"/>
        </w:rPr>
        <w:t>结合</w:t>
      </w:r>
      <w:r>
        <w:rPr>
          <w:rFonts w:hint="default"/>
        </w:rPr>
        <w:t>ANR</w:t>
      </w:r>
      <w:r>
        <w:rPr>
          <w:rFonts w:hint="default"/>
        </w:rPr>
        <w:t>前进程的执行情况，</w:t>
      </w:r>
      <w:r>
        <w:t>看到</w:t>
      </w:r>
      <w:r>
        <w:rPr>
          <w:rFonts w:hint="default"/>
        </w:rPr>
        <w:t>了</w:t>
      </w:r>
      <w:r>
        <w:t xml:space="preserve">camera </w:t>
      </w:r>
      <w:r>
        <w:rPr>
          <w:rFonts w:hint="default"/>
        </w:rPr>
        <w:t>crash</w:t>
      </w:r>
    </w:p>
    <w:tbl>
      <w:tblPr>
        <w:tblStyle w:val="a8"/>
        <w:tblW w:w="0" w:type="auto"/>
        <w:tblLook w:val="04A0" w:firstRow="1" w:lastRow="0" w:firstColumn="1" w:lastColumn="0" w:noHBand="0" w:noVBand="1"/>
      </w:tblPr>
      <w:tblGrid>
        <w:gridCol w:w="9629"/>
      </w:tblGrid>
      <w:tr w:rsidR="00454271" w:rsidTr="00454271">
        <w:tc>
          <w:tcPr>
            <w:tcW w:w="9629" w:type="dxa"/>
          </w:tcPr>
          <w:p w:rsidR="00454271" w:rsidRPr="00454271" w:rsidRDefault="00454271" w:rsidP="004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54271">
              <w:rPr>
                <w:rFonts w:ascii="Courier New" w:hAnsi="Courier New" w:cs="Courier New"/>
                <w:color w:val="000000"/>
                <w:kern w:val="0"/>
                <w:sz w:val="27"/>
                <w:szCs w:val="27"/>
              </w:rPr>
              <w:t>M381AE7  08-11 13:36:11.991  8049  8049 V CAM_CameraActivity Drea: onConfigurationChanged</w:t>
            </w:r>
          </w:p>
          <w:p w:rsidR="00454271" w:rsidRPr="00454271" w:rsidRDefault="00454271" w:rsidP="004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54271">
              <w:rPr>
                <w:rFonts w:ascii="Courier New" w:hAnsi="Courier New" w:cs="Courier New"/>
                <w:color w:val="000000"/>
                <w:kern w:val="0"/>
                <w:sz w:val="27"/>
                <w:szCs w:val="27"/>
              </w:rPr>
              <w:t>M381AE8  08-11 13:36:11.993   732  1874 E CameraService: supportsCameraApi: Unknown camera ID 1</w:t>
            </w:r>
          </w:p>
          <w:p w:rsidR="00454271" w:rsidRPr="00454271" w:rsidRDefault="00454271" w:rsidP="004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54271">
              <w:rPr>
                <w:rFonts w:ascii="Courier New" w:hAnsi="Courier New" w:cs="Courier New"/>
                <w:color w:val="000000"/>
                <w:kern w:val="0"/>
                <w:sz w:val="27"/>
                <w:szCs w:val="27"/>
              </w:rPr>
              <w:t>M381AE9  08-11 13:36:11.995  8049  8049 D AndroidRuntime: Shutting down VM</w:t>
            </w:r>
          </w:p>
          <w:p w:rsidR="00454271" w:rsidRPr="00454271" w:rsidRDefault="00454271" w:rsidP="004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54271">
              <w:rPr>
                <w:rFonts w:ascii="Courier New" w:hAnsi="Courier New" w:cs="Courier New"/>
                <w:color w:val="000000"/>
                <w:kern w:val="0"/>
                <w:sz w:val="27"/>
                <w:szCs w:val="27"/>
              </w:rPr>
              <w:t>C381AEA  08-11 13:36:11.997  8049  8049 E AndroidRuntime: FATAL EXCEPTION: main</w:t>
            </w:r>
          </w:p>
          <w:p w:rsidR="00454271" w:rsidRPr="00454271" w:rsidRDefault="00454271" w:rsidP="004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54271">
              <w:rPr>
                <w:rFonts w:ascii="Courier New" w:hAnsi="Courier New" w:cs="Courier New"/>
                <w:color w:val="000000"/>
                <w:kern w:val="0"/>
                <w:sz w:val="27"/>
                <w:szCs w:val="27"/>
              </w:rPr>
              <w:t>C381AEA  08-11 13:36:11.997  8049  8049 E AndroidRuntime: Process: com.android.camera2, PID: 8049</w:t>
            </w:r>
          </w:p>
          <w:p w:rsidR="00454271" w:rsidRPr="00454271" w:rsidRDefault="00454271" w:rsidP="004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54271">
              <w:rPr>
                <w:rFonts w:ascii="Courier New" w:hAnsi="Courier New" w:cs="Courier New"/>
                <w:color w:val="000000"/>
                <w:kern w:val="0"/>
                <w:sz w:val="27"/>
                <w:szCs w:val="27"/>
              </w:rPr>
              <w:t>C381AEA  08-11 13:36:11.997  8049  8049 E AndroidRuntime: java.lang.IllegalArgumentException: supportsCameraApi:2342: Unknown camera ID 1</w:t>
            </w:r>
          </w:p>
          <w:p w:rsidR="00454271" w:rsidRPr="00454271" w:rsidRDefault="00454271" w:rsidP="004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454271">
              <w:rPr>
                <w:rFonts w:ascii="Courier New" w:hAnsi="Courier New" w:cs="Courier New"/>
                <w:color w:val="000000"/>
                <w:kern w:val="0"/>
                <w:sz w:val="27"/>
                <w:szCs w:val="27"/>
              </w:rPr>
              <w:t xml:space="preserve">C381AEA  08-11 13:36:11.997  8049  8049 E AndroidRuntime: </w:t>
            </w:r>
            <w:r w:rsidRPr="00454271">
              <w:rPr>
                <w:rFonts w:ascii="Courier New" w:hAnsi="Courier New" w:cs="Courier New"/>
                <w:color w:val="000000"/>
                <w:kern w:val="0"/>
                <w:sz w:val="27"/>
                <w:szCs w:val="27"/>
              </w:rPr>
              <w:tab/>
              <w:t>at android.hardware.camera2.CameraManager.throwAsPublicException(CameraManager.java:1001)</w:t>
            </w:r>
          </w:p>
          <w:p w:rsidR="00454271" w:rsidRPr="00454271" w:rsidRDefault="00454271" w:rsidP="004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454271">
              <w:rPr>
                <w:rFonts w:ascii="Courier New" w:hAnsi="Courier New" w:cs="Courier New"/>
                <w:color w:val="000000"/>
                <w:kern w:val="0"/>
                <w:sz w:val="27"/>
                <w:szCs w:val="27"/>
              </w:rPr>
              <w:t xml:space="preserve">C381AEA  08-11 13:36:11.997  8049  8049 E AndroidRuntime: </w:t>
            </w:r>
            <w:r w:rsidRPr="00454271">
              <w:rPr>
                <w:rFonts w:ascii="Courier New" w:hAnsi="Courier New" w:cs="Courier New"/>
                <w:color w:val="000000"/>
                <w:kern w:val="0"/>
                <w:sz w:val="27"/>
                <w:szCs w:val="27"/>
              </w:rPr>
              <w:tab/>
              <w:t>at android.hardware.camera2.CameraManager.getCameraCharacteristics(CameraManager.java:449)</w:t>
            </w:r>
          </w:p>
        </w:tc>
      </w:tr>
    </w:tbl>
    <w:p w:rsidR="00454271" w:rsidRPr="00D94FF3" w:rsidRDefault="00454271" w:rsidP="00D94FF3">
      <w:pPr>
        <w:rPr>
          <w:rFonts w:hint="default"/>
        </w:rPr>
      </w:pPr>
      <w:r w:rsidRPr="00D94FF3">
        <w:t>得出</w:t>
      </w:r>
      <w:r w:rsidRPr="00D94FF3">
        <w:rPr>
          <w:rFonts w:hint="default"/>
        </w:rPr>
        <w:t>结论：</w:t>
      </w:r>
      <w:r w:rsidRPr="00D94FF3">
        <w:t>系统整体负载不大，焦点刚切换到</w:t>
      </w:r>
      <w:r w:rsidRPr="00D94FF3">
        <w:t>camera</w:t>
      </w:r>
      <w:r w:rsidRPr="00D94FF3">
        <w:t>，出现了</w:t>
      </w:r>
      <w:r w:rsidRPr="00D94FF3">
        <w:t>camera crash</w:t>
      </w:r>
      <w:r w:rsidRPr="00D94FF3">
        <w:t>，后面窗口没能及时切换到</w:t>
      </w:r>
      <w:r w:rsidRPr="00D94FF3">
        <w:t>launcher</w:t>
      </w:r>
      <w:r w:rsidRPr="00D94FF3">
        <w:t>导致的</w:t>
      </w:r>
      <w:r w:rsidRPr="00D94FF3">
        <w:t>ANR</w:t>
      </w:r>
      <w:r w:rsidRPr="00D94FF3">
        <w:t>，需要</w:t>
      </w:r>
      <w:r w:rsidRPr="00D94FF3">
        <w:t>camera</w:t>
      </w:r>
      <w:r w:rsidRPr="00D94FF3">
        <w:t>处理下</w:t>
      </w:r>
      <w:r w:rsidRPr="00D94FF3">
        <w:t>camera crash</w:t>
      </w:r>
      <w:r w:rsidRPr="00D94FF3">
        <w:t>问题。</w:t>
      </w:r>
    </w:p>
    <w:p w:rsidR="00454271" w:rsidRPr="00454271" w:rsidRDefault="00275D71" w:rsidP="00D94FF3">
      <w:pPr>
        <w:pStyle w:val="22"/>
        <w:ind w:left="0"/>
        <w:rPr>
          <w:rFonts w:hint="default"/>
          <w:lang w:eastAsia="zh-CN"/>
        </w:rPr>
      </w:pPr>
      <w:bookmarkStart w:id="47" w:name="_Toc49524682"/>
      <w:r>
        <w:rPr>
          <w:rFonts w:hint="default"/>
          <w:lang w:eastAsia="zh-CN"/>
        </w:rPr>
        <w:t>i</w:t>
      </w:r>
      <w:r>
        <w:rPr>
          <w:lang w:eastAsia="zh-CN"/>
        </w:rPr>
        <w:t>owait</w:t>
      </w:r>
      <w:r>
        <w:rPr>
          <w:lang w:eastAsia="zh-CN"/>
        </w:rPr>
        <w:t>占用</w:t>
      </w:r>
      <w:r>
        <w:rPr>
          <w:rFonts w:hint="default"/>
          <w:lang w:eastAsia="zh-CN"/>
        </w:rPr>
        <w:t>高</w:t>
      </w:r>
      <w:bookmarkEnd w:id="47"/>
    </w:p>
    <w:p w:rsidR="00275D71" w:rsidRPr="00D94FF3" w:rsidRDefault="00275D71" w:rsidP="00275D71">
      <w:pPr>
        <w:rPr>
          <w:rFonts w:hint="default"/>
        </w:rPr>
      </w:pPr>
      <w:r w:rsidRPr="00D94FF3">
        <w:t>【类型描述】</w:t>
      </w:r>
      <w:r w:rsidRPr="00D94FF3">
        <w:t>i</w:t>
      </w:r>
      <w:r w:rsidRPr="00D94FF3">
        <w:rPr>
          <w:rFonts w:hint="default"/>
        </w:rPr>
        <w:t>owait</w:t>
      </w:r>
      <w:r w:rsidRPr="00D94FF3">
        <w:t>占用</w:t>
      </w:r>
      <w:r w:rsidRPr="00D94FF3">
        <w:rPr>
          <w:rFonts w:hint="default"/>
        </w:rPr>
        <w:t>高</w:t>
      </w:r>
      <w:r w:rsidRPr="00D94FF3">
        <w:t>导致</w:t>
      </w:r>
      <w:r w:rsidRPr="00D94FF3">
        <w:rPr>
          <w:rFonts w:hint="default"/>
        </w:rPr>
        <w:t>ANR</w:t>
      </w:r>
    </w:p>
    <w:p w:rsidR="00275D71" w:rsidRPr="00D94FF3" w:rsidRDefault="00275D71" w:rsidP="00275D71">
      <w:pPr>
        <w:rPr>
          <w:rFonts w:hint="default"/>
        </w:rPr>
      </w:pPr>
      <w:r w:rsidRPr="00D94FF3">
        <w:t>【特征】这一类问题，在</w:t>
      </w:r>
      <w:r w:rsidRPr="00D94FF3">
        <w:t>dumpstate</w:t>
      </w:r>
      <w:r w:rsidRPr="00D94FF3">
        <w:t>打印</w:t>
      </w:r>
      <w:r w:rsidRPr="00D94FF3">
        <w:rPr>
          <w:rFonts w:hint="default"/>
        </w:rPr>
        <w:t>的</w:t>
      </w:r>
      <w:r w:rsidRPr="00D94FF3">
        <w:t>CPU</w:t>
      </w:r>
      <w:r w:rsidRPr="00D94FF3">
        <w:t>统计数据中，可以看到几个核</w:t>
      </w:r>
      <w:r w:rsidRPr="00D94FF3">
        <w:rPr>
          <w:rFonts w:hint="default"/>
        </w:rPr>
        <w:t>idle,user,system</w:t>
      </w:r>
      <w:r w:rsidRPr="00D94FF3">
        <w:t>占用不高</w:t>
      </w:r>
      <w:r w:rsidRPr="00D94FF3">
        <w:rPr>
          <w:rFonts w:hint="default"/>
        </w:rPr>
        <w:t>，</w:t>
      </w:r>
      <w:r w:rsidRPr="00D94FF3">
        <w:t>iowait</w:t>
      </w:r>
      <w:r w:rsidRPr="00D94FF3">
        <w:t>占用都</w:t>
      </w:r>
      <w:r w:rsidRPr="00D94FF3">
        <w:rPr>
          <w:rFonts w:hint="default"/>
        </w:rPr>
        <w:t>超过</w:t>
      </w:r>
      <w:r w:rsidRPr="00D94FF3">
        <w:rPr>
          <w:rFonts w:hint="default"/>
        </w:rPr>
        <w:t>50%</w:t>
      </w:r>
      <w:r w:rsidRPr="00D94FF3">
        <w:t>；查看发生</w:t>
      </w:r>
      <w:r w:rsidRPr="00D94FF3">
        <w:t>ANR</w:t>
      </w:r>
      <w:r w:rsidRPr="00D94FF3">
        <w:t>进程的主线程</w:t>
      </w:r>
      <w:r w:rsidRPr="00D94FF3">
        <w:t>trace</w:t>
      </w:r>
      <w:r w:rsidRPr="00D94FF3">
        <w:t>，可以没有明显</w:t>
      </w:r>
      <w:r w:rsidRPr="00D94FF3">
        <w:rPr>
          <w:rFonts w:hint="default"/>
        </w:rPr>
        <w:t>异常</w:t>
      </w:r>
      <w:r w:rsidRPr="00D94FF3">
        <w:t>的情况。</w:t>
      </w:r>
    </w:p>
    <w:p w:rsidR="00A43606" w:rsidRPr="00D94FF3" w:rsidRDefault="00275D71" w:rsidP="00A43606">
      <w:pPr>
        <w:rPr>
          <w:rFonts w:hint="default"/>
        </w:rPr>
      </w:pPr>
      <w:r w:rsidRPr="00D94FF3">
        <w:t>【实例分析】</w:t>
      </w:r>
      <w:r w:rsidR="00A43606" w:rsidRPr="00D94FF3">
        <w:t>Bug 1389353 - [PSST][Android11] [Sharkl3][3G][WTWD][</w:t>
      </w:r>
      <w:r w:rsidR="00A43606" w:rsidRPr="00D94FF3">
        <w:t>推荐</w:t>
      </w:r>
      <w:r w:rsidR="00A43606" w:rsidRPr="00D94FF3">
        <w:t>]monkey</w:t>
      </w:r>
      <w:r w:rsidR="00A43606" w:rsidRPr="00D94FF3">
        <w:t>测试</w:t>
      </w:r>
      <w:r w:rsidR="00A43606" w:rsidRPr="00D94FF3">
        <w:t>,#3707</w:t>
      </w:r>
      <w:r w:rsidR="00A43606" w:rsidRPr="00D94FF3">
        <w:t>测试</w:t>
      </w:r>
      <w:r w:rsidR="00A43606" w:rsidRPr="00D94FF3">
        <w:t>5.58</w:t>
      </w:r>
      <w:r w:rsidR="00A43606" w:rsidRPr="00D94FF3">
        <w:t>小时出现</w:t>
      </w:r>
      <w:r w:rsidR="00A43606" w:rsidRPr="00D94FF3">
        <w:t xml:space="preserve">ANR in com.android.contacts </w:t>
      </w:r>
    </w:p>
    <w:p w:rsidR="00275D71" w:rsidRPr="00D94FF3" w:rsidRDefault="00A43606" w:rsidP="00A43606">
      <w:pPr>
        <w:rPr>
          <w:rFonts w:hint="default"/>
        </w:rPr>
      </w:pPr>
      <w:r w:rsidRPr="00D94FF3">
        <w:t>(com.android.contacts/.quickcontact.QuickContactActivity),1/8(</w:t>
      </w:r>
      <w:r w:rsidRPr="00D94FF3">
        <w:t>台</w:t>
      </w:r>
      <w:r w:rsidRPr="00D94FF3">
        <w:t>)</w:t>
      </w:r>
      <w:r w:rsidRPr="00D94FF3">
        <w:t>累计出现</w:t>
      </w:r>
      <w:r w:rsidRPr="00D94FF3">
        <w:t>2</w:t>
      </w:r>
      <w:r w:rsidRPr="00D94FF3">
        <w:t>次</w:t>
      </w:r>
      <w:r w:rsidR="00275D71" w:rsidRPr="00D94FF3">
        <w:t> </w:t>
      </w:r>
    </w:p>
    <w:p w:rsidR="000A4224" w:rsidRDefault="000A4224" w:rsidP="000A4224">
      <w:pPr>
        <w:rPr>
          <w:rFonts w:hint="default"/>
        </w:rPr>
      </w:pPr>
      <w:r>
        <w:t>该</w:t>
      </w:r>
      <w:r>
        <w:rPr>
          <w:rFonts w:hint="default"/>
        </w:rPr>
        <w:t>分析过程</w:t>
      </w:r>
      <w:r>
        <w:t>忽略</w:t>
      </w:r>
      <w:r>
        <w:rPr>
          <w:rFonts w:hint="default"/>
        </w:rPr>
        <w:t>了</w:t>
      </w:r>
      <w:r>
        <w:rPr>
          <w:rFonts w:hint="default"/>
        </w:rPr>
        <w:t>ANR</w:t>
      </w:r>
      <w:r>
        <w:rPr>
          <w:rFonts w:hint="default"/>
        </w:rPr>
        <w:t>时间点，</w:t>
      </w:r>
      <w:r>
        <w:t>trace.log</w:t>
      </w:r>
      <w:r>
        <w:t>几</w:t>
      </w:r>
      <w:r>
        <w:t>log</w:t>
      </w:r>
      <w:r>
        <w:t>分析</w:t>
      </w:r>
      <w:r>
        <w:rPr>
          <w:rFonts w:hint="default"/>
        </w:rPr>
        <w:t>点</w:t>
      </w:r>
      <w:r>
        <w:t>，</w:t>
      </w:r>
      <w:r>
        <w:rPr>
          <w:rFonts w:hint="default"/>
        </w:rPr>
        <w:t>直接列出关键点。此问题</w:t>
      </w:r>
      <w:r>
        <w:t>关注</w:t>
      </w:r>
      <w:r>
        <w:rPr>
          <w:rFonts w:hint="default"/>
        </w:rPr>
        <w:t>的</w:t>
      </w:r>
      <w:r>
        <w:t>点</w:t>
      </w:r>
      <w:r>
        <w:rPr>
          <w:rFonts w:hint="default"/>
        </w:rPr>
        <w:t>是</w:t>
      </w:r>
      <w:r>
        <w:t>i</w:t>
      </w:r>
      <w:r>
        <w:rPr>
          <w:rFonts w:hint="default"/>
        </w:rPr>
        <w:t>owait</w:t>
      </w:r>
      <w:r>
        <w:t>占用</w:t>
      </w:r>
      <w:r>
        <w:rPr>
          <w:rFonts w:hint="default"/>
        </w:rPr>
        <w:t>高。</w:t>
      </w:r>
    </w:p>
    <w:p w:rsidR="00BB6B56" w:rsidRDefault="00395B0C" w:rsidP="002102B8">
      <w:pPr>
        <w:rPr>
          <w:rFonts w:hint="default"/>
        </w:rPr>
      </w:pPr>
      <w:r>
        <w:rPr>
          <w:rFonts w:hint="default"/>
        </w:rPr>
        <w:t>S</w:t>
      </w:r>
      <w:r>
        <w:t>ystem.</w:t>
      </w:r>
      <w:r>
        <w:rPr>
          <w:rFonts w:hint="default"/>
        </w:rPr>
        <w:t>log</w:t>
      </w:r>
    </w:p>
    <w:tbl>
      <w:tblPr>
        <w:tblStyle w:val="a8"/>
        <w:tblW w:w="0" w:type="auto"/>
        <w:tblLook w:val="04A0" w:firstRow="1" w:lastRow="0" w:firstColumn="1" w:lastColumn="0" w:noHBand="0" w:noVBand="1"/>
      </w:tblPr>
      <w:tblGrid>
        <w:gridCol w:w="9629"/>
      </w:tblGrid>
      <w:tr w:rsidR="00395B0C" w:rsidTr="00395B0C">
        <w:tc>
          <w:tcPr>
            <w:tcW w:w="9629" w:type="dxa"/>
          </w:tcPr>
          <w:p w:rsidR="00395B0C" w:rsidRPr="00395B0C" w:rsidRDefault="00395B0C" w:rsidP="0039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95B0C">
              <w:rPr>
                <w:rFonts w:ascii="Courier New" w:hAnsi="Courier New" w:cs="Courier New"/>
                <w:color w:val="000000"/>
                <w:kern w:val="0"/>
                <w:sz w:val="27"/>
                <w:szCs w:val="27"/>
              </w:rPr>
              <w:t xml:space="preserve">S939399  08-12 21:49:48.617 10191 10191 D dumpstate:  -1-          IDLE     USER   SYSTEM     NICE   IOWAIT      IRQ  SOFTIRQ    </w:t>
            </w:r>
            <w:r w:rsidRPr="00395B0C">
              <w:rPr>
                <w:rFonts w:ascii="Courier New" w:hAnsi="Courier New" w:cs="Courier New"/>
                <w:color w:val="000000"/>
                <w:kern w:val="0"/>
                <w:sz w:val="27"/>
                <w:szCs w:val="27"/>
              </w:rPr>
              <w:lastRenderedPageBreak/>
              <w:t>STEAL    TOTAL |     CTXT_SWITCH        FG_FAULT    FG_MAJ_FAULT</w:t>
            </w:r>
          </w:p>
          <w:p w:rsidR="00395B0C" w:rsidRPr="00395B0C" w:rsidRDefault="00395B0C" w:rsidP="0039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95B0C">
              <w:rPr>
                <w:rFonts w:ascii="Courier New" w:hAnsi="Courier New" w:cs="Courier New"/>
                <w:color w:val="000000"/>
                <w:kern w:val="0"/>
                <w:sz w:val="27"/>
                <w:szCs w:val="27"/>
              </w:rPr>
              <w:t>S93939A  08-12 21:49:48.618 10191 10191 D dumpstate:  cpu0(1):    0.00%    5.80%   16.70%    1.60%   72.70%    2.00%    1.30%    0.00%  100.00% |           25836           13229            3502</w:t>
            </w:r>
          </w:p>
          <w:p w:rsidR="00395B0C" w:rsidRPr="00395B0C" w:rsidRDefault="00395B0C" w:rsidP="0039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95B0C">
              <w:rPr>
                <w:rFonts w:ascii="Courier New" w:hAnsi="Courier New" w:cs="Courier New"/>
                <w:color w:val="000000"/>
                <w:kern w:val="0"/>
                <w:sz w:val="27"/>
                <w:szCs w:val="27"/>
              </w:rPr>
              <w:t>S93939B  08-12 21:49:48.618 10191 10191 D dumpstate:  cpu1(1):    0.00%    5.90%   14.10%    0.40%   78.10%    0.80%    0.80%    0.00%  100.00% |           15680            6722            1710</w:t>
            </w:r>
          </w:p>
          <w:p w:rsidR="00395B0C" w:rsidRPr="00395B0C" w:rsidRDefault="00395B0C" w:rsidP="0039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95B0C">
              <w:rPr>
                <w:rFonts w:ascii="Courier New" w:hAnsi="Courier New" w:cs="Courier New"/>
                <w:color w:val="000000"/>
                <w:kern w:val="0"/>
                <w:sz w:val="27"/>
                <w:szCs w:val="27"/>
              </w:rPr>
              <w:t>S93939C  08-12 21:49:48.618 10191 10191 D dumpstate:  cpu2(1):    0.00%    4.60%   12.30%    0.50%   81.20%    0.60%    0.60%    0.00%  100.00% |           12890            3948            2258</w:t>
            </w:r>
          </w:p>
          <w:p w:rsidR="00395B0C" w:rsidRPr="00395B0C" w:rsidRDefault="00395B0C" w:rsidP="0039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395B0C">
              <w:rPr>
                <w:rFonts w:ascii="Courier New" w:hAnsi="Courier New" w:cs="Courier New"/>
                <w:color w:val="000000"/>
                <w:kern w:val="0"/>
                <w:sz w:val="27"/>
                <w:szCs w:val="27"/>
              </w:rPr>
              <w:t>S93939D  08-12 21:49:48.618 10191 10191 D dumpstate:  cpu3(1):    0.00%    4.80%   11.40%    1.20%   81.20%    0.70%    0.70%    0.00%  100.00% |            9564            6681            1206</w:t>
            </w:r>
          </w:p>
          <w:p w:rsidR="00395B0C" w:rsidRDefault="00395B0C" w:rsidP="00395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95B0C">
              <w:rPr>
                <w:rFonts w:ascii="Courier New" w:hAnsi="Courier New" w:cs="Courier New"/>
                <w:color w:val="000000"/>
                <w:kern w:val="0"/>
                <w:sz w:val="27"/>
                <w:szCs w:val="27"/>
              </w:rPr>
              <w:t xml:space="preserve">S93939E  08-12 21:49:48.618 10191 10191 D dumpstate:  </w:t>
            </w:r>
          </w:p>
        </w:tc>
      </w:tr>
    </w:tbl>
    <w:p w:rsidR="00BB6B56" w:rsidRPr="00395B0C" w:rsidRDefault="00395B0C" w:rsidP="00D94FF3">
      <w:pPr>
        <w:rPr>
          <w:rFonts w:hint="default"/>
        </w:rPr>
      </w:pPr>
      <w:r>
        <w:lastRenderedPageBreak/>
        <w:t>得出结论</w:t>
      </w:r>
      <w:r>
        <w:rPr>
          <w:rFonts w:hint="default"/>
        </w:rPr>
        <w:t>：</w:t>
      </w:r>
      <w:r>
        <w:t>系统负载</w:t>
      </w:r>
      <w:r>
        <w:rPr>
          <w:rFonts w:hint="default"/>
        </w:rPr>
        <w:t>idle</w:t>
      </w:r>
      <w:r>
        <w:t>剩余</w:t>
      </w:r>
      <w:r>
        <w:rPr>
          <w:rFonts w:hint="default"/>
        </w:rPr>
        <w:t>较少，</w:t>
      </w:r>
      <w:r>
        <w:t>user</w:t>
      </w:r>
      <w:r>
        <w:t>，</w:t>
      </w:r>
      <w:r>
        <w:t>system</w:t>
      </w:r>
      <w:r>
        <w:t>占用</w:t>
      </w:r>
      <w:r>
        <w:rPr>
          <w:rFonts w:hint="default"/>
        </w:rPr>
        <w:t>不高，</w:t>
      </w:r>
      <w:r>
        <w:t>iowait</w:t>
      </w:r>
      <w:r>
        <w:t>占用</w:t>
      </w:r>
      <w:r>
        <w:rPr>
          <w:rFonts w:hint="default"/>
        </w:rPr>
        <w:t>较高。</w:t>
      </w:r>
      <w:r>
        <w:t>另外</w:t>
      </w:r>
      <w:r>
        <w:rPr>
          <w:rFonts w:hint="default"/>
        </w:rPr>
        <w:t>就是</w:t>
      </w:r>
      <w:r>
        <w:t>包含</w:t>
      </w:r>
      <w:r w:rsidRPr="00D94FF3">
        <w:t>RippleForeground:</w:t>
      </w:r>
      <w:r>
        <w:t>关键字</w:t>
      </w:r>
      <w:r>
        <w:rPr>
          <w:rFonts w:hint="default"/>
        </w:rPr>
        <w:t>的</w:t>
      </w:r>
      <w:r>
        <w:t xml:space="preserve">log </w:t>
      </w:r>
      <w:r>
        <w:t>较多</w:t>
      </w:r>
      <w:r>
        <w:rPr>
          <w:rFonts w:hint="default"/>
        </w:rPr>
        <w:t>打印对</w:t>
      </w:r>
      <w:r>
        <w:t>io</w:t>
      </w:r>
      <w:r>
        <w:t>的</w:t>
      </w:r>
      <w:r>
        <w:rPr>
          <w:rFonts w:hint="default"/>
        </w:rPr>
        <w:t>影响。</w:t>
      </w:r>
    </w:p>
    <w:p w:rsidR="00BB6B56" w:rsidRDefault="00DB6CA0" w:rsidP="00D94FF3">
      <w:pPr>
        <w:pStyle w:val="22"/>
        <w:ind w:left="0"/>
        <w:rPr>
          <w:rFonts w:hint="default"/>
          <w:lang w:eastAsia="zh-CN"/>
        </w:rPr>
      </w:pPr>
      <w:bookmarkStart w:id="48" w:name="_Toc49524683"/>
      <w:r w:rsidRPr="00DB6CA0">
        <w:rPr>
          <w:rFonts w:hint="default"/>
          <w:lang w:eastAsia="zh-CN"/>
        </w:rPr>
        <w:t>log</w:t>
      </w:r>
      <w:r w:rsidRPr="00DB6CA0">
        <w:rPr>
          <w:lang w:eastAsia="zh-CN"/>
        </w:rPr>
        <w:t>过多打印对</w:t>
      </w:r>
      <w:r w:rsidRPr="00DB6CA0">
        <w:rPr>
          <w:rFonts w:hint="default"/>
          <w:lang w:eastAsia="zh-CN"/>
        </w:rPr>
        <w:t>系统的影响</w:t>
      </w:r>
      <w:bookmarkEnd w:id="48"/>
    </w:p>
    <w:p w:rsidR="00DB6CA0" w:rsidRPr="00D94FF3" w:rsidRDefault="00DB6CA0" w:rsidP="00DB6CA0">
      <w:pPr>
        <w:rPr>
          <w:rFonts w:hint="default"/>
        </w:rPr>
      </w:pPr>
      <w:r w:rsidRPr="00D94FF3">
        <w:t>【类型描述】某类</w:t>
      </w:r>
      <w:r w:rsidRPr="00D94FF3">
        <w:t>log</w:t>
      </w:r>
      <w:r w:rsidRPr="00D94FF3">
        <w:t>过多</w:t>
      </w:r>
      <w:r w:rsidRPr="00D94FF3">
        <w:rPr>
          <w:rFonts w:hint="default"/>
        </w:rPr>
        <w:t>打印</w:t>
      </w:r>
    </w:p>
    <w:p w:rsidR="00DB6CA0" w:rsidRPr="00D94FF3" w:rsidRDefault="00DB6CA0" w:rsidP="00DB6CA0">
      <w:pPr>
        <w:rPr>
          <w:rFonts w:hint="default"/>
        </w:rPr>
      </w:pPr>
      <w:r w:rsidRPr="00D94FF3">
        <w:t>【特征】这一类问题，</w:t>
      </w:r>
      <w:r w:rsidRPr="00D94FF3">
        <w:t>C</w:t>
      </w:r>
      <w:r w:rsidRPr="00D94FF3">
        <w:rPr>
          <w:rFonts w:hint="default"/>
        </w:rPr>
        <w:t>PU</w:t>
      </w:r>
      <w:r w:rsidRPr="00D94FF3">
        <w:t>整体</w:t>
      </w:r>
      <w:r w:rsidRPr="00D94FF3">
        <w:rPr>
          <w:rFonts w:hint="default"/>
        </w:rPr>
        <w:t>负载看不大，</w:t>
      </w:r>
      <w:r w:rsidRPr="00D94FF3">
        <w:rPr>
          <w:rFonts w:hint="default"/>
        </w:rPr>
        <w:t>ANR</w:t>
      </w:r>
      <w:r w:rsidRPr="00D94FF3">
        <w:rPr>
          <w:rFonts w:hint="default"/>
        </w:rPr>
        <w:t>统计信息是</w:t>
      </w:r>
      <w:r w:rsidRPr="00D94FF3">
        <w:t>log</w:t>
      </w:r>
      <w:r w:rsidRPr="00D94FF3">
        <w:rPr>
          <w:rFonts w:hint="default"/>
        </w:rPr>
        <w:t>d</w:t>
      </w:r>
      <w:r w:rsidRPr="00D94FF3">
        <w:t>和</w:t>
      </w:r>
      <w:r w:rsidRPr="00D94FF3">
        <w:t>adb</w:t>
      </w:r>
      <w:r w:rsidRPr="00D94FF3">
        <w:t>占用</w:t>
      </w:r>
      <w:r w:rsidRPr="00D94FF3">
        <w:rPr>
          <w:rFonts w:hint="default"/>
        </w:rPr>
        <w:t>负载高</w:t>
      </w:r>
      <w:r w:rsidRPr="00D94FF3">
        <w:t>；查看发生</w:t>
      </w:r>
      <w:r w:rsidRPr="00D94FF3">
        <w:t>ANR</w:t>
      </w:r>
      <w:r w:rsidRPr="00D94FF3">
        <w:t>进程的主线程</w:t>
      </w:r>
      <w:r w:rsidRPr="00D94FF3">
        <w:t>trace</w:t>
      </w:r>
      <w:r w:rsidRPr="00D94FF3">
        <w:t>没有明显</w:t>
      </w:r>
      <w:r w:rsidRPr="00D94FF3">
        <w:rPr>
          <w:rFonts w:hint="default"/>
        </w:rPr>
        <w:t>异常</w:t>
      </w:r>
      <w:r w:rsidRPr="00D94FF3">
        <w:t>的情况。</w:t>
      </w:r>
    </w:p>
    <w:p w:rsidR="002102B8" w:rsidRPr="00D94FF3" w:rsidRDefault="00DB6CA0" w:rsidP="00DB6CA0">
      <w:pPr>
        <w:rPr>
          <w:rFonts w:hint="default"/>
        </w:rPr>
      </w:pPr>
      <w:r w:rsidRPr="00D94FF3">
        <w:t>【实例分析】</w:t>
      </w:r>
      <w:hyperlink r:id="rId31" w:history="1">
        <w:r w:rsidRPr="00D94FF3">
          <w:t>Bug 1391064</w:t>
        </w:r>
      </w:hyperlink>
      <w:r w:rsidRPr="00D94FF3">
        <w:t xml:space="preserve"> - [Multimedia][Video][Android11][Sharkl5Pro][T610][4G][CTCC][Native] </w:t>
      </w:r>
      <w:r w:rsidRPr="00D94FF3">
        <w:t>打开屏幕录制，设置开启录制设备音频和麦克风，开始录制，闹钟响起，偶现“系统界面没有反应”</w:t>
      </w:r>
    </w:p>
    <w:p w:rsidR="00FD42B3" w:rsidRPr="00D87195" w:rsidRDefault="00D87195" w:rsidP="00FD42B3">
      <w:pPr>
        <w:rPr>
          <w:rFonts w:hint="default"/>
        </w:rPr>
      </w:pPr>
      <w:r>
        <w:t>该</w:t>
      </w:r>
      <w:r>
        <w:rPr>
          <w:rFonts w:hint="default"/>
        </w:rPr>
        <w:t>分析过程</w:t>
      </w:r>
      <w:r>
        <w:t>忽略</w:t>
      </w:r>
      <w:r>
        <w:rPr>
          <w:rFonts w:hint="default"/>
        </w:rPr>
        <w:t>了</w:t>
      </w:r>
      <w:r>
        <w:rPr>
          <w:rFonts w:hint="default"/>
        </w:rPr>
        <w:t>ANR</w:t>
      </w:r>
      <w:r>
        <w:rPr>
          <w:rFonts w:hint="default"/>
        </w:rPr>
        <w:t>时间点，</w:t>
      </w:r>
      <w:r>
        <w:t>trace.log</w:t>
      </w:r>
      <w:r>
        <w:t>几</w:t>
      </w:r>
      <w:r>
        <w:t>log</w:t>
      </w:r>
      <w:r>
        <w:t>分析</w:t>
      </w:r>
      <w:r>
        <w:rPr>
          <w:rFonts w:hint="default"/>
        </w:rPr>
        <w:t>点</w:t>
      </w:r>
      <w:r>
        <w:t>，</w:t>
      </w:r>
      <w:r>
        <w:rPr>
          <w:rFonts w:hint="default"/>
        </w:rPr>
        <w:t>直接列出关键点。此问题</w:t>
      </w:r>
      <w:r>
        <w:t>关注</w:t>
      </w:r>
      <w:r>
        <w:rPr>
          <w:rFonts w:hint="default"/>
        </w:rPr>
        <w:t>的</w:t>
      </w:r>
      <w:r>
        <w:t>点</w:t>
      </w:r>
      <w:r>
        <w:rPr>
          <w:rFonts w:hint="default"/>
        </w:rPr>
        <w:t>是</w:t>
      </w:r>
      <w:r>
        <w:rPr>
          <w:rFonts w:hint="default"/>
        </w:rPr>
        <w:t>adb log</w:t>
      </w:r>
      <w:r>
        <w:t>过多</w:t>
      </w:r>
      <w:r>
        <w:rPr>
          <w:rFonts w:hint="default"/>
        </w:rPr>
        <w:t>打印影响。</w:t>
      </w:r>
    </w:p>
    <w:p w:rsidR="00D87195" w:rsidRDefault="00D87195" w:rsidP="00FD42B3">
      <w:pPr>
        <w:rPr>
          <w:rFonts w:hint="default"/>
        </w:rPr>
      </w:pPr>
      <w:r>
        <w:rPr>
          <w:rFonts w:hint="default"/>
        </w:rPr>
        <w:t>system.log</w:t>
      </w:r>
    </w:p>
    <w:tbl>
      <w:tblPr>
        <w:tblStyle w:val="a8"/>
        <w:tblW w:w="0" w:type="auto"/>
        <w:tblLook w:val="04A0" w:firstRow="1" w:lastRow="0" w:firstColumn="1" w:lastColumn="0" w:noHBand="0" w:noVBand="1"/>
      </w:tblPr>
      <w:tblGrid>
        <w:gridCol w:w="9629"/>
      </w:tblGrid>
      <w:tr w:rsidR="00D87195" w:rsidTr="00D87195">
        <w:tc>
          <w:tcPr>
            <w:tcW w:w="9629" w:type="dxa"/>
          </w:tcPr>
          <w:p w:rsidR="00D87195" w:rsidRPr="00D87195" w:rsidRDefault="00D87195" w:rsidP="00D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D87195">
              <w:rPr>
                <w:rFonts w:ascii="Courier New" w:hAnsi="Courier New" w:cs="Courier New"/>
                <w:color w:val="000000"/>
                <w:kern w:val="0"/>
                <w:sz w:val="27"/>
                <w:szCs w:val="27"/>
              </w:rPr>
              <w:t>S81DF51  08-13 10:21:41.642  1007 16203 E ActivityManager: CPU usage from 211786ms to 0ms ago (2020-08-13 10:18:05.665 to 2020-08-13 10:21:37.451):</w:t>
            </w:r>
          </w:p>
          <w:p w:rsidR="00D87195" w:rsidRPr="00D87195" w:rsidRDefault="00D87195" w:rsidP="00D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D87195">
              <w:rPr>
                <w:rFonts w:ascii="Courier New" w:hAnsi="Courier New" w:cs="Courier New"/>
                <w:color w:val="000000"/>
                <w:kern w:val="0"/>
                <w:sz w:val="27"/>
                <w:szCs w:val="27"/>
              </w:rPr>
              <w:t>S81DF51  08-13 10:21:41.642  1007 16203 E ActivityManager:   49% 299/logd: 8.3% user + 41% kernel / faults: 557 minor</w:t>
            </w:r>
          </w:p>
          <w:p w:rsidR="00D87195" w:rsidRPr="00D87195" w:rsidRDefault="00D87195" w:rsidP="00D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D87195">
              <w:rPr>
                <w:rFonts w:ascii="Courier New" w:hAnsi="Courier New" w:cs="Courier New"/>
                <w:color w:val="000000"/>
                <w:kern w:val="0"/>
                <w:sz w:val="27"/>
                <w:szCs w:val="27"/>
              </w:rPr>
              <w:t>S81DF51  08-13 10:21:41.642  1007 16203 E ActivityManager:   43% 584/adbd: 10% user + 32% kernel / faults: 1433 minor</w:t>
            </w:r>
          </w:p>
          <w:p w:rsidR="00D87195" w:rsidRPr="00D87195" w:rsidRDefault="00D87195" w:rsidP="00FD42B3">
            <w:pPr>
              <w:rPr>
                <w:rFonts w:hint="default"/>
              </w:rPr>
            </w:pPr>
          </w:p>
        </w:tc>
      </w:tr>
    </w:tbl>
    <w:p w:rsidR="00FD42B3" w:rsidRDefault="00D87195" w:rsidP="00FD42B3">
      <w:pPr>
        <w:rPr>
          <w:rFonts w:hint="default"/>
        </w:rPr>
      </w:pPr>
      <w:r>
        <w:lastRenderedPageBreak/>
        <w:t>main log</w:t>
      </w:r>
    </w:p>
    <w:tbl>
      <w:tblPr>
        <w:tblStyle w:val="a8"/>
        <w:tblW w:w="0" w:type="auto"/>
        <w:tblLook w:val="04A0" w:firstRow="1" w:lastRow="0" w:firstColumn="1" w:lastColumn="0" w:noHBand="0" w:noVBand="1"/>
      </w:tblPr>
      <w:tblGrid>
        <w:gridCol w:w="9629"/>
      </w:tblGrid>
      <w:tr w:rsidR="00D87195" w:rsidTr="00D87195">
        <w:tc>
          <w:tcPr>
            <w:tcW w:w="9629" w:type="dxa"/>
          </w:tcPr>
          <w:p w:rsidR="00D87195" w:rsidRPr="00D87195" w:rsidRDefault="00D87195" w:rsidP="00D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D87195">
              <w:rPr>
                <w:rFonts w:ascii="Courier New" w:hAnsi="Courier New" w:cs="Courier New"/>
                <w:color w:val="000000"/>
                <w:kern w:val="0"/>
                <w:sz w:val="27"/>
                <w:szCs w:val="27"/>
              </w:rPr>
              <w:t>818CBF  08-13 10:21:35.327   584   925 I adbd    : SubmitRead return ture</w:t>
            </w:r>
          </w:p>
          <w:p w:rsidR="00D87195" w:rsidRPr="00D87195" w:rsidRDefault="00D87195" w:rsidP="00D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D87195">
              <w:rPr>
                <w:rFonts w:ascii="Courier New" w:hAnsi="Courier New" w:cs="Courier New"/>
                <w:color w:val="000000"/>
                <w:kern w:val="0"/>
                <w:sz w:val="27"/>
                <w:szCs w:val="27"/>
              </w:rPr>
              <w:t>M818CC0  08-13 10:21:35.328   584   925 I adbd    : Update block-&gt;pending -&gt; false</w:t>
            </w:r>
          </w:p>
          <w:p w:rsidR="00D87195" w:rsidRPr="00D87195" w:rsidRDefault="00D87195" w:rsidP="00D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D87195">
              <w:rPr>
                <w:rFonts w:ascii="Courier New" w:hAnsi="Courier New" w:cs="Courier New"/>
                <w:color w:val="000000"/>
                <w:kern w:val="0"/>
                <w:sz w:val="27"/>
                <w:szCs w:val="27"/>
              </w:rPr>
              <w:t>M818CC1  08-13 10:21:35.328   584   925 I adbd    : Update block-&gt;pending -&gt; ture</w:t>
            </w:r>
          </w:p>
          <w:p w:rsidR="00D87195" w:rsidRPr="00D87195" w:rsidRDefault="00D87195" w:rsidP="00D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D87195">
              <w:rPr>
                <w:rFonts w:ascii="Courier New" w:hAnsi="Courier New" w:cs="Courier New"/>
                <w:color w:val="000000"/>
                <w:kern w:val="0"/>
                <w:sz w:val="27"/>
                <w:szCs w:val="27"/>
              </w:rPr>
              <w:t>M818CC2  08-13 10:21:35.328   584   925 I adbd    : SubmitRead return ture</w:t>
            </w:r>
          </w:p>
          <w:p w:rsidR="00D87195" w:rsidRPr="00D87195" w:rsidRDefault="00D87195" w:rsidP="00D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D87195">
              <w:rPr>
                <w:rFonts w:ascii="Courier New" w:hAnsi="Courier New" w:cs="Courier New"/>
                <w:color w:val="000000"/>
                <w:kern w:val="0"/>
                <w:sz w:val="27"/>
                <w:szCs w:val="27"/>
              </w:rPr>
              <w:t>M818CC3  08-13 10:21:35.329   584   925 I adbd    : Update block-&gt;pending -&gt; false</w:t>
            </w:r>
          </w:p>
          <w:p w:rsidR="00D87195" w:rsidRPr="00D87195" w:rsidRDefault="00D87195" w:rsidP="00D87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D87195">
              <w:rPr>
                <w:rFonts w:ascii="Courier New" w:hAnsi="Courier New" w:cs="Courier New"/>
                <w:color w:val="000000"/>
                <w:kern w:val="0"/>
                <w:sz w:val="27"/>
                <w:szCs w:val="27"/>
              </w:rPr>
              <w:t xml:space="preserve">M818CC4  08-13 10:21:35.329   584   925 I adbd    : Update </w:t>
            </w:r>
          </w:p>
        </w:tc>
      </w:tr>
    </w:tbl>
    <w:p w:rsidR="00D87195" w:rsidRPr="00D94FF3" w:rsidRDefault="00D87195" w:rsidP="00D94FF3">
      <w:pPr>
        <w:rPr>
          <w:rFonts w:hint="default"/>
        </w:rPr>
      </w:pPr>
      <w:r>
        <w:t>得出结论</w:t>
      </w:r>
      <w:r>
        <w:rPr>
          <w:rFonts w:hint="default"/>
        </w:rPr>
        <w:t>：</w:t>
      </w:r>
      <w:r w:rsidRPr="00D94FF3">
        <w:t>系统整体负载不大</w:t>
      </w:r>
      <w:r w:rsidRPr="00D94FF3">
        <w:t>,log</w:t>
      </w:r>
      <w:r w:rsidRPr="00D94FF3">
        <w:t>中大量打印</w:t>
      </w:r>
      <w:r w:rsidRPr="00D94FF3">
        <w:t>adbd</w:t>
      </w:r>
      <w:r w:rsidRPr="00D94FF3">
        <w:t>相关的</w:t>
      </w:r>
      <w:r w:rsidRPr="00D94FF3">
        <w:t>log</w:t>
      </w:r>
      <w:r w:rsidRPr="00D94FF3">
        <w:t>，对系统负载有一定的影响</w:t>
      </w:r>
      <w:r>
        <w:t>。</w:t>
      </w:r>
    </w:p>
    <w:p w:rsidR="002B222A" w:rsidRDefault="002B222A" w:rsidP="00D94FF3">
      <w:pPr>
        <w:pStyle w:val="22"/>
        <w:ind w:left="0"/>
        <w:rPr>
          <w:rFonts w:hint="default"/>
          <w:lang w:eastAsia="zh-CN"/>
        </w:rPr>
      </w:pPr>
      <w:bookmarkStart w:id="49" w:name="_Toc49524684"/>
      <w:r w:rsidRPr="002B222A">
        <w:rPr>
          <w:rFonts w:hint="default"/>
          <w:lang w:eastAsia="zh-CN"/>
        </w:rPr>
        <w:t>Lowmemorykiller</w:t>
      </w:r>
      <w:r>
        <w:rPr>
          <w:lang w:eastAsia="zh-CN"/>
        </w:rPr>
        <w:t>杀</w:t>
      </w:r>
      <w:r>
        <w:rPr>
          <w:rFonts w:hint="default"/>
          <w:lang w:eastAsia="zh-CN"/>
        </w:rPr>
        <w:t>进程导致的</w:t>
      </w:r>
      <w:r>
        <w:rPr>
          <w:rFonts w:hint="default"/>
          <w:lang w:eastAsia="zh-CN"/>
        </w:rPr>
        <w:t>ANR</w:t>
      </w:r>
      <w:bookmarkEnd w:id="49"/>
    </w:p>
    <w:p w:rsidR="002B222A" w:rsidRPr="00D94FF3" w:rsidRDefault="002B222A" w:rsidP="002B222A">
      <w:pPr>
        <w:rPr>
          <w:rFonts w:hint="default"/>
        </w:rPr>
      </w:pPr>
      <w:r w:rsidRPr="00D94FF3">
        <w:t>【类型描述】</w:t>
      </w:r>
      <w:r w:rsidR="00F3224F" w:rsidRPr="00D94FF3">
        <w:t>lo</w:t>
      </w:r>
      <w:r w:rsidR="00F3224F" w:rsidRPr="00D94FF3">
        <w:rPr>
          <w:rFonts w:hint="default"/>
        </w:rPr>
        <w:t>wmemorykiller</w:t>
      </w:r>
      <w:r w:rsidR="00F3224F" w:rsidRPr="00D94FF3">
        <w:t>杀</w:t>
      </w:r>
      <w:r w:rsidR="00F3224F" w:rsidRPr="00D94FF3">
        <w:rPr>
          <w:rFonts w:hint="default"/>
        </w:rPr>
        <w:t>进程导致</w:t>
      </w:r>
      <w:r w:rsidR="00F3224F" w:rsidRPr="00D94FF3">
        <w:rPr>
          <w:rFonts w:hint="default"/>
        </w:rPr>
        <w:t>ANR</w:t>
      </w:r>
    </w:p>
    <w:p w:rsidR="002B222A" w:rsidRPr="00D94FF3" w:rsidRDefault="002B222A" w:rsidP="002B222A">
      <w:pPr>
        <w:rPr>
          <w:rFonts w:hint="default"/>
        </w:rPr>
      </w:pPr>
      <w:r w:rsidRPr="00D94FF3">
        <w:t>【特征】这一类问题，</w:t>
      </w:r>
      <w:r w:rsidRPr="00D94FF3">
        <w:t>C</w:t>
      </w:r>
      <w:r w:rsidRPr="00D94FF3">
        <w:rPr>
          <w:rFonts w:hint="default"/>
        </w:rPr>
        <w:t>PU</w:t>
      </w:r>
      <w:r w:rsidRPr="00D94FF3">
        <w:t>整体</w:t>
      </w:r>
      <w:r w:rsidRPr="00D94FF3">
        <w:rPr>
          <w:rFonts w:hint="default"/>
        </w:rPr>
        <w:t>负载看不大，</w:t>
      </w:r>
      <w:r w:rsidRPr="00D94FF3">
        <w:rPr>
          <w:rFonts w:hint="default"/>
        </w:rPr>
        <w:t>ANR</w:t>
      </w:r>
      <w:r w:rsidRPr="00D94FF3">
        <w:rPr>
          <w:rFonts w:hint="default"/>
        </w:rPr>
        <w:t>统计信息是</w:t>
      </w:r>
      <w:r w:rsidR="00694437">
        <w:rPr>
          <w:rFonts w:hint="default"/>
        </w:rPr>
        <w:t>system_server</w:t>
      </w:r>
      <w:r w:rsidRPr="00D94FF3">
        <w:t>和</w:t>
      </w:r>
      <w:r w:rsidR="00694437">
        <w:rPr>
          <w:rFonts w:hint="default"/>
        </w:rPr>
        <w:t>swapd0</w:t>
      </w:r>
      <w:r w:rsidRPr="00D94FF3">
        <w:t>占用</w:t>
      </w:r>
      <w:r w:rsidRPr="00D94FF3">
        <w:rPr>
          <w:rFonts w:hint="default"/>
        </w:rPr>
        <w:t>负载高</w:t>
      </w:r>
      <w:r w:rsidRPr="00D94FF3">
        <w:t>；查看发生</w:t>
      </w:r>
      <w:r w:rsidRPr="00D94FF3">
        <w:t>ANR</w:t>
      </w:r>
      <w:r w:rsidRPr="00D94FF3">
        <w:t>进程的主线程</w:t>
      </w:r>
      <w:r w:rsidRPr="00D94FF3">
        <w:t>trace</w:t>
      </w:r>
      <w:r w:rsidRPr="00D94FF3">
        <w:t>没有明显</w:t>
      </w:r>
      <w:r w:rsidRPr="00D94FF3">
        <w:rPr>
          <w:rFonts w:hint="default"/>
        </w:rPr>
        <w:t>异常</w:t>
      </w:r>
      <w:r w:rsidRPr="00D94FF3">
        <w:t>的情况。</w:t>
      </w:r>
    </w:p>
    <w:p w:rsidR="002B222A" w:rsidRPr="00D94FF3" w:rsidRDefault="002B222A" w:rsidP="002B222A">
      <w:pPr>
        <w:rPr>
          <w:rFonts w:hint="default"/>
        </w:rPr>
      </w:pPr>
      <w:r w:rsidRPr="00D94FF3">
        <w:t>【实例分析】</w:t>
      </w:r>
      <w:r w:rsidRPr="00D94FF3">
        <w:t>Bug 1398519 - [PSST][Android11][Sharkl5Pro][T618][3G][GMS]monkey</w:t>
      </w:r>
      <w:r w:rsidRPr="00D94FF3">
        <w:t>测试</w:t>
      </w:r>
      <w:r w:rsidRPr="00D94FF3">
        <w:t>,#0498</w:t>
      </w:r>
      <w:r w:rsidRPr="00D94FF3">
        <w:t>测试</w:t>
      </w:r>
      <w:r w:rsidRPr="00D94FF3">
        <w:t>7.16</w:t>
      </w:r>
      <w:r w:rsidRPr="00D94FF3">
        <w:t>小时出现</w:t>
      </w:r>
      <w:r w:rsidRPr="00D94FF3">
        <w:t>ANR in com.android.launcher3 (com.android.launcher3/com.android.searchlauncher.SearchLauncher),1/10(</w:t>
      </w:r>
      <w:r w:rsidRPr="00D94FF3">
        <w:t>台</w:t>
      </w:r>
      <w:r w:rsidRPr="00D94FF3">
        <w:t>)</w:t>
      </w:r>
      <w:r w:rsidRPr="00D94FF3">
        <w:t>累计出现</w:t>
      </w:r>
      <w:r w:rsidRPr="00D94FF3">
        <w:t>7</w:t>
      </w:r>
      <w:r w:rsidRPr="00D94FF3">
        <w:t>次</w:t>
      </w:r>
    </w:p>
    <w:p w:rsidR="002B222A" w:rsidRPr="00694437" w:rsidRDefault="00694437" w:rsidP="002B222A">
      <w:pPr>
        <w:rPr>
          <w:rFonts w:hint="default"/>
        </w:rPr>
      </w:pPr>
      <w:r>
        <w:t>该</w:t>
      </w:r>
      <w:r>
        <w:rPr>
          <w:rFonts w:hint="default"/>
        </w:rPr>
        <w:t>分析过程</w:t>
      </w:r>
      <w:r>
        <w:t>忽略</w:t>
      </w:r>
      <w:r>
        <w:rPr>
          <w:rFonts w:hint="default"/>
        </w:rPr>
        <w:t>了</w:t>
      </w:r>
      <w:r>
        <w:rPr>
          <w:rFonts w:hint="default"/>
        </w:rPr>
        <w:t>ANR</w:t>
      </w:r>
      <w:r>
        <w:rPr>
          <w:rFonts w:hint="default"/>
        </w:rPr>
        <w:t>时间点，</w:t>
      </w:r>
      <w:r>
        <w:t>trace.log</w:t>
      </w:r>
      <w:r>
        <w:t>几</w:t>
      </w:r>
      <w:r>
        <w:t>log</w:t>
      </w:r>
      <w:r>
        <w:t>分析</w:t>
      </w:r>
      <w:r>
        <w:rPr>
          <w:rFonts w:hint="default"/>
        </w:rPr>
        <w:t>点</w:t>
      </w:r>
      <w:r>
        <w:t>，</w:t>
      </w:r>
      <w:r>
        <w:rPr>
          <w:rFonts w:hint="default"/>
        </w:rPr>
        <w:t>直接列出关键点。此问题</w:t>
      </w:r>
      <w:r>
        <w:t>关注</w:t>
      </w:r>
      <w:r>
        <w:rPr>
          <w:rFonts w:hint="default"/>
        </w:rPr>
        <w:t>的</w:t>
      </w:r>
      <w:r>
        <w:t>点</w:t>
      </w:r>
      <w:r>
        <w:rPr>
          <w:rFonts w:hint="default"/>
        </w:rPr>
        <w:t>是</w:t>
      </w:r>
      <w:r w:rsidRPr="00694437">
        <w:t>lowmemorykiller</w:t>
      </w:r>
      <w:r w:rsidRPr="00694437">
        <w:t>杀到</w:t>
      </w:r>
      <w:r w:rsidRPr="00694437">
        <w:rPr>
          <w:rFonts w:hint="default"/>
        </w:rPr>
        <w:t>了</w:t>
      </w:r>
      <w:r w:rsidRPr="00694437">
        <w:t>adj 0</w:t>
      </w:r>
      <w:r w:rsidRPr="00694437">
        <w:t>，</w:t>
      </w:r>
      <w:r w:rsidRPr="00694437">
        <w:rPr>
          <w:rFonts w:hint="default"/>
        </w:rPr>
        <w:t>且频繁被杀</w:t>
      </w:r>
      <w:r>
        <w:rPr>
          <w:rFonts w:hint="default"/>
        </w:rPr>
        <w:t>。</w:t>
      </w:r>
    </w:p>
    <w:tbl>
      <w:tblPr>
        <w:tblStyle w:val="a8"/>
        <w:tblW w:w="0" w:type="auto"/>
        <w:tblLook w:val="04A0" w:firstRow="1" w:lastRow="0" w:firstColumn="1" w:lastColumn="0" w:noHBand="0" w:noVBand="1"/>
      </w:tblPr>
      <w:tblGrid>
        <w:gridCol w:w="9629"/>
      </w:tblGrid>
      <w:tr w:rsidR="00694437" w:rsidTr="00694437">
        <w:tc>
          <w:tcPr>
            <w:tcW w:w="9629" w:type="dxa"/>
          </w:tcPr>
          <w:p w:rsidR="00694437" w:rsidRPr="00694437" w:rsidRDefault="00694437" w:rsidP="0069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694437">
              <w:rPr>
                <w:rFonts w:ascii="Courier New" w:hAnsi="Courier New" w:cs="Courier New"/>
                <w:color w:val="000000"/>
                <w:kern w:val="0"/>
                <w:sz w:val="27"/>
                <w:szCs w:val="27"/>
              </w:rPr>
              <w:t>MC0C081  08-22 16:06:28.978   300   300 I lowmemorykiller: Kill 'com.android.launcher3' (20497), uid 10166, oom_adj 0 to free 64752kB</w:t>
            </w:r>
          </w:p>
          <w:p w:rsidR="00694437" w:rsidRPr="00694437" w:rsidRDefault="00694437" w:rsidP="0069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694437">
              <w:rPr>
                <w:rFonts w:ascii="Courier New" w:hAnsi="Courier New" w:cs="Courier New"/>
                <w:color w:val="000000"/>
                <w:kern w:val="0"/>
                <w:sz w:val="27"/>
                <w:szCs w:val="27"/>
              </w:rPr>
              <w:t>MC0C0C6  08-22 16:06:29.097   300   300 I lowmemorykiller: Kill 'com.android.launcher3' (20519), uid 10166, oom_adj 0 to free 65032kB</w:t>
            </w:r>
          </w:p>
          <w:p w:rsidR="00694437" w:rsidRPr="00694437" w:rsidRDefault="00694437" w:rsidP="0069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694437">
              <w:rPr>
                <w:rFonts w:ascii="Courier New" w:hAnsi="Courier New" w:cs="Courier New"/>
                <w:color w:val="000000"/>
                <w:kern w:val="0"/>
                <w:sz w:val="27"/>
                <w:szCs w:val="27"/>
              </w:rPr>
              <w:t>MC0C108  08-22 16:06:29.186   300   300 I lowmemorykiller: Kill 'com.android.launcher3' (20542), uid 10166, oom_adj 0 to free 62128kB</w:t>
            </w:r>
          </w:p>
          <w:p w:rsidR="00694437" w:rsidRPr="00694437" w:rsidRDefault="00694437" w:rsidP="0069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694437">
              <w:rPr>
                <w:rFonts w:ascii="Courier New" w:hAnsi="Courier New" w:cs="Courier New"/>
                <w:color w:val="000000"/>
                <w:kern w:val="0"/>
                <w:sz w:val="27"/>
                <w:szCs w:val="27"/>
              </w:rPr>
              <w:t>MC0C14C  08-22 16:06:29.307   300   300 I lowmemorykiller: Kill 'com.android.launcher3' (20564), uid 10166, oom_adj 0 to free 64760kB</w:t>
            </w:r>
          </w:p>
          <w:p w:rsidR="00694437" w:rsidRPr="00694437" w:rsidRDefault="00694437" w:rsidP="00694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694437">
              <w:rPr>
                <w:rFonts w:ascii="Courier New" w:hAnsi="Courier New" w:cs="Courier New"/>
                <w:color w:val="000000"/>
                <w:kern w:val="0"/>
                <w:sz w:val="27"/>
                <w:szCs w:val="27"/>
              </w:rPr>
              <w:t>MC0C18D  08-22 16:06:29.409   300   300 I lowmemorykiller: Kill 'com.android.launcher3' (20586), uid 10166, oom_adj 0 to free 61700kB</w:t>
            </w:r>
          </w:p>
        </w:tc>
      </w:tr>
    </w:tbl>
    <w:p w:rsidR="002B222A" w:rsidRDefault="00694437" w:rsidP="002B222A">
      <w:pPr>
        <w:rPr>
          <w:rFonts w:hint="default"/>
        </w:rPr>
      </w:pPr>
      <w:r>
        <w:t>仅从</w:t>
      </w:r>
      <w:r>
        <w:rPr>
          <w:rFonts w:hint="default"/>
        </w:rPr>
        <w:t>频繁杀</w:t>
      </w:r>
      <w:r>
        <w:t>adj0</w:t>
      </w:r>
      <w:r>
        <w:t>可以</w:t>
      </w:r>
      <w:r>
        <w:rPr>
          <w:rFonts w:hint="default"/>
        </w:rPr>
        <w:t>得知内存肯定有些问题，如果需要细看就</w:t>
      </w:r>
      <w:r>
        <w:t>要</w:t>
      </w:r>
      <w:r>
        <w:rPr>
          <w:rFonts w:hint="default"/>
        </w:rPr>
        <w:t>结合</w:t>
      </w:r>
      <w:r>
        <w:t>kernel log</w:t>
      </w:r>
      <w:r>
        <w:t>再做</w:t>
      </w:r>
      <w:r>
        <w:rPr>
          <w:rFonts w:hint="default"/>
        </w:rPr>
        <w:t>分析</w:t>
      </w:r>
      <w:r>
        <w:t>。</w:t>
      </w:r>
    </w:p>
    <w:p w:rsidR="00177E5D" w:rsidRDefault="00177E5D" w:rsidP="00D94FF3">
      <w:pPr>
        <w:pStyle w:val="22"/>
        <w:ind w:left="0"/>
        <w:rPr>
          <w:rFonts w:hint="default"/>
          <w:lang w:eastAsia="zh-CN"/>
        </w:rPr>
      </w:pPr>
      <w:bookmarkStart w:id="50" w:name="_Toc49524685"/>
      <w:r>
        <w:rPr>
          <w:lang w:eastAsia="zh-CN"/>
        </w:rPr>
        <w:lastRenderedPageBreak/>
        <w:t>焦点</w:t>
      </w:r>
      <w:r>
        <w:rPr>
          <w:rFonts w:hint="default"/>
          <w:lang w:eastAsia="zh-CN"/>
        </w:rPr>
        <w:t>窗口切换问题</w:t>
      </w:r>
      <w:bookmarkEnd w:id="50"/>
    </w:p>
    <w:p w:rsidR="00E27BD1" w:rsidRPr="00D94FF3" w:rsidRDefault="00E27BD1" w:rsidP="00E27BD1">
      <w:pPr>
        <w:rPr>
          <w:rFonts w:hint="default"/>
        </w:rPr>
      </w:pPr>
      <w:bookmarkStart w:id="51" w:name="OLE_LINK21"/>
      <w:bookmarkStart w:id="52" w:name="OLE_LINK22"/>
      <w:r w:rsidRPr="00D94FF3">
        <w:t>【类型描述】焦点</w:t>
      </w:r>
      <w:r w:rsidRPr="00D94FF3">
        <w:rPr>
          <w:rFonts w:hint="default"/>
        </w:rPr>
        <w:t>窗口切换类</w:t>
      </w:r>
      <w:r w:rsidRPr="00D94FF3">
        <w:rPr>
          <w:rFonts w:hint="default"/>
        </w:rPr>
        <w:t>ANR</w:t>
      </w:r>
    </w:p>
    <w:p w:rsidR="00E27BD1" w:rsidRPr="00D94FF3" w:rsidRDefault="00E27BD1" w:rsidP="00E27BD1">
      <w:pPr>
        <w:rPr>
          <w:rFonts w:hint="default"/>
        </w:rPr>
      </w:pPr>
      <w:r w:rsidRPr="00D94FF3">
        <w:t>【特征】这一类问题，</w:t>
      </w:r>
      <w:r w:rsidRPr="00D94FF3">
        <w:t>C</w:t>
      </w:r>
      <w:r w:rsidRPr="00D94FF3">
        <w:rPr>
          <w:rFonts w:hint="default"/>
        </w:rPr>
        <w:t>PU</w:t>
      </w:r>
      <w:r w:rsidRPr="00D94FF3">
        <w:t>整体</w:t>
      </w:r>
      <w:r w:rsidRPr="00D94FF3">
        <w:rPr>
          <w:rFonts w:hint="default"/>
        </w:rPr>
        <w:t>负载看不大，</w:t>
      </w:r>
      <w:r w:rsidRPr="00D94FF3">
        <w:rPr>
          <w:rFonts w:hint="default"/>
        </w:rPr>
        <w:t>ANR</w:t>
      </w:r>
      <w:r w:rsidRPr="00D94FF3">
        <w:rPr>
          <w:rFonts w:hint="default"/>
        </w:rPr>
        <w:t>统计信息</w:t>
      </w:r>
      <w:r w:rsidR="00084519" w:rsidRPr="00D94FF3">
        <w:t>没有</w:t>
      </w:r>
      <w:r w:rsidR="00084519" w:rsidRPr="00D94FF3">
        <w:rPr>
          <w:rFonts w:hint="default"/>
        </w:rPr>
        <w:t>明显占用高的进程，应用执行过程没有明显耗时等</w:t>
      </w:r>
      <w:r w:rsidRPr="00D94FF3">
        <w:t>；查看发生</w:t>
      </w:r>
      <w:r w:rsidRPr="00D94FF3">
        <w:t>ANR</w:t>
      </w:r>
      <w:r w:rsidRPr="00D94FF3">
        <w:t>进程的主线程</w:t>
      </w:r>
      <w:r w:rsidRPr="00D94FF3">
        <w:t>trace</w:t>
      </w:r>
      <w:r w:rsidRPr="00D94FF3">
        <w:t>没有明显</w:t>
      </w:r>
      <w:r w:rsidRPr="00D94FF3">
        <w:rPr>
          <w:rFonts w:hint="default"/>
        </w:rPr>
        <w:t>异常</w:t>
      </w:r>
      <w:r w:rsidRPr="00D94FF3">
        <w:t>的情况。</w:t>
      </w:r>
    </w:p>
    <w:p w:rsidR="00177E5D" w:rsidRDefault="00E27BD1" w:rsidP="00E27BD1">
      <w:pPr>
        <w:rPr>
          <w:rFonts w:hint="default"/>
        </w:rPr>
      </w:pPr>
      <w:r w:rsidRPr="00D94FF3">
        <w:t>【实例分析】</w:t>
      </w:r>
      <w:r w:rsidR="00F3224F" w:rsidRPr="00D94FF3">
        <w:t>Bug 1363478 - [PSST][Android11][Sharkl3][3G][WTWD][PTR2Block]monkey</w:t>
      </w:r>
      <w:r w:rsidR="00F3224F" w:rsidRPr="00D94FF3">
        <w:t>测试</w:t>
      </w:r>
      <w:r w:rsidR="00F3224F" w:rsidRPr="00D94FF3">
        <w:t>,#3296</w:t>
      </w:r>
      <w:r w:rsidR="00F3224F" w:rsidRPr="00D94FF3">
        <w:t>测试</w:t>
      </w:r>
      <w:r w:rsidR="00F3224F" w:rsidRPr="00D94FF3">
        <w:t>0.59</w:t>
      </w:r>
      <w:r w:rsidR="00F3224F" w:rsidRPr="00D94FF3">
        <w:t>小时出现</w:t>
      </w:r>
      <w:r w:rsidR="00F3224F" w:rsidRPr="00D94FF3">
        <w:t>ANR in com.android.systemui,9/9(</w:t>
      </w:r>
      <w:r w:rsidR="00F3224F" w:rsidRPr="00D94FF3">
        <w:t>台</w:t>
      </w:r>
      <w:r w:rsidR="00F3224F" w:rsidRPr="00D94FF3">
        <w:t>)</w:t>
      </w:r>
      <w:r w:rsidR="00F3224F" w:rsidRPr="00D94FF3">
        <w:t>累计出现</w:t>
      </w:r>
      <w:r w:rsidR="00F3224F" w:rsidRPr="00D94FF3">
        <w:t>73</w:t>
      </w:r>
      <w:r w:rsidR="00F3224F" w:rsidRPr="00D94FF3">
        <w:t>次</w:t>
      </w:r>
    </w:p>
    <w:p w:rsidR="00177E5D" w:rsidRPr="00084519" w:rsidRDefault="00084519" w:rsidP="002B222A">
      <w:pPr>
        <w:rPr>
          <w:rFonts w:hint="default"/>
        </w:rPr>
      </w:pPr>
      <w:r>
        <w:t>该</w:t>
      </w:r>
      <w:r>
        <w:rPr>
          <w:rFonts w:hint="default"/>
        </w:rPr>
        <w:t>分析过程</w:t>
      </w:r>
      <w:r>
        <w:t>忽略</w:t>
      </w:r>
      <w:r>
        <w:rPr>
          <w:rFonts w:hint="default"/>
        </w:rPr>
        <w:t>了</w:t>
      </w:r>
      <w:r>
        <w:rPr>
          <w:rFonts w:hint="default"/>
        </w:rPr>
        <w:t>ANR</w:t>
      </w:r>
      <w:r>
        <w:rPr>
          <w:rFonts w:hint="default"/>
        </w:rPr>
        <w:t>时间点，</w:t>
      </w:r>
      <w:r>
        <w:t>C</w:t>
      </w:r>
      <w:r>
        <w:rPr>
          <w:rFonts w:hint="default"/>
        </w:rPr>
        <w:t>PU</w:t>
      </w:r>
      <w:r>
        <w:t>负载内存</w:t>
      </w:r>
      <w:r>
        <w:rPr>
          <w:rFonts w:hint="default"/>
        </w:rPr>
        <w:t>情况</w:t>
      </w:r>
      <w:r>
        <w:t>，</w:t>
      </w:r>
      <w:r>
        <w:t>trace.log</w:t>
      </w:r>
      <w:r>
        <w:t>几</w:t>
      </w:r>
      <w:r>
        <w:t>log</w:t>
      </w:r>
      <w:r>
        <w:t>分析</w:t>
      </w:r>
      <w:r>
        <w:rPr>
          <w:rFonts w:hint="default"/>
        </w:rPr>
        <w:t>点</w:t>
      </w:r>
      <w:r>
        <w:t>，</w:t>
      </w:r>
      <w:r>
        <w:rPr>
          <w:rFonts w:hint="default"/>
        </w:rPr>
        <w:t>直接列出关键点。此问题</w:t>
      </w:r>
      <w:r>
        <w:t>关注</w:t>
      </w:r>
      <w:r>
        <w:rPr>
          <w:rFonts w:hint="default"/>
        </w:rPr>
        <w:t>的</w:t>
      </w:r>
      <w:r>
        <w:t>点</w:t>
      </w:r>
      <w:r>
        <w:rPr>
          <w:rFonts w:hint="default"/>
        </w:rPr>
        <w:t>是</w:t>
      </w:r>
      <w:r>
        <w:t>焦点窗口</w:t>
      </w:r>
      <w:r>
        <w:rPr>
          <w:rFonts w:hint="default"/>
        </w:rPr>
        <w:t>切换。</w:t>
      </w:r>
    </w:p>
    <w:bookmarkEnd w:id="51"/>
    <w:bookmarkEnd w:id="52"/>
    <w:p w:rsidR="00084519" w:rsidRDefault="00084519" w:rsidP="002B222A">
      <w:pPr>
        <w:rPr>
          <w:rFonts w:hint="default"/>
        </w:rPr>
      </w:pPr>
      <w:r>
        <w:rPr>
          <w:rFonts w:hint="default"/>
        </w:rPr>
        <w:t>System log</w:t>
      </w:r>
    </w:p>
    <w:tbl>
      <w:tblPr>
        <w:tblStyle w:val="a8"/>
        <w:tblW w:w="0" w:type="auto"/>
        <w:tblLook w:val="04A0" w:firstRow="1" w:lastRow="0" w:firstColumn="1" w:lastColumn="0" w:noHBand="0" w:noVBand="1"/>
      </w:tblPr>
      <w:tblGrid>
        <w:gridCol w:w="9629"/>
      </w:tblGrid>
      <w:tr w:rsidR="00084519" w:rsidTr="00084519">
        <w:tc>
          <w:tcPr>
            <w:tcW w:w="9629" w:type="dxa"/>
          </w:tcPr>
          <w:p w:rsidR="00084519" w:rsidRDefault="00084519" w:rsidP="00084519">
            <w:pPr>
              <w:rPr>
                <w:rFonts w:hint="default"/>
              </w:rPr>
            </w:pPr>
            <w:r>
              <w:rPr>
                <w:rFonts w:hint="default"/>
              </w:rPr>
              <w:t>S156390  07-08 15:53:01.859   975  3395 I WindowManager: Input focus has changed to Window{170ebb8 u0 NotificationShade}</w:t>
            </w:r>
          </w:p>
          <w:p w:rsidR="00084519" w:rsidRDefault="00084519" w:rsidP="00084519">
            <w:pPr>
              <w:rPr>
                <w:rFonts w:hint="default"/>
              </w:rPr>
            </w:pPr>
            <w:r>
              <w:rPr>
                <w:rFonts w:hint="default"/>
              </w:rPr>
              <w:t>S1565A6  07-08 15:53:03.710   975  2457 I WindowManager: Input focus has changed to Window{cadc750 u0 com.android.contacts/com.android.contacts.quickcontact.QuickContactActivity}</w:t>
            </w:r>
          </w:p>
          <w:p w:rsidR="00084519" w:rsidRDefault="00084519" w:rsidP="00084519">
            <w:pPr>
              <w:rPr>
                <w:rFonts w:hint="default"/>
              </w:rPr>
            </w:pPr>
            <w:r>
              <w:t>窗口</w:t>
            </w:r>
            <w:r>
              <w:rPr>
                <w:rFonts w:hint="default"/>
              </w:rPr>
              <w:t>焦点已从</w:t>
            </w:r>
            <w:r>
              <w:rPr>
                <w:rFonts w:hint="default"/>
              </w:rPr>
              <w:t>NotificationShade</w:t>
            </w:r>
            <w:r>
              <w:t>切换</w:t>
            </w:r>
            <w:r>
              <w:rPr>
                <w:rFonts w:hint="default"/>
              </w:rPr>
              <w:t>到</w:t>
            </w:r>
            <w:r>
              <w:rPr>
                <w:rFonts w:hint="default"/>
              </w:rPr>
              <w:t>QuickContactActivity</w:t>
            </w:r>
            <w:r>
              <w:t>但</w:t>
            </w:r>
            <w:r>
              <w:rPr>
                <w:rFonts w:hint="default"/>
              </w:rPr>
              <w:t>ANR</w:t>
            </w:r>
            <w:r>
              <w:rPr>
                <w:rFonts w:hint="default"/>
              </w:rPr>
              <w:t>在</w:t>
            </w:r>
            <w:r w:rsidRPr="00084519">
              <w:rPr>
                <w:rFonts w:hint="default"/>
              </w:rPr>
              <w:t>com.android.systemui</w:t>
            </w:r>
          </w:p>
        </w:tc>
      </w:tr>
    </w:tbl>
    <w:p w:rsidR="00084519" w:rsidRDefault="00084519" w:rsidP="002B222A">
      <w:pPr>
        <w:rPr>
          <w:rFonts w:hint="default"/>
        </w:rPr>
      </w:pPr>
    </w:p>
    <w:tbl>
      <w:tblPr>
        <w:tblStyle w:val="a8"/>
        <w:tblW w:w="0" w:type="auto"/>
        <w:tblLook w:val="04A0" w:firstRow="1" w:lastRow="0" w:firstColumn="1" w:lastColumn="0" w:noHBand="0" w:noVBand="1"/>
      </w:tblPr>
      <w:tblGrid>
        <w:gridCol w:w="9629"/>
      </w:tblGrid>
      <w:tr w:rsidR="00084519" w:rsidTr="00084519">
        <w:tc>
          <w:tcPr>
            <w:tcW w:w="9629" w:type="dxa"/>
          </w:tcPr>
          <w:p w:rsidR="00084519" w:rsidRDefault="00084519" w:rsidP="00084519">
            <w:pPr>
              <w:rPr>
                <w:rFonts w:hint="default"/>
              </w:rPr>
            </w:pPr>
            <w:r>
              <w:rPr>
                <w:rFonts w:hint="default"/>
              </w:rPr>
              <w:t>M0C2D88  07-07 10:44:49.732   976  1214 W InputDispatcher: Dispatching key to Window{7bad4bd u0 com.android.contacts/com.android.contacts.quickcontact.QuickContactActivity} even though there are other unprocessed events</w:t>
            </w:r>
          </w:p>
          <w:p w:rsidR="00084519" w:rsidRDefault="00084519" w:rsidP="00084519">
            <w:pPr>
              <w:rPr>
                <w:rFonts w:hint="default"/>
              </w:rPr>
            </w:pPr>
          </w:p>
          <w:p w:rsidR="00084519" w:rsidRDefault="00084519" w:rsidP="00084519">
            <w:pPr>
              <w:rPr>
                <w:rFonts w:hint="default"/>
              </w:rPr>
            </w:pPr>
            <w:r>
              <w:rPr>
                <w:rFonts w:hint="default"/>
              </w:rPr>
              <w:t>S0C2DC3  07-07 10:44:49.960   976  1214 I WindowManager: Input event dispatching timed out sending to NotificationShade.  Reason: 7ef2b36 NotificationShade (server) is not responding. Waited 10000ms for MotionEvent(deviceId=-1, source=0x00010004, displayId=0, action=MOVE, actionButton=0x00000000, flags=0x00000000, metaState=0x00000000, buttonState=0x00000000, classification=NONE, edgeFlags=0x00000000, xPrecision=1.0, yPrecision=1.0, xCursorPosition=nan, yCursorPosition=nan, pointers=[0: (4.0, 2.0)]), policyFlags=0x6b000000</w:t>
            </w:r>
          </w:p>
        </w:tc>
      </w:tr>
    </w:tbl>
    <w:p w:rsidR="00084519" w:rsidRDefault="00084519" w:rsidP="002B222A">
      <w:pPr>
        <w:rPr>
          <w:rFonts w:hint="default"/>
        </w:rPr>
      </w:pPr>
      <w:r>
        <w:rPr>
          <w:rFonts w:hint="default"/>
        </w:rPr>
        <w:t>QuickContactActivity</w:t>
      </w:r>
      <w:r>
        <w:t>有</w:t>
      </w:r>
      <w:r>
        <w:rPr>
          <w:rFonts w:hint="default"/>
        </w:rPr>
        <w:t>没处理的</w:t>
      </w:r>
      <w:r>
        <w:t>event</w:t>
      </w:r>
      <w:r>
        <w:t>，但</w:t>
      </w:r>
      <w:r>
        <w:t>ANR</w:t>
      </w:r>
      <w:r w:rsidR="007B688B">
        <w:t>是</w:t>
      </w:r>
      <w:r w:rsidR="007B688B">
        <w:rPr>
          <w:rFonts w:hint="default"/>
        </w:rPr>
        <w:t>发送给</w:t>
      </w:r>
      <w:r w:rsidR="007B688B">
        <w:rPr>
          <w:rFonts w:hint="default"/>
        </w:rPr>
        <w:t>NotificationShade</w:t>
      </w:r>
      <w:r w:rsidR="007B688B">
        <w:t>的</w:t>
      </w:r>
      <w:r w:rsidR="007B688B">
        <w:t>input</w:t>
      </w:r>
      <w:r w:rsidR="007B688B">
        <w:t>事件</w:t>
      </w:r>
      <w:r w:rsidR="007B688B">
        <w:rPr>
          <w:rFonts w:hint="default"/>
        </w:rPr>
        <w:t>超时。</w:t>
      </w:r>
      <w:r w:rsidR="007B688B">
        <w:t>最后</w:t>
      </w:r>
      <w:r w:rsidR="007B688B">
        <w:rPr>
          <w:rFonts w:hint="default"/>
        </w:rPr>
        <w:t>得出结论：</w:t>
      </w:r>
      <w:r w:rsidR="007B688B" w:rsidRPr="007B688B">
        <w:t>系统整体负载不大，从</w:t>
      </w:r>
      <w:r w:rsidR="007B688B" w:rsidRPr="007B688B">
        <w:t>log</w:t>
      </w:r>
      <w:r w:rsidR="007B688B" w:rsidRPr="007B688B">
        <w:t>看焦点窗口已经切换，</w:t>
      </w:r>
      <w:r w:rsidR="007B688B" w:rsidRPr="007B688B">
        <w:t>log</w:t>
      </w:r>
      <w:r w:rsidR="007B688B" w:rsidRPr="007B688B">
        <w:t>一直有</w:t>
      </w:r>
      <w:r w:rsidR="007B688B" w:rsidRPr="007B688B">
        <w:t>InputDispatcher: Still no focused window. Will drop the event</w:t>
      </w:r>
      <w:r w:rsidR="007B688B" w:rsidRPr="007B688B">
        <w:t>的</w:t>
      </w:r>
      <w:r w:rsidR="007B688B" w:rsidRPr="007B688B">
        <w:t>log</w:t>
      </w:r>
      <w:r w:rsidR="007B688B" w:rsidRPr="007B688B">
        <w:t>打印，最后提示</w:t>
      </w:r>
      <w:r w:rsidR="007B688B" w:rsidRPr="007B688B">
        <w:t>input</w:t>
      </w:r>
      <w:r w:rsidR="007B688B" w:rsidRPr="007B688B">
        <w:t>事件没有分发到</w:t>
      </w:r>
      <w:r w:rsidR="007B688B" w:rsidRPr="007B688B">
        <w:t>NotificationShade</w:t>
      </w:r>
      <w:r w:rsidR="007B688B">
        <w:t>。</w:t>
      </w:r>
    </w:p>
    <w:p w:rsidR="00177E5D" w:rsidRDefault="00B50EBC" w:rsidP="00D94FF3">
      <w:pPr>
        <w:pStyle w:val="22"/>
        <w:ind w:left="0"/>
        <w:rPr>
          <w:rFonts w:hint="default"/>
          <w:lang w:eastAsia="zh-CN"/>
        </w:rPr>
      </w:pPr>
      <w:bookmarkStart w:id="53" w:name="_Toc49524686"/>
      <w:r>
        <w:rPr>
          <w:lang w:eastAsia="zh-CN"/>
        </w:rPr>
        <w:t>G</w:t>
      </w:r>
      <w:r>
        <w:rPr>
          <w:rFonts w:hint="default"/>
          <w:lang w:eastAsia="zh-CN"/>
        </w:rPr>
        <w:t>PU</w:t>
      </w:r>
      <w:r>
        <w:rPr>
          <w:rFonts w:hint="default"/>
          <w:lang w:eastAsia="zh-CN"/>
        </w:rPr>
        <w:t>问题导致</w:t>
      </w:r>
      <w:r>
        <w:rPr>
          <w:rFonts w:hint="default"/>
          <w:lang w:eastAsia="zh-CN"/>
        </w:rPr>
        <w:t>ANR</w:t>
      </w:r>
      <w:bookmarkEnd w:id="53"/>
    </w:p>
    <w:p w:rsidR="0071707B" w:rsidRPr="00D94FF3" w:rsidRDefault="0071707B" w:rsidP="0071707B">
      <w:pPr>
        <w:rPr>
          <w:rFonts w:hint="default"/>
        </w:rPr>
      </w:pPr>
      <w:r w:rsidRPr="00D94FF3">
        <w:t>【类型描述】</w:t>
      </w:r>
      <w:r w:rsidRPr="00D94FF3">
        <w:t>G</w:t>
      </w:r>
      <w:r w:rsidRPr="00D94FF3">
        <w:rPr>
          <w:rFonts w:hint="default"/>
        </w:rPr>
        <w:t>PU</w:t>
      </w:r>
      <w:r w:rsidRPr="00D94FF3">
        <w:rPr>
          <w:rFonts w:hint="default"/>
        </w:rPr>
        <w:t>问题导致的</w:t>
      </w:r>
      <w:r w:rsidRPr="00D94FF3">
        <w:rPr>
          <w:rFonts w:hint="default"/>
        </w:rPr>
        <w:t>ANR</w:t>
      </w:r>
      <w:r w:rsidRPr="00D94FF3">
        <w:t>类</w:t>
      </w:r>
    </w:p>
    <w:p w:rsidR="0071707B" w:rsidRPr="00D94FF3" w:rsidRDefault="0071707B" w:rsidP="0071707B">
      <w:pPr>
        <w:rPr>
          <w:rFonts w:hint="default"/>
        </w:rPr>
      </w:pPr>
      <w:r w:rsidRPr="00D94FF3">
        <w:t>【特征】这一类问题，</w:t>
      </w:r>
      <w:r w:rsidRPr="00D94FF3">
        <w:t>C</w:t>
      </w:r>
      <w:r w:rsidRPr="00D94FF3">
        <w:rPr>
          <w:rFonts w:hint="default"/>
        </w:rPr>
        <w:t>PU</w:t>
      </w:r>
      <w:r w:rsidRPr="00D94FF3">
        <w:t>整体</w:t>
      </w:r>
      <w:r w:rsidRPr="00D94FF3">
        <w:rPr>
          <w:rFonts w:hint="default"/>
        </w:rPr>
        <w:t>负载看不大，</w:t>
      </w:r>
      <w:r w:rsidRPr="00D94FF3">
        <w:rPr>
          <w:rFonts w:hint="default"/>
        </w:rPr>
        <w:t>ANR</w:t>
      </w:r>
      <w:r w:rsidRPr="00D94FF3">
        <w:rPr>
          <w:rFonts w:hint="default"/>
        </w:rPr>
        <w:t>统计信息</w:t>
      </w:r>
      <w:r w:rsidRPr="00D94FF3">
        <w:t>没有</w:t>
      </w:r>
      <w:r w:rsidRPr="00D94FF3">
        <w:rPr>
          <w:rFonts w:hint="default"/>
        </w:rPr>
        <w:t>明显占用高的进程，应用执行过程没有明显耗时等</w:t>
      </w:r>
      <w:r w:rsidRPr="00D94FF3">
        <w:t>；查看发生</w:t>
      </w:r>
      <w:r w:rsidRPr="00D94FF3">
        <w:t>ANR</w:t>
      </w:r>
      <w:r w:rsidRPr="00D94FF3">
        <w:t>进程的主线程</w:t>
      </w:r>
      <w:r w:rsidRPr="00D94FF3">
        <w:t>trace</w:t>
      </w:r>
      <w:r w:rsidR="00731AF3" w:rsidRPr="00D94FF3">
        <w:t>一般执行</w:t>
      </w:r>
      <w:r w:rsidR="00731AF3" w:rsidRPr="00D94FF3">
        <w:t>graphics</w:t>
      </w:r>
      <w:r w:rsidR="00731AF3" w:rsidRPr="00D94FF3">
        <w:t>的</w:t>
      </w:r>
      <w:r w:rsidR="00731AF3" w:rsidRPr="00D94FF3">
        <w:rPr>
          <w:rFonts w:hint="default"/>
        </w:rPr>
        <w:t>相关调用上</w:t>
      </w:r>
      <w:r w:rsidRPr="00D94FF3">
        <w:t>。</w:t>
      </w:r>
    </w:p>
    <w:p w:rsidR="0071707B" w:rsidRDefault="0071707B" w:rsidP="0071707B">
      <w:pPr>
        <w:rPr>
          <w:rFonts w:hint="default"/>
        </w:rPr>
      </w:pPr>
      <w:r w:rsidRPr="00D94FF3">
        <w:t>【实例分析】</w:t>
      </w:r>
      <w:r w:rsidRPr="00D94FF3">
        <w:t>Bug 1363478 - [PSST][Android11][Sharkl3][3G][WTWD][PTR2Block]monkey</w:t>
      </w:r>
      <w:r w:rsidRPr="00D94FF3">
        <w:t>测试</w:t>
      </w:r>
      <w:r w:rsidRPr="00D94FF3">
        <w:t>,#3296</w:t>
      </w:r>
      <w:r w:rsidRPr="00D94FF3">
        <w:t>测试</w:t>
      </w:r>
      <w:r w:rsidRPr="00D94FF3">
        <w:t>0.59</w:t>
      </w:r>
      <w:r w:rsidRPr="00D94FF3">
        <w:t>小时出现</w:t>
      </w:r>
      <w:r w:rsidRPr="00D94FF3">
        <w:t>ANR in com.android.systemui,9/9(</w:t>
      </w:r>
      <w:r w:rsidRPr="00D94FF3">
        <w:t>台</w:t>
      </w:r>
      <w:r w:rsidRPr="00D94FF3">
        <w:t>)</w:t>
      </w:r>
      <w:r w:rsidRPr="00D94FF3">
        <w:t>累计出现</w:t>
      </w:r>
      <w:r w:rsidRPr="00D94FF3">
        <w:t>73</w:t>
      </w:r>
      <w:r w:rsidRPr="00D94FF3">
        <w:t>次</w:t>
      </w:r>
    </w:p>
    <w:p w:rsidR="0071707B" w:rsidRPr="00084519" w:rsidRDefault="0071707B" w:rsidP="0071707B">
      <w:pPr>
        <w:rPr>
          <w:rFonts w:hint="default"/>
        </w:rPr>
      </w:pPr>
      <w:r>
        <w:lastRenderedPageBreak/>
        <w:t>该</w:t>
      </w:r>
      <w:r>
        <w:rPr>
          <w:rFonts w:hint="default"/>
        </w:rPr>
        <w:t>分析过程</w:t>
      </w:r>
      <w:r>
        <w:t>忽略</w:t>
      </w:r>
      <w:r>
        <w:rPr>
          <w:rFonts w:hint="default"/>
        </w:rPr>
        <w:t>了</w:t>
      </w:r>
      <w:r>
        <w:rPr>
          <w:rFonts w:hint="default"/>
        </w:rPr>
        <w:t>ANR</w:t>
      </w:r>
      <w:r>
        <w:rPr>
          <w:rFonts w:hint="default"/>
        </w:rPr>
        <w:t>时间点，</w:t>
      </w:r>
      <w:r>
        <w:t>C</w:t>
      </w:r>
      <w:r>
        <w:rPr>
          <w:rFonts w:hint="default"/>
        </w:rPr>
        <w:t>PU</w:t>
      </w:r>
      <w:r>
        <w:t>负载内存</w:t>
      </w:r>
      <w:r>
        <w:rPr>
          <w:rFonts w:hint="default"/>
        </w:rPr>
        <w:t>情况</w:t>
      </w:r>
      <w:r>
        <w:t>，</w:t>
      </w:r>
      <w:r>
        <w:rPr>
          <w:rFonts w:hint="default"/>
        </w:rPr>
        <w:t>直接列出关键点。此问题</w:t>
      </w:r>
      <w:r>
        <w:t>关注</w:t>
      </w:r>
      <w:r>
        <w:rPr>
          <w:rFonts w:hint="default"/>
        </w:rPr>
        <w:t>的</w:t>
      </w:r>
      <w:r>
        <w:t>点</w:t>
      </w:r>
      <w:r>
        <w:rPr>
          <w:rFonts w:hint="default"/>
        </w:rPr>
        <w:t>是</w:t>
      </w:r>
      <w:r w:rsidR="00731AF3">
        <w:rPr>
          <w:rFonts w:hint="default"/>
        </w:rPr>
        <w:t>graphics</w:t>
      </w:r>
      <w:r w:rsidR="00731AF3">
        <w:t>相关</w:t>
      </w:r>
      <w:r w:rsidR="00731AF3">
        <w:rPr>
          <w:rFonts w:hint="default"/>
        </w:rPr>
        <w:t>调用栈，和</w:t>
      </w:r>
      <w:r w:rsidR="00731AF3">
        <w:t>应用</w:t>
      </w:r>
      <w:r w:rsidR="00731AF3">
        <w:rPr>
          <w:rFonts w:hint="default"/>
        </w:rPr>
        <w:t>执行过程的</w:t>
      </w:r>
      <w:r w:rsidR="00731AF3">
        <w:t>log</w:t>
      </w:r>
      <w:r>
        <w:rPr>
          <w:rFonts w:hint="default"/>
        </w:rPr>
        <w:t>。</w:t>
      </w:r>
    </w:p>
    <w:p w:rsidR="00177E5D" w:rsidRDefault="00D84661" w:rsidP="002B222A">
      <w:pPr>
        <w:rPr>
          <w:rFonts w:hint="default"/>
        </w:rPr>
      </w:pPr>
      <w:r>
        <w:rPr>
          <w:rFonts w:hint="default"/>
        </w:rPr>
        <w:t>trace log</w:t>
      </w:r>
    </w:p>
    <w:tbl>
      <w:tblPr>
        <w:tblStyle w:val="a8"/>
        <w:tblW w:w="0" w:type="auto"/>
        <w:tblLook w:val="04A0" w:firstRow="1" w:lastRow="0" w:firstColumn="1" w:lastColumn="0" w:noHBand="0" w:noVBand="1"/>
      </w:tblPr>
      <w:tblGrid>
        <w:gridCol w:w="9629"/>
      </w:tblGrid>
      <w:tr w:rsidR="00D84661" w:rsidTr="00D84661">
        <w:tc>
          <w:tcPr>
            <w:tcW w:w="9629" w:type="dxa"/>
          </w:tcPr>
          <w:p w:rsidR="00292F2C" w:rsidRDefault="00292F2C" w:rsidP="00292F2C">
            <w:pPr>
              <w:rPr>
                <w:rFonts w:hint="default"/>
              </w:rPr>
            </w:pPr>
            <w:r>
              <w:rPr>
                <w:rFonts w:hint="default"/>
              </w:rPr>
              <w:t>"main" prio=5 tid=1 Waiting</w:t>
            </w:r>
          </w:p>
          <w:p w:rsidR="00292F2C" w:rsidRDefault="00292F2C" w:rsidP="00292F2C">
            <w:pPr>
              <w:rPr>
                <w:rFonts w:hint="default"/>
              </w:rPr>
            </w:pPr>
            <w:r>
              <w:rPr>
                <w:rFonts w:hint="default"/>
              </w:rPr>
              <w:t xml:space="preserve">  | group="main" sCount=1 dsCount=0 flags=1 obj=0x719cdd70 self=0xdd983810</w:t>
            </w:r>
          </w:p>
          <w:p w:rsidR="00292F2C" w:rsidRDefault="00292F2C" w:rsidP="00292F2C">
            <w:pPr>
              <w:rPr>
                <w:rFonts w:hint="default"/>
              </w:rPr>
            </w:pPr>
            <w:r>
              <w:rPr>
                <w:rFonts w:hint="default"/>
              </w:rPr>
              <w:t xml:space="preserve">  | sysTid=1559 nice=10 cgrp=default sched=0/0 handle=0xeace8470</w:t>
            </w:r>
          </w:p>
          <w:p w:rsidR="00292F2C" w:rsidRDefault="00292F2C" w:rsidP="00292F2C">
            <w:pPr>
              <w:rPr>
                <w:rFonts w:hint="default"/>
              </w:rPr>
            </w:pPr>
            <w:r>
              <w:rPr>
                <w:rFonts w:hint="default"/>
              </w:rPr>
              <w:t xml:space="preserve">  | state=S schedstat=( 45228208787 7423698999 22749 ) utm=4113 stm=409 core=5 HZ=100</w:t>
            </w:r>
          </w:p>
          <w:p w:rsidR="00292F2C" w:rsidRDefault="00292F2C" w:rsidP="00292F2C">
            <w:pPr>
              <w:rPr>
                <w:rFonts w:hint="default"/>
              </w:rPr>
            </w:pPr>
            <w:r>
              <w:rPr>
                <w:rFonts w:hint="default"/>
              </w:rPr>
              <w:t xml:space="preserve">  | stack=0xff2a2000-0xff2a4000 stackSize=8192KB</w:t>
            </w:r>
          </w:p>
          <w:p w:rsidR="00292F2C" w:rsidRDefault="00292F2C" w:rsidP="00292F2C">
            <w:pPr>
              <w:rPr>
                <w:rFonts w:hint="default"/>
              </w:rPr>
            </w:pPr>
            <w:r>
              <w:rPr>
                <w:rFonts w:hint="default"/>
              </w:rPr>
              <w:t xml:space="preserve">  | held mutexes=</w:t>
            </w:r>
          </w:p>
          <w:p w:rsidR="00292F2C" w:rsidRDefault="00292F2C" w:rsidP="00292F2C">
            <w:pPr>
              <w:rPr>
                <w:rFonts w:hint="default"/>
              </w:rPr>
            </w:pPr>
            <w:r>
              <w:rPr>
                <w:rFonts w:hint="default"/>
              </w:rPr>
              <w:t xml:space="preserve">  at sun.misc.Unsafe.park(Native method)</w:t>
            </w:r>
          </w:p>
          <w:p w:rsidR="00292F2C" w:rsidRDefault="00292F2C" w:rsidP="00292F2C">
            <w:pPr>
              <w:rPr>
                <w:rFonts w:hint="default"/>
              </w:rPr>
            </w:pPr>
            <w:r>
              <w:rPr>
                <w:rFonts w:hint="default"/>
              </w:rPr>
              <w:t xml:space="preserve">  - waiting on an unknown object</w:t>
            </w:r>
          </w:p>
          <w:p w:rsidR="00292F2C" w:rsidRDefault="00292F2C" w:rsidP="00292F2C">
            <w:pPr>
              <w:rPr>
                <w:rFonts w:hint="default"/>
              </w:rPr>
            </w:pPr>
            <w:r>
              <w:rPr>
                <w:rFonts w:hint="default"/>
              </w:rPr>
              <w:t xml:space="preserve">  at java.util.concurrent.locks.LockSupport.park(LockSupport.java:190)</w:t>
            </w:r>
          </w:p>
          <w:p w:rsidR="00292F2C" w:rsidRDefault="00292F2C" w:rsidP="00292F2C">
            <w:pPr>
              <w:rPr>
                <w:rFonts w:hint="default"/>
              </w:rPr>
            </w:pPr>
            <w:r>
              <w:rPr>
                <w:rFonts w:hint="default"/>
              </w:rPr>
              <w:t xml:space="preserve">  at java.util.concurrent.locks.AbstractQueuedSynchronizer.parkAndCheckInterrupt(AbstractQueuedSynchronizer.java:868)</w:t>
            </w:r>
          </w:p>
          <w:p w:rsidR="00292F2C" w:rsidRDefault="00292F2C" w:rsidP="00292F2C">
            <w:pPr>
              <w:rPr>
                <w:rFonts w:hint="default"/>
              </w:rPr>
            </w:pPr>
            <w:r>
              <w:rPr>
                <w:rFonts w:hint="default"/>
              </w:rPr>
              <w:t xml:space="preserve">  at java.util.concurrent.locks.AbstractQueuedSynchronizer.acquireQueued(AbstractQueuedSynchronizer.java:902)</w:t>
            </w:r>
          </w:p>
          <w:p w:rsidR="00292F2C" w:rsidRDefault="00292F2C" w:rsidP="00292F2C">
            <w:pPr>
              <w:rPr>
                <w:rFonts w:hint="default"/>
              </w:rPr>
            </w:pPr>
            <w:r>
              <w:rPr>
                <w:rFonts w:hint="default"/>
              </w:rPr>
              <w:t xml:space="preserve">  at java.util.concurrent.locks.AbstractQueuedSynchronizer.acquire(AbstractQueuedSynchronizer.java:1227)</w:t>
            </w:r>
          </w:p>
          <w:p w:rsidR="00292F2C" w:rsidRDefault="00292F2C" w:rsidP="00292F2C">
            <w:pPr>
              <w:rPr>
                <w:rFonts w:hint="default"/>
              </w:rPr>
            </w:pPr>
            <w:r>
              <w:rPr>
                <w:rFonts w:hint="default"/>
              </w:rPr>
              <w:t xml:space="preserve">  at java.util.concurrent.locks.ReentrantLock$NonfairSync.lock(ReentrantLock.java:216)</w:t>
            </w:r>
          </w:p>
          <w:p w:rsidR="00292F2C" w:rsidRDefault="00292F2C" w:rsidP="00292F2C">
            <w:pPr>
              <w:rPr>
                <w:rFonts w:hint="default"/>
              </w:rPr>
            </w:pPr>
            <w:r>
              <w:rPr>
                <w:rFonts w:hint="default"/>
              </w:rPr>
              <w:t xml:space="preserve">  at java.util.concurrent.locks.ReentrantLock.lock(ReentrantLock.java:294)</w:t>
            </w:r>
          </w:p>
          <w:p w:rsidR="00292F2C" w:rsidRDefault="00292F2C" w:rsidP="00292F2C">
            <w:pPr>
              <w:rPr>
                <w:rFonts w:hint="default"/>
              </w:rPr>
            </w:pPr>
            <w:r>
              <w:rPr>
                <w:rFonts w:hint="default"/>
              </w:rPr>
              <w:t xml:space="preserve">  at android.view.SurfaceView.updateSurface(SurfaceView.java:1018)</w:t>
            </w:r>
          </w:p>
          <w:p w:rsidR="00292F2C" w:rsidRDefault="00292F2C" w:rsidP="00292F2C">
            <w:pPr>
              <w:rPr>
                <w:rFonts w:hint="default"/>
              </w:rPr>
            </w:pPr>
            <w:r>
              <w:rPr>
                <w:rFonts w:hint="default"/>
              </w:rPr>
              <w:t xml:space="preserve">  at android.view.SurfaceView.setVisibility(SurfaceView.java:329)</w:t>
            </w:r>
          </w:p>
          <w:p w:rsidR="00292F2C" w:rsidRDefault="00292F2C" w:rsidP="00292F2C">
            <w:pPr>
              <w:rPr>
                <w:rFonts w:hint="default"/>
              </w:rPr>
            </w:pPr>
            <w:r>
              <w:rPr>
                <w:rFonts w:hint="default"/>
              </w:rPr>
              <w:t xml:space="preserve">  at com.xunmeng.pinduoduo.goods.ProductDetailFragment.onPause(ProductDetailFragment.java:1047)</w:t>
            </w:r>
          </w:p>
          <w:p w:rsidR="00D84661" w:rsidRDefault="00292F2C" w:rsidP="00292F2C">
            <w:pPr>
              <w:rPr>
                <w:rFonts w:hint="default"/>
              </w:rPr>
            </w:pPr>
            <w:r>
              <w:rPr>
                <w:rFonts w:hint="default"/>
              </w:rPr>
              <w:t xml:space="preserve">  at android.support.v4.app.Fragment.performPause(Fragment.java:2645)</w:t>
            </w:r>
          </w:p>
        </w:tc>
      </w:tr>
    </w:tbl>
    <w:p w:rsidR="00D84661" w:rsidRDefault="00292F2C" w:rsidP="002B222A">
      <w:pPr>
        <w:rPr>
          <w:rFonts w:hint="default"/>
        </w:rPr>
      </w:pPr>
      <w:r>
        <w:t>该</w:t>
      </w:r>
      <w:r>
        <w:rPr>
          <w:rFonts w:hint="default"/>
        </w:rPr>
        <w:t>主线程的调用栈执行在</w:t>
      </w:r>
      <w:r>
        <w:t>waiting</w:t>
      </w:r>
      <w:r>
        <w:t>状态，</w:t>
      </w:r>
      <w:r>
        <w:rPr>
          <w:rFonts w:hint="default"/>
        </w:rPr>
        <w:t>子线程</w:t>
      </w:r>
      <w:r>
        <w:t>1</w:t>
      </w:r>
      <w:r>
        <w:rPr>
          <w:rFonts w:hint="default"/>
        </w:rPr>
        <w:t>0772</w:t>
      </w:r>
    </w:p>
    <w:tbl>
      <w:tblPr>
        <w:tblStyle w:val="a8"/>
        <w:tblW w:w="0" w:type="auto"/>
        <w:tblLook w:val="04A0" w:firstRow="1" w:lastRow="0" w:firstColumn="1" w:lastColumn="0" w:noHBand="0" w:noVBand="1"/>
      </w:tblPr>
      <w:tblGrid>
        <w:gridCol w:w="9629"/>
      </w:tblGrid>
      <w:tr w:rsidR="00292F2C" w:rsidTr="00292F2C">
        <w:tc>
          <w:tcPr>
            <w:tcW w:w="9629" w:type="dxa"/>
          </w:tcPr>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"Thread-20" prio=5 tid=150 Native</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 group="main" sCount=1 dsCount=0 flags=1 obj=0x13752c60 self=0xb556ca10</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 sysTid=10772 nice=0 cgrp=default sched=0/0 handle=0xa046a1c0</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 state=R schedstat=( 12930167993 135957315 610 ) utm=2 stm=1290 core=7 HZ=100</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 stack=0xa0367000-0xa0369000 stackSize=1040KB</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lastRenderedPageBreak/>
              <w:t xml:space="preserve">  | held mutexes=</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#00 pc 000715d8  /apex/com.android.runtime/lib/bionic/libc.so (__ioctl+12)</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#01 pc 0003f1c7  /apex/com.android.runtime/lib/bionic/libc.so (ioctl+30)</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#02 pc 00040e11  /vendor/lib/libsrv_um.so (???)</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#03 pc 0000755f  /vendor/lib/libsrv_um.so (???)</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#04 pc 00007397  /vendor/lib/libsrv_um.so (???)</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#05 pc 00012e01  /vendor/lib/libsrv_um.so (???)</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#06 pc 000135b5  /vendor/lib/libsrv_um.so (PVRSRVCacheOpBatchExec+336)</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#07 pc 00013277  /vendor/lib/libsrv_um.so (PVRSRVCacheOpBatchAdd+418)</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#08 pc 00003c53  /vendor/lib/hw/gralloc.sp9863a.so (???)</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#09 pc 00005add  /vendor/lib/hw/gralloc.sp9863a.so (???)</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 xml:space="preserve">  native: #10 pc 0000bb0d  /vendor/lib/hw/gralloc.sp9863a.so (???)</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292F2C">
              <w:rPr>
                <w:rFonts w:ascii="Courier New" w:hAnsi="Courier New" w:cs="Courier New"/>
                <w:color w:val="000000"/>
                <w:kern w:val="0"/>
                <w:sz w:val="27"/>
                <w:szCs w:val="27"/>
              </w:rPr>
              <w:t xml:space="preserve">  native: #11 pc 00007f8f  /vendor/lib/hw/gralloc.sp9863a.so (???)</w:t>
            </w:r>
          </w:p>
        </w:tc>
      </w:tr>
    </w:tbl>
    <w:p w:rsidR="00292F2C" w:rsidRDefault="00292F2C" w:rsidP="002B222A">
      <w:pPr>
        <w:rPr>
          <w:rFonts w:hint="default"/>
        </w:rPr>
      </w:pPr>
      <w:r>
        <w:rPr>
          <w:rFonts w:hint="default"/>
        </w:rPr>
        <w:lastRenderedPageBreak/>
        <w:t>K</w:t>
      </w:r>
      <w:r>
        <w:t xml:space="preserve">ernel </w:t>
      </w:r>
      <w:r>
        <w:rPr>
          <w:rFonts w:hint="default"/>
        </w:rPr>
        <w:t>log</w:t>
      </w:r>
      <w:r>
        <w:t>中</w:t>
      </w:r>
      <w:r>
        <w:rPr>
          <w:rFonts w:hint="default"/>
        </w:rPr>
        <w:t>的异常打印</w:t>
      </w:r>
    </w:p>
    <w:tbl>
      <w:tblPr>
        <w:tblStyle w:val="a8"/>
        <w:tblW w:w="0" w:type="auto"/>
        <w:tblLook w:val="04A0" w:firstRow="1" w:lastRow="0" w:firstColumn="1" w:lastColumn="0" w:noHBand="0" w:noVBand="1"/>
      </w:tblPr>
      <w:tblGrid>
        <w:gridCol w:w="9629"/>
      </w:tblGrid>
      <w:tr w:rsidR="00292F2C" w:rsidTr="00292F2C">
        <w:tc>
          <w:tcPr>
            <w:tcW w:w="9629" w:type="dxa"/>
          </w:tcPr>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15EF5 &lt;3&gt; [16473.751150][07-11 16:06:24.751] PVR_K:(Error):  1559-10772: PMRAcquireKernelMappingData() failed (PVRSRV_ERROR_PMR_NO_KERNEL_MAPPING) in CacheOpPMRExec() [1562]</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15EF6 &lt;3&gt; [16473.754384][07-11 16:06:24.754] PVR_K:(Error):  1559-10772: PMRAcquireKernelMappingData() failed (PVRSRV_ERROR_PMR_NO_KERNEL_MAPPING) in CacheOpPMRExec() [1562]</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15EF7 &lt;3&gt; [16473.757257][07-11 16:06:24.757] PVR_K:(Error):  1559-10772: PMRAcquireKernelMappingData() failed (PVRSRV_ERROR_PMR_NO_KERNEL_MAPPING) in CacheOpPMRExec() [1562]</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ascii="Courier New" w:hAnsi="Courier New" w:cs="Courier New" w:hint="default"/>
                <w:color w:val="000000"/>
                <w:kern w:val="0"/>
                <w:sz w:val="27"/>
                <w:szCs w:val="27"/>
              </w:rPr>
            </w:pPr>
            <w:r w:rsidRPr="00292F2C">
              <w:rPr>
                <w:rFonts w:ascii="Courier New" w:hAnsi="Courier New" w:cs="Courier New"/>
                <w:color w:val="000000"/>
                <w:kern w:val="0"/>
                <w:sz w:val="27"/>
                <w:szCs w:val="27"/>
              </w:rPr>
              <w:t>15EF8 &lt;3&gt; [16473.760174][07-11 16:06:24.760] PVR_K:(Error):  1559-10772: PMRAcquireKernelMappingData() failed (PVRSRV_ERROR_PMR_NO_KERNEL_MAPPING) in CacheOpPMRExec() [1562]</w:t>
            </w:r>
          </w:p>
          <w:p w:rsidR="00292F2C" w:rsidRPr="00292F2C" w:rsidRDefault="00292F2C" w:rsidP="0029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292F2C">
              <w:rPr>
                <w:rFonts w:ascii="Courier New" w:hAnsi="Courier New" w:cs="Courier New"/>
                <w:color w:val="000000"/>
                <w:kern w:val="0"/>
                <w:sz w:val="27"/>
                <w:szCs w:val="27"/>
              </w:rPr>
              <w:t>15EF9 &lt;3&gt; [16473.762913][07-11 16:06:24.762] PVR_K:(Error):  1559-10772: PMRAcquireKernelMappingData() failed (PVRSRV_ERROR_PMR_NO_KERNEL_MAPPING) in CacheOpPMRExec() [1562]</w:t>
            </w:r>
          </w:p>
        </w:tc>
      </w:tr>
    </w:tbl>
    <w:p w:rsidR="00292F2C" w:rsidRPr="00D94FF3" w:rsidRDefault="00292F2C" w:rsidP="00D94FF3">
      <w:pPr>
        <w:rPr>
          <w:rFonts w:hint="default"/>
        </w:rPr>
      </w:pPr>
      <w:r>
        <w:lastRenderedPageBreak/>
        <w:t>这个</w:t>
      </w:r>
      <w:r>
        <w:rPr>
          <w:rFonts w:hint="default"/>
        </w:rPr>
        <w:t>就需要尽可能</w:t>
      </w:r>
      <w:r>
        <w:t>多</w:t>
      </w:r>
      <w:r>
        <w:rPr>
          <w:rFonts w:hint="default"/>
        </w:rPr>
        <w:t>的分析</w:t>
      </w:r>
      <w:r>
        <w:t>log</w:t>
      </w:r>
      <w:r>
        <w:t>才</w:t>
      </w:r>
      <w:r>
        <w:rPr>
          <w:rFonts w:hint="default"/>
        </w:rPr>
        <w:t>能分析</w:t>
      </w:r>
      <w:r>
        <w:t>出来</w:t>
      </w:r>
      <w:r>
        <w:rPr>
          <w:rFonts w:hint="default"/>
        </w:rPr>
        <w:t>，</w:t>
      </w:r>
      <w:r>
        <w:t>要</w:t>
      </w:r>
      <w:r>
        <w:rPr>
          <w:rFonts w:hint="default"/>
        </w:rPr>
        <w:t>对异常打印的</w:t>
      </w:r>
      <w:r>
        <w:rPr>
          <w:rFonts w:hint="default"/>
        </w:rPr>
        <w:t>Log</w:t>
      </w:r>
      <w:r>
        <w:rPr>
          <w:rFonts w:hint="default"/>
        </w:rPr>
        <w:t>敏感。</w:t>
      </w:r>
      <w:r w:rsidRPr="00292F2C">
        <w:t>PVR_K:(Error)</w:t>
      </w:r>
      <w:r w:rsidRPr="00D94FF3">
        <w:t>可能</w:t>
      </w:r>
      <w:r w:rsidRPr="00D94FF3">
        <w:rPr>
          <w:rFonts w:hint="default"/>
        </w:rPr>
        <w:t>开始不知道是哪个模块的</w:t>
      </w:r>
      <w:r w:rsidRPr="00D94FF3">
        <w:t>log</w:t>
      </w:r>
      <w:r w:rsidRPr="00D94FF3">
        <w:t>，</w:t>
      </w:r>
      <w:r w:rsidRPr="00D94FF3">
        <w:rPr>
          <w:rFonts w:hint="default"/>
        </w:rPr>
        <w:t>但</w:t>
      </w:r>
      <w:r w:rsidRPr="00D94FF3">
        <w:t>大量</w:t>
      </w:r>
      <w:r w:rsidRPr="00D94FF3">
        <w:rPr>
          <w:rFonts w:hint="default"/>
        </w:rPr>
        <w:t>打印是否正常需要考虑到</w:t>
      </w:r>
      <w:r w:rsidRPr="00D94FF3">
        <w:t>，</w:t>
      </w:r>
      <w:r w:rsidRPr="00D94FF3">
        <w:rPr>
          <w:rFonts w:hint="default"/>
        </w:rPr>
        <w:t>再结合调用栈等情况综合分析，得出结论：</w:t>
      </w:r>
      <w:r w:rsidRPr="00D94FF3">
        <w:t>系统整体负载不大，两次</w:t>
      </w:r>
      <w:r w:rsidRPr="00D94FF3">
        <w:t>ANR</w:t>
      </w:r>
      <w:r w:rsidRPr="00D94FF3">
        <w:t>调用栈相同，主线程</w:t>
      </w:r>
      <w:r w:rsidRPr="00D94FF3">
        <w:t>waiting</w:t>
      </w:r>
      <w:r w:rsidRPr="00D94FF3">
        <w:t>装态，从</w:t>
      </w:r>
      <w:r w:rsidRPr="00D94FF3">
        <w:t>VR_K:(Error):  1559-10772: PMRAcquireKernelMappingData() failed (PVRSRV_ERROR_PMR_NO_KERNEL_MAPPING) in CacheOpPMRExec() [1562]</w:t>
      </w:r>
      <w:r w:rsidRPr="00D94FF3">
        <w:t>的</w:t>
      </w:r>
      <w:r w:rsidRPr="00D94FF3">
        <w:t>log</w:t>
      </w:r>
      <w:r w:rsidRPr="00D94FF3">
        <w:t>打印看，子线程</w:t>
      </w:r>
      <w:r w:rsidRPr="00D94FF3">
        <w:t>10772</w:t>
      </w:r>
      <w:r w:rsidRPr="00D94FF3">
        <w:t>在</w:t>
      </w:r>
      <w:r w:rsidRPr="00D94FF3">
        <w:t>/vendor/lib/libsrv_um.so</w:t>
      </w:r>
      <w:r w:rsidRPr="00D94FF3">
        <w:t>的调用</w:t>
      </w:r>
      <w:r w:rsidR="00B861CB" w:rsidRPr="00D94FF3">
        <w:t>。</w:t>
      </w:r>
    </w:p>
    <w:p w:rsidR="00B861CB" w:rsidRPr="0053714E" w:rsidRDefault="0053714E" w:rsidP="00D94FF3">
      <w:pPr>
        <w:pStyle w:val="22"/>
        <w:ind w:left="0"/>
        <w:rPr>
          <w:rFonts w:hint="default"/>
          <w:lang w:eastAsia="zh-CN"/>
        </w:rPr>
      </w:pPr>
      <w:bookmarkStart w:id="54" w:name="_Toc49524687"/>
      <w:r w:rsidRPr="0053714E">
        <w:rPr>
          <w:lang w:eastAsia="zh-CN"/>
        </w:rPr>
        <w:t>应用</w:t>
      </w:r>
      <w:r w:rsidRPr="0053714E">
        <w:rPr>
          <w:rFonts w:hint="default"/>
          <w:lang w:eastAsia="zh-CN"/>
        </w:rPr>
        <w:t>导致的</w:t>
      </w:r>
      <w:r w:rsidRPr="0053714E">
        <w:rPr>
          <w:rFonts w:hint="default"/>
          <w:lang w:eastAsia="zh-CN"/>
        </w:rPr>
        <w:t>ANR</w:t>
      </w:r>
      <w:r w:rsidRPr="0053714E">
        <w:rPr>
          <w:rFonts w:hint="default"/>
          <w:lang w:eastAsia="zh-CN"/>
        </w:rPr>
        <w:t>问题</w:t>
      </w:r>
      <w:bookmarkEnd w:id="54"/>
    </w:p>
    <w:p w:rsidR="0053714E" w:rsidRPr="00D94FF3" w:rsidRDefault="0053714E" w:rsidP="0053714E">
      <w:pPr>
        <w:rPr>
          <w:rFonts w:hint="default"/>
        </w:rPr>
      </w:pPr>
      <w:r w:rsidRPr="00D94FF3">
        <w:t>【类型描述】应用</w:t>
      </w:r>
      <w:r w:rsidRPr="00D94FF3">
        <w:rPr>
          <w:rFonts w:hint="default"/>
        </w:rPr>
        <w:t>问题导致的</w:t>
      </w:r>
      <w:r w:rsidRPr="00D94FF3">
        <w:rPr>
          <w:rFonts w:hint="default"/>
        </w:rPr>
        <w:t>ANR</w:t>
      </w:r>
      <w:r w:rsidRPr="00D94FF3">
        <w:t>类</w:t>
      </w:r>
    </w:p>
    <w:p w:rsidR="0053714E" w:rsidRPr="00D94FF3" w:rsidRDefault="0053714E" w:rsidP="0053714E">
      <w:pPr>
        <w:rPr>
          <w:rFonts w:hint="default"/>
        </w:rPr>
      </w:pPr>
      <w:r w:rsidRPr="00D94FF3">
        <w:t>【特征】这一类问题，</w:t>
      </w:r>
      <w:r w:rsidRPr="00D94FF3">
        <w:t>C</w:t>
      </w:r>
      <w:r w:rsidRPr="00D94FF3">
        <w:rPr>
          <w:rFonts w:hint="default"/>
        </w:rPr>
        <w:t>PU</w:t>
      </w:r>
      <w:r w:rsidRPr="00D94FF3">
        <w:t>整体</w:t>
      </w:r>
      <w:r w:rsidRPr="00D94FF3">
        <w:rPr>
          <w:rFonts w:hint="default"/>
        </w:rPr>
        <w:t>负载看不大，</w:t>
      </w:r>
      <w:r w:rsidRPr="00D94FF3">
        <w:rPr>
          <w:rFonts w:hint="default"/>
        </w:rPr>
        <w:t>ANR</w:t>
      </w:r>
      <w:r w:rsidRPr="00D94FF3">
        <w:rPr>
          <w:rFonts w:hint="default"/>
        </w:rPr>
        <w:t>统计信息</w:t>
      </w:r>
      <w:r w:rsidRPr="00D94FF3">
        <w:t>没有</w:t>
      </w:r>
      <w:r w:rsidRPr="00D94FF3">
        <w:rPr>
          <w:rFonts w:hint="default"/>
        </w:rPr>
        <w:t>明显占用高的进程，应用执行过程没有明显耗时等</w:t>
      </w:r>
      <w:r w:rsidRPr="00D94FF3">
        <w:t>；查看发生</w:t>
      </w:r>
      <w:r w:rsidRPr="00D94FF3">
        <w:t>ANR</w:t>
      </w:r>
      <w:r w:rsidRPr="00D94FF3">
        <w:t>进程的主线程</w:t>
      </w:r>
      <w:r w:rsidRPr="00D94FF3">
        <w:t>trace</w:t>
      </w:r>
      <w:r w:rsidRPr="00D94FF3">
        <w:t>一般执行</w:t>
      </w:r>
      <w:r w:rsidRPr="00D94FF3">
        <w:t>graphics</w:t>
      </w:r>
      <w:r w:rsidRPr="00D94FF3">
        <w:t>的</w:t>
      </w:r>
      <w:r w:rsidRPr="00D94FF3">
        <w:rPr>
          <w:rFonts w:hint="default"/>
        </w:rPr>
        <w:t>相关调用上</w:t>
      </w:r>
      <w:r w:rsidRPr="00D94FF3">
        <w:t>。</w:t>
      </w:r>
    </w:p>
    <w:p w:rsidR="0053714E" w:rsidRDefault="0053714E" w:rsidP="0053714E">
      <w:pPr>
        <w:rPr>
          <w:rFonts w:hint="default"/>
        </w:rPr>
      </w:pPr>
      <w:r w:rsidRPr="00D94FF3">
        <w:t>【实例分析】</w:t>
      </w:r>
      <w:r w:rsidRPr="00D94FF3">
        <w:t>Bug 1360255 - [TJ][Telephony][Android11][Sharkl5Pro][T610][3G][CTCC][Native][monkey]monkey</w:t>
      </w:r>
      <w:r w:rsidRPr="00D94FF3">
        <w:t>测试偶现</w:t>
      </w:r>
      <w:r w:rsidRPr="00D94FF3">
        <w:t>com.android.email happen ANR</w:t>
      </w:r>
    </w:p>
    <w:p w:rsidR="00292F2C" w:rsidRPr="00292F2C" w:rsidRDefault="0053714E" w:rsidP="0053714E">
      <w:pPr>
        <w:rPr>
          <w:rFonts w:hint="default"/>
        </w:rPr>
      </w:pPr>
      <w:r>
        <w:t>该</w:t>
      </w:r>
      <w:r>
        <w:rPr>
          <w:rFonts w:hint="default"/>
        </w:rPr>
        <w:t>分析过程</w:t>
      </w:r>
      <w:r>
        <w:t>忽略</w:t>
      </w:r>
      <w:r>
        <w:rPr>
          <w:rFonts w:hint="default"/>
        </w:rPr>
        <w:t>了</w:t>
      </w:r>
      <w:r>
        <w:rPr>
          <w:rFonts w:hint="default"/>
        </w:rPr>
        <w:t>ANR</w:t>
      </w:r>
      <w:r>
        <w:rPr>
          <w:rFonts w:hint="default"/>
        </w:rPr>
        <w:t>时间点，</w:t>
      </w:r>
      <w:r>
        <w:t>C</w:t>
      </w:r>
      <w:r>
        <w:rPr>
          <w:rFonts w:hint="default"/>
        </w:rPr>
        <w:t>PU</w:t>
      </w:r>
      <w:r>
        <w:t>负载内存</w:t>
      </w:r>
      <w:r>
        <w:rPr>
          <w:rFonts w:hint="default"/>
        </w:rPr>
        <w:t>情况</w:t>
      </w:r>
      <w:r>
        <w:t>，</w:t>
      </w:r>
      <w:r>
        <w:rPr>
          <w:rFonts w:hint="default"/>
        </w:rPr>
        <w:t>直接列出关键点。此问题</w:t>
      </w:r>
      <w:r>
        <w:t>关注</w:t>
      </w:r>
      <w:r>
        <w:rPr>
          <w:rFonts w:hint="default"/>
        </w:rPr>
        <w:t>的</w:t>
      </w:r>
      <w:r>
        <w:t>点</w:t>
      </w:r>
      <w:r>
        <w:rPr>
          <w:rFonts w:hint="default"/>
        </w:rPr>
        <w:t>是</w:t>
      </w:r>
      <w:r w:rsidR="007D3165">
        <w:rPr>
          <w:rFonts w:hint="default"/>
        </w:rPr>
        <w:t>trace</w:t>
      </w:r>
      <w:r w:rsidR="007D3165">
        <w:t>调用</w:t>
      </w:r>
      <w:r w:rsidR="007D3165">
        <w:rPr>
          <w:rFonts w:hint="default"/>
        </w:rPr>
        <w:t>栈</w:t>
      </w:r>
      <w:r w:rsidR="007D3165">
        <w:t>是</w:t>
      </w:r>
      <w:r w:rsidR="007D3165">
        <w:rPr>
          <w:rFonts w:hint="default"/>
        </w:rPr>
        <w:t>执行在</w:t>
      </w:r>
      <w:r w:rsidR="007D3165">
        <w:t>conte</w:t>
      </w:r>
      <w:r w:rsidR="007D3165">
        <w:rPr>
          <w:rFonts w:hint="default"/>
        </w:rPr>
        <w:t>ntprovider</w:t>
      </w:r>
      <w:r w:rsidR="007D3165">
        <w:t>相关</w:t>
      </w:r>
      <w:r w:rsidR="007D3165">
        <w:rPr>
          <w:rFonts w:hint="default"/>
        </w:rPr>
        <w:t>的</w:t>
      </w:r>
      <w:r w:rsidR="007D3165">
        <w:t>binder</w:t>
      </w:r>
      <w:r w:rsidR="007D3165">
        <w:t>调用</w:t>
      </w:r>
      <w:r w:rsidR="007D3165">
        <w:rPr>
          <w:rFonts w:hint="default"/>
        </w:rPr>
        <w:t>上</w:t>
      </w:r>
      <w:r w:rsidR="007D3165">
        <w:t>，</w:t>
      </w:r>
      <w:r w:rsidR="007D3165">
        <w:rPr>
          <w:rFonts w:hint="default"/>
        </w:rPr>
        <w:t>不要见到有</w:t>
      </w:r>
      <w:r w:rsidR="007D3165">
        <w:t>binder</w:t>
      </w:r>
      <w:r w:rsidR="007D3165">
        <w:t>调用</w:t>
      </w:r>
      <w:r w:rsidR="007D3165">
        <w:rPr>
          <w:rFonts w:hint="default"/>
        </w:rPr>
        <w:t>就说</w:t>
      </w:r>
      <w:r w:rsidR="007D3165">
        <w:t>binder</w:t>
      </w:r>
      <w:r w:rsidR="007D3165">
        <w:t>有问题</w:t>
      </w:r>
      <w:r w:rsidR="007D3165">
        <w:rPr>
          <w:rFonts w:hint="default"/>
        </w:rPr>
        <w:t>了</w:t>
      </w:r>
      <w:r>
        <w:rPr>
          <w:rFonts w:hint="default"/>
        </w:rPr>
        <w:t>。</w:t>
      </w:r>
      <w:r w:rsidR="007D3165">
        <w:t>这个</w:t>
      </w:r>
      <w:r w:rsidR="007D3165">
        <w:rPr>
          <w:rFonts w:hint="default"/>
        </w:rPr>
        <w:t>问题经过多次流转的主要原因是没有利用好调用栈，</w:t>
      </w:r>
      <w:r w:rsidR="007D3165">
        <w:t>获取</w:t>
      </w:r>
      <w:r w:rsidR="007D3165">
        <w:rPr>
          <w:rFonts w:hint="default"/>
        </w:rPr>
        <w:t>不到焦点窗口时没有考虑应用耗时的</w:t>
      </w:r>
      <w:r w:rsidR="007D3165">
        <w:t>情况</w:t>
      </w:r>
      <w:r w:rsidR="007D3165">
        <w:rPr>
          <w:rFonts w:hint="default"/>
        </w:rPr>
        <w:t>。这个</w:t>
      </w:r>
      <w:r w:rsidR="007D3165">
        <w:t>通过</w:t>
      </w:r>
      <w:r w:rsidR="007D3165">
        <w:rPr>
          <w:rFonts w:hint="default"/>
        </w:rPr>
        <w:t>bug comment</w:t>
      </w:r>
      <w:r w:rsidR="007D3165">
        <w:t>来</w:t>
      </w:r>
      <w:r w:rsidR="007D3165">
        <w:rPr>
          <w:rFonts w:hint="default"/>
        </w:rPr>
        <w:t>看整个</w:t>
      </w:r>
      <w:r w:rsidR="007D3165">
        <w:t>分析</w:t>
      </w:r>
      <w:r w:rsidR="007D3165">
        <w:rPr>
          <w:rFonts w:hint="default"/>
        </w:rPr>
        <w:t>过程更好。</w:t>
      </w:r>
    </w:p>
    <w:p w:rsidR="00A61A10" w:rsidRDefault="00A61A10" w:rsidP="00A61A10">
      <w:pPr>
        <w:pStyle w:val="10"/>
      </w:pPr>
      <w:bookmarkStart w:id="55" w:name="_Toc49524688"/>
      <w:r>
        <w:rPr>
          <w:rFonts w:hint="eastAsia"/>
        </w:rPr>
        <w:t>小结</w:t>
      </w:r>
      <w:bookmarkEnd w:id="55"/>
    </w:p>
    <w:p w:rsidR="00A61A10" w:rsidRPr="00A61A10" w:rsidRDefault="00A61A10" w:rsidP="008C711A">
      <w:pPr>
        <w:ind w:firstLineChars="200" w:firstLine="420"/>
        <w:rPr>
          <w:rFonts w:hint="default"/>
        </w:rPr>
      </w:pPr>
      <w:r>
        <w:t>本文</w:t>
      </w:r>
      <w:r w:rsidR="00F8603C">
        <w:t>主要围绕</w:t>
      </w:r>
      <w:r w:rsidR="00F8603C">
        <w:rPr>
          <w:rFonts w:hint="default"/>
        </w:rPr>
        <w:t>着分析和处理</w:t>
      </w:r>
      <w:r w:rsidR="00F8603C">
        <w:rPr>
          <w:rFonts w:hint="default"/>
        </w:rPr>
        <w:t>ANR</w:t>
      </w:r>
      <w:r w:rsidR="00F8603C">
        <w:rPr>
          <w:rFonts w:hint="default"/>
        </w:rPr>
        <w:t>问题展开，从</w:t>
      </w:r>
      <w:r w:rsidR="00F8603C">
        <w:rPr>
          <w:rFonts w:hint="default"/>
        </w:rPr>
        <w:t>ANR</w:t>
      </w:r>
      <w:r w:rsidR="00F8603C">
        <w:rPr>
          <w:rFonts w:hint="default"/>
        </w:rPr>
        <w:t>的概述谈起，知道</w:t>
      </w:r>
      <w:r w:rsidR="00F8603C">
        <w:rPr>
          <w:rFonts w:hint="default"/>
        </w:rPr>
        <w:t>ANR</w:t>
      </w:r>
      <w:r w:rsidR="00F8603C">
        <w:rPr>
          <w:rFonts w:hint="default"/>
        </w:rPr>
        <w:t>是什么</w:t>
      </w:r>
      <w:r w:rsidR="00F8603C">
        <w:t>，</w:t>
      </w:r>
      <w:r w:rsidR="00F8603C">
        <w:rPr>
          <w:rFonts w:hint="default"/>
        </w:rPr>
        <w:t>有哪些</w:t>
      </w:r>
      <w:r w:rsidR="00F8603C">
        <w:t>类型</w:t>
      </w:r>
      <w:r w:rsidR="00F8603C">
        <w:rPr>
          <w:rFonts w:hint="default"/>
        </w:rPr>
        <w:t>，触发</w:t>
      </w:r>
      <w:r w:rsidR="00F8603C">
        <w:t>原因</w:t>
      </w:r>
      <w:r w:rsidR="00F8603C">
        <w:rPr>
          <w:rFonts w:hint="default"/>
        </w:rPr>
        <w:t>，常见</w:t>
      </w:r>
      <w:r w:rsidR="00F8603C">
        <w:rPr>
          <w:rFonts w:hint="default"/>
        </w:rPr>
        <w:t>ANR</w:t>
      </w:r>
      <w:r w:rsidR="00F8603C">
        <w:rPr>
          <w:rFonts w:hint="default"/>
        </w:rPr>
        <w:t>原因几个方面说起</w:t>
      </w:r>
      <w:r w:rsidR="00F8603C">
        <w:t>。</w:t>
      </w:r>
      <w:r w:rsidR="00F8603C">
        <w:rPr>
          <w:rFonts w:hint="default"/>
        </w:rPr>
        <w:t>ANR</w:t>
      </w:r>
      <w:r w:rsidR="00F8603C">
        <w:rPr>
          <w:rFonts w:hint="default"/>
        </w:rPr>
        <w:t>的基础知识只能起到个抛砖引玉的作用，</w:t>
      </w:r>
      <w:r w:rsidR="00F8603C">
        <w:t>只列出</w:t>
      </w:r>
      <w:r w:rsidR="00F8603C">
        <w:rPr>
          <w:rFonts w:hint="default"/>
        </w:rPr>
        <w:t>了</w:t>
      </w:r>
      <w:r w:rsidR="00F8603C">
        <w:t>android</w:t>
      </w:r>
      <w:r w:rsidR="00F8603C">
        <w:t>知识</w:t>
      </w:r>
      <w:r w:rsidR="00F8603C">
        <w:rPr>
          <w:rFonts w:hint="default"/>
        </w:rPr>
        <w:t>体系的很小一部分</w:t>
      </w:r>
      <w:r w:rsidR="00F8603C">
        <w:t>。</w:t>
      </w:r>
      <w:r w:rsidR="00F8603C">
        <w:t>android</w:t>
      </w:r>
      <w:r w:rsidR="00F8603C">
        <w:t>系统</w:t>
      </w:r>
      <w:r w:rsidR="00F8603C">
        <w:rPr>
          <w:rFonts w:hint="default"/>
        </w:rPr>
        <w:t>的知识体系很</w:t>
      </w:r>
      <w:r w:rsidR="00F8603C">
        <w:t>庞大</w:t>
      </w:r>
      <w:r w:rsidR="00F8603C">
        <w:rPr>
          <w:rFonts w:hint="default"/>
        </w:rPr>
        <w:t>，作为一个</w:t>
      </w:r>
      <w:r w:rsidR="00F8603C">
        <w:t>android</w:t>
      </w:r>
      <w:r w:rsidR="00F8603C">
        <w:t>开发者</w:t>
      </w:r>
      <w:r w:rsidR="00F8603C">
        <w:rPr>
          <w:rFonts w:hint="default"/>
        </w:rPr>
        <w:t>应该具备了一定的基础，当然随着分析问题的深入可能需要用到</w:t>
      </w:r>
      <w:r w:rsidR="00F8603C">
        <w:t>更多</w:t>
      </w:r>
      <w:r w:rsidR="00F8603C">
        <w:rPr>
          <w:rFonts w:hint="default"/>
        </w:rPr>
        <w:t>的知识</w:t>
      </w:r>
      <w:r w:rsidR="00F8603C">
        <w:t>，这些</w:t>
      </w:r>
      <w:r w:rsidR="00F8603C">
        <w:rPr>
          <w:rFonts w:hint="default"/>
        </w:rPr>
        <w:t>需要自己分析问题时做积累</w:t>
      </w:r>
      <w:r w:rsidR="00A437D3">
        <w:t>。</w:t>
      </w:r>
      <w:r w:rsidR="00F8603C">
        <w:t>分析</w:t>
      </w:r>
      <w:r w:rsidR="00F8603C">
        <w:t>android</w:t>
      </w:r>
      <w:r w:rsidR="00F8603C">
        <w:t>问题</w:t>
      </w:r>
      <w:r w:rsidR="00F8603C">
        <w:rPr>
          <w:rFonts w:hint="default"/>
        </w:rPr>
        <w:t>最关键的是分析</w:t>
      </w:r>
      <w:r w:rsidR="00F8603C">
        <w:t>log</w:t>
      </w:r>
      <w:r w:rsidR="00F8603C">
        <w:t>，</w:t>
      </w:r>
      <w:r w:rsidR="00F8603C">
        <w:rPr>
          <w:rFonts w:hint="default"/>
        </w:rPr>
        <w:t>针对</w:t>
      </w:r>
      <w:r w:rsidR="00F8603C">
        <w:t>ANR</w:t>
      </w:r>
      <w:r w:rsidR="00F8603C">
        <w:t>常用</w:t>
      </w:r>
      <w:r w:rsidR="00F8603C">
        <w:rPr>
          <w:rFonts w:hint="default"/>
        </w:rPr>
        <w:t>的几个</w:t>
      </w:r>
      <w:r w:rsidR="00F8603C">
        <w:t>log</w:t>
      </w:r>
      <w:r w:rsidR="00F8603C">
        <w:t>文件</w:t>
      </w:r>
      <w:r w:rsidR="00F8603C">
        <w:rPr>
          <w:rFonts w:hint="default"/>
        </w:rPr>
        <w:t>做了简要说明，</w:t>
      </w:r>
      <w:r w:rsidR="00F8603C">
        <w:t>主要</w:t>
      </w:r>
      <w:r w:rsidR="00F8603C">
        <w:rPr>
          <w:rFonts w:hint="default"/>
        </w:rPr>
        <w:t>是指导分析过程看</w:t>
      </w:r>
      <w:r w:rsidR="00F8603C">
        <w:t>哪些</w:t>
      </w:r>
      <w:r w:rsidR="00F8603C">
        <w:t>log</w:t>
      </w:r>
      <w:r w:rsidR="00F8603C">
        <w:t>。第</w:t>
      </w:r>
      <w:r w:rsidR="00F8603C">
        <w:rPr>
          <w:rFonts w:hint="default"/>
        </w:rPr>
        <w:t>4</w:t>
      </w:r>
      <w:r w:rsidR="00F8603C">
        <w:rPr>
          <w:rFonts w:hint="default"/>
        </w:rPr>
        <w:t>部分介绍了</w:t>
      </w:r>
      <w:r w:rsidR="00F8603C">
        <w:rPr>
          <w:rFonts w:hint="default"/>
        </w:rPr>
        <w:t>ANR</w:t>
      </w:r>
      <w:r w:rsidR="00F8603C">
        <w:rPr>
          <w:rFonts w:hint="default"/>
        </w:rPr>
        <w:t>问题的分析流转流程，</w:t>
      </w:r>
      <w:r w:rsidR="00F8603C">
        <w:rPr>
          <w:rFonts w:hint="default"/>
        </w:rPr>
        <w:t>ANR</w:t>
      </w:r>
      <w:r w:rsidR="00F8603C">
        <w:rPr>
          <w:rFonts w:hint="default"/>
        </w:rPr>
        <w:t>问题的分析步骤</w:t>
      </w:r>
      <w:r w:rsidR="00F8603C">
        <w:t>其实</w:t>
      </w:r>
      <w:r w:rsidR="00F8603C">
        <w:rPr>
          <w:rFonts w:hint="default"/>
        </w:rPr>
        <w:t>不是固定的流程，</w:t>
      </w:r>
      <w:r w:rsidR="00316BD5">
        <w:t>怎么</w:t>
      </w:r>
      <w:r w:rsidR="00316BD5">
        <w:rPr>
          <w:rFonts w:hint="default"/>
        </w:rPr>
        <w:t>能有效的分析问题才是关键，问题流转是基于分析</w:t>
      </w:r>
      <w:r w:rsidR="00316BD5">
        <w:t>log</w:t>
      </w:r>
      <w:r w:rsidR="00316BD5">
        <w:t>的</w:t>
      </w:r>
      <w:r w:rsidR="00316BD5">
        <w:rPr>
          <w:rFonts w:hint="default"/>
        </w:rPr>
        <w:t>证据转出到其他模块，转出过程不要太随意，</w:t>
      </w:r>
      <w:r w:rsidR="00316BD5">
        <w:t>新手</w:t>
      </w:r>
      <w:r w:rsidR="00316BD5">
        <w:rPr>
          <w:rFonts w:hint="default"/>
        </w:rPr>
        <w:t>可以从</w:t>
      </w:r>
      <w:r w:rsidR="00316BD5">
        <w:rPr>
          <w:rFonts w:hint="default"/>
        </w:rPr>
        <w:t>ANR</w:t>
      </w:r>
      <w:r w:rsidR="00316BD5">
        <w:rPr>
          <w:rFonts w:hint="default"/>
        </w:rPr>
        <w:t>问题分析模板开始指导自己分析问题，随着分析能力的提升可以摒弃模板找到核心问题点。针对</w:t>
      </w:r>
      <w:r w:rsidR="00316BD5">
        <w:t>A</w:t>
      </w:r>
      <w:r w:rsidR="00316BD5">
        <w:rPr>
          <w:rFonts w:hint="default"/>
        </w:rPr>
        <w:t>NR</w:t>
      </w:r>
      <w:r w:rsidR="00316BD5">
        <w:rPr>
          <w:rFonts w:hint="default"/>
        </w:rPr>
        <w:t>问题的分析建议是多看别人的分析过程和结论。最后</w:t>
      </w:r>
      <w:r w:rsidR="00316BD5">
        <w:t>以</w:t>
      </w:r>
      <w:r w:rsidR="00316BD5">
        <w:rPr>
          <w:rFonts w:hint="default"/>
        </w:rPr>
        <w:t>最近</w:t>
      </w:r>
      <w:r w:rsidR="00316BD5">
        <w:t>分析</w:t>
      </w:r>
      <w:r w:rsidR="00316BD5">
        <w:rPr>
          <w:rFonts w:hint="default"/>
        </w:rPr>
        <w:t>ANR</w:t>
      </w:r>
      <w:r w:rsidR="00316BD5">
        <w:rPr>
          <w:rFonts w:hint="default"/>
        </w:rPr>
        <w:t>问题实例对常见问题做分析，以指导正常的分析</w:t>
      </w:r>
      <w:r w:rsidR="00316BD5">
        <w:rPr>
          <w:rFonts w:hint="default"/>
        </w:rPr>
        <w:t>ANR</w:t>
      </w:r>
      <w:r w:rsidR="00316BD5">
        <w:rPr>
          <w:rFonts w:hint="default"/>
        </w:rPr>
        <w:t>问题。</w:t>
      </w:r>
      <w:r w:rsidR="008C711A">
        <w:t>由于知识</w:t>
      </w:r>
      <w:r w:rsidR="008C711A">
        <w:rPr>
          <w:rFonts w:hint="default"/>
        </w:rPr>
        <w:t>维度有限，有些</w:t>
      </w:r>
      <w:r w:rsidR="00EE0329">
        <w:t>知识</w:t>
      </w:r>
      <w:r w:rsidR="008C711A">
        <w:rPr>
          <w:rFonts w:hint="default"/>
        </w:rPr>
        <w:t>点写的难免有偏差和不足之处，欢迎各位批评指正，不吝赐教</w:t>
      </w:r>
      <w:r w:rsidR="008C711A">
        <w:t>，</w:t>
      </w:r>
      <w:r w:rsidR="008C711A">
        <w:rPr>
          <w:rFonts w:hint="default"/>
        </w:rPr>
        <w:t>谢谢</w:t>
      </w:r>
    </w:p>
    <w:sectPr w:rsidR="00A61A10" w:rsidRPr="00A61A10" w:rsidSect="00366A23">
      <w:headerReference w:type="even" r:id="rId32"/>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0D6" w:rsidRDefault="00A470D6">
      <w:pPr>
        <w:rPr>
          <w:rFonts w:hint="default"/>
        </w:rPr>
      </w:pPr>
      <w:r>
        <w:separator/>
      </w:r>
    </w:p>
    <w:p w:rsidR="00A470D6" w:rsidRDefault="00A470D6">
      <w:pPr>
        <w:rPr>
          <w:rFonts w:hint="default"/>
        </w:rPr>
      </w:pPr>
    </w:p>
    <w:p w:rsidR="00A470D6" w:rsidRDefault="00A470D6">
      <w:pPr>
        <w:rPr>
          <w:rFonts w:hint="default"/>
        </w:rPr>
      </w:pPr>
    </w:p>
    <w:p w:rsidR="00A470D6" w:rsidRDefault="00A470D6">
      <w:pPr>
        <w:rPr>
          <w:rFonts w:hint="default"/>
        </w:rPr>
      </w:pPr>
    </w:p>
    <w:p w:rsidR="00A470D6" w:rsidRDefault="00A470D6">
      <w:pPr>
        <w:rPr>
          <w:rFonts w:hint="default"/>
        </w:rPr>
      </w:pPr>
    </w:p>
    <w:p w:rsidR="00A470D6" w:rsidRDefault="00A470D6">
      <w:pPr>
        <w:rPr>
          <w:rFonts w:hint="default"/>
        </w:rPr>
      </w:pPr>
    </w:p>
  </w:endnote>
  <w:endnote w:type="continuationSeparator" w:id="0">
    <w:p w:rsidR="00A470D6" w:rsidRDefault="00A470D6">
      <w:pPr>
        <w:rPr>
          <w:rFonts w:hint="default"/>
        </w:rPr>
      </w:pPr>
      <w:r>
        <w:continuationSeparator/>
      </w:r>
    </w:p>
    <w:p w:rsidR="00A470D6" w:rsidRDefault="00A470D6">
      <w:pPr>
        <w:rPr>
          <w:rFonts w:hint="default"/>
        </w:rPr>
      </w:pPr>
    </w:p>
    <w:p w:rsidR="00A470D6" w:rsidRDefault="00A470D6">
      <w:pPr>
        <w:rPr>
          <w:rFonts w:hint="default"/>
        </w:rPr>
      </w:pPr>
    </w:p>
    <w:p w:rsidR="00A470D6" w:rsidRDefault="00A470D6">
      <w:pPr>
        <w:rPr>
          <w:rFonts w:hint="default"/>
        </w:rPr>
      </w:pPr>
    </w:p>
    <w:p w:rsidR="00A470D6" w:rsidRDefault="00A470D6">
      <w:pPr>
        <w:rPr>
          <w:rFonts w:hint="default"/>
        </w:rPr>
      </w:pPr>
    </w:p>
    <w:p w:rsidR="00A470D6" w:rsidRDefault="00A470D6">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AC" w:rsidRPr="00431055" w:rsidRDefault="009340AC" w:rsidP="00431055">
    <w:pPr>
      <w:pStyle w:val="ac"/>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835"/>
      <w:gridCol w:w="3969"/>
      <w:gridCol w:w="2868"/>
    </w:tblGrid>
    <w:tr w:rsidR="009340AC" w:rsidTr="00732DB0">
      <w:trPr>
        <w:trHeight w:val="468"/>
      </w:trPr>
      <w:tc>
        <w:tcPr>
          <w:tcW w:w="2835" w:type="dxa"/>
        </w:tcPr>
        <w:p w:rsidR="009340AC" w:rsidRDefault="009340AC" w:rsidP="006E7741">
          <w:pPr>
            <w:pStyle w:val="HeadingLeft"/>
            <w:rPr>
              <w:rFonts w:hint="default"/>
            </w:rPr>
          </w:pPr>
          <w:r>
            <w:t>文档版本</w:t>
          </w:r>
          <w:r>
            <w:rPr>
              <w:bCs/>
            </w:rPr>
            <w:fldChar w:fldCharType="begin"/>
          </w:r>
          <w:r>
            <w:rPr>
              <w:bCs/>
            </w:rPr>
            <w:instrText xml:space="preserve"> DOCPROPERTY  DocumentVersion  \* MERGEFORMAT </w:instrText>
          </w:r>
          <w:r>
            <w:rPr>
              <w:bCs/>
            </w:rPr>
            <w:fldChar w:fldCharType="separate"/>
          </w:r>
          <w:r>
            <w:rPr>
              <w:rFonts w:hint="default"/>
              <w:bCs/>
            </w:rPr>
            <w:t>V1.4</w:t>
          </w:r>
          <w:r>
            <w:rPr>
              <w:bCs/>
            </w:rPr>
            <w:fldChar w:fldCharType="end"/>
          </w:r>
          <w:r>
            <w:t xml:space="preserve"> (</w:t>
          </w:r>
          <w:fldSimple w:instr=" DOCPROPERTY  ReleaseDate ">
            <w:r>
              <w:rPr>
                <w:rFonts w:hint="default"/>
              </w:rPr>
              <w:t>2020-03-27</w:t>
            </w:r>
          </w:fldSimple>
          <w:r>
            <w:t>)</w:t>
          </w:r>
        </w:p>
      </w:tc>
      <w:tc>
        <w:tcPr>
          <w:tcW w:w="3969" w:type="dxa"/>
        </w:tcPr>
        <w:p w:rsidR="009340AC" w:rsidRDefault="009340AC" w:rsidP="00431055">
          <w:pPr>
            <w:pStyle w:val="HeadingMiddle"/>
          </w:pPr>
          <w:r>
            <w:rPr>
              <w:bCs/>
            </w:rPr>
            <w:fldChar w:fldCharType="begin"/>
          </w:r>
          <w:r>
            <w:rPr>
              <w:bCs/>
            </w:rPr>
            <w:instrText xml:space="preserve"> DOCPROPERTY  ProprietaryDeclaration  \* MERGEFORMAT </w:instrText>
          </w:r>
          <w:r>
            <w:rPr>
              <w:bCs/>
            </w:rPr>
            <w:fldChar w:fldCharType="separate"/>
          </w:r>
          <w:r>
            <w:rPr>
              <w:rFonts w:hint="eastAsia"/>
              <w:bCs/>
            </w:rPr>
            <w:t>版权所有</w:t>
          </w:r>
          <w:r w:rsidRPr="00BE011B">
            <w:rPr>
              <w:rFonts w:hint="eastAsia"/>
            </w:rPr>
            <w:t xml:space="preserve"> © </w:t>
          </w:r>
          <w:r>
            <w:rPr>
              <w:rFonts w:hint="eastAsia"/>
              <w:bCs/>
            </w:rPr>
            <w:t>紫光展锐科技有限公司</w:t>
          </w:r>
          <w:r>
            <w:rPr>
              <w:bCs/>
            </w:rPr>
            <w:fldChar w:fldCharType="end"/>
          </w:r>
        </w:p>
      </w:tc>
      <w:tc>
        <w:tcPr>
          <w:tcW w:w="2868" w:type="dxa"/>
        </w:tcPr>
        <w:p w:rsidR="009340AC" w:rsidRDefault="009340AC" w:rsidP="00431055">
          <w:pPr>
            <w:pStyle w:val="HeadingRight"/>
            <w:rPr>
              <w:rFonts w:hint="default"/>
            </w:rPr>
          </w:pPr>
          <w:r>
            <w:fldChar w:fldCharType="begin"/>
          </w:r>
          <w:r>
            <w:instrText xml:space="preserve"> PAGE </w:instrText>
          </w:r>
          <w:r>
            <w:fldChar w:fldCharType="separate"/>
          </w:r>
          <w:r w:rsidR="00B14DB2">
            <w:rPr>
              <w:rFonts w:hint="default"/>
              <w:noProof/>
            </w:rPr>
            <w:t>20</w:t>
          </w:r>
          <w:r>
            <w:fldChar w:fldCharType="end"/>
          </w:r>
        </w:p>
      </w:tc>
    </w:tr>
  </w:tbl>
  <w:p w:rsidR="009340AC" w:rsidRPr="00431055" w:rsidRDefault="009340AC" w:rsidP="00431055">
    <w:pPr>
      <w:pStyle w:val="ac"/>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AC" w:rsidRPr="00431055" w:rsidRDefault="009340AC" w:rsidP="00431055">
    <w:pPr>
      <w:pStyle w:val="ac"/>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AC" w:rsidRPr="00431055" w:rsidRDefault="009340AC" w:rsidP="00431055">
    <w:pPr>
      <w:pStyle w:val="ac"/>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AC" w:rsidRPr="00431055" w:rsidRDefault="009340AC" w:rsidP="00431055">
    <w:pPr>
      <w:pStyle w:val="ac"/>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0D6" w:rsidRDefault="00A470D6">
      <w:pPr>
        <w:rPr>
          <w:rFonts w:hint="default"/>
        </w:rPr>
      </w:pPr>
      <w:r>
        <w:separator/>
      </w:r>
    </w:p>
    <w:p w:rsidR="00A470D6" w:rsidRDefault="00A470D6">
      <w:pPr>
        <w:rPr>
          <w:rFonts w:hint="default"/>
        </w:rPr>
      </w:pPr>
    </w:p>
    <w:p w:rsidR="00A470D6" w:rsidRDefault="00A470D6">
      <w:pPr>
        <w:rPr>
          <w:rFonts w:hint="default"/>
        </w:rPr>
      </w:pPr>
    </w:p>
    <w:p w:rsidR="00A470D6" w:rsidRDefault="00A470D6">
      <w:pPr>
        <w:rPr>
          <w:rFonts w:hint="default"/>
        </w:rPr>
      </w:pPr>
    </w:p>
    <w:p w:rsidR="00A470D6" w:rsidRDefault="00A470D6">
      <w:pPr>
        <w:rPr>
          <w:rFonts w:hint="default"/>
        </w:rPr>
      </w:pPr>
    </w:p>
    <w:p w:rsidR="00A470D6" w:rsidRDefault="00A470D6">
      <w:pPr>
        <w:rPr>
          <w:rFonts w:hint="default"/>
        </w:rPr>
      </w:pPr>
    </w:p>
  </w:footnote>
  <w:footnote w:type="continuationSeparator" w:id="0">
    <w:p w:rsidR="00A470D6" w:rsidRDefault="00A470D6">
      <w:pPr>
        <w:rPr>
          <w:rFonts w:hint="default"/>
        </w:rPr>
      </w:pPr>
      <w:r>
        <w:continuationSeparator/>
      </w:r>
    </w:p>
    <w:p w:rsidR="00A470D6" w:rsidRDefault="00A470D6">
      <w:pPr>
        <w:rPr>
          <w:rFonts w:hint="default"/>
        </w:rPr>
      </w:pPr>
    </w:p>
    <w:p w:rsidR="00A470D6" w:rsidRDefault="00A470D6">
      <w:pPr>
        <w:rPr>
          <w:rFonts w:hint="default"/>
        </w:rPr>
      </w:pPr>
    </w:p>
    <w:p w:rsidR="00A470D6" w:rsidRDefault="00A470D6">
      <w:pPr>
        <w:rPr>
          <w:rFonts w:hint="default"/>
        </w:rPr>
      </w:pPr>
    </w:p>
    <w:p w:rsidR="00A470D6" w:rsidRDefault="00A470D6">
      <w:pPr>
        <w:rPr>
          <w:rFonts w:hint="default"/>
        </w:rPr>
      </w:pPr>
    </w:p>
    <w:p w:rsidR="00A470D6" w:rsidRDefault="00A470D6">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AC" w:rsidRDefault="009340AC">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AC" w:rsidRDefault="009340AC">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AC" w:rsidRPr="00431055" w:rsidRDefault="009340AC" w:rsidP="00431055">
    <w:pPr>
      <w:pStyle w:val="ad"/>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9340AC" w:rsidTr="00732DB0">
      <w:trPr>
        <w:trHeight w:val="851"/>
      </w:trPr>
      <w:tc>
        <w:tcPr>
          <w:tcW w:w="4829" w:type="dxa"/>
          <w:vAlign w:val="bottom"/>
        </w:tcPr>
        <w:p w:rsidR="009340AC" w:rsidRDefault="009340AC" w:rsidP="00431055">
          <w:pPr>
            <w:pStyle w:val="HeadingLeft"/>
            <w:rPr>
              <w:rFonts w:cs="Times New Roman" w:hint="default"/>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220980</wp:posOffset>
                </wp:positionV>
                <wp:extent cx="1210310" cy="314325"/>
                <wp:effectExtent l="0" t="0" r="8890" b="952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紫光展锐-紫色.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0310" cy="314325"/>
                        </a:xfrm>
                        <a:prstGeom prst="rect">
                          <a:avLst/>
                        </a:prstGeom>
                      </pic:spPr>
                    </pic:pic>
                  </a:graphicData>
                </a:graphic>
              </wp:anchor>
            </w:drawing>
          </w:r>
        </w:p>
      </w:tc>
      <w:tc>
        <w:tcPr>
          <w:tcW w:w="4830" w:type="dxa"/>
          <w:vAlign w:val="bottom"/>
        </w:tcPr>
        <w:p w:rsidR="009340AC" w:rsidRDefault="009340AC" w:rsidP="00F57674">
          <w:pPr>
            <w:pStyle w:val="HeadingRight"/>
            <w:rPr>
              <w:rFonts w:hint="default"/>
            </w:rPr>
          </w:pPr>
          <w:r>
            <w:rPr>
              <w:noProof/>
            </w:rPr>
            <w:fldChar w:fldCharType="begin"/>
          </w:r>
          <w:r>
            <w:rPr>
              <w:noProof/>
            </w:rPr>
            <w:instrText xml:space="preserve"> STYLEREF  "Heading1 no Number" </w:instrText>
          </w:r>
          <w:r>
            <w:rPr>
              <w:noProof/>
            </w:rPr>
            <w:fldChar w:fldCharType="separate"/>
          </w:r>
          <w:r w:rsidR="00B14DB2">
            <w:rPr>
              <w:noProof/>
            </w:rPr>
            <w:t>前</w:t>
          </w:r>
          <w:r w:rsidR="00B14DB2">
            <w:rPr>
              <w:noProof/>
            </w:rPr>
            <w:t xml:space="preserve">  </w:t>
          </w:r>
          <w:r w:rsidR="00B14DB2">
            <w:rPr>
              <w:noProof/>
            </w:rPr>
            <w:t>言</w:t>
          </w:r>
          <w:r>
            <w:rPr>
              <w:noProof/>
            </w:rPr>
            <w:fldChar w:fldCharType="end"/>
          </w:r>
        </w:p>
      </w:tc>
    </w:tr>
  </w:tbl>
  <w:p w:rsidR="009340AC" w:rsidRPr="00431055" w:rsidRDefault="009340AC" w:rsidP="00431055">
    <w:pPr>
      <w:pStyle w:val="ad"/>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AC" w:rsidRPr="00431055" w:rsidRDefault="009340AC" w:rsidP="00431055">
    <w:pPr>
      <w:pStyle w:val="ad"/>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9340AC" w:rsidTr="00732DB0">
      <w:trPr>
        <w:trHeight w:val="851"/>
      </w:trPr>
      <w:tc>
        <w:tcPr>
          <w:tcW w:w="4829" w:type="dxa"/>
          <w:vAlign w:val="bottom"/>
        </w:tcPr>
        <w:p w:rsidR="009340AC" w:rsidRDefault="009340AC" w:rsidP="00431055">
          <w:pPr>
            <w:pStyle w:val="HeadingLeft"/>
            <w:rPr>
              <w:rFonts w:cs="Times New Roman" w:hint="default"/>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220980</wp:posOffset>
                </wp:positionV>
                <wp:extent cx="1210310" cy="314325"/>
                <wp:effectExtent l="0" t="0" r="8890"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紫光展锐-紫色.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0310" cy="314325"/>
                        </a:xfrm>
                        <a:prstGeom prst="rect">
                          <a:avLst/>
                        </a:prstGeom>
                      </pic:spPr>
                    </pic:pic>
                  </a:graphicData>
                </a:graphic>
              </wp:anchor>
            </w:drawing>
          </w:r>
        </w:p>
      </w:tc>
      <w:tc>
        <w:tcPr>
          <w:tcW w:w="4830" w:type="dxa"/>
          <w:vAlign w:val="bottom"/>
        </w:tcPr>
        <w:p w:rsidR="009340AC" w:rsidRDefault="009340AC" w:rsidP="00F57674">
          <w:pPr>
            <w:pStyle w:val="HeadingRight"/>
            <w:rPr>
              <w:rFonts w:hint="default"/>
            </w:rPr>
          </w:pPr>
          <w:r>
            <w:rPr>
              <w:noProof/>
            </w:rPr>
            <w:fldChar w:fldCharType="begin"/>
          </w:r>
          <w:r>
            <w:rPr>
              <w:noProof/>
            </w:rPr>
            <w:instrText xml:space="preserve"> STYLEREF  Contents </w:instrText>
          </w:r>
          <w:r>
            <w:rPr>
              <w:noProof/>
            </w:rPr>
            <w:fldChar w:fldCharType="separate"/>
          </w:r>
          <w:r w:rsidR="00B14DB2">
            <w:rPr>
              <w:noProof/>
            </w:rPr>
            <w:t>目</w:t>
          </w:r>
          <w:r w:rsidR="00B14DB2">
            <w:rPr>
              <w:noProof/>
            </w:rPr>
            <w:t xml:space="preserve">  </w:t>
          </w:r>
          <w:r w:rsidR="00B14DB2">
            <w:rPr>
              <w:noProof/>
            </w:rPr>
            <w:t>录</w:t>
          </w:r>
          <w:r>
            <w:rPr>
              <w:noProof/>
            </w:rPr>
            <w:fldChar w:fldCharType="end"/>
          </w:r>
        </w:p>
      </w:tc>
    </w:tr>
  </w:tbl>
  <w:p w:rsidR="009340AC" w:rsidRPr="00431055" w:rsidRDefault="009340AC" w:rsidP="00431055">
    <w:pPr>
      <w:pStyle w:val="ad"/>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AC" w:rsidRPr="00431055" w:rsidRDefault="009340AC" w:rsidP="00431055">
    <w:pPr>
      <w:pStyle w:val="ad"/>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0AC" w:rsidRPr="00431055" w:rsidRDefault="009340AC" w:rsidP="00431055">
    <w:pPr>
      <w:pStyle w:val="ad"/>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1F379A6"/>
    <w:multiLevelType w:val="hybridMultilevel"/>
    <w:tmpl w:val="3ED601E4"/>
    <w:lvl w:ilvl="0" w:tplc="C13C9DD8">
      <w:start w:val="1"/>
      <w:numFmt w:val="decimal"/>
      <w:pStyle w:val="a1"/>
      <w:lvlText w:val="(%1)"/>
      <w:lvlJc w:val="left"/>
      <w:pPr>
        <w:tabs>
          <w:tab w:val="num" w:pos="2121"/>
        </w:tabs>
        <w:ind w:left="2121"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5AC5302"/>
    <w:multiLevelType w:val="hybridMultilevel"/>
    <w:tmpl w:val="92AC7254"/>
    <w:lvl w:ilvl="0" w:tplc="472A6286">
      <w:start w:val="1"/>
      <w:numFmt w:val="decimal"/>
      <w:pStyle w:val="ItemStepinAppendix"/>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0D22B4"/>
    <w:multiLevelType w:val="multilevel"/>
    <w:tmpl w:val="CDE4253C"/>
    <w:styleLink w:val="21"/>
    <w:lvl w:ilvl="0">
      <w:start w:val="1"/>
      <w:numFmt w:val="decimal"/>
      <w:pStyle w:val="ItemStep"/>
      <w:lvlText w:val="%1."/>
      <w:lvlJc w:val="left"/>
      <w:pPr>
        <w:ind w:left="420" w:hanging="420"/>
      </w:pPr>
      <w:rPr>
        <w:rFonts w:hint="eastAsia"/>
      </w:rPr>
    </w:lvl>
    <w:lvl w:ilvl="1">
      <w:start w:val="1"/>
      <w:numFmt w:val="lowerLetter"/>
      <w:pStyle w:val="SubItemStep"/>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0D762343"/>
    <w:multiLevelType w:val="hybridMultilevel"/>
    <w:tmpl w:val="EC04D5E4"/>
    <w:lvl w:ilvl="0" w:tplc="5A92148C">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6" w15:restartNumberingAfterBreak="0">
    <w:nsid w:val="112D3098"/>
    <w:multiLevelType w:val="hybridMultilevel"/>
    <w:tmpl w:val="0A4AF4AC"/>
    <w:lvl w:ilvl="0" w:tplc="CC4C1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0F46B8F"/>
    <w:multiLevelType w:val="multilevel"/>
    <w:tmpl w:val="5708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90614F4"/>
    <w:multiLevelType w:val="hybridMultilevel"/>
    <w:tmpl w:val="314CAAFE"/>
    <w:lvl w:ilvl="0" w:tplc="5A92148C">
      <w:start w:val="1"/>
      <w:numFmt w:val="bullet"/>
      <w:lvlText w:val="-"/>
      <w:lvlJc w:val="left"/>
      <w:pPr>
        <w:ind w:left="420" w:hanging="42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3257798D"/>
    <w:multiLevelType w:val="multilevel"/>
    <w:tmpl w:val="5FEE8504"/>
    <w:numStyleLink w:val="1"/>
  </w:abstractNum>
  <w:abstractNum w:abstractNumId="23" w15:restartNumberingAfterBreak="0">
    <w:nsid w:val="405F4176"/>
    <w:multiLevelType w:val="hybridMultilevel"/>
    <w:tmpl w:val="0DE8F818"/>
    <w:lvl w:ilvl="0" w:tplc="751C5140">
      <w:start w:val="1"/>
      <w:numFmt w:val="decimal"/>
      <w:lvlText w:val="%1."/>
      <w:lvlJc w:val="left"/>
      <w:pPr>
        <w:ind w:left="2683" w:hanging="840"/>
      </w:pPr>
      <w:rPr>
        <w:rFonts w:hint="default"/>
      </w:rPr>
    </w:lvl>
    <w:lvl w:ilvl="1" w:tplc="04090019" w:tentative="1">
      <w:start w:val="1"/>
      <w:numFmt w:val="lowerLetter"/>
      <w:lvlText w:val="%2)"/>
      <w:lvlJc w:val="left"/>
      <w:pPr>
        <w:ind w:left="2683" w:hanging="420"/>
      </w:pPr>
    </w:lvl>
    <w:lvl w:ilvl="2" w:tplc="0409001B" w:tentative="1">
      <w:start w:val="1"/>
      <w:numFmt w:val="lowerRoman"/>
      <w:lvlText w:val="%3."/>
      <w:lvlJc w:val="right"/>
      <w:pPr>
        <w:ind w:left="3103" w:hanging="420"/>
      </w:pPr>
    </w:lvl>
    <w:lvl w:ilvl="3" w:tplc="0409000F" w:tentative="1">
      <w:start w:val="1"/>
      <w:numFmt w:val="decimal"/>
      <w:lvlText w:val="%4."/>
      <w:lvlJc w:val="left"/>
      <w:pPr>
        <w:ind w:left="3523" w:hanging="420"/>
      </w:pPr>
    </w:lvl>
    <w:lvl w:ilvl="4" w:tplc="04090019" w:tentative="1">
      <w:start w:val="1"/>
      <w:numFmt w:val="lowerLetter"/>
      <w:lvlText w:val="%5)"/>
      <w:lvlJc w:val="left"/>
      <w:pPr>
        <w:ind w:left="3943" w:hanging="420"/>
      </w:pPr>
    </w:lvl>
    <w:lvl w:ilvl="5" w:tplc="0409001B" w:tentative="1">
      <w:start w:val="1"/>
      <w:numFmt w:val="lowerRoman"/>
      <w:lvlText w:val="%6."/>
      <w:lvlJc w:val="right"/>
      <w:pPr>
        <w:ind w:left="4363" w:hanging="420"/>
      </w:pPr>
    </w:lvl>
    <w:lvl w:ilvl="6" w:tplc="0409000F" w:tentative="1">
      <w:start w:val="1"/>
      <w:numFmt w:val="decimal"/>
      <w:lvlText w:val="%7."/>
      <w:lvlJc w:val="left"/>
      <w:pPr>
        <w:ind w:left="4783" w:hanging="420"/>
      </w:pPr>
    </w:lvl>
    <w:lvl w:ilvl="7" w:tplc="04090019" w:tentative="1">
      <w:start w:val="1"/>
      <w:numFmt w:val="lowerLetter"/>
      <w:lvlText w:val="%8)"/>
      <w:lvlJc w:val="left"/>
      <w:pPr>
        <w:ind w:left="5203" w:hanging="420"/>
      </w:pPr>
    </w:lvl>
    <w:lvl w:ilvl="8" w:tplc="0409001B" w:tentative="1">
      <w:start w:val="1"/>
      <w:numFmt w:val="lowerRoman"/>
      <w:lvlText w:val="%9."/>
      <w:lvlJc w:val="right"/>
      <w:pPr>
        <w:ind w:left="5623" w:hanging="420"/>
      </w:pPr>
    </w:lvl>
  </w:abstractNum>
  <w:abstractNum w:abstractNumId="24" w15:restartNumberingAfterBreak="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63C3DB5"/>
    <w:multiLevelType w:val="hybridMultilevel"/>
    <w:tmpl w:val="67B64818"/>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89C497D"/>
    <w:multiLevelType w:val="multilevel"/>
    <w:tmpl w:val="5FEE8504"/>
    <w:styleLink w:val="1"/>
    <w:lvl w:ilvl="0">
      <w:start w:val="1"/>
      <w:numFmt w:val="decimal"/>
      <w:pStyle w:val="10"/>
      <w:suff w:val="nothing"/>
      <w:lvlText w:val="%1 "/>
      <w:lvlJc w:val="left"/>
      <w:pPr>
        <w:ind w:left="1984"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2"/>
      <w:suff w:val="nothing"/>
      <w:lvlText w:val="%1.%2 "/>
      <w:lvlJc w:val="left"/>
      <w:pPr>
        <w:ind w:left="708"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ep"/>
      <w:lvlText w:val="步骤 %7"/>
      <w:lvlJc w:val="left"/>
      <w:pPr>
        <w:tabs>
          <w:tab w:val="num" w:pos="567"/>
        </w:tabs>
        <w:ind w:left="567" w:hanging="726"/>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0"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0" w:firstLine="0"/>
      </w:pPr>
      <w:rPr>
        <w:rFonts w:ascii="Times New Roman" w:eastAsia="黑体" w:hAnsi="Times New Roman" w:hint="default"/>
        <w:b w:val="0"/>
        <w:bCs/>
        <w:i w:val="0"/>
        <w:iCs w:val="0"/>
        <w:color w:val="auto"/>
        <w:sz w:val="21"/>
        <w:szCs w:val="21"/>
      </w:rPr>
    </w:lvl>
  </w:abstractNum>
  <w:abstractNum w:abstractNumId="29"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53C37602"/>
    <w:multiLevelType w:val="singleLevel"/>
    <w:tmpl w:val="53C37602"/>
    <w:lvl w:ilvl="0">
      <w:start w:val="1"/>
      <w:numFmt w:val="decimal"/>
      <w:suff w:val="nothing"/>
      <w:lvlText w:val="%1、"/>
      <w:lvlJc w:val="left"/>
    </w:lvl>
  </w:abstractNum>
  <w:abstractNum w:abstractNumId="31" w15:restartNumberingAfterBreak="0">
    <w:nsid w:val="594F66E5"/>
    <w:multiLevelType w:val="hybridMultilevel"/>
    <w:tmpl w:val="6414B0A4"/>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2"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A7C663B"/>
    <w:multiLevelType w:val="hybridMultilevel"/>
    <w:tmpl w:val="6A106D76"/>
    <w:lvl w:ilvl="0" w:tplc="2BD4B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6" w15:restartNumberingAfterBreak="0">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3892709"/>
    <w:multiLevelType w:val="hybridMultilevel"/>
    <w:tmpl w:val="4CBE62CE"/>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8" w15:restartNumberingAfterBreak="0">
    <w:nsid w:val="7F360B44"/>
    <w:multiLevelType w:val="hybridMultilevel"/>
    <w:tmpl w:val="805A9942"/>
    <w:lvl w:ilvl="0" w:tplc="18BAEF5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15"/>
  </w:num>
  <w:num w:numId="3">
    <w:abstractNumId w:val="33"/>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6"/>
  </w:num>
  <w:num w:numId="15">
    <w:abstractNumId w:val="21"/>
  </w:num>
  <w:num w:numId="16">
    <w:abstractNumId w:val="35"/>
  </w:num>
  <w:num w:numId="17">
    <w:abstractNumId w:val="27"/>
  </w:num>
  <w:num w:numId="18">
    <w:abstractNumId w:val="19"/>
  </w:num>
  <w:num w:numId="19">
    <w:abstractNumId w:val="17"/>
  </w:num>
  <w:num w:numId="20">
    <w:abstractNumId w:val="14"/>
  </w:num>
  <w:num w:numId="21">
    <w:abstractNumId w:val="29"/>
  </w:num>
  <w:num w:numId="22">
    <w:abstractNumId w:val="32"/>
  </w:num>
  <w:num w:numId="23">
    <w:abstractNumId w:val="24"/>
  </w:num>
  <w:num w:numId="24">
    <w:abstractNumId w:val="25"/>
  </w:num>
  <w:num w:numId="25">
    <w:abstractNumId w:val="11"/>
  </w:num>
  <w:num w:numId="26">
    <w:abstractNumId w:val="28"/>
  </w:num>
  <w:num w:numId="27">
    <w:abstractNumId w:val="12"/>
  </w:num>
  <w:num w:numId="28">
    <w:abstractNumId w:val="12"/>
  </w:num>
  <w:num w:numId="29">
    <w:abstractNumId w:val="22"/>
  </w:num>
  <w:num w:numId="30">
    <w:abstractNumId w:val="10"/>
  </w:num>
  <w:num w:numId="31">
    <w:abstractNumId w:val="23"/>
  </w:num>
  <w:num w:numId="32">
    <w:abstractNumId w:val="31"/>
  </w:num>
  <w:num w:numId="33">
    <w:abstractNumId w:val="37"/>
  </w:num>
  <w:num w:numId="34">
    <w:abstractNumId w:val="30"/>
  </w:num>
  <w:num w:numId="35">
    <w:abstractNumId w:val="18"/>
  </w:num>
  <w:num w:numId="36">
    <w:abstractNumId w:val="34"/>
  </w:num>
  <w:num w:numId="37">
    <w:abstractNumId w:val="20"/>
  </w:num>
  <w:num w:numId="38">
    <w:abstractNumId w:val="13"/>
  </w:num>
  <w:num w:numId="39">
    <w:abstractNumId w:val="16"/>
  </w:num>
  <w:num w:numId="40">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2D"/>
    <w:rsid w:val="00000469"/>
    <w:rsid w:val="000021A7"/>
    <w:rsid w:val="00004467"/>
    <w:rsid w:val="000111A5"/>
    <w:rsid w:val="00012007"/>
    <w:rsid w:val="0001239D"/>
    <w:rsid w:val="0001464E"/>
    <w:rsid w:val="00016053"/>
    <w:rsid w:val="00016964"/>
    <w:rsid w:val="00020CCC"/>
    <w:rsid w:val="00023E90"/>
    <w:rsid w:val="00033A69"/>
    <w:rsid w:val="000366AC"/>
    <w:rsid w:val="00041608"/>
    <w:rsid w:val="000441E6"/>
    <w:rsid w:val="00047CFC"/>
    <w:rsid w:val="00054BD7"/>
    <w:rsid w:val="00063E58"/>
    <w:rsid w:val="00066497"/>
    <w:rsid w:val="00073F0A"/>
    <w:rsid w:val="00082714"/>
    <w:rsid w:val="00084519"/>
    <w:rsid w:val="00095CE3"/>
    <w:rsid w:val="00096E52"/>
    <w:rsid w:val="00096FAA"/>
    <w:rsid w:val="00097BBE"/>
    <w:rsid w:val="000A4224"/>
    <w:rsid w:val="000A6947"/>
    <w:rsid w:val="000B19DB"/>
    <w:rsid w:val="000B504C"/>
    <w:rsid w:val="000B5D68"/>
    <w:rsid w:val="000C32CC"/>
    <w:rsid w:val="000D1357"/>
    <w:rsid w:val="000D6C65"/>
    <w:rsid w:val="000E680A"/>
    <w:rsid w:val="000E7A5B"/>
    <w:rsid w:val="000F1AC1"/>
    <w:rsid w:val="000F7E05"/>
    <w:rsid w:val="00111EEF"/>
    <w:rsid w:val="0011671C"/>
    <w:rsid w:val="00121526"/>
    <w:rsid w:val="00125697"/>
    <w:rsid w:val="001374E4"/>
    <w:rsid w:val="00151026"/>
    <w:rsid w:val="00151293"/>
    <w:rsid w:val="00151BA4"/>
    <w:rsid w:val="0015380F"/>
    <w:rsid w:val="0016142B"/>
    <w:rsid w:val="00161888"/>
    <w:rsid w:val="0016623E"/>
    <w:rsid w:val="00167C14"/>
    <w:rsid w:val="00171575"/>
    <w:rsid w:val="0017349D"/>
    <w:rsid w:val="00175E31"/>
    <w:rsid w:val="00177E5D"/>
    <w:rsid w:val="001870B7"/>
    <w:rsid w:val="0018789B"/>
    <w:rsid w:val="00192989"/>
    <w:rsid w:val="00195722"/>
    <w:rsid w:val="00196790"/>
    <w:rsid w:val="001A33D0"/>
    <w:rsid w:val="001A750A"/>
    <w:rsid w:val="001B142A"/>
    <w:rsid w:val="001B350F"/>
    <w:rsid w:val="001B3C3C"/>
    <w:rsid w:val="001B68A9"/>
    <w:rsid w:val="001C051B"/>
    <w:rsid w:val="001C1F7F"/>
    <w:rsid w:val="001C63A2"/>
    <w:rsid w:val="001C6E94"/>
    <w:rsid w:val="001F07C5"/>
    <w:rsid w:val="001F5DBC"/>
    <w:rsid w:val="002102B8"/>
    <w:rsid w:val="00212AEB"/>
    <w:rsid w:val="00216330"/>
    <w:rsid w:val="0021790C"/>
    <w:rsid w:val="002206AC"/>
    <w:rsid w:val="0022424B"/>
    <w:rsid w:val="00231130"/>
    <w:rsid w:val="002350EA"/>
    <w:rsid w:val="00237AAD"/>
    <w:rsid w:val="0024140F"/>
    <w:rsid w:val="002435B4"/>
    <w:rsid w:val="002455A9"/>
    <w:rsid w:val="00257B86"/>
    <w:rsid w:val="00261C7F"/>
    <w:rsid w:val="00267613"/>
    <w:rsid w:val="00275D71"/>
    <w:rsid w:val="00280703"/>
    <w:rsid w:val="00283516"/>
    <w:rsid w:val="002851CC"/>
    <w:rsid w:val="00286533"/>
    <w:rsid w:val="00287442"/>
    <w:rsid w:val="00292F2C"/>
    <w:rsid w:val="00292F7F"/>
    <w:rsid w:val="00296866"/>
    <w:rsid w:val="002A39E3"/>
    <w:rsid w:val="002B222A"/>
    <w:rsid w:val="002B5427"/>
    <w:rsid w:val="002C1080"/>
    <w:rsid w:val="002C1EEB"/>
    <w:rsid w:val="002C3A3F"/>
    <w:rsid w:val="002C4291"/>
    <w:rsid w:val="002D081C"/>
    <w:rsid w:val="002D70D0"/>
    <w:rsid w:val="002E1BA0"/>
    <w:rsid w:val="002E3FB4"/>
    <w:rsid w:val="002E5330"/>
    <w:rsid w:val="002F20F6"/>
    <w:rsid w:val="002F395E"/>
    <w:rsid w:val="002F612D"/>
    <w:rsid w:val="0030647B"/>
    <w:rsid w:val="00316BD5"/>
    <w:rsid w:val="00324DDD"/>
    <w:rsid w:val="003253FC"/>
    <w:rsid w:val="003343A3"/>
    <w:rsid w:val="00337613"/>
    <w:rsid w:val="00337D43"/>
    <w:rsid w:val="00340B27"/>
    <w:rsid w:val="00342D62"/>
    <w:rsid w:val="003570A1"/>
    <w:rsid w:val="003636B4"/>
    <w:rsid w:val="00363921"/>
    <w:rsid w:val="00364C60"/>
    <w:rsid w:val="00364FC9"/>
    <w:rsid w:val="00366A23"/>
    <w:rsid w:val="0036764C"/>
    <w:rsid w:val="00375C23"/>
    <w:rsid w:val="00376EA7"/>
    <w:rsid w:val="0038077E"/>
    <w:rsid w:val="0039211E"/>
    <w:rsid w:val="00392145"/>
    <w:rsid w:val="00395B0C"/>
    <w:rsid w:val="00395DD8"/>
    <w:rsid w:val="003A14E2"/>
    <w:rsid w:val="003B71C3"/>
    <w:rsid w:val="003C1F91"/>
    <w:rsid w:val="003C344E"/>
    <w:rsid w:val="003C45C3"/>
    <w:rsid w:val="003D19BD"/>
    <w:rsid w:val="003D3EED"/>
    <w:rsid w:val="003E15F0"/>
    <w:rsid w:val="003E3C1A"/>
    <w:rsid w:val="003E3EB7"/>
    <w:rsid w:val="003E6A5F"/>
    <w:rsid w:val="003F2929"/>
    <w:rsid w:val="003F2FBE"/>
    <w:rsid w:val="003F40EC"/>
    <w:rsid w:val="003F592D"/>
    <w:rsid w:val="0040187F"/>
    <w:rsid w:val="004027BC"/>
    <w:rsid w:val="004037F1"/>
    <w:rsid w:val="00412E69"/>
    <w:rsid w:val="00424FB9"/>
    <w:rsid w:val="004250A4"/>
    <w:rsid w:val="004256C9"/>
    <w:rsid w:val="00427A95"/>
    <w:rsid w:val="00431055"/>
    <w:rsid w:val="00432EF5"/>
    <w:rsid w:val="00434FAE"/>
    <w:rsid w:val="0044025C"/>
    <w:rsid w:val="00445C51"/>
    <w:rsid w:val="0044704B"/>
    <w:rsid w:val="00447789"/>
    <w:rsid w:val="00454271"/>
    <w:rsid w:val="004547BC"/>
    <w:rsid w:val="004601C6"/>
    <w:rsid w:val="0046260E"/>
    <w:rsid w:val="0046278F"/>
    <w:rsid w:val="00464A69"/>
    <w:rsid w:val="0046558B"/>
    <w:rsid w:val="0046668B"/>
    <w:rsid w:val="00471B66"/>
    <w:rsid w:val="00472870"/>
    <w:rsid w:val="00473C38"/>
    <w:rsid w:val="00474D79"/>
    <w:rsid w:val="00486EF3"/>
    <w:rsid w:val="004928E8"/>
    <w:rsid w:val="004956E3"/>
    <w:rsid w:val="00497A4A"/>
    <w:rsid w:val="004A1D77"/>
    <w:rsid w:val="004A7C45"/>
    <w:rsid w:val="004B0A70"/>
    <w:rsid w:val="004B211B"/>
    <w:rsid w:val="004B27C0"/>
    <w:rsid w:val="004B3B1A"/>
    <w:rsid w:val="004C4106"/>
    <w:rsid w:val="004C7EAB"/>
    <w:rsid w:val="004D1094"/>
    <w:rsid w:val="004D4F43"/>
    <w:rsid w:val="004E75F8"/>
    <w:rsid w:val="004F0B8A"/>
    <w:rsid w:val="004F0F56"/>
    <w:rsid w:val="004F1893"/>
    <w:rsid w:val="004F2A9B"/>
    <w:rsid w:val="004F49B5"/>
    <w:rsid w:val="00501939"/>
    <w:rsid w:val="0050216B"/>
    <w:rsid w:val="00513689"/>
    <w:rsid w:val="0051395F"/>
    <w:rsid w:val="0051708E"/>
    <w:rsid w:val="00517D85"/>
    <w:rsid w:val="0052171B"/>
    <w:rsid w:val="00535D30"/>
    <w:rsid w:val="0053714E"/>
    <w:rsid w:val="00553EA6"/>
    <w:rsid w:val="00566C8D"/>
    <w:rsid w:val="0057792E"/>
    <w:rsid w:val="00583146"/>
    <w:rsid w:val="005868FB"/>
    <w:rsid w:val="00586F7D"/>
    <w:rsid w:val="005960FA"/>
    <w:rsid w:val="005A61D6"/>
    <w:rsid w:val="005A6D58"/>
    <w:rsid w:val="005B12BC"/>
    <w:rsid w:val="005B1A4D"/>
    <w:rsid w:val="005B3B9B"/>
    <w:rsid w:val="005B575D"/>
    <w:rsid w:val="005B5F1B"/>
    <w:rsid w:val="005B6EE6"/>
    <w:rsid w:val="005C25BA"/>
    <w:rsid w:val="005C317C"/>
    <w:rsid w:val="005D002B"/>
    <w:rsid w:val="005E1CFF"/>
    <w:rsid w:val="005E45B8"/>
    <w:rsid w:val="005E4BE2"/>
    <w:rsid w:val="005F0301"/>
    <w:rsid w:val="005F04AF"/>
    <w:rsid w:val="005F4325"/>
    <w:rsid w:val="005F7705"/>
    <w:rsid w:val="005F7F5D"/>
    <w:rsid w:val="00600DE7"/>
    <w:rsid w:val="006050D6"/>
    <w:rsid w:val="00605D9E"/>
    <w:rsid w:val="006078BB"/>
    <w:rsid w:val="00610040"/>
    <w:rsid w:val="00611FC1"/>
    <w:rsid w:val="00614F75"/>
    <w:rsid w:val="00617727"/>
    <w:rsid w:val="006305BB"/>
    <w:rsid w:val="006306CD"/>
    <w:rsid w:val="00637DF2"/>
    <w:rsid w:val="0064018F"/>
    <w:rsid w:val="00652816"/>
    <w:rsid w:val="0065324C"/>
    <w:rsid w:val="00656128"/>
    <w:rsid w:val="006600EB"/>
    <w:rsid w:val="00664CBC"/>
    <w:rsid w:val="0067080B"/>
    <w:rsid w:val="00674D1E"/>
    <w:rsid w:val="00681F29"/>
    <w:rsid w:val="00682AF5"/>
    <w:rsid w:val="0068532D"/>
    <w:rsid w:val="00692859"/>
    <w:rsid w:val="00694437"/>
    <w:rsid w:val="00694B16"/>
    <w:rsid w:val="006953F4"/>
    <w:rsid w:val="00695506"/>
    <w:rsid w:val="00695C42"/>
    <w:rsid w:val="006A004F"/>
    <w:rsid w:val="006A5C4C"/>
    <w:rsid w:val="006B03E2"/>
    <w:rsid w:val="006B2F9A"/>
    <w:rsid w:val="006B5850"/>
    <w:rsid w:val="006B775A"/>
    <w:rsid w:val="006C010F"/>
    <w:rsid w:val="006C5D83"/>
    <w:rsid w:val="006C7A0B"/>
    <w:rsid w:val="006E7741"/>
    <w:rsid w:val="007037DD"/>
    <w:rsid w:val="00703C03"/>
    <w:rsid w:val="007139A1"/>
    <w:rsid w:val="00715E66"/>
    <w:rsid w:val="0071626A"/>
    <w:rsid w:val="0071707B"/>
    <w:rsid w:val="007219FA"/>
    <w:rsid w:val="00727883"/>
    <w:rsid w:val="00731AF3"/>
    <w:rsid w:val="00732DB0"/>
    <w:rsid w:val="007365BA"/>
    <w:rsid w:val="007420CB"/>
    <w:rsid w:val="007420FA"/>
    <w:rsid w:val="007440D7"/>
    <w:rsid w:val="00744129"/>
    <w:rsid w:val="00746BF2"/>
    <w:rsid w:val="00750048"/>
    <w:rsid w:val="00755199"/>
    <w:rsid w:val="00757163"/>
    <w:rsid w:val="007649BA"/>
    <w:rsid w:val="007712C5"/>
    <w:rsid w:val="00777941"/>
    <w:rsid w:val="00781DDC"/>
    <w:rsid w:val="00782EAA"/>
    <w:rsid w:val="00783478"/>
    <w:rsid w:val="00791896"/>
    <w:rsid w:val="007923D2"/>
    <w:rsid w:val="00793F48"/>
    <w:rsid w:val="007A0357"/>
    <w:rsid w:val="007A0AAD"/>
    <w:rsid w:val="007A18D2"/>
    <w:rsid w:val="007A61EA"/>
    <w:rsid w:val="007B0EC0"/>
    <w:rsid w:val="007B15E5"/>
    <w:rsid w:val="007B17F9"/>
    <w:rsid w:val="007B1948"/>
    <w:rsid w:val="007B35DB"/>
    <w:rsid w:val="007B5145"/>
    <w:rsid w:val="007B688B"/>
    <w:rsid w:val="007C03BC"/>
    <w:rsid w:val="007D3165"/>
    <w:rsid w:val="007D3A37"/>
    <w:rsid w:val="007E1838"/>
    <w:rsid w:val="007E5C9C"/>
    <w:rsid w:val="007E7AA3"/>
    <w:rsid w:val="007F57A8"/>
    <w:rsid w:val="007F64AB"/>
    <w:rsid w:val="008103F2"/>
    <w:rsid w:val="0081147B"/>
    <w:rsid w:val="008124AB"/>
    <w:rsid w:val="008131DF"/>
    <w:rsid w:val="00827C07"/>
    <w:rsid w:val="008303E9"/>
    <w:rsid w:val="00840C1A"/>
    <w:rsid w:val="008411F5"/>
    <w:rsid w:val="00841E04"/>
    <w:rsid w:val="00841F94"/>
    <w:rsid w:val="0084549C"/>
    <w:rsid w:val="00863D87"/>
    <w:rsid w:val="008665AC"/>
    <w:rsid w:val="00874735"/>
    <w:rsid w:val="00875324"/>
    <w:rsid w:val="008821E9"/>
    <w:rsid w:val="0088248C"/>
    <w:rsid w:val="0088582A"/>
    <w:rsid w:val="00897884"/>
    <w:rsid w:val="00897CC0"/>
    <w:rsid w:val="008B07BE"/>
    <w:rsid w:val="008B4DBE"/>
    <w:rsid w:val="008B77CB"/>
    <w:rsid w:val="008C1274"/>
    <w:rsid w:val="008C340F"/>
    <w:rsid w:val="008C711A"/>
    <w:rsid w:val="008D1539"/>
    <w:rsid w:val="008D2C9F"/>
    <w:rsid w:val="008D37D7"/>
    <w:rsid w:val="008D616E"/>
    <w:rsid w:val="008F0121"/>
    <w:rsid w:val="008F2A0A"/>
    <w:rsid w:val="008F3F95"/>
    <w:rsid w:val="008F4330"/>
    <w:rsid w:val="00915122"/>
    <w:rsid w:val="009340AC"/>
    <w:rsid w:val="00935979"/>
    <w:rsid w:val="0093763D"/>
    <w:rsid w:val="00937E9F"/>
    <w:rsid w:val="00943D24"/>
    <w:rsid w:val="009634BC"/>
    <w:rsid w:val="00973170"/>
    <w:rsid w:val="00980027"/>
    <w:rsid w:val="00984B09"/>
    <w:rsid w:val="009941CB"/>
    <w:rsid w:val="00994298"/>
    <w:rsid w:val="00994C86"/>
    <w:rsid w:val="009956BA"/>
    <w:rsid w:val="009961A4"/>
    <w:rsid w:val="009977F5"/>
    <w:rsid w:val="009A2668"/>
    <w:rsid w:val="009A45E7"/>
    <w:rsid w:val="009B637E"/>
    <w:rsid w:val="009C05C0"/>
    <w:rsid w:val="009C1001"/>
    <w:rsid w:val="009C1B4E"/>
    <w:rsid w:val="009C2836"/>
    <w:rsid w:val="009C467F"/>
    <w:rsid w:val="009C4DC9"/>
    <w:rsid w:val="009D65F2"/>
    <w:rsid w:val="009F16BD"/>
    <w:rsid w:val="00A01DBB"/>
    <w:rsid w:val="00A02CEA"/>
    <w:rsid w:val="00A038FD"/>
    <w:rsid w:val="00A11F5E"/>
    <w:rsid w:val="00A12970"/>
    <w:rsid w:val="00A14ABC"/>
    <w:rsid w:val="00A17760"/>
    <w:rsid w:val="00A200F6"/>
    <w:rsid w:val="00A2421A"/>
    <w:rsid w:val="00A24537"/>
    <w:rsid w:val="00A30D94"/>
    <w:rsid w:val="00A317C5"/>
    <w:rsid w:val="00A327F2"/>
    <w:rsid w:val="00A43606"/>
    <w:rsid w:val="00A437D3"/>
    <w:rsid w:val="00A470D6"/>
    <w:rsid w:val="00A61A10"/>
    <w:rsid w:val="00A63A8E"/>
    <w:rsid w:val="00A675ED"/>
    <w:rsid w:val="00A81E05"/>
    <w:rsid w:val="00A83024"/>
    <w:rsid w:val="00A833E1"/>
    <w:rsid w:val="00A85EA6"/>
    <w:rsid w:val="00A96168"/>
    <w:rsid w:val="00A961A4"/>
    <w:rsid w:val="00A97A63"/>
    <w:rsid w:val="00AA2E61"/>
    <w:rsid w:val="00AA4EC0"/>
    <w:rsid w:val="00AB6CFA"/>
    <w:rsid w:val="00AC18B1"/>
    <w:rsid w:val="00AD0229"/>
    <w:rsid w:val="00AD4694"/>
    <w:rsid w:val="00AE0A1C"/>
    <w:rsid w:val="00AE18EE"/>
    <w:rsid w:val="00AF2C9E"/>
    <w:rsid w:val="00B148BA"/>
    <w:rsid w:val="00B14DB2"/>
    <w:rsid w:val="00B2448C"/>
    <w:rsid w:val="00B3589A"/>
    <w:rsid w:val="00B402B2"/>
    <w:rsid w:val="00B421DC"/>
    <w:rsid w:val="00B42B1A"/>
    <w:rsid w:val="00B46746"/>
    <w:rsid w:val="00B46C10"/>
    <w:rsid w:val="00B46C5D"/>
    <w:rsid w:val="00B50EBC"/>
    <w:rsid w:val="00B53CFB"/>
    <w:rsid w:val="00B54827"/>
    <w:rsid w:val="00B55155"/>
    <w:rsid w:val="00B55A88"/>
    <w:rsid w:val="00B64137"/>
    <w:rsid w:val="00B70282"/>
    <w:rsid w:val="00B714A5"/>
    <w:rsid w:val="00B861CB"/>
    <w:rsid w:val="00B863BB"/>
    <w:rsid w:val="00B943CB"/>
    <w:rsid w:val="00B9463C"/>
    <w:rsid w:val="00B97544"/>
    <w:rsid w:val="00B97A8F"/>
    <w:rsid w:val="00BA5714"/>
    <w:rsid w:val="00BB19A9"/>
    <w:rsid w:val="00BB6B56"/>
    <w:rsid w:val="00BC18E8"/>
    <w:rsid w:val="00BC2737"/>
    <w:rsid w:val="00BC60DA"/>
    <w:rsid w:val="00BC6E1C"/>
    <w:rsid w:val="00BD4B4E"/>
    <w:rsid w:val="00BE011B"/>
    <w:rsid w:val="00BE05EC"/>
    <w:rsid w:val="00BE6858"/>
    <w:rsid w:val="00BF0439"/>
    <w:rsid w:val="00BF4567"/>
    <w:rsid w:val="00BF46A8"/>
    <w:rsid w:val="00BF5B7B"/>
    <w:rsid w:val="00BF6111"/>
    <w:rsid w:val="00BF7C4E"/>
    <w:rsid w:val="00C01744"/>
    <w:rsid w:val="00C04CA6"/>
    <w:rsid w:val="00C05E68"/>
    <w:rsid w:val="00C07C3A"/>
    <w:rsid w:val="00C1056F"/>
    <w:rsid w:val="00C13387"/>
    <w:rsid w:val="00C16B7D"/>
    <w:rsid w:val="00C17979"/>
    <w:rsid w:val="00C260B1"/>
    <w:rsid w:val="00C27F82"/>
    <w:rsid w:val="00C30204"/>
    <w:rsid w:val="00C3186E"/>
    <w:rsid w:val="00C34447"/>
    <w:rsid w:val="00C35826"/>
    <w:rsid w:val="00C421E4"/>
    <w:rsid w:val="00C429DB"/>
    <w:rsid w:val="00C5464C"/>
    <w:rsid w:val="00C566DF"/>
    <w:rsid w:val="00C7617C"/>
    <w:rsid w:val="00C859D0"/>
    <w:rsid w:val="00C863B3"/>
    <w:rsid w:val="00C871F9"/>
    <w:rsid w:val="00C874C8"/>
    <w:rsid w:val="00C92302"/>
    <w:rsid w:val="00C92D1C"/>
    <w:rsid w:val="00C9556E"/>
    <w:rsid w:val="00CA411B"/>
    <w:rsid w:val="00CA51F9"/>
    <w:rsid w:val="00CA5E6A"/>
    <w:rsid w:val="00CB19A6"/>
    <w:rsid w:val="00CB4D37"/>
    <w:rsid w:val="00CB6EF2"/>
    <w:rsid w:val="00CC78B4"/>
    <w:rsid w:val="00CD2479"/>
    <w:rsid w:val="00CD69A9"/>
    <w:rsid w:val="00CE0405"/>
    <w:rsid w:val="00CF725A"/>
    <w:rsid w:val="00D24EF5"/>
    <w:rsid w:val="00D25784"/>
    <w:rsid w:val="00D36B6D"/>
    <w:rsid w:val="00D53F9E"/>
    <w:rsid w:val="00D542E7"/>
    <w:rsid w:val="00D5635B"/>
    <w:rsid w:val="00D63129"/>
    <w:rsid w:val="00D6371B"/>
    <w:rsid w:val="00D65FF8"/>
    <w:rsid w:val="00D83424"/>
    <w:rsid w:val="00D84661"/>
    <w:rsid w:val="00D87195"/>
    <w:rsid w:val="00D92472"/>
    <w:rsid w:val="00D9452B"/>
    <w:rsid w:val="00D94FF3"/>
    <w:rsid w:val="00D96EAB"/>
    <w:rsid w:val="00DA04EC"/>
    <w:rsid w:val="00DB1E51"/>
    <w:rsid w:val="00DB693F"/>
    <w:rsid w:val="00DB6CA0"/>
    <w:rsid w:val="00DC6B68"/>
    <w:rsid w:val="00DD264D"/>
    <w:rsid w:val="00DD5C61"/>
    <w:rsid w:val="00DE775D"/>
    <w:rsid w:val="00E025AD"/>
    <w:rsid w:val="00E158BC"/>
    <w:rsid w:val="00E15DCA"/>
    <w:rsid w:val="00E16BF2"/>
    <w:rsid w:val="00E27BD1"/>
    <w:rsid w:val="00E33D45"/>
    <w:rsid w:val="00E47930"/>
    <w:rsid w:val="00E80481"/>
    <w:rsid w:val="00E80B5B"/>
    <w:rsid w:val="00E83011"/>
    <w:rsid w:val="00E9509C"/>
    <w:rsid w:val="00EA1A9D"/>
    <w:rsid w:val="00EA44F5"/>
    <w:rsid w:val="00EC2234"/>
    <w:rsid w:val="00EC78A2"/>
    <w:rsid w:val="00ED0779"/>
    <w:rsid w:val="00EE0329"/>
    <w:rsid w:val="00EE551D"/>
    <w:rsid w:val="00EF7D64"/>
    <w:rsid w:val="00F0177C"/>
    <w:rsid w:val="00F0609E"/>
    <w:rsid w:val="00F07864"/>
    <w:rsid w:val="00F13936"/>
    <w:rsid w:val="00F17BD7"/>
    <w:rsid w:val="00F20B9D"/>
    <w:rsid w:val="00F231D1"/>
    <w:rsid w:val="00F3101C"/>
    <w:rsid w:val="00F3224F"/>
    <w:rsid w:val="00F40546"/>
    <w:rsid w:val="00F5117F"/>
    <w:rsid w:val="00F53CD4"/>
    <w:rsid w:val="00F5637B"/>
    <w:rsid w:val="00F56D59"/>
    <w:rsid w:val="00F57674"/>
    <w:rsid w:val="00F579BA"/>
    <w:rsid w:val="00F60EC7"/>
    <w:rsid w:val="00F63676"/>
    <w:rsid w:val="00F67B33"/>
    <w:rsid w:val="00F70217"/>
    <w:rsid w:val="00F7102B"/>
    <w:rsid w:val="00F71056"/>
    <w:rsid w:val="00F73D5A"/>
    <w:rsid w:val="00F753C5"/>
    <w:rsid w:val="00F76F60"/>
    <w:rsid w:val="00F8058C"/>
    <w:rsid w:val="00F80955"/>
    <w:rsid w:val="00F85442"/>
    <w:rsid w:val="00F8603C"/>
    <w:rsid w:val="00FA04EC"/>
    <w:rsid w:val="00FA252E"/>
    <w:rsid w:val="00FA5027"/>
    <w:rsid w:val="00FB55CB"/>
    <w:rsid w:val="00FD42B3"/>
    <w:rsid w:val="00FE4603"/>
    <w:rsid w:val="00FE4BFE"/>
    <w:rsid w:val="00FF0FB2"/>
    <w:rsid w:val="00FF19C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EF7D64"/>
    <w:pPr>
      <w:topLinePunct/>
      <w:adjustRightInd w:val="0"/>
      <w:snapToGrid w:val="0"/>
      <w:spacing w:before="160" w:after="160" w:line="240" w:lineRule="atLeast"/>
    </w:pPr>
    <w:rPr>
      <w:rFonts w:ascii="Arial" w:hAnsi="Arial" w:cs="Arial" w:hint="eastAsia"/>
      <w:kern w:val="2"/>
      <w:sz w:val="21"/>
      <w:szCs w:val="21"/>
    </w:rPr>
  </w:style>
  <w:style w:type="paragraph" w:styleId="10">
    <w:name w:val="heading 1"/>
    <w:basedOn w:val="a3"/>
    <w:next w:val="22"/>
    <w:link w:val="1Char"/>
    <w:qFormat/>
    <w:rsid w:val="003D3EED"/>
    <w:pPr>
      <w:keepNext/>
      <w:numPr>
        <w:numId w:val="29"/>
      </w:numPr>
      <w:pBdr>
        <w:bottom w:val="single" w:sz="12" w:space="1" w:color="auto"/>
      </w:pBdr>
      <w:spacing w:before="100" w:after="400"/>
      <w:outlineLvl w:val="0"/>
    </w:pPr>
    <w:rPr>
      <w:rFonts w:eastAsia="黑体" w:cs="Book Antiqua" w:hint="default"/>
      <w:b/>
      <w:bCs/>
      <w:sz w:val="44"/>
      <w:szCs w:val="44"/>
    </w:rPr>
  </w:style>
  <w:style w:type="paragraph" w:styleId="22">
    <w:name w:val="heading 2"/>
    <w:basedOn w:val="a3"/>
    <w:next w:val="31"/>
    <w:link w:val="2Char"/>
    <w:qFormat/>
    <w:rsid w:val="003D3EED"/>
    <w:pPr>
      <w:keepNext/>
      <w:keepLines/>
      <w:numPr>
        <w:ilvl w:val="1"/>
        <w:numId w:val="29"/>
      </w:numPr>
      <w:spacing w:before="600"/>
      <w:outlineLvl w:val="1"/>
    </w:pPr>
    <w:rPr>
      <w:rFonts w:eastAsia="黑体" w:cs="Book Antiqua"/>
      <w:bCs/>
      <w:noProof/>
      <w:kern w:val="0"/>
      <w:sz w:val="36"/>
      <w:szCs w:val="36"/>
      <w:lang w:eastAsia="en-US"/>
    </w:rPr>
  </w:style>
  <w:style w:type="paragraph" w:styleId="31">
    <w:name w:val="heading 3"/>
    <w:basedOn w:val="a3"/>
    <w:next w:val="a3"/>
    <w:link w:val="3Char"/>
    <w:qFormat/>
    <w:rsid w:val="003D3EED"/>
    <w:pPr>
      <w:keepNext/>
      <w:keepLines/>
      <w:numPr>
        <w:ilvl w:val="2"/>
        <w:numId w:val="29"/>
      </w:numPr>
      <w:spacing w:before="200"/>
      <w:outlineLvl w:val="2"/>
    </w:pPr>
    <w:rPr>
      <w:rFonts w:eastAsia="黑体" w:cs="宋体"/>
      <w:noProof/>
      <w:kern w:val="0"/>
      <w:sz w:val="32"/>
      <w:szCs w:val="32"/>
    </w:rPr>
  </w:style>
  <w:style w:type="paragraph" w:styleId="41">
    <w:name w:val="heading 4"/>
    <w:basedOn w:val="a3"/>
    <w:next w:val="a3"/>
    <w:link w:val="4Char"/>
    <w:qFormat/>
    <w:rsid w:val="003D3EED"/>
    <w:pPr>
      <w:keepNext/>
      <w:keepLines/>
      <w:numPr>
        <w:ilvl w:val="3"/>
        <w:numId w:val="29"/>
      </w:numPr>
      <w:outlineLvl w:val="3"/>
    </w:pPr>
    <w:rPr>
      <w:rFonts w:eastAsia="黑体" w:cs="宋体"/>
      <w:noProof/>
      <w:kern w:val="0"/>
      <w:sz w:val="28"/>
      <w:szCs w:val="28"/>
    </w:rPr>
  </w:style>
  <w:style w:type="paragraph" w:styleId="51">
    <w:name w:val="heading 5"/>
    <w:basedOn w:val="a3"/>
    <w:next w:val="a3"/>
    <w:link w:val="5Char"/>
    <w:qFormat/>
    <w:rsid w:val="003D3EED"/>
    <w:pPr>
      <w:keepNext/>
      <w:keepLines/>
      <w:numPr>
        <w:ilvl w:val="4"/>
        <w:numId w:val="29"/>
      </w:numPr>
      <w:outlineLvl w:val="4"/>
    </w:pPr>
    <w:rPr>
      <w:rFonts w:ascii="Book Antiqua" w:eastAsia="黑体" w:hAnsi="Book Antiqua" w:cs="宋体"/>
      <w:noProof/>
      <w:kern w:val="0"/>
      <w:sz w:val="24"/>
      <w:szCs w:val="24"/>
    </w:rPr>
  </w:style>
  <w:style w:type="paragraph" w:styleId="6">
    <w:name w:val="heading 6"/>
    <w:basedOn w:val="a3"/>
    <w:next w:val="a3"/>
    <w:link w:val="6Char"/>
    <w:qFormat/>
    <w:rsid w:val="00176DF9"/>
    <w:pPr>
      <w:keepNext/>
      <w:keepLines/>
      <w:spacing w:before="240" w:after="64" w:line="320" w:lineRule="atLeast"/>
      <w:outlineLvl w:val="5"/>
    </w:pPr>
    <w:rPr>
      <w:rFonts w:eastAsia="黑体" w:cs="Times New Roman"/>
      <w:b/>
      <w:bCs/>
    </w:rPr>
  </w:style>
  <w:style w:type="paragraph" w:styleId="7">
    <w:name w:val="heading 7"/>
    <w:basedOn w:val="10"/>
    <w:next w:val="8"/>
    <w:link w:val="7Char"/>
    <w:qFormat/>
    <w:rsid w:val="00C60B38"/>
    <w:pPr>
      <w:keepLines/>
      <w:numPr>
        <w:numId w:val="22"/>
      </w:numPr>
      <w:pBdr>
        <w:bottom w:val="single" w:sz="4" w:space="1" w:color="auto"/>
      </w:pBdr>
      <w:topLinePunct w:val="0"/>
      <w:outlineLvl w:val="6"/>
    </w:pPr>
    <w:rPr>
      <w:bCs w:val="0"/>
    </w:rPr>
  </w:style>
  <w:style w:type="paragraph" w:styleId="8">
    <w:name w:val="heading 8"/>
    <w:basedOn w:val="22"/>
    <w:next w:val="9"/>
    <w:link w:val="8Char"/>
    <w:qFormat/>
    <w:rsid w:val="00C60B38"/>
    <w:pPr>
      <w:numPr>
        <w:numId w:val="22"/>
      </w:numPr>
      <w:topLinePunct w:val="0"/>
      <w:spacing w:before="200"/>
      <w:outlineLvl w:val="7"/>
    </w:pPr>
    <w:rPr>
      <w:rFonts w:cs="Times New Roman"/>
    </w:rPr>
  </w:style>
  <w:style w:type="paragraph" w:styleId="9">
    <w:name w:val="heading 9"/>
    <w:basedOn w:val="31"/>
    <w:next w:val="a3"/>
    <w:link w:val="9Char"/>
    <w:qFormat/>
    <w:rsid w:val="00C60B38"/>
    <w:pPr>
      <w:numPr>
        <w:numId w:val="22"/>
      </w:numPr>
      <w:topLinePunct w:val="0"/>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0"/>
    <w:next w:val="Appendixheading2"/>
    <w:rsid w:val="00C60B38"/>
    <w:pPr>
      <w:keepLines/>
      <w:numPr>
        <w:numId w:val="21"/>
      </w:numPr>
      <w:topLinePunct w:val="0"/>
    </w:pPr>
    <w:rPr>
      <w:bCs w:val="0"/>
    </w:rPr>
  </w:style>
  <w:style w:type="paragraph" w:customStyle="1" w:styleId="Appendixheading2">
    <w:name w:val="Appendix heading 2"/>
    <w:basedOn w:val="22"/>
    <w:next w:val="Appendixheading3"/>
    <w:rsid w:val="00C60B38"/>
    <w:pPr>
      <w:numPr>
        <w:numId w:val="21"/>
      </w:numPr>
      <w:topLinePunct w:val="0"/>
      <w:spacing w:before="200"/>
    </w:pPr>
    <w:rPr>
      <w:rFonts w:cs="Times New Roman"/>
    </w:rPr>
  </w:style>
  <w:style w:type="paragraph" w:customStyle="1" w:styleId="Appendixheading3">
    <w:name w:val="Appendix heading 3"/>
    <w:basedOn w:val="31"/>
    <w:next w:val="Appendixheading4"/>
    <w:rsid w:val="00C60B38"/>
    <w:pPr>
      <w:numPr>
        <w:numId w:val="21"/>
      </w:numPr>
      <w:topLinePunct w:val="0"/>
    </w:pPr>
    <w:rPr>
      <w:rFonts w:cs="Times New Roman"/>
    </w:rPr>
  </w:style>
  <w:style w:type="paragraph" w:customStyle="1" w:styleId="Appendixheading4">
    <w:name w:val="Appendix heading 4"/>
    <w:basedOn w:val="41"/>
    <w:next w:val="Appendixheading5"/>
    <w:rsid w:val="00C60B38"/>
    <w:pPr>
      <w:numPr>
        <w:numId w:val="21"/>
      </w:numPr>
      <w:topLinePunct w:val="0"/>
    </w:pPr>
    <w:rPr>
      <w:rFonts w:cs="Times New Roman"/>
    </w:rPr>
  </w:style>
  <w:style w:type="paragraph" w:customStyle="1" w:styleId="Appendixheading5">
    <w:name w:val="Appendix heading 5"/>
    <w:basedOn w:val="51"/>
    <w:next w:val="a3"/>
    <w:rsid w:val="00C60B38"/>
    <w:pPr>
      <w:numPr>
        <w:numId w:val="21"/>
      </w:numPr>
      <w:topLinePunct w:val="0"/>
    </w:pPr>
    <w:rPr>
      <w:rFonts w:cs="Times New Roman"/>
    </w:rPr>
  </w:style>
  <w:style w:type="paragraph" w:customStyle="1" w:styleId="BlockLabel">
    <w:name w:val="Block Label"/>
    <w:basedOn w:val="a3"/>
    <w:next w:val="a3"/>
    <w:rsid w:val="003D3EED"/>
    <w:pPr>
      <w:keepNext/>
      <w:keepLines/>
      <w:numPr>
        <w:ilvl w:val="5"/>
        <w:numId w:val="29"/>
      </w:numPr>
      <w:spacing w:before="300" w:after="80"/>
    </w:pPr>
    <w:rPr>
      <w:rFonts w:eastAsia="黑体" w:cs="Book Antiqua"/>
      <w:bCs/>
      <w:kern w:val="0"/>
      <w:sz w:val="26"/>
      <w:szCs w:val="26"/>
    </w:rPr>
  </w:style>
  <w:style w:type="paragraph" w:customStyle="1" w:styleId="BlockLabelWithSixNumber">
    <w:name w:val="Block Label With Six Number"/>
    <w:basedOn w:val="a3"/>
    <w:next w:val="a3"/>
    <w:rsid w:val="00395DD8"/>
    <w:pPr>
      <w:keepNext/>
      <w:keepLines/>
      <w:spacing w:before="300" w:after="80"/>
      <w:outlineLvl w:val="5"/>
    </w:pPr>
    <w:rPr>
      <w:rFonts w:eastAsia="黑体" w:cs="Book Antiqua"/>
      <w:bCs/>
      <w:kern w:val="0"/>
      <w:sz w:val="24"/>
      <w:szCs w:val="24"/>
    </w:rPr>
  </w:style>
  <w:style w:type="paragraph" w:customStyle="1" w:styleId="BlockLabelWithSevenNumber">
    <w:name w:val="Block Label With Seven Number"/>
    <w:basedOn w:val="a3"/>
    <w:next w:val="a3"/>
    <w:rsid w:val="00395DD8"/>
    <w:pPr>
      <w:keepNext/>
      <w:keepLines/>
      <w:spacing w:before="300" w:after="80"/>
      <w:outlineLvl w:val="6"/>
    </w:pPr>
    <w:rPr>
      <w:rFonts w:eastAsia="黑体" w:cs="Book Antiqua"/>
      <w:bCs/>
      <w:kern w:val="0"/>
      <w:sz w:val="24"/>
      <w:szCs w:val="24"/>
    </w:rPr>
  </w:style>
  <w:style w:type="paragraph" w:customStyle="1" w:styleId="BlockLabelInTitlePage">
    <w:name w:val="Block Label In Title Page"/>
    <w:next w:val="a3"/>
    <w:rsid w:val="00395DD8"/>
    <w:pPr>
      <w:keepNext/>
      <w:keepLines/>
      <w:spacing w:before="200" w:after="160"/>
    </w:pPr>
    <w:rPr>
      <w:rFonts w:ascii="Arial" w:eastAsia="黑体" w:hAnsi="Arial"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3"/>
    <w:rsid w:val="00C60B38"/>
    <w:pPr>
      <w:widowControl w:val="0"/>
      <w:kinsoku w:val="0"/>
      <w:overflowPunct w:val="0"/>
      <w:topLinePunct w:val="0"/>
      <w:autoSpaceDE w:val="0"/>
      <w:autoSpaceDN w:val="0"/>
      <w:spacing w:before="80" w:after="80"/>
    </w:pPr>
    <w:rPr>
      <w:b/>
      <w:bCs/>
      <w:noProof/>
      <w:kern w:val="0"/>
      <w:sz w:val="40"/>
      <w:szCs w:val="40"/>
    </w:rPr>
  </w:style>
  <w:style w:type="paragraph" w:customStyle="1" w:styleId="Cover2">
    <w:name w:val="Cover 2"/>
    <w:rsid w:val="00C5464C"/>
    <w:pPr>
      <w:adjustRightInd w:val="0"/>
      <w:snapToGrid w:val="0"/>
      <w:jc w:val="center"/>
    </w:pPr>
    <w:rPr>
      <w:rFonts w:ascii="Arial" w:eastAsia="黑体" w:hAnsi="Arial" w:cs="Arial"/>
      <w:noProof/>
      <w:sz w:val="48"/>
      <w:szCs w:val="32"/>
      <w:lang w:eastAsia="en-US"/>
    </w:rPr>
  </w:style>
  <w:style w:type="paragraph" w:customStyle="1" w:styleId="CoverText">
    <w:name w:val="Cover Text"/>
    <w:rsid w:val="004B211B"/>
    <w:pPr>
      <w:adjustRightInd w:val="0"/>
      <w:snapToGrid w:val="0"/>
      <w:spacing w:before="80" w:after="80" w:line="240" w:lineRule="atLeast"/>
      <w:jc w:val="both"/>
    </w:pPr>
    <w:rPr>
      <w:rFonts w:ascii="Arial" w:hAnsi="Arial" w:cs="Arial"/>
      <w:snapToGrid w:val="0"/>
    </w:rPr>
  </w:style>
  <w:style w:type="paragraph" w:customStyle="1" w:styleId="Cover5">
    <w:name w:val="Cover 5"/>
    <w:basedOn w:val="a3"/>
    <w:rsid w:val="004B211B"/>
    <w:pPr>
      <w:widowControl w:val="0"/>
      <w:spacing w:before="0" w:after="0" w:line="240" w:lineRule="auto"/>
    </w:pPr>
    <w:rPr>
      <w:b/>
      <w:sz w:val="18"/>
      <w:szCs w:val="18"/>
    </w:rPr>
  </w:style>
  <w:style w:type="paragraph" w:customStyle="1" w:styleId="Cover3">
    <w:name w:val="Cover 3"/>
    <w:basedOn w:val="a3"/>
    <w:rsid w:val="00C60B38"/>
    <w:pPr>
      <w:widowControl w:val="0"/>
      <w:topLinePunct w:val="0"/>
      <w:spacing w:before="80" w:after="80"/>
    </w:pPr>
    <w:rPr>
      <w:rFonts w:eastAsia="黑体"/>
      <w:b/>
      <w:bCs/>
      <w:spacing w:val="-4"/>
      <w:sz w:val="22"/>
      <w:szCs w:val="22"/>
      <w:lang w:eastAsia="en-US"/>
    </w:rPr>
  </w:style>
  <w:style w:type="paragraph" w:customStyle="1" w:styleId="Cover4">
    <w:name w:val="Cover 4"/>
    <w:basedOn w:val="a3"/>
    <w:rsid w:val="00C60B38"/>
    <w:pPr>
      <w:widowControl w:val="0"/>
      <w:topLinePunct w:val="0"/>
      <w:spacing w:before="80" w:after="80"/>
    </w:pPr>
    <w:rPr>
      <w:rFonts w:eastAsia="黑体"/>
      <w:b/>
      <w:bCs/>
      <w:spacing w:val="-4"/>
      <w:sz w:val="22"/>
      <w:szCs w:val="22"/>
    </w:rPr>
  </w:style>
  <w:style w:type="paragraph" w:customStyle="1" w:styleId="Figure">
    <w:name w:val="Figure"/>
    <w:basedOn w:val="a3"/>
    <w:next w:val="a3"/>
    <w:rsid w:val="00E16BF2"/>
    <w:pPr>
      <w:keepNext/>
    </w:pPr>
  </w:style>
  <w:style w:type="paragraph" w:customStyle="1" w:styleId="FigureDescription">
    <w:name w:val="Figure Description"/>
    <w:next w:val="Figure"/>
    <w:rsid w:val="003D3EED"/>
    <w:pPr>
      <w:keepNext/>
      <w:numPr>
        <w:ilvl w:val="7"/>
        <w:numId w:val="29"/>
      </w:numPr>
      <w:adjustRightInd w:val="0"/>
      <w:snapToGrid w:val="0"/>
      <w:spacing w:before="320" w:after="80" w:line="240" w:lineRule="atLeast"/>
    </w:pPr>
    <w:rPr>
      <w:rFonts w:ascii="Arial" w:eastAsia="黑体" w:hAnsi="Arial" w:cs="Arial"/>
      <w:spacing w:val="-4"/>
      <w:kern w:val="2"/>
      <w:sz w:val="21"/>
      <w:szCs w:val="21"/>
    </w:rPr>
  </w:style>
  <w:style w:type="paragraph" w:customStyle="1" w:styleId="FigureText">
    <w:name w:val="Figure Text"/>
    <w:rsid w:val="00E16BF2"/>
    <w:pPr>
      <w:widowControl w:val="0"/>
      <w:adjustRightInd w:val="0"/>
      <w:snapToGrid w:val="0"/>
      <w:spacing w:line="240" w:lineRule="atLeast"/>
    </w:pPr>
    <w:rPr>
      <w:rFonts w:ascii="Arial" w:hAnsi="Arial" w:cs="Arial"/>
      <w:sz w:val="18"/>
      <w:szCs w:val="18"/>
      <w:lang w:eastAsia="en-US"/>
    </w:rPr>
  </w:style>
  <w:style w:type="paragraph" w:customStyle="1" w:styleId="HeadingLeft">
    <w:name w:val="Heading Left"/>
    <w:basedOn w:val="a3"/>
    <w:rsid w:val="00BA3BC5"/>
    <w:pPr>
      <w:spacing w:before="0" w:after="0"/>
    </w:pPr>
    <w:rPr>
      <w:sz w:val="20"/>
      <w:szCs w:val="20"/>
    </w:rPr>
  </w:style>
  <w:style w:type="paragraph" w:customStyle="1" w:styleId="HeadingRight">
    <w:name w:val="Heading Right"/>
    <w:basedOn w:val="a3"/>
    <w:rsid w:val="00BA3BC5"/>
    <w:pPr>
      <w:spacing w:before="0" w:after="0"/>
      <w:jc w:val="right"/>
    </w:pPr>
    <w:rPr>
      <w:sz w:val="20"/>
      <w:szCs w:val="20"/>
    </w:rPr>
  </w:style>
  <w:style w:type="paragraph" w:customStyle="1" w:styleId="Heading1NoNumber">
    <w:name w:val="Heading1 No Number"/>
    <w:basedOn w:val="10"/>
    <w:next w:val="a3"/>
    <w:rsid w:val="00F57AA1"/>
    <w:pPr>
      <w:pageBreakBefore/>
      <w:numPr>
        <w:numId w:val="0"/>
      </w:numPr>
    </w:pPr>
  </w:style>
  <w:style w:type="paragraph" w:customStyle="1" w:styleId="Heading2NoNumber">
    <w:name w:val="Heading2 No Number"/>
    <w:basedOn w:val="22"/>
    <w:next w:val="a3"/>
    <w:rsid w:val="003A3205"/>
    <w:pPr>
      <w:numPr>
        <w:ilvl w:val="0"/>
        <w:numId w:val="0"/>
      </w:numPr>
      <w:outlineLvl w:val="9"/>
    </w:pPr>
  </w:style>
  <w:style w:type="paragraph" w:customStyle="1" w:styleId="Heading2NoNumber4lite">
    <w:name w:val="Heading2 No Number 4 lite"/>
    <w:basedOn w:val="22"/>
    <w:next w:val="a3"/>
    <w:rsid w:val="007D4CBD"/>
    <w:pPr>
      <w:numPr>
        <w:ilvl w:val="0"/>
        <w:numId w:val="0"/>
      </w:numPr>
    </w:pPr>
  </w:style>
  <w:style w:type="paragraph" w:customStyle="1" w:styleId="Heading3NoNumber">
    <w:name w:val="Heading3 No Number"/>
    <w:basedOn w:val="31"/>
    <w:next w:val="a3"/>
    <w:rsid w:val="00F57AA1"/>
    <w:pPr>
      <w:numPr>
        <w:ilvl w:val="0"/>
        <w:numId w:val="0"/>
      </w:numPr>
    </w:pPr>
    <w:rPr>
      <w:rFonts w:cs="Book Antiqua"/>
    </w:rPr>
  </w:style>
  <w:style w:type="paragraph" w:customStyle="1" w:styleId="Heading4NoNumber">
    <w:name w:val="Heading4 No Number"/>
    <w:basedOn w:val="a3"/>
    <w:semiHidden/>
    <w:rsid w:val="00664C51"/>
    <w:pPr>
      <w:keepNext/>
      <w:spacing w:before="200"/>
    </w:pPr>
    <w:rPr>
      <w:rFonts w:eastAsia="黑体"/>
      <w:bCs/>
      <w:spacing w:val="-4"/>
    </w:rPr>
  </w:style>
  <w:style w:type="paragraph" w:customStyle="1" w:styleId="AboutThisChapter">
    <w:name w:val="About This Chapter"/>
    <w:basedOn w:val="Heading2NoNumber"/>
    <w:next w:val="a3"/>
    <w:rsid w:val="001638C1"/>
    <w:pPr>
      <w:spacing w:after="560"/>
    </w:pPr>
  </w:style>
  <w:style w:type="numbering" w:styleId="111111">
    <w:name w:val="Outline List 2"/>
    <w:basedOn w:val="a6"/>
    <w:semiHidden/>
    <w:rsid w:val="005327F2"/>
    <w:pPr>
      <w:numPr>
        <w:numId w:val="15"/>
      </w:numPr>
    </w:pPr>
  </w:style>
  <w:style w:type="paragraph" w:customStyle="1" w:styleId="ItemList">
    <w:name w:val="Item List"/>
    <w:rsid w:val="00F5117F"/>
    <w:pPr>
      <w:numPr>
        <w:numId w:val="19"/>
      </w:numPr>
      <w:adjustRightInd w:val="0"/>
      <w:snapToGrid w:val="0"/>
      <w:spacing w:before="80" w:after="80" w:line="240" w:lineRule="atLeast"/>
      <w:ind w:left="425"/>
    </w:pPr>
    <w:rPr>
      <w:rFonts w:ascii="Arial" w:hAnsi="Arial" w:cs="Arial" w:hint="eastAsia"/>
      <w:kern w:val="2"/>
      <w:sz w:val="21"/>
      <w:szCs w:val="21"/>
    </w:rPr>
  </w:style>
  <w:style w:type="paragraph" w:customStyle="1" w:styleId="ItemListinTable">
    <w:name w:val="Item List in Table"/>
    <w:basedOn w:val="a3"/>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3"/>
    <w:rsid w:val="00366A23"/>
    <w:pPr>
      <w:numPr>
        <w:ilvl w:val="2"/>
        <w:numId w:val="1"/>
      </w:numPr>
      <w:spacing w:before="80" w:after="80"/>
    </w:pPr>
  </w:style>
  <w:style w:type="paragraph" w:customStyle="1" w:styleId="SubItemStepinTable">
    <w:name w:val="Sub Item Step in Table"/>
    <w:rsid w:val="004C7EAB"/>
    <w:pPr>
      <w:numPr>
        <w:ilvl w:val="1"/>
        <w:numId w:val="1"/>
      </w:numPr>
      <w:adjustRightInd w:val="0"/>
      <w:snapToGrid w:val="0"/>
      <w:spacing w:before="80" w:after="80" w:line="240" w:lineRule="atLeast"/>
    </w:pPr>
    <w:rPr>
      <w:rFonts w:ascii="Arial" w:hAnsi="Arial" w:cs="Arial" w:hint="eastAsia"/>
      <w:sz w:val="21"/>
      <w:szCs w:val="21"/>
    </w:rPr>
  </w:style>
  <w:style w:type="paragraph" w:customStyle="1" w:styleId="SubItemStepinTableList">
    <w:name w:val="Sub Item Step in Table List"/>
    <w:rsid w:val="004C7EAB"/>
    <w:pPr>
      <w:numPr>
        <w:ilvl w:val="3"/>
        <w:numId w:val="1"/>
      </w:numPr>
      <w:adjustRightInd w:val="0"/>
      <w:snapToGrid w:val="0"/>
      <w:spacing w:before="80" w:after="80" w:line="240" w:lineRule="atLeast"/>
    </w:pPr>
    <w:rPr>
      <w:rFonts w:ascii="Arial" w:hAnsi="Arial" w:cs="Arial" w:hint="eastAsia"/>
      <w:sz w:val="21"/>
      <w:szCs w:val="21"/>
    </w:rPr>
  </w:style>
  <w:style w:type="paragraph" w:customStyle="1" w:styleId="SubItemListinTableStep">
    <w:name w:val="Sub Item List in Table Step"/>
    <w:basedOn w:val="a3"/>
    <w:rsid w:val="00366A23"/>
    <w:pPr>
      <w:numPr>
        <w:ilvl w:val="4"/>
        <w:numId w:val="1"/>
      </w:numPr>
      <w:spacing w:before="80" w:after="80"/>
    </w:pPr>
  </w:style>
  <w:style w:type="paragraph" w:customStyle="1" w:styleId="ItemListText">
    <w:name w:val="Item List Text"/>
    <w:rsid w:val="00F5117F"/>
    <w:pPr>
      <w:adjustRightInd w:val="0"/>
      <w:snapToGrid w:val="0"/>
      <w:spacing w:before="80" w:after="80" w:line="240" w:lineRule="atLeast"/>
      <w:ind w:left="425"/>
    </w:pPr>
    <w:rPr>
      <w:rFonts w:ascii="Arial" w:hAnsi="Arial" w:hint="eastAsia"/>
      <w:kern w:val="2"/>
      <w:sz w:val="21"/>
      <w:szCs w:val="21"/>
    </w:rPr>
  </w:style>
  <w:style w:type="paragraph" w:customStyle="1" w:styleId="ItemStep">
    <w:name w:val="Item Step"/>
    <w:rsid w:val="001C1F7F"/>
    <w:pPr>
      <w:numPr>
        <w:numId w:val="28"/>
      </w:numPr>
      <w:spacing w:before="80" w:after="80"/>
    </w:pPr>
    <w:rPr>
      <w:rFonts w:ascii="Arial" w:hAnsi="Arial" w:cs="Arial"/>
      <w:kern w:val="2"/>
      <w:sz w:val="21"/>
      <w:szCs w:val="21"/>
    </w:rPr>
  </w:style>
  <w:style w:type="paragraph" w:customStyle="1" w:styleId="SubItemStep">
    <w:name w:val="Sub Item Step"/>
    <w:basedOn w:val="a3"/>
    <w:rsid w:val="001C051B"/>
    <w:pPr>
      <w:numPr>
        <w:ilvl w:val="1"/>
        <w:numId w:val="28"/>
      </w:numPr>
      <w:spacing w:before="80" w:after="80"/>
    </w:pPr>
  </w:style>
  <w:style w:type="paragraph" w:customStyle="1" w:styleId="ThirdLevelItemStep">
    <w:name w:val="Third Level Item Step"/>
    <w:rsid w:val="004C7EAB"/>
    <w:pPr>
      <w:adjustRightInd w:val="0"/>
      <w:snapToGrid w:val="0"/>
      <w:spacing w:before="80" w:after="80" w:line="240" w:lineRule="atLeast"/>
    </w:pPr>
    <w:rPr>
      <w:rFonts w:ascii="Arial" w:hAnsi="Arial" w:cs="Arial" w:hint="eastAsia"/>
      <w:sz w:val="21"/>
      <w:szCs w:val="21"/>
    </w:rPr>
  </w:style>
  <w:style w:type="paragraph" w:customStyle="1" w:styleId="FourthLevelItemStep">
    <w:name w:val="Fourth Level Item Step"/>
    <w:rsid w:val="00E16BF2"/>
    <w:pPr>
      <w:adjustRightInd w:val="0"/>
      <w:snapToGrid w:val="0"/>
      <w:spacing w:before="80" w:after="80" w:line="240" w:lineRule="atLeast"/>
    </w:pPr>
    <w:rPr>
      <w:rFonts w:ascii="Arial" w:hAnsi="Arial"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3"/>
    <w:rsid w:val="00395DD8"/>
    <w:pPr>
      <w:keepNext/>
      <w:pBdr>
        <w:top w:val="single" w:sz="12" w:space="4" w:color="auto"/>
      </w:pBdr>
      <w:spacing w:before="80" w:after="80"/>
    </w:pPr>
    <w:rPr>
      <w:rFonts w:eastAsia="黑体"/>
      <w:bCs/>
      <w:noProof/>
    </w:rPr>
  </w:style>
  <w:style w:type="paragraph" w:customStyle="1" w:styleId="NotesHeadinginTable">
    <w:name w:val="Notes Heading in Table"/>
    <w:next w:val="NotesTextinTable"/>
    <w:rsid w:val="00F5117F"/>
    <w:pPr>
      <w:keepNext/>
      <w:adjustRightInd w:val="0"/>
      <w:snapToGrid w:val="0"/>
      <w:spacing w:before="80" w:after="40" w:line="240" w:lineRule="atLeast"/>
    </w:pPr>
    <w:rPr>
      <w:rFonts w:ascii="Arial" w:eastAsia="黑体" w:hAnsi="Arial" w:cs="Arial"/>
      <w:bCs/>
      <w:kern w:val="2"/>
      <w:sz w:val="18"/>
      <w:szCs w:val="18"/>
    </w:rPr>
  </w:style>
  <w:style w:type="paragraph" w:customStyle="1" w:styleId="CAUTIONText">
    <w:name w:val="CAUTION Text"/>
    <w:basedOn w:val="a3"/>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F5117F"/>
    <w:pPr>
      <w:snapToGrid w:val="0"/>
      <w:spacing w:line="240" w:lineRule="atLeast"/>
      <w:ind w:left="374"/>
    </w:pPr>
    <w:rPr>
      <w:rFonts w:ascii="Courier New" w:hAnsi="Courier New" w:cs="Courier New"/>
      <w:snapToGrid w:val="0"/>
      <w:spacing w:val="-1"/>
      <w:sz w:val="16"/>
      <w:szCs w:val="16"/>
    </w:rPr>
  </w:style>
  <w:style w:type="paragraph" w:customStyle="1" w:styleId="NotesTextListTextTD">
    <w:name w:val="Notes Text List Text TD"/>
    <w:rsid w:val="00F5117F"/>
    <w:pPr>
      <w:snapToGrid w:val="0"/>
      <w:spacing w:line="240" w:lineRule="atLeast"/>
      <w:ind w:left="658"/>
    </w:pPr>
    <w:rPr>
      <w:rFonts w:ascii="Courier New" w:hAnsi="Courier New" w:cs="Courier New"/>
      <w:snapToGrid w:val="0"/>
      <w:spacing w:val="-1"/>
      <w:sz w:val="16"/>
      <w:szCs w:val="16"/>
    </w:rPr>
  </w:style>
  <w:style w:type="paragraph" w:customStyle="1" w:styleId="CAUTIONTextListTextTD">
    <w:name w:val="CAUTION Text List Text TD"/>
    <w:basedOn w:val="CAUTIONText"/>
    <w:rsid w:val="00E16BF2"/>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E16BF2"/>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F5117F"/>
    <w:pPr>
      <w:pBdr>
        <w:bottom w:val="none" w:sz="0" w:space="0" w:color="auto"/>
      </w:pBdr>
      <w:spacing w:before="40" w:line="200" w:lineRule="atLeast"/>
      <w:ind w:left="658"/>
    </w:pPr>
    <w:rPr>
      <w:sz w:val="18"/>
      <w:szCs w:val="18"/>
    </w:rPr>
  </w:style>
  <w:style w:type="paragraph" w:customStyle="1" w:styleId="CAUTIONTextList">
    <w:name w:val="CAUTION Text List"/>
    <w:basedOn w:val="CAUTIONText"/>
    <w:rsid w:val="001749B1"/>
    <w:pPr>
      <w:keepNext/>
      <w:numPr>
        <w:numId w:val="20"/>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7"/>
    <w:rsid w:val="00EF7D64"/>
    <w:pPr>
      <w:jc w:val="left"/>
    </w:pPr>
    <w:rPr>
      <w:rFonts w:ascii="Arial" w:hAnsi="Arial" w:cs="Arial"/>
    </w:rPr>
    <w:tblPr>
      <w:tblInd w:w="113"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5"/>
    <w:rsid w:val="00CB5415"/>
    <w:tblPr>
      <w:tblInd w:w="1809" w:type="dxa"/>
    </w:tblPr>
  </w:style>
  <w:style w:type="table" w:styleId="a8">
    <w:name w:val="Table Grid"/>
    <w:basedOn w:val="a5"/>
    <w:uiPriority w:val="59"/>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3"/>
    <w:rsid w:val="003D3EED"/>
    <w:pPr>
      <w:widowControl w:val="0"/>
      <w:numPr>
        <w:ilvl w:val="6"/>
        <w:numId w:val="29"/>
      </w:numPr>
    </w:pPr>
    <w:rPr>
      <w:snapToGrid w:val="0"/>
      <w:kern w:val="0"/>
    </w:rPr>
  </w:style>
  <w:style w:type="paragraph" w:customStyle="1" w:styleId="SubItemList">
    <w:name w:val="Sub Item List"/>
    <w:basedOn w:val="a3"/>
    <w:rsid w:val="009F16BD"/>
    <w:pPr>
      <w:numPr>
        <w:numId w:val="2"/>
      </w:numPr>
      <w:spacing w:before="80" w:after="80"/>
      <w:ind w:left="850"/>
    </w:pPr>
  </w:style>
  <w:style w:type="paragraph" w:customStyle="1" w:styleId="ThirdLevelItemList">
    <w:name w:val="Third Level Item List"/>
    <w:basedOn w:val="a3"/>
    <w:rsid w:val="004C7EAB"/>
    <w:pPr>
      <w:numPr>
        <w:ilvl w:val="1"/>
        <w:numId w:val="2"/>
      </w:numPr>
      <w:spacing w:before="80" w:after="80"/>
      <w:ind w:left="1276"/>
    </w:pPr>
  </w:style>
  <w:style w:type="paragraph" w:customStyle="1" w:styleId="FourthLevelItemList">
    <w:name w:val="Fourth Level Item List"/>
    <w:basedOn w:val="a3"/>
    <w:rsid w:val="00E16BF2"/>
    <w:pPr>
      <w:numPr>
        <w:ilvl w:val="2"/>
        <w:numId w:val="2"/>
      </w:numPr>
      <w:spacing w:before="80" w:after="80"/>
      <w:ind w:left="1701"/>
    </w:pPr>
  </w:style>
  <w:style w:type="paragraph" w:customStyle="1" w:styleId="SubItemListText">
    <w:name w:val="Sub Item List Text"/>
    <w:rsid w:val="004C7EAB"/>
    <w:pPr>
      <w:adjustRightInd w:val="0"/>
      <w:snapToGrid w:val="0"/>
      <w:spacing w:before="80" w:after="80" w:line="240" w:lineRule="atLeast"/>
      <w:ind w:left="851"/>
    </w:pPr>
    <w:rPr>
      <w:rFonts w:ascii="Arial" w:hAnsi="Arial" w:cs="Arial" w:hint="eastAsia"/>
      <w:kern w:val="2"/>
      <w:sz w:val="21"/>
      <w:szCs w:val="21"/>
    </w:rPr>
  </w:style>
  <w:style w:type="paragraph" w:customStyle="1" w:styleId="ThirdLevelItemListText">
    <w:name w:val="Third Level Item List Text"/>
    <w:rsid w:val="004C7EAB"/>
    <w:pPr>
      <w:adjustRightInd w:val="0"/>
      <w:snapToGrid w:val="0"/>
      <w:spacing w:before="80" w:after="80" w:line="240" w:lineRule="atLeast"/>
      <w:ind w:left="1276"/>
    </w:pPr>
    <w:rPr>
      <w:rFonts w:ascii="Arial" w:hAnsi="Arial" w:cs="Arial" w:hint="eastAsia"/>
      <w:kern w:val="2"/>
      <w:sz w:val="21"/>
      <w:szCs w:val="21"/>
    </w:rPr>
  </w:style>
  <w:style w:type="paragraph" w:customStyle="1" w:styleId="FourthLevelItemListText">
    <w:name w:val="Fourth Level Item List Text"/>
    <w:rsid w:val="00E16BF2"/>
    <w:pPr>
      <w:adjustRightInd w:val="0"/>
      <w:snapToGrid w:val="0"/>
      <w:spacing w:before="80" w:after="80" w:line="240" w:lineRule="atLeast"/>
      <w:ind w:left="1701"/>
    </w:pPr>
    <w:rPr>
      <w:rFonts w:ascii="Arial" w:hAnsi="Arial" w:cs="Arial" w:hint="eastAsia"/>
      <w:kern w:val="2"/>
      <w:sz w:val="21"/>
      <w:szCs w:val="21"/>
    </w:rPr>
  </w:style>
  <w:style w:type="paragraph" w:styleId="a9">
    <w:name w:val="Title"/>
    <w:basedOn w:val="a3"/>
    <w:qFormat/>
    <w:rsid w:val="009B2A47"/>
    <w:pPr>
      <w:spacing w:before="240" w:after="60"/>
      <w:jc w:val="center"/>
      <w:outlineLvl w:val="0"/>
    </w:pPr>
    <w:rPr>
      <w:b/>
      <w:bCs/>
      <w:sz w:val="32"/>
      <w:szCs w:val="32"/>
    </w:rPr>
  </w:style>
  <w:style w:type="table" w:styleId="a7">
    <w:name w:val="Table Professional"/>
    <w:basedOn w:val="a5"/>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3"/>
    <w:next w:val="a3"/>
    <w:rsid w:val="003D3EED"/>
    <w:pPr>
      <w:keepNext/>
      <w:numPr>
        <w:ilvl w:val="8"/>
        <w:numId w:val="29"/>
      </w:numPr>
      <w:spacing w:before="320" w:after="80"/>
    </w:pPr>
    <w:rPr>
      <w:rFonts w:eastAsia="黑体"/>
      <w:spacing w:val="-4"/>
    </w:rPr>
  </w:style>
  <w:style w:type="paragraph" w:customStyle="1" w:styleId="NotesTextListinTable">
    <w:name w:val="Notes Text List in Table"/>
    <w:rsid w:val="002839CF"/>
    <w:pPr>
      <w:numPr>
        <w:numId w:val="18"/>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4C7EAB"/>
    <w:pPr>
      <w:shd w:val="clear" w:color="auto" w:fill="F2F2F2"/>
      <w:snapToGrid w:val="0"/>
      <w:spacing w:line="240" w:lineRule="atLeast"/>
    </w:pPr>
    <w:rPr>
      <w:rFonts w:ascii="Courier New" w:hAnsi="Courier New" w:cs="Courier New"/>
      <w:snapToGrid w:val="0"/>
      <w:spacing w:val="-1"/>
      <w:sz w:val="16"/>
      <w:szCs w:val="16"/>
    </w:rPr>
  </w:style>
  <w:style w:type="paragraph" w:styleId="11">
    <w:name w:val="toc 1"/>
    <w:basedOn w:val="a3"/>
    <w:next w:val="a3"/>
    <w:uiPriority w:val="39"/>
    <w:rsid w:val="001A750A"/>
    <w:pPr>
      <w:spacing w:after="80"/>
    </w:pPr>
    <w:rPr>
      <w:rFonts w:cs="Book Antiqua"/>
      <w:bCs/>
      <w:sz w:val="24"/>
      <w:szCs w:val="24"/>
    </w:rPr>
  </w:style>
  <w:style w:type="paragraph" w:styleId="23">
    <w:name w:val="toc 2"/>
    <w:basedOn w:val="a3"/>
    <w:next w:val="a3"/>
    <w:uiPriority w:val="39"/>
    <w:rsid w:val="00EA1A9D"/>
    <w:pPr>
      <w:spacing w:before="80" w:after="80"/>
      <w:ind w:leftChars="100" w:left="100"/>
    </w:pPr>
    <w:rPr>
      <w:noProof/>
      <w:sz w:val="20"/>
      <w:szCs w:val="20"/>
    </w:rPr>
  </w:style>
  <w:style w:type="paragraph" w:styleId="32">
    <w:name w:val="toc 3"/>
    <w:basedOn w:val="a3"/>
    <w:next w:val="a3"/>
    <w:uiPriority w:val="39"/>
    <w:rsid w:val="00EA1A9D"/>
    <w:pPr>
      <w:spacing w:before="80" w:after="80"/>
      <w:ind w:leftChars="200" w:left="200"/>
    </w:pPr>
    <w:rPr>
      <w:noProof/>
      <w:sz w:val="20"/>
      <w:szCs w:val="20"/>
    </w:rPr>
  </w:style>
  <w:style w:type="paragraph" w:styleId="42">
    <w:name w:val="toc 4"/>
    <w:basedOn w:val="a3"/>
    <w:next w:val="a3"/>
    <w:rsid w:val="00BB3B70"/>
    <w:pPr>
      <w:spacing w:before="80" w:after="80"/>
    </w:pPr>
    <w:rPr>
      <w:sz w:val="20"/>
      <w:szCs w:val="20"/>
    </w:rPr>
  </w:style>
  <w:style w:type="paragraph" w:styleId="52">
    <w:name w:val="toc 5"/>
    <w:basedOn w:val="a3"/>
    <w:next w:val="a3"/>
    <w:autoRedefine/>
    <w:semiHidden/>
    <w:rsid w:val="00446256"/>
    <w:pPr>
      <w:spacing w:before="80" w:after="80"/>
    </w:pPr>
    <w:rPr>
      <w:sz w:val="20"/>
      <w:szCs w:val="20"/>
    </w:rPr>
  </w:style>
  <w:style w:type="paragraph" w:styleId="60">
    <w:name w:val="toc 6"/>
    <w:basedOn w:val="a3"/>
    <w:next w:val="a3"/>
    <w:autoRedefine/>
    <w:semiHidden/>
    <w:rsid w:val="00446256"/>
    <w:pPr>
      <w:ind w:left="2100"/>
    </w:pPr>
    <w:rPr>
      <w:sz w:val="24"/>
    </w:rPr>
  </w:style>
  <w:style w:type="paragraph" w:styleId="70">
    <w:name w:val="toc 7"/>
    <w:basedOn w:val="a3"/>
    <w:next w:val="a3"/>
    <w:autoRedefine/>
    <w:semiHidden/>
    <w:rsid w:val="00446256"/>
    <w:pPr>
      <w:ind w:left="2520"/>
    </w:pPr>
    <w:rPr>
      <w:sz w:val="24"/>
    </w:rPr>
  </w:style>
  <w:style w:type="paragraph" w:styleId="80">
    <w:name w:val="toc 8"/>
    <w:basedOn w:val="a3"/>
    <w:next w:val="a3"/>
    <w:autoRedefine/>
    <w:semiHidden/>
    <w:rsid w:val="00446256"/>
    <w:pPr>
      <w:ind w:left="2940"/>
    </w:pPr>
    <w:rPr>
      <w:sz w:val="24"/>
    </w:rPr>
  </w:style>
  <w:style w:type="paragraph" w:styleId="90">
    <w:name w:val="toc 9"/>
    <w:basedOn w:val="a3"/>
    <w:next w:val="a3"/>
    <w:autoRedefine/>
    <w:semiHidden/>
    <w:rsid w:val="00446256"/>
    <w:pPr>
      <w:ind w:left="3360"/>
    </w:pPr>
    <w:rPr>
      <w:sz w:val="24"/>
    </w:rPr>
  </w:style>
  <w:style w:type="paragraph" w:styleId="12">
    <w:name w:val="index 1"/>
    <w:next w:val="a3"/>
    <w:rsid w:val="004C7EAB"/>
    <w:pPr>
      <w:adjustRightInd w:val="0"/>
      <w:snapToGrid w:val="0"/>
    </w:pPr>
    <w:rPr>
      <w:rFonts w:ascii="Arial" w:hAnsi="Arial" w:cs="Arial"/>
      <w:kern w:val="2"/>
      <w:sz w:val="21"/>
      <w:szCs w:val="21"/>
    </w:rPr>
  </w:style>
  <w:style w:type="paragraph" w:styleId="24">
    <w:name w:val="index 2"/>
    <w:next w:val="a3"/>
    <w:rsid w:val="004C7EAB"/>
    <w:pPr>
      <w:adjustRightInd w:val="0"/>
      <w:snapToGrid w:val="0"/>
      <w:ind w:left="284"/>
    </w:pPr>
    <w:rPr>
      <w:rFonts w:ascii="Arial" w:hAnsi="Arial" w:cs="Arial"/>
      <w:kern w:val="2"/>
      <w:sz w:val="21"/>
      <w:szCs w:val="21"/>
    </w:rPr>
  </w:style>
  <w:style w:type="paragraph" w:styleId="33">
    <w:name w:val="index 3"/>
    <w:next w:val="a3"/>
    <w:rsid w:val="004C7EAB"/>
    <w:pPr>
      <w:adjustRightInd w:val="0"/>
      <w:snapToGrid w:val="0"/>
      <w:ind w:left="567"/>
    </w:pPr>
    <w:rPr>
      <w:rFonts w:ascii="Arial" w:hAnsi="Arial" w:cs="Arial"/>
      <w:kern w:val="2"/>
      <w:sz w:val="21"/>
      <w:szCs w:val="21"/>
    </w:rPr>
  </w:style>
  <w:style w:type="paragraph" w:styleId="53">
    <w:name w:val="index 5"/>
    <w:basedOn w:val="a3"/>
    <w:next w:val="a3"/>
    <w:autoRedefine/>
    <w:semiHidden/>
    <w:rsid w:val="00446256"/>
    <w:pPr>
      <w:ind w:left="1050" w:hanging="210"/>
    </w:pPr>
    <w:rPr>
      <w:sz w:val="20"/>
      <w:szCs w:val="20"/>
    </w:rPr>
  </w:style>
  <w:style w:type="paragraph" w:styleId="61">
    <w:name w:val="index 6"/>
    <w:basedOn w:val="a3"/>
    <w:next w:val="a3"/>
    <w:autoRedefine/>
    <w:semiHidden/>
    <w:rsid w:val="00446256"/>
    <w:pPr>
      <w:ind w:left="1260" w:hanging="210"/>
    </w:pPr>
    <w:rPr>
      <w:sz w:val="20"/>
      <w:szCs w:val="20"/>
    </w:rPr>
  </w:style>
  <w:style w:type="paragraph" w:styleId="71">
    <w:name w:val="index 7"/>
    <w:basedOn w:val="a3"/>
    <w:next w:val="a3"/>
    <w:autoRedefine/>
    <w:semiHidden/>
    <w:rsid w:val="00446256"/>
    <w:pPr>
      <w:ind w:left="1470" w:hanging="210"/>
    </w:pPr>
    <w:rPr>
      <w:sz w:val="20"/>
      <w:szCs w:val="20"/>
    </w:rPr>
  </w:style>
  <w:style w:type="paragraph" w:styleId="81">
    <w:name w:val="index 8"/>
    <w:basedOn w:val="a3"/>
    <w:next w:val="a3"/>
    <w:autoRedefine/>
    <w:semiHidden/>
    <w:rsid w:val="00446256"/>
    <w:pPr>
      <w:ind w:left="1680" w:hanging="210"/>
    </w:pPr>
    <w:rPr>
      <w:sz w:val="20"/>
      <w:szCs w:val="20"/>
    </w:rPr>
  </w:style>
  <w:style w:type="paragraph" w:styleId="91">
    <w:name w:val="index 9"/>
    <w:basedOn w:val="a3"/>
    <w:next w:val="a3"/>
    <w:autoRedefine/>
    <w:semiHidden/>
    <w:rsid w:val="00446256"/>
    <w:pPr>
      <w:ind w:left="1890" w:hanging="210"/>
    </w:pPr>
    <w:rPr>
      <w:sz w:val="20"/>
      <w:szCs w:val="20"/>
    </w:rPr>
  </w:style>
  <w:style w:type="paragraph" w:styleId="aa">
    <w:name w:val="table of figures"/>
    <w:basedOn w:val="a3"/>
    <w:next w:val="a3"/>
    <w:semiHidden/>
    <w:rsid w:val="00052EBA"/>
    <w:pPr>
      <w:spacing w:afterLines="50"/>
      <w:ind w:leftChars="300" w:left="300"/>
    </w:pPr>
    <w:rPr>
      <w:sz w:val="20"/>
      <w:szCs w:val="20"/>
    </w:rPr>
  </w:style>
  <w:style w:type="paragraph" w:styleId="ab">
    <w:name w:val="Document Map"/>
    <w:basedOn w:val="a3"/>
    <w:link w:val="Char"/>
    <w:semiHidden/>
    <w:rsid w:val="00255771"/>
    <w:pPr>
      <w:shd w:val="clear" w:color="auto" w:fill="000080"/>
    </w:pPr>
  </w:style>
  <w:style w:type="paragraph" w:styleId="ac">
    <w:name w:val="footer"/>
    <w:basedOn w:val="HeadingLeft"/>
    <w:link w:val="Char0"/>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d">
    <w:name w:val="header"/>
    <w:aliases w:val="header odd"/>
    <w:basedOn w:val="a3"/>
    <w:link w:val="Char1"/>
    <w:rsid w:val="00450A20"/>
    <w:pPr>
      <w:tabs>
        <w:tab w:val="center" w:pos="4153"/>
        <w:tab w:val="right" w:pos="8306"/>
      </w:tabs>
      <w:spacing w:before="0" w:after="0"/>
      <w:jc w:val="right"/>
    </w:pPr>
    <w:rPr>
      <w:sz w:val="18"/>
      <w:szCs w:val="18"/>
    </w:rPr>
  </w:style>
  <w:style w:type="character" w:styleId="ae">
    <w:name w:val="Hyperlink"/>
    <w:uiPriority w:val="99"/>
    <w:rsid w:val="007E3774"/>
    <w:rPr>
      <w:color w:val="0000FF"/>
      <w:u w:val="none"/>
    </w:rPr>
  </w:style>
  <w:style w:type="paragraph" w:customStyle="1" w:styleId="FigureDescriptioninAppendix">
    <w:name w:val="Figure Description in Appendix"/>
    <w:basedOn w:val="Figure"/>
    <w:next w:val="Figure"/>
    <w:rsid w:val="00E16BF2"/>
    <w:pPr>
      <w:numPr>
        <w:ilvl w:val="7"/>
        <w:numId w:val="21"/>
      </w:numPr>
      <w:spacing w:before="320" w:after="80"/>
      <w:ind w:left="0"/>
    </w:pPr>
    <w:rPr>
      <w:rFonts w:eastAsia="黑体"/>
      <w:spacing w:val="-4"/>
    </w:rPr>
  </w:style>
  <w:style w:type="paragraph" w:customStyle="1" w:styleId="FigureDescriptioninPreface">
    <w:name w:val="Figure Description in Preface"/>
    <w:basedOn w:val="Figure"/>
    <w:next w:val="Figure"/>
    <w:rsid w:val="00E16BF2"/>
    <w:pPr>
      <w:numPr>
        <w:numId w:val="23"/>
      </w:numPr>
      <w:ind w:left="0"/>
    </w:pPr>
  </w:style>
  <w:style w:type="numbering" w:styleId="1111110">
    <w:name w:val="Outline List 1"/>
    <w:basedOn w:val="a6"/>
    <w:semiHidden/>
    <w:rsid w:val="005327F2"/>
    <w:pPr>
      <w:numPr>
        <w:numId w:val="16"/>
      </w:numPr>
    </w:pPr>
  </w:style>
  <w:style w:type="paragraph" w:customStyle="1" w:styleId="TableHeading">
    <w:name w:val="Table Heading"/>
    <w:basedOn w:val="a3"/>
    <w:rsid w:val="00CF6B0F"/>
    <w:pPr>
      <w:widowControl w:val="0"/>
      <w:spacing w:before="80" w:after="80"/>
    </w:pPr>
    <w:rPr>
      <w:rFonts w:ascii="Book Antiqua" w:eastAsia="黑体" w:hAnsi="Book Antiqua" w:cs="Book Antiqua"/>
      <w:bCs/>
      <w:snapToGrid w:val="0"/>
      <w:kern w:val="0"/>
    </w:rPr>
  </w:style>
  <w:style w:type="paragraph" w:customStyle="1" w:styleId="TableText">
    <w:name w:val="Table Text"/>
    <w:basedOn w:val="a3"/>
    <w:rsid w:val="00CF6B0F"/>
    <w:pPr>
      <w:widowControl w:val="0"/>
      <w:spacing w:before="80" w:after="80"/>
    </w:pPr>
    <w:rPr>
      <w:snapToGrid w:val="0"/>
      <w:kern w:val="0"/>
    </w:rPr>
  </w:style>
  <w:style w:type="paragraph" w:customStyle="1" w:styleId="HeadingMiddle">
    <w:name w:val="Heading Middle"/>
    <w:rsid w:val="00E16BF2"/>
    <w:pPr>
      <w:adjustRightInd w:val="0"/>
      <w:snapToGrid w:val="0"/>
      <w:spacing w:line="240" w:lineRule="atLeast"/>
      <w:jc w:val="center"/>
    </w:pPr>
    <w:rPr>
      <w:rFonts w:ascii="Arial" w:hAnsi="Arial"/>
      <w:snapToGrid w:val="0"/>
    </w:rPr>
  </w:style>
  <w:style w:type="paragraph" w:styleId="af">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0">
    <w:name w:val="footnote text"/>
    <w:basedOn w:val="a3"/>
    <w:semiHidden/>
    <w:rsid w:val="00CB6A0F"/>
    <w:rPr>
      <w:sz w:val="18"/>
      <w:szCs w:val="18"/>
    </w:rPr>
  </w:style>
  <w:style w:type="character" w:styleId="af1">
    <w:name w:val="footnote reference"/>
    <w:semiHidden/>
    <w:rsid w:val="00CB6A0F"/>
    <w:rPr>
      <w:vertAlign w:val="superscript"/>
    </w:rPr>
  </w:style>
  <w:style w:type="paragraph" w:styleId="af2">
    <w:name w:val="Balloon Text"/>
    <w:basedOn w:val="a3"/>
    <w:link w:val="Char2"/>
    <w:semiHidden/>
    <w:rsid w:val="00CB6A0F"/>
    <w:rPr>
      <w:sz w:val="18"/>
      <w:szCs w:val="18"/>
    </w:rPr>
  </w:style>
  <w:style w:type="paragraph" w:styleId="af3">
    <w:name w:val="annotation text"/>
    <w:basedOn w:val="a3"/>
    <w:link w:val="Char3"/>
    <w:semiHidden/>
    <w:rsid w:val="00CB6A0F"/>
  </w:style>
  <w:style w:type="character" w:styleId="af4">
    <w:name w:val="annotation reference"/>
    <w:semiHidden/>
    <w:rsid w:val="00CB6A0F"/>
    <w:rPr>
      <w:sz w:val="21"/>
      <w:szCs w:val="21"/>
    </w:rPr>
  </w:style>
  <w:style w:type="paragraph" w:styleId="af5">
    <w:name w:val="annotation subject"/>
    <w:basedOn w:val="af3"/>
    <w:next w:val="af3"/>
    <w:link w:val="Char4"/>
    <w:semiHidden/>
    <w:rsid w:val="00CB6A0F"/>
    <w:rPr>
      <w:b/>
      <w:bCs/>
    </w:rPr>
  </w:style>
  <w:style w:type="paragraph" w:styleId="43">
    <w:name w:val="index 4"/>
    <w:basedOn w:val="a3"/>
    <w:next w:val="a3"/>
    <w:autoRedefine/>
    <w:semiHidden/>
    <w:rsid w:val="00CB6A0F"/>
    <w:pPr>
      <w:ind w:left="1260"/>
    </w:pPr>
  </w:style>
  <w:style w:type="paragraph" w:styleId="af6">
    <w:name w:val="index heading"/>
    <w:basedOn w:val="a3"/>
    <w:next w:val="12"/>
    <w:semiHidden/>
    <w:rsid w:val="00CB6A0F"/>
    <w:rPr>
      <w:b/>
      <w:bCs/>
    </w:rPr>
  </w:style>
  <w:style w:type="paragraph" w:styleId="af7">
    <w:name w:val="caption"/>
    <w:basedOn w:val="a3"/>
    <w:next w:val="a3"/>
    <w:qFormat/>
    <w:rsid w:val="00CB6A0F"/>
    <w:pPr>
      <w:spacing w:before="152"/>
    </w:pPr>
    <w:rPr>
      <w:rFonts w:eastAsia="黑体"/>
      <w:sz w:val="20"/>
      <w:szCs w:val="20"/>
    </w:rPr>
  </w:style>
  <w:style w:type="paragraph" w:styleId="af8">
    <w:name w:val="endnote text"/>
    <w:basedOn w:val="a3"/>
    <w:semiHidden/>
    <w:rsid w:val="00CB6A0F"/>
  </w:style>
  <w:style w:type="character" w:styleId="af9">
    <w:name w:val="endnote reference"/>
    <w:semiHidden/>
    <w:rsid w:val="00CB6A0F"/>
    <w:rPr>
      <w:vertAlign w:val="superscript"/>
    </w:rPr>
  </w:style>
  <w:style w:type="paragraph" w:styleId="afa">
    <w:name w:val="table of authorities"/>
    <w:basedOn w:val="a3"/>
    <w:next w:val="a3"/>
    <w:semiHidden/>
    <w:rsid w:val="00CB6A0F"/>
    <w:pPr>
      <w:ind w:left="420"/>
    </w:pPr>
  </w:style>
  <w:style w:type="paragraph" w:styleId="afb">
    <w:name w:val="toa heading"/>
    <w:basedOn w:val="a3"/>
    <w:next w:val="a3"/>
    <w:semiHidden/>
    <w:rsid w:val="00CB6A0F"/>
    <w:pPr>
      <w:spacing w:before="120"/>
    </w:p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rsid w:val="00176DF9"/>
    <w:rPr>
      <w:rFonts w:ascii="Courier New" w:hAnsi="Courier New" w:cs="Courier New"/>
      <w:sz w:val="20"/>
      <w:szCs w:val="20"/>
    </w:rPr>
  </w:style>
  <w:style w:type="paragraph" w:styleId="HTML2">
    <w:name w:val="HTML Address"/>
    <w:basedOn w:val="a3"/>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4"/>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3"/>
    <w:link w:val="HTMLChar"/>
    <w:uiPriority w:val="99"/>
    <w:rsid w:val="00176DF9"/>
    <w:rPr>
      <w:rFonts w:ascii="Courier New" w:hAnsi="Courier New" w:cs="Courier New"/>
      <w:sz w:val="20"/>
      <w:szCs w:val="20"/>
    </w:rPr>
  </w:style>
  <w:style w:type="table" w:styleId="13">
    <w:name w:val="Table Web 1"/>
    <w:basedOn w:val="a5"/>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5">
    <w:name w:val="Table Web 2"/>
    <w:basedOn w:val="a5"/>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5"/>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c">
    <w:name w:val="Table Theme"/>
    <w:basedOn w:val="a5"/>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4">
    <w:name w:val="Table Colorful 1"/>
    <w:basedOn w:val="a5"/>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6">
    <w:name w:val="Table Colorful 2"/>
    <w:basedOn w:val="a5"/>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5"/>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d">
    <w:name w:val="Salutation"/>
    <w:basedOn w:val="a3"/>
    <w:next w:val="a3"/>
    <w:semiHidden/>
    <w:rsid w:val="00176DF9"/>
  </w:style>
  <w:style w:type="paragraph" w:styleId="afe">
    <w:name w:val="Plain Text"/>
    <w:basedOn w:val="a3"/>
    <w:link w:val="Char5"/>
    <w:uiPriority w:val="99"/>
    <w:rsid w:val="00176DF9"/>
    <w:rPr>
      <w:rFonts w:ascii="宋体" w:hAnsi="Courier New" w:cs="Courier New"/>
    </w:rPr>
  </w:style>
  <w:style w:type="table" w:styleId="aff">
    <w:name w:val="Table Elegant"/>
    <w:basedOn w:val="a5"/>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0">
    <w:name w:val="E-mail Signature"/>
    <w:basedOn w:val="a3"/>
    <w:semiHidden/>
    <w:rsid w:val="00176DF9"/>
  </w:style>
  <w:style w:type="paragraph" w:styleId="aff1">
    <w:name w:val="Subtitle"/>
    <w:basedOn w:val="a3"/>
    <w:qFormat/>
    <w:rsid w:val="00176DF9"/>
    <w:pPr>
      <w:spacing w:before="240" w:after="60" w:line="312" w:lineRule="atLeast"/>
      <w:jc w:val="center"/>
      <w:outlineLvl w:val="1"/>
    </w:pPr>
    <w:rPr>
      <w:b/>
      <w:bCs/>
      <w:kern w:val="28"/>
      <w:sz w:val="32"/>
      <w:szCs w:val="32"/>
    </w:rPr>
  </w:style>
  <w:style w:type="table" w:styleId="15">
    <w:name w:val="Table Classic 1"/>
    <w:basedOn w:val="a5"/>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2">
    <w:name w:val="envelope return"/>
    <w:basedOn w:val="a3"/>
    <w:semiHidden/>
    <w:rsid w:val="00176DF9"/>
  </w:style>
  <w:style w:type="table" w:styleId="16">
    <w:name w:val="Table Simple 1"/>
    <w:basedOn w:val="a5"/>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5"/>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5"/>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3">
    <w:name w:val="Closing"/>
    <w:basedOn w:val="a3"/>
    <w:semiHidden/>
    <w:rsid w:val="00176DF9"/>
    <w:pPr>
      <w:ind w:leftChars="2100" w:left="2100"/>
    </w:pPr>
  </w:style>
  <w:style w:type="table" w:styleId="17">
    <w:name w:val="Table Subtle 1"/>
    <w:basedOn w:val="a5"/>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5"/>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5"/>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a">
    <w:name w:val="Table 3D effects 2"/>
    <w:basedOn w:val="a5"/>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5"/>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4">
    <w:name w:val="List"/>
    <w:basedOn w:val="a3"/>
    <w:semiHidden/>
    <w:rsid w:val="00176DF9"/>
    <w:pPr>
      <w:ind w:left="200" w:hangingChars="200" w:hanging="200"/>
    </w:pPr>
  </w:style>
  <w:style w:type="paragraph" w:styleId="2b">
    <w:name w:val="List 2"/>
    <w:basedOn w:val="a3"/>
    <w:semiHidden/>
    <w:rsid w:val="00176DF9"/>
    <w:pPr>
      <w:ind w:leftChars="200" w:left="200" w:hangingChars="200" w:hanging="200"/>
    </w:pPr>
  </w:style>
  <w:style w:type="paragraph" w:styleId="39">
    <w:name w:val="List 3"/>
    <w:basedOn w:val="a3"/>
    <w:semiHidden/>
    <w:rsid w:val="00176DF9"/>
    <w:pPr>
      <w:ind w:leftChars="400" w:left="400" w:hangingChars="200" w:hanging="200"/>
    </w:pPr>
  </w:style>
  <w:style w:type="paragraph" w:styleId="45">
    <w:name w:val="List 4"/>
    <w:basedOn w:val="a3"/>
    <w:semiHidden/>
    <w:rsid w:val="00176DF9"/>
    <w:pPr>
      <w:ind w:leftChars="600" w:left="600" w:hangingChars="200" w:hanging="200"/>
    </w:pPr>
  </w:style>
  <w:style w:type="paragraph" w:styleId="54">
    <w:name w:val="List 5"/>
    <w:basedOn w:val="a3"/>
    <w:semiHidden/>
    <w:rsid w:val="00176DF9"/>
    <w:pPr>
      <w:ind w:leftChars="800" w:left="800" w:hangingChars="200" w:hanging="200"/>
    </w:pPr>
  </w:style>
  <w:style w:type="paragraph" w:styleId="a">
    <w:name w:val="List Number"/>
    <w:basedOn w:val="a3"/>
    <w:semiHidden/>
    <w:rsid w:val="00176DF9"/>
    <w:pPr>
      <w:numPr>
        <w:numId w:val="4"/>
      </w:numPr>
    </w:pPr>
  </w:style>
  <w:style w:type="paragraph" w:styleId="2">
    <w:name w:val="List Number 2"/>
    <w:basedOn w:val="a3"/>
    <w:semiHidden/>
    <w:rsid w:val="00176DF9"/>
    <w:pPr>
      <w:numPr>
        <w:numId w:val="5"/>
      </w:numPr>
    </w:pPr>
  </w:style>
  <w:style w:type="paragraph" w:styleId="3">
    <w:name w:val="List Number 3"/>
    <w:basedOn w:val="a3"/>
    <w:semiHidden/>
    <w:rsid w:val="00176DF9"/>
    <w:pPr>
      <w:numPr>
        <w:numId w:val="6"/>
      </w:numPr>
    </w:pPr>
  </w:style>
  <w:style w:type="paragraph" w:styleId="4">
    <w:name w:val="List Number 4"/>
    <w:basedOn w:val="a3"/>
    <w:semiHidden/>
    <w:rsid w:val="00176DF9"/>
    <w:pPr>
      <w:numPr>
        <w:numId w:val="7"/>
      </w:numPr>
    </w:pPr>
  </w:style>
  <w:style w:type="paragraph" w:styleId="5">
    <w:name w:val="List Number 5"/>
    <w:basedOn w:val="a3"/>
    <w:semiHidden/>
    <w:rsid w:val="00176DF9"/>
    <w:pPr>
      <w:numPr>
        <w:numId w:val="8"/>
      </w:numPr>
    </w:pPr>
  </w:style>
  <w:style w:type="paragraph" w:styleId="aff5">
    <w:name w:val="List Continue"/>
    <w:basedOn w:val="a3"/>
    <w:semiHidden/>
    <w:rsid w:val="00176DF9"/>
    <w:pPr>
      <w:spacing w:after="120"/>
      <w:ind w:leftChars="200" w:left="200"/>
    </w:pPr>
  </w:style>
  <w:style w:type="paragraph" w:styleId="2c">
    <w:name w:val="List Continue 2"/>
    <w:basedOn w:val="a3"/>
    <w:semiHidden/>
    <w:rsid w:val="00176DF9"/>
    <w:pPr>
      <w:spacing w:after="120"/>
      <w:ind w:leftChars="400" w:left="400"/>
    </w:pPr>
  </w:style>
  <w:style w:type="paragraph" w:styleId="3a">
    <w:name w:val="List Continue 3"/>
    <w:basedOn w:val="a3"/>
    <w:semiHidden/>
    <w:rsid w:val="00176DF9"/>
    <w:pPr>
      <w:spacing w:after="120"/>
      <w:ind w:leftChars="600" w:left="600"/>
    </w:pPr>
  </w:style>
  <w:style w:type="paragraph" w:styleId="46">
    <w:name w:val="List Continue 4"/>
    <w:basedOn w:val="a3"/>
    <w:semiHidden/>
    <w:rsid w:val="00176DF9"/>
    <w:pPr>
      <w:spacing w:after="120"/>
      <w:ind w:leftChars="800" w:left="800"/>
    </w:pPr>
  </w:style>
  <w:style w:type="paragraph" w:styleId="55">
    <w:name w:val="List Continue 5"/>
    <w:basedOn w:val="a3"/>
    <w:semiHidden/>
    <w:rsid w:val="00176DF9"/>
    <w:pPr>
      <w:spacing w:after="120"/>
      <w:ind w:leftChars="1000" w:left="1000"/>
    </w:pPr>
  </w:style>
  <w:style w:type="paragraph" w:styleId="a0">
    <w:name w:val="List Bullet"/>
    <w:basedOn w:val="a3"/>
    <w:autoRedefine/>
    <w:semiHidden/>
    <w:rsid w:val="00176DF9"/>
    <w:pPr>
      <w:numPr>
        <w:numId w:val="9"/>
      </w:numPr>
    </w:pPr>
  </w:style>
  <w:style w:type="paragraph" w:styleId="20">
    <w:name w:val="List Bullet 2"/>
    <w:basedOn w:val="a3"/>
    <w:autoRedefine/>
    <w:semiHidden/>
    <w:rsid w:val="00176DF9"/>
    <w:pPr>
      <w:numPr>
        <w:numId w:val="10"/>
      </w:numPr>
    </w:pPr>
  </w:style>
  <w:style w:type="paragraph" w:styleId="30">
    <w:name w:val="List Bullet 3"/>
    <w:basedOn w:val="a3"/>
    <w:autoRedefine/>
    <w:semiHidden/>
    <w:rsid w:val="00176DF9"/>
    <w:pPr>
      <w:numPr>
        <w:numId w:val="11"/>
      </w:numPr>
    </w:pPr>
  </w:style>
  <w:style w:type="paragraph" w:styleId="40">
    <w:name w:val="List Bullet 4"/>
    <w:basedOn w:val="a3"/>
    <w:autoRedefine/>
    <w:semiHidden/>
    <w:rsid w:val="00176DF9"/>
    <w:pPr>
      <w:numPr>
        <w:numId w:val="12"/>
      </w:numPr>
    </w:pPr>
  </w:style>
  <w:style w:type="paragraph" w:styleId="50">
    <w:name w:val="List Bullet 5"/>
    <w:basedOn w:val="a3"/>
    <w:autoRedefine/>
    <w:semiHidden/>
    <w:rsid w:val="00176DF9"/>
    <w:pPr>
      <w:numPr>
        <w:numId w:val="13"/>
      </w:numPr>
    </w:pPr>
  </w:style>
  <w:style w:type="table" w:styleId="19">
    <w:name w:val="Table List 1"/>
    <w:basedOn w:val="a5"/>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5"/>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5"/>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5"/>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5"/>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3"/>
    <w:uiPriority w:val="99"/>
    <w:rsid w:val="00176DF9"/>
    <w:rPr>
      <w:rFonts w:cs="Times New Roman"/>
    </w:rPr>
  </w:style>
  <w:style w:type="paragraph" w:styleId="aff8">
    <w:name w:val="Signature"/>
    <w:basedOn w:val="a3"/>
    <w:semiHidden/>
    <w:rsid w:val="00176DF9"/>
    <w:pPr>
      <w:ind w:leftChars="2100" w:left="2100"/>
    </w:pPr>
  </w:style>
  <w:style w:type="character" w:styleId="aff9">
    <w:name w:val="Emphasis"/>
    <w:qFormat/>
    <w:rsid w:val="00176DF9"/>
    <w:rPr>
      <w:i/>
      <w:iCs/>
    </w:rPr>
  </w:style>
  <w:style w:type="paragraph" w:styleId="affa">
    <w:name w:val="Date"/>
    <w:basedOn w:val="a3"/>
    <w:next w:val="a3"/>
    <w:link w:val="Char6"/>
    <w:rsid w:val="00176DF9"/>
    <w:pPr>
      <w:ind w:leftChars="2500" w:left="2500"/>
    </w:pPr>
  </w:style>
  <w:style w:type="table" w:styleId="1a">
    <w:name w:val="Table Columns 1"/>
    <w:basedOn w:val="a5"/>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Columns 2"/>
    <w:basedOn w:val="a5"/>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5"/>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5"/>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5"/>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
    <w:name w:val="Table Grid 2"/>
    <w:basedOn w:val="a5"/>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5"/>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5"/>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5"/>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5"/>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5"/>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3"/>
    <w:semiHidden/>
    <w:rsid w:val="00176DF9"/>
    <w:pPr>
      <w:spacing w:after="120"/>
      <w:ind w:leftChars="700" w:left="700" w:rightChars="700" w:right="700"/>
    </w:pPr>
  </w:style>
  <w:style w:type="numbering" w:styleId="a2">
    <w:name w:val="Outline List 3"/>
    <w:basedOn w:val="a6"/>
    <w:semiHidden/>
    <w:rsid w:val="00176DF9"/>
    <w:pPr>
      <w:numPr>
        <w:numId w:val="14"/>
      </w:numPr>
    </w:pPr>
  </w:style>
  <w:style w:type="paragraph" w:styleId="affc">
    <w:name w:val="envelope address"/>
    <w:basedOn w:val="a3"/>
    <w:semiHidden/>
    <w:rsid w:val="00176DF9"/>
    <w:pPr>
      <w:framePr w:w="7920" w:h="1980" w:hRule="exact" w:hSpace="180" w:wrap="auto" w:hAnchor="page" w:xAlign="center" w:yAlign="bottom"/>
      <w:ind w:leftChars="1400" w:left="1400"/>
    </w:pPr>
  </w:style>
  <w:style w:type="paragraph" w:styleId="affd">
    <w:name w:val="Message Header"/>
    <w:basedOn w:val="a3"/>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style>
  <w:style w:type="character" w:styleId="affe">
    <w:name w:val="line number"/>
    <w:basedOn w:val="a4"/>
    <w:semiHidden/>
    <w:rsid w:val="00176DF9"/>
  </w:style>
  <w:style w:type="character" w:styleId="afff">
    <w:name w:val="Strong"/>
    <w:uiPriority w:val="22"/>
    <w:qFormat/>
    <w:rsid w:val="00176DF9"/>
    <w:rPr>
      <w:b/>
      <w:bCs/>
    </w:rPr>
  </w:style>
  <w:style w:type="character" w:styleId="afff0">
    <w:name w:val="page number"/>
    <w:basedOn w:val="a4"/>
    <w:rsid w:val="00176DF9"/>
  </w:style>
  <w:style w:type="character" w:customStyle="1" w:styleId="afff1">
    <w:name w:val="已访问的超链接"/>
    <w:rsid w:val="007E3774"/>
    <w:rPr>
      <w:color w:val="800080"/>
      <w:u w:val="none"/>
    </w:rPr>
  </w:style>
  <w:style w:type="paragraph" w:styleId="afff2">
    <w:name w:val="Body Text"/>
    <w:basedOn w:val="a3"/>
    <w:link w:val="Char7"/>
    <w:rsid w:val="00176DF9"/>
    <w:pPr>
      <w:spacing w:after="120"/>
    </w:pPr>
  </w:style>
  <w:style w:type="paragraph" w:styleId="afff3">
    <w:name w:val="Body Text First Indent"/>
    <w:basedOn w:val="afff2"/>
    <w:semiHidden/>
    <w:rsid w:val="00176DF9"/>
    <w:pPr>
      <w:ind w:firstLineChars="100" w:firstLine="100"/>
    </w:pPr>
  </w:style>
  <w:style w:type="paragraph" w:styleId="afff4">
    <w:name w:val="Body Text Indent"/>
    <w:basedOn w:val="a3"/>
    <w:semiHidden/>
    <w:rsid w:val="00176DF9"/>
    <w:pPr>
      <w:spacing w:after="120"/>
      <w:ind w:leftChars="200" w:left="200"/>
    </w:pPr>
  </w:style>
  <w:style w:type="paragraph" w:styleId="2f0">
    <w:name w:val="Body Text First Indent 2"/>
    <w:basedOn w:val="afff4"/>
    <w:semiHidden/>
    <w:rsid w:val="00176DF9"/>
    <w:pPr>
      <w:ind w:firstLineChars="200" w:firstLine="200"/>
    </w:pPr>
  </w:style>
  <w:style w:type="paragraph" w:styleId="afff5">
    <w:name w:val="Normal Indent"/>
    <w:basedOn w:val="a3"/>
    <w:rsid w:val="00176DF9"/>
    <w:pPr>
      <w:ind w:firstLineChars="200" w:firstLine="200"/>
    </w:pPr>
  </w:style>
  <w:style w:type="paragraph" w:styleId="2f1">
    <w:name w:val="Body Text 2"/>
    <w:basedOn w:val="a3"/>
    <w:semiHidden/>
    <w:rsid w:val="00176DF9"/>
    <w:pPr>
      <w:spacing w:after="120" w:line="480" w:lineRule="auto"/>
    </w:pPr>
  </w:style>
  <w:style w:type="paragraph" w:styleId="3e">
    <w:name w:val="Body Text 3"/>
    <w:basedOn w:val="a3"/>
    <w:semiHidden/>
    <w:rsid w:val="00176DF9"/>
    <w:pPr>
      <w:spacing w:after="120"/>
    </w:pPr>
    <w:rPr>
      <w:sz w:val="16"/>
      <w:szCs w:val="16"/>
    </w:rPr>
  </w:style>
  <w:style w:type="paragraph" w:styleId="2f2">
    <w:name w:val="Body Text Indent 2"/>
    <w:basedOn w:val="a3"/>
    <w:semiHidden/>
    <w:rsid w:val="00176DF9"/>
    <w:pPr>
      <w:spacing w:after="120" w:line="480" w:lineRule="auto"/>
      <w:ind w:leftChars="200" w:left="200"/>
    </w:pPr>
  </w:style>
  <w:style w:type="paragraph" w:styleId="3f">
    <w:name w:val="Body Text Indent 3"/>
    <w:basedOn w:val="a3"/>
    <w:semiHidden/>
    <w:rsid w:val="00176DF9"/>
    <w:pPr>
      <w:spacing w:after="120"/>
      <w:ind w:leftChars="200" w:left="200"/>
    </w:pPr>
    <w:rPr>
      <w:sz w:val="16"/>
      <w:szCs w:val="16"/>
    </w:rPr>
  </w:style>
  <w:style w:type="paragraph" w:styleId="afff6">
    <w:name w:val="Note Heading"/>
    <w:basedOn w:val="a3"/>
    <w:next w:val="a3"/>
    <w:semiHidden/>
    <w:rsid w:val="00176DF9"/>
    <w:pPr>
      <w:jc w:val="center"/>
    </w:pPr>
  </w:style>
  <w:style w:type="paragraph" w:customStyle="1" w:styleId="ItemStepinTable">
    <w:name w:val="Item Step in Table"/>
    <w:rsid w:val="00F5117F"/>
    <w:pPr>
      <w:numPr>
        <w:numId w:val="17"/>
      </w:numPr>
      <w:topLinePunct/>
      <w:spacing w:before="40" w:after="40" w:line="240" w:lineRule="atLeast"/>
    </w:pPr>
    <w:rPr>
      <w:rFonts w:ascii="Arial" w:hAnsi="Arial" w:cs="Arial" w:hint="eastAsia"/>
      <w:sz w:val="21"/>
      <w:szCs w:val="21"/>
    </w:rPr>
  </w:style>
  <w:style w:type="paragraph" w:customStyle="1" w:styleId="TableNote">
    <w:name w:val="Table Note"/>
    <w:basedOn w:val="a3"/>
    <w:rsid w:val="00585C7B"/>
    <w:pPr>
      <w:spacing w:before="80" w:after="80"/>
    </w:pPr>
    <w:rPr>
      <w:sz w:val="18"/>
      <w:szCs w:val="18"/>
    </w:rPr>
  </w:style>
  <w:style w:type="paragraph" w:customStyle="1" w:styleId="End">
    <w:name w:val="End"/>
    <w:basedOn w:val="a3"/>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7F64AB"/>
    <w:pPr>
      <w:pBdr>
        <w:bottom w:val="none" w:sz="0" w:space="0" w:color="auto"/>
      </w:pBdr>
      <w:spacing w:before="40" w:line="200" w:lineRule="atLeast"/>
      <w:ind w:left="374"/>
    </w:pPr>
    <w:rPr>
      <w:sz w:val="18"/>
      <w:szCs w:val="18"/>
    </w:rPr>
  </w:style>
  <w:style w:type="paragraph" w:customStyle="1" w:styleId="NotesTextList">
    <w:name w:val="Notes Text List"/>
    <w:basedOn w:val="CAUTIONTextList"/>
    <w:rsid w:val="0024140F"/>
    <w:pPr>
      <w:keepNext w:val="0"/>
      <w:numPr>
        <w:numId w:val="3"/>
      </w:numPr>
      <w:pBdr>
        <w:bottom w:val="none" w:sz="0" w:space="0" w:color="auto"/>
      </w:pBdr>
      <w:spacing w:before="40" w:line="200" w:lineRule="atLeast"/>
      <w:ind w:left="658"/>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3"/>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3"/>
    <w:rsid w:val="006F02EA"/>
    <w:pPr>
      <w:widowControl w:val="0"/>
      <w:shd w:val="clear" w:color="auto" w:fill="F2F2F2"/>
      <w:spacing w:before="80" w:after="80"/>
    </w:pPr>
    <w:rPr>
      <w:rFonts w:ascii="Courier New" w:hAnsi="Courier New"/>
      <w:snapToGrid w:val="0"/>
      <w:sz w:val="18"/>
    </w:rPr>
  </w:style>
  <w:style w:type="paragraph" w:customStyle="1" w:styleId="Outline">
    <w:name w:val="Outline"/>
    <w:basedOn w:val="a3"/>
    <w:semiHidden/>
    <w:rsid w:val="00F07C5B"/>
    <w:rPr>
      <w:i/>
      <w:color w:val="0000FF"/>
    </w:rPr>
  </w:style>
  <w:style w:type="paragraph" w:customStyle="1" w:styleId="ItemlistTextTD">
    <w:name w:val="Item list Text TD"/>
    <w:basedOn w:val="TerminalDisplay"/>
    <w:rsid w:val="00F5117F"/>
    <w:pPr>
      <w:adjustRightInd w:val="0"/>
      <w:ind w:left="425"/>
    </w:pPr>
  </w:style>
  <w:style w:type="paragraph" w:customStyle="1" w:styleId="SubItemListTextTD">
    <w:name w:val="Sub Item List Text TD"/>
    <w:basedOn w:val="TerminalDisplay"/>
    <w:rsid w:val="004C7EAB"/>
    <w:pPr>
      <w:adjustRightInd w:val="0"/>
      <w:ind w:left="851"/>
    </w:pPr>
  </w:style>
  <w:style w:type="paragraph" w:customStyle="1" w:styleId="ThirdLevelItemListTextTD">
    <w:name w:val="Third Level Item List Text TD"/>
    <w:basedOn w:val="TerminalDisplay"/>
    <w:rsid w:val="004C7EAB"/>
    <w:pPr>
      <w:adjustRightInd w:val="0"/>
      <w:ind w:left="1276"/>
    </w:pPr>
  </w:style>
  <w:style w:type="paragraph" w:customStyle="1" w:styleId="FourthLevelItemListTextTD">
    <w:name w:val="Fourth Level Item List Text TD"/>
    <w:basedOn w:val="TerminalDisplay"/>
    <w:rsid w:val="00E16BF2"/>
    <w:pPr>
      <w:adjustRightInd w:val="0"/>
    </w:pPr>
  </w:style>
  <w:style w:type="paragraph" w:customStyle="1" w:styleId="ItemStepinAppendix">
    <w:name w:val="Item Step in Appendix"/>
    <w:basedOn w:val="ItemStep"/>
    <w:rsid w:val="00447789"/>
    <w:pPr>
      <w:numPr>
        <w:numId w:val="25"/>
      </w:numPr>
      <w:outlineLvl w:val="5"/>
    </w:pPr>
  </w:style>
  <w:style w:type="paragraph" w:customStyle="1" w:styleId="StepinAppendix">
    <w:name w:val="Step in Appendix"/>
    <w:basedOn w:val="Step"/>
    <w:rsid w:val="00F5117F"/>
    <w:pPr>
      <w:numPr>
        <w:ilvl w:val="5"/>
        <w:numId w:val="21"/>
      </w:numPr>
      <w:topLinePunct w:val="0"/>
      <w:ind w:left="567"/>
      <w:outlineLvl w:val="4"/>
    </w:pPr>
  </w:style>
  <w:style w:type="paragraph" w:customStyle="1" w:styleId="TableDescriptioninAppendix">
    <w:name w:val="Table Description in Appendix"/>
    <w:basedOn w:val="TableDescription"/>
    <w:next w:val="a3"/>
    <w:rsid w:val="004C7EAB"/>
    <w:pPr>
      <w:numPr>
        <w:numId w:val="21"/>
      </w:numPr>
      <w:topLinePunct w:val="0"/>
      <w:ind w:left="0"/>
    </w:pPr>
  </w:style>
  <w:style w:type="paragraph" w:customStyle="1" w:styleId="TableDescriptioninPreface">
    <w:name w:val="Table Description in Preface"/>
    <w:basedOn w:val="TableDescription"/>
    <w:next w:val="a3"/>
    <w:rsid w:val="004C7EAB"/>
    <w:pPr>
      <w:numPr>
        <w:ilvl w:val="0"/>
        <w:numId w:val="24"/>
      </w:numPr>
      <w:topLinePunct w:val="0"/>
      <w:ind w:left="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styleId="afff7">
    <w:name w:val="No Spacing"/>
    <w:uiPriority w:val="1"/>
    <w:qFormat/>
    <w:rsid w:val="00CE0405"/>
    <w:pPr>
      <w:topLinePunct/>
      <w:adjustRightInd w:val="0"/>
      <w:snapToGrid w:val="0"/>
    </w:pPr>
    <w:rPr>
      <w:rFonts w:ascii="Arial" w:hAnsi="Arial" w:cs="Arial" w:hint="eastAsia"/>
      <w:kern w:val="2"/>
      <w:sz w:val="21"/>
      <w:szCs w:val="21"/>
    </w:rPr>
  </w:style>
  <w:style w:type="paragraph" w:styleId="TOC">
    <w:name w:val="TOC Heading"/>
    <w:basedOn w:val="10"/>
    <w:next w:val="a3"/>
    <w:uiPriority w:val="39"/>
    <w:unhideWhenUsed/>
    <w:qFormat/>
    <w:rsid w:val="0046668B"/>
    <w:pPr>
      <w:keepLines/>
      <w:numPr>
        <w:numId w:val="0"/>
      </w:numPr>
      <w:pBdr>
        <w:bottom w:val="none" w:sz="0" w:space="0" w:color="auto"/>
      </w:pBdr>
      <w:topLinePunct w:val="0"/>
      <w:adjustRightInd/>
      <w:snapToGrid/>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fff8">
    <w:name w:val="List Paragraph"/>
    <w:basedOn w:val="a3"/>
    <w:uiPriority w:val="34"/>
    <w:qFormat/>
    <w:rsid w:val="00B53CFB"/>
    <w:pPr>
      <w:ind w:left="1701" w:firstLineChars="200" w:firstLine="420"/>
    </w:pPr>
    <w:rPr>
      <w:rFonts w:ascii="Times New Roman" w:hAnsi="Times New Roman"/>
    </w:rPr>
  </w:style>
  <w:style w:type="numbering" w:customStyle="1" w:styleId="1">
    <w:name w:val="样式1"/>
    <w:uiPriority w:val="99"/>
    <w:rsid w:val="003D3EED"/>
    <w:pPr>
      <w:numPr>
        <w:numId w:val="26"/>
      </w:numPr>
    </w:pPr>
  </w:style>
  <w:style w:type="numbering" w:customStyle="1" w:styleId="21">
    <w:name w:val="样式2"/>
    <w:uiPriority w:val="99"/>
    <w:rsid w:val="001C1F7F"/>
    <w:pPr>
      <w:numPr>
        <w:numId w:val="27"/>
      </w:numPr>
    </w:pPr>
  </w:style>
  <w:style w:type="character" w:customStyle="1" w:styleId="1Char">
    <w:name w:val="标题 1 Char"/>
    <w:basedOn w:val="a4"/>
    <w:link w:val="10"/>
    <w:rsid w:val="00C874C8"/>
    <w:rPr>
      <w:rFonts w:ascii="Arial" w:eastAsia="黑体" w:hAnsi="Arial" w:cs="Book Antiqua"/>
      <w:b/>
      <w:bCs/>
      <w:kern w:val="2"/>
      <w:sz w:val="44"/>
      <w:szCs w:val="44"/>
    </w:rPr>
  </w:style>
  <w:style w:type="character" w:customStyle="1" w:styleId="2Char">
    <w:name w:val="标题 2 Char"/>
    <w:basedOn w:val="a4"/>
    <w:link w:val="22"/>
    <w:rsid w:val="00C874C8"/>
    <w:rPr>
      <w:rFonts w:ascii="Arial" w:eastAsia="黑体" w:hAnsi="Arial" w:cs="Book Antiqua"/>
      <w:bCs/>
      <w:noProof/>
      <w:sz w:val="36"/>
      <w:szCs w:val="36"/>
      <w:lang w:eastAsia="en-US"/>
    </w:rPr>
  </w:style>
  <w:style w:type="character" w:customStyle="1" w:styleId="3Char">
    <w:name w:val="标题 3 Char"/>
    <w:basedOn w:val="a4"/>
    <w:link w:val="31"/>
    <w:rsid w:val="00C874C8"/>
    <w:rPr>
      <w:rFonts w:ascii="Arial" w:eastAsia="黑体" w:hAnsi="Arial" w:cs="宋体"/>
      <w:noProof/>
      <w:sz w:val="32"/>
      <w:szCs w:val="32"/>
    </w:rPr>
  </w:style>
  <w:style w:type="character" w:customStyle="1" w:styleId="4Char">
    <w:name w:val="标题 4 Char"/>
    <w:basedOn w:val="a4"/>
    <w:link w:val="41"/>
    <w:rsid w:val="00C874C8"/>
    <w:rPr>
      <w:rFonts w:ascii="Arial" w:eastAsia="黑体" w:hAnsi="Arial" w:cs="宋体"/>
      <w:noProof/>
      <w:sz w:val="28"/>
      <w:szCs w:val="28"/>
    </w:rPr>
  </w:style>
  <w:style w:type="character" w:customStyle="1" w:styleId="5Char">
    <w:name w:val="标题 5 Char"/>
    <w:basedOn w:val="a4"/>
    <w:link w:val="51"/>
    <w:rsid w:val="00C874C8"/>
    <w:rPr>
      <w:rFonts w:ascii="Book Antiqua" w:eastAsia="黑体" w:hAnsi="Book Antiqua" w:cs="宋体"/>
      <w:noProof/>
      <w:sz w:val="24"/>
      <w:szCs w:val="24"/>
    </w:rPr>
  </w:style>
  <w:style w:type="character" w:customStyle="1" w:styleId="6Char">
    <w:name w:val="标题 6 Char"/>
    <w:basedOn w:val="a4"/>
    <w:link w:val="6"/>
    <w:rsid w:val="00C874C8"/>
    <w:rPr>
      <w:rFonts w:ascii="Arial" w:eastAsia="黑体" w:hAnsi="Arial"/>
      <w:b/>
      <w:bCs/>
      <w:kern w:val="2"/>
      <w:sz w:val="21"/>
      <w:szCs w:val="21"/>
    </w:rPr>
  </w:style>
  <w:style w:type="character" w:customStyle="1" w:styleId="7Char">
    <w:name w:val="标题 7 Char"/>
    <w:basedOn w:val="a4"/>
    <w:link w:val="7"/>
    <w:rsid w:val="00C874C8"/>
    <w:rPr>
      <w:rFonts w:ascii="Arial" w:eastAsia="黑体" w:hAnsi="Arial" w:cs="Book Antiqua"/>
      <w:b/>
      <w:kern w:val="2"/>
      <w:sz w:val="44"/>
      <w:szCs w:val="44"/>
    </w:rPr>
  </w:style>
  <w:style w:type="character" w:customStyle="1" w:styleId="8Char">
    <w:name w:val="标题 8 Char"/>
    <w:basedOn w:val="a4"/>
    <w:link w:val="8"/>
    <w:rsid w:val="00C874C8"/>
    <w:rPr>
      <w:rFonts w:ascii="Arial" w:eastAsia="黑体" w:hAnsi="Arial"/>
      <w:bCs/>
      <w:noProof/>
      <w:sz w:val="36"/>
      <w:szCs w:val="36"/>
      <w:lang w:eastAsia="en-US"/>
    </w:rPr>
  </w:style>
  <w:style w:type="character" w:customStyle="1" w:styleId="9Char">
    <w:name w:val="标题 9 Char"/>
    <w:basedOn w:val="a4"/>
    <w:link w:val="9"/>
    <w:rsid w:val="00C874C8"/>
    <w:rPr>
      <w:rFonts w:ascii="Arial" w:eastAsia="黑体" w:hAnsi="Arial"/>
      <w:noProof/>
      <w:sz w:val="32"/>
      <w:szCs w:val="32"/>
    </w:rPr>
  </w:style>
  <w:style w:type="paragraph" w:customStyle="1" w:styleId="afff9">
    <w:name w:val="前言"/>
    <w:basedOn w:val="a3"/>
    <w:rsid w:val="00C874C8"/>
    <w:pPr>
      <w:tabs>
        <w:tab w:val="left" w:leader="dot" w:pos="1701"/>
        <w:tab w:val="left" w:pos="9072"/>
      </w:tabs>
      <w:topLinePunct w:val="0"/>
      <w:spacing w:before="360" w:after="360"/>
      <w:jc w:val="center"/>
    </w:pPr>
    <w:rPr>
      <w:rFonts w:ascii="Times New Roman" w:eastAsia="黑体" w:hAnsi="Times New Roman" w:cs="Times New Roman" w:hint="default"/>
      <w:b/>
      <w:kern w:val="36"/>
      <w:sz w:val="44"/>
      <w:szCs w:val="20"/>
    </w:rPr>
  </w:style>
  <w:style w:type="paragraph" w:customStyle="1" w:styleId="afffa">
    <w:name w:val="函数体"/>
    <w:basedOn w:val="a3"/>
    <w:autoRedefine/>
    <w:rsid w:val="00C874C8"/>
    <w:pPr>
      <w:topLinePunct w:val="0"/>
      <w:adjustRightInd/>
      <w:snapToGrid/>
      <w:spacing w:before="120" w:after="120" w:line="360" w:lineRule="atLeast"/>
      <w:ind w:left="2750"/>
      <w:jc w:val="both"/>
    </w:pPr>
    <w:rPr>
      <w:rFonts w:ascii="Times New Roman" w:hAnsi="Times New Roman" w:cs="宋体" w:hint="default"/>
      <w:szCs w:val="20"/>
    </w:rPr>
  </w:style>
  <w:style w:type="paragraph" w:customStyle="1" w:styleId="1c">
    <w:name w:val="表名1"/>
    <w:basedOn w:val="a3"/>
    <w:rsid w:val="00C874C8"/>
    <w:pPr>
      <w:tabs>
        <w:tab w:val="left" w:leader="dot" w:pos="1701"/>
        <w:tab w:val="left" w:pos="9072"/>
      </w:tabs>
      <w:topLinePunct w:val="0"/>
      <w:adjustRightInd/>
      <w:spacing w:before="360" w:after="120" w:line="360" w:lineRule="atLeast"/>
      <w:ind w:left="1701"/>
      <w:jc w:val="center"/>
    </w:pPr>
    <w:rPr>
      <w:rFonts w:ascii="Times New Roman" w:hAnsi="Times New Roman" w:cs="Times New Roman" w:hint="default"/>
      <w:kern w:val="21"/>
      <w:sz w:val="18"/>
      <w:szCs w:val="20"/>
    </w:rPr>
  </w:style>
  <w:style w:type="character" w:customStyle="1" w:styleId="Char1">
    <w:name w:val="页眉 Char"/>
    <w:aliases w:val="header odd Char"/>
    <w:basedOn w:val="a4"/>
    <w:link w:val="ad"/>
    <w:rsid w:val="00C874C8"/>
    <w:rPr>
      <w:rFonts w:ascii="Arial" w:hAnsi="Arial" w:cs="Arial"/>
      <w:kern w:val="2"/>
      <w:sz w:val="18"/>
      <w:szCs w:val="18"/>
    </w:rPr>
  </w:style>
  <w:style w:type="character" w:customStyle="1" w:styleId="Char0">
    <w:name w:val="页脚 Char"/>
    <w:basedOn w:val="a4"/>
    <w:link w:val="ac"/>
    <w:rsid w:val="00C874C8"/>
    <w:rPr>
      <w:rFonts w:ascii="Arial" w:hAnsi="Arial"/>
      <w:b/>
      <w:bCs/>
      <w:kern w:val="2"/>
      <w:sz w:val="22"/>
      <w:szCs w:val="22"/>
    </w:rPr>
  </w:style>
  <w:style w:type="paragraph" w:customStyle="1" w:styleId="afffb">
    <w:name w:val="表头文字"/>
    <w:basedOn w:val="a3"/>
    <w:autoRedefine/>
    <w:rsid w:val="00C874C8"/>
    <w:pPr>
      <w:topLinePunct w:val="0"/>
      <w:adjustRightInd/>
      <w:snapToGrid/>
      <w:spacing w:before="0" w:after="0" w:line="300" w:lineRule="atLeast"/>
      <w:jc w:val="center"/>
    </w:pPr>
    <w:rPr>
      <w:rFonts w:cs="Times New Roman" w:hint="default"/>
      <w:b/>
      <w:sz w:val="18"/>
      <w:szCs w:val="20"/>
    </w:rPr>
  </w:style>
  <w:style w:type="paragraph" w:customStyle="1" w:styleId="afffc">
    <w:name w:val="表格内文字"/>
    <w:basedOn w:val="a3"/>
    <w:autoRedefine/>
    <w:rsid w:val="00C874C8"/>
    <w:pPr>
      <w:topLinePunct w:val="0"/>
      <w:adjustRightInd/>
      <w:snapToGrid/>
      <w:spacing w:before="0" w:after="0" w:line="300" w:lineRule="atLeast"/>
      <w:jc w:val="both"/>
    </w:pPr>
    <w:rPr>
      <w:rFonts w:ascii="Times New Roman" w:hAnsi="Times New Roman" w:cs="Times New Roman" w:hint="default"/>
      <w:sz w:val="18"/>
      <w:szCs w:val="20"/>
    </w:rPr>
  </w:style>
  <w:style w:type="paragraph" w:customStyle="1" w:styleId="afffd">
    <w:name w:val="表后正文"/>
    <w:basedOn w:val="a3"/>
    <w:rsid w:val="00C874C8"/>
    <w:pPr>
      <w:topLinePunct w:val="0"/>
      <w:adjustRightInd/>
      <w:snapToGrid/>
      <w:spacing w:before="360" w:after="120" w:line="360" w:lineRule="atLeast"/>
      <w:ind w:left="1701"/>
      <w:jc w:val="both"/>
    </w:pPr>
    <w:rPr>
      <w:rFonts w:ascii="Times New Roman" w:hAnsi="Times New Roman" w:cs="Times New Roman" w:hint="default"/>
      <w:szCs w:val="20"/>
    </w:rPr>
  </w:style>
  <w:style w:type="paragraph" w:customStyle="1" w:styleId="2f3">
    <w:name w:val="表名2"/>
    <w:basedOn w:val="1c"/>
    <w:rsid w:val="00C874C8"/>
    <w:pPr>
      <w:ind w:left="0"/>
    </w:pPr>
  </w:style>
  <w:style w:type="paragraph" w:customStyle="1" w:styleId="1d">
    <w:name w:val="图名1"/>
    <w:basedOn w:val="a3"/>
    <w:rsid w:val="00C874C8"/>
    <w:pPr>
      <w:tabs>
        <w:tab w:val="left" w:leader="dot" w:pos="1701"/>
        <w:tab w:val="left" w:pos="9072"/>
      </w:tabs>
      <w:topLinePunct w:val="0"/>
      <w:adjustRightInd/>
      <w:spacing w:before="120" w:after="360" w:line="360" w:lineRule="atLeast"/>
      <w:ind w:left="1701"/>
      <w:jc w:val="center"/>
    </w:pPr>
    <w:rPr>
      <w:rFonts w:ascii="Times New Roman" w:hAnsi="Times New Roman" w:cs="Times New Roman" w:hint="default"/>
      <w:kern w:val="21"/>
      <w:sz w:val="18"/>
      <w:szCs w:val="20"/>
    </w:rPr>
  </w:style>
  <w:style w:type="paragraph" w:customStyle="1" w:styleId="2f4">
    <w:name w:val="图名2"/>
    <w:basedOn w:val="1d"/>
    <w:rsid w:val="00C874C8"/>
    <w:pPr>
      <w:ind w:left="0"/>
    </w:pPr>
  </w:style>
  <w:style w:type="paragraph" w:customStyle="1" w:styleId="afffe">
    <w:name w:val="数据结构体"/>
    <w:basedOn w:val="a3"/>
    <w:autoRedefine/>
    <w:rsid w:val="00C874C8"/>
    <w:pPr>
      <w:topLinePunct w:val="0"/>
      <w:adjustRightInd/>
      <w:snapToGrid/>
      <w:spacing w:before="120" w:after="120" w:line="360" w:lineRule="atLeast"/>
      <w:ind w:left="1701" w:firstLine="419"/>
      <w:jc w:val="both"/>
    </w:pPr>
    <w:rPr>
      <w:rFonts w:ascii="Times New Roman" w:hAnsi="Times New Roman" w:cs="宋体" w:hint="default"/>
      <w:szCs w:val="20"/>
    </w:rPr>
  </w:style>
  <w:style w:type="paragraph" w:customStyle="1" w:styleId="affff">
    <w:name w:val="图形正文居中"/>
    <w:basedOn w:val="a3"/>
    <w:rsid w:val="00C874C8"/>
    <w:pPr>
      <w:topLinePunct w:val="0"/>
      <w:adjustRightInd/>
      <w:snapToGrid/>
      <w:spacing w:before="360" w:after="120" w:line="360" w:lineRule="atLeast"/>
      <w:ind w:left="1701"/>
      <w:jc w:val="center"/>
    </w:pPr>
    <w:rPr>
      <w:rFonts w:ascii="Times New Roman" w:hAnsi="Times New Roman" w:cs="Times New Roman" w:hint="default"/>
      <w:szCs w:val="20"/>
    </w:rPr>
  </w:style>
  <w:style w:type="paragraph" w:customStyle="1" w:styleId="affff0">
    <w:name w:val="手册说明"/>
    <w:basedOn w:val="a3"/>
    <w:next w:val="a3"/>
    <w:rsid w:val="00C874C8"/>
    <w:pPr>
      <w:topLinePunct w:val="0"/>
      <w:adjustRightInd/>
      <w:snapToGrid/>
      <w:spacing w:before="480" w:after="120"/>
      <w:jc w:val="both"/>
    </w:pPr>
    <w:rPr>
      <w:rFonts w:ascii="Times New Roman" w:eastAsia="黑体" w:hAnsi="Times New Roman" w:cs="Times New Roman" w:hint="default"/>
      <w:b/>
      <w:bCs/>
      <w:color w:val="000000"/>
      <w:kern w:val="36"/>
      <w:sz w:val="28"/>
      <w:szCs w:val="28"/>
    </w:rPr>
  </w:style>
  <w:style w:type="paragraph" w:customStyle="1" w:styleId="affff1">
    <w:name w:val="图形版面居中"/>
    <w:basedOn w:val="a3"/>
    <w:rsid w:val="00C874C8"/>
    <w:pPr>
      <w:topLinePunct w:val="0"/>
      <w:adjustRightInd/>
      <w:snapToGrid/>
      <w:spacing w:before="360" w:after="120" w:line="360" w:lineRule="atLeast"/>
      <w:jc w:val="center"/>
    </w:pPr>
    <w:rPr>
      <w:rFonts w:ascii="Times New Roman" w:hAnsi="Times New Roman" w:cs="Times New Roman" w:hint="default"/>
      <w:szCs w:val="20"/>
    </w:rPr>
  </w:style>
  <w:style w:type="paragraph" w:customStyle="1" w:styleId="affff2">
    <w:name w:val="注意标题"/>
    <w:basedOn w:val="a3"/>
    <w:rsid w:val="00C874C8"/>
    <w:pPr>
      <w:pBdr>
        <w:top w:val="single" w:sz="4" w:space="1" w:color="auto"/>
      </w:pBdr>
      <w:topLinePunct w:val="0"/>
      <w:adjustRightInd/>
      <w:snapToGrid/>
      <w:spacing w:before="360" w:after="120" w:line="360" w:lineRule="atLeast"/>
      <w:ind w:left="1701"/>
      <w:jc w:val="both"/>
    </w:pPr>
    <w:rPr>
      <w:rFonts w:ascii="Times New Roman" w:eastAsia="黑体" w:hAnsi="Times New Roman" w:cs="Times New Roman" w:hint="default"/>
      <w:szCs w:val="20"/>
    </w:rPr>
  </w:style>
  <w:style w:type="paragraph" w:customStyle="1" w:styleId="affff3">
    <w:name w:val="注意正文"/>
    <w:basedOn w:val="a3"/>
    <w:rsid w:val="00C874C8"/>
    <w:pPr>
      <w:pBdr>
        <w:bottom w:val="single" w:sz="4" w:space="1" w:color="auto"/>
      </w:pBdr>
      <w:topLinePunct w:val="0"/>
      <w:adjustRightInd/>
      <w:snapToGrid/>
      <w:spacing w:before="120" w:after="360" w:line="360" w:lineRule="atLeast"/>
      <w:ind w:left="1701"/>
      <w:jc w:val="both"/>
    </w:pPr>
    <w:rPr>
      <w:rFonts w:eastAsia="楷体_GB2312" w:cs="Times New Roman" w:hint="default"/>
      <w:szCs w:val="20"/>
    </w:rPr>
  </w:style>
  <w:style w:type="paragraph" w:customStyle="1" w:styleId="a1">
    <w:name w:val="项目编号"/>
    <w:basedOn w:val="a3"/>
    <w:rsid w:val="00C874C8"/>
    <w:pPr>
      <w:widowControl w:val="0"/>
      <w:numPr>
        <w:numId w:val="30"/>
      </w:numPr>
      <w:tabs>
        <w:tab w:val="left" w:pos="861"/>
      </w:tabs>
      <w:topLinePunct w:val="0"/>
      <w:adjustRightInd/>
      <w:spacing w:before="120" w:after="120" w:line="360" w:lineRule="atLeast"/>
      <w:jc w:val="both"/>
    </w:pPr>
    <w:rPr>
      <w:rFonts w:ascii="Times New Roman" w:hAnsi="Times New Roman" w:cs="Times New Roman" w:hint="default"/>
      <w:szCs w:val="20"/>
    </w:rPr>
  </w:style>
  <w:style w:type="character" w:styleId="affff4">
    <w:name w:val="FollowedHyperlink"/>
    <w:uiPriority w:val="99"/>
    <w:rsid w:val="00C874C8"/>
    <w:rPr>
      <w:color w:val="800080"/>
      <w:u w:val="single"/>
    </w:rPr>
  </w:style>
  <w:style w:type="character" w:customStyle="1" w:styleId="Char">
    <w:name w:val="文档结构图 Char"/>
    <w:basedOn w:val="a4"/>
    <w:link w:val="ab"/>
    <w:semiHidden/>
    <w:rsid w:val="00C874C8"/>
    <w:rPr>
      <w:rFonts w:ascii="Arial" w:hAnsi="Arial" w:cs="Arial"/>
      <w:kern w:val="2"/>
      <w:sz w:val="21"/>
      <w:szCs w:val="21"/>
      <w:shd w:val="clear" w:color="auto" w:fill="000080"/>
    </w:rPr>
  </w:style>
  <w:style w:type="paragraph" w:customStyle="1" w:styleId="affff5">
    <w:name w:val="图前正文"/>
    <w:basedOn w:val="a3"/>
    <w:rsid w:val="00C874C8"/>
    <w:pPr>
      <w:widowControl w:val="0"/>
      <w:tabs>
        <w:tab w:val="left" w:leader="dot" w:pos="1701"/>
        <w:tab w:val="left" w:pos="9072"/>
      </w:tabs>
      <w:topLinePunct w:val="0"/>
      <w:spacing w:before="120" w:after="360" w:line="360" w:lineRule="atLeast"/>
      <w:ind w:left="1701"/>
      <w:jc w:val="both"/>
    </w:pPr>
    <w:rPr>
      <w:rFonts w:ascii="Times New Roman" w:hAnsi="Times New Roman" w:cs="Times New Roman" w:hint="default"/>
      <w:kern w:val="21"/>
      <w:szCs w:val="20"/>
    </w:rPr>
  </w:style>
  <w:style w:type="character" w:customStyle="1" w:styleId="Char2">
    <w:name w:val="批注框文本 Char"/>
    <w:basedOn w:val="a4"/>
    <w:link w:val="af2"/>
    <w:semiHidden/>
    <w:rsid w:val="00C874C8"/>
    <w:rPr>
      <w:rFonts w:ascii="Arial" w:hAnsi="Arial" w:cs="Arial"/>
      <w:kern w:val="2"/>
      <w:sz w:val="18"/>
      <w:szCs w:val="18"/>
    </w:rPr>
  </w:style>
  <w:style w:type="paragraph" w:customStyle="1" w:styleId="affff6">
    <w:name w:val="文档说明"/>
    <w:basedOn w:val="a3"/>
    <w:next w:val="a3"/>
    <w:rsid w:val="00C874C8"/>
    <w:pPr>
      <w:topLinePunct w:val="0"/>
      <w:adjustRightInd/>
      <w:snapToGrid/>
      <w:spacing w:before="480" w:after="120"/>
      <w:jc w:val="both"/>
    </w:pPr>
    <w:rPr>
      <w:rFonts w:ascii="Times New Roman" w:eastAsia="黑体" w:hAnsi="Times New Roman" w:cs="Times New Roman" w:hint="default"/>
      <w:b/>
      <w:bCs/>
      <w:color w:val="000000"/>
      <w:kern w:val="36"/>
      <w:sz w:val="28"/>
      <w:szCs w:val="28"/>
    </w:rPr>
  </w:style>
  <w:style w:type="paragraph" w:customStyle="1" w:styleId="affff7">
    <w:name w:val="文档名称"/>
    <w:basedOn w:val="a3"/>
    <w:rsid w:val="00C874C8"/>
    <w:pPr>
      <w:topLinePunct w:val="0"/>
      <w:adjustRightInd/>
      <w:snapToGrid/>
      <w:spacing w:before="120" w:after="120" w:line="360" w:lineRule="atLeast"/>
      <w:jc w:val="right"/>
    </w:pPr>
    <w:rPr>
      <w:rFonts w:eastAsia="黑体" w:cs="宋体" w:hint="default"/>
      <w:b/>
      <w:bCs/>
      <w:sz w:val="48"/>
      <w:szCs w:val="20"/>
    </w:rPr>
  </w:style>
  <w:style w:type="paragraph" w:customStyle="1" w:styleId="affff8">
    <w:name w:val="文档版本"/>
    <w:basedOn w:val="a3"/>
    <w:rsid w:val="00C874C8"/>
    <w:pPr>
      <w:topLinePunct w:val="0"/>
      <w:adjustRightInd/>
      <w:snapToGrid/>
      <w:spacing w:before="120" w:after="120" w:line="360" w:lineRule="atLeast"/>
      <w:ind w:left="1701"/>
      <w:jc w:val="right"/>
    </w:pPr>
    <w:rPr>
      <w:rFonts w:cs="宋体" w:hint="default"/>
      <w:sz w:val="28"/>
      <w:szCs w:val="20"/>
    </w:rPr>
  </w:style>
  <w:style w:type="character" w:customStyle="1" w:styleId="Char3">
    <w:name w:val="批注文字 Char"/>
    <w:basedOn w:val="a4"/>
    <w:link w:val="af3"/>
    <w:semiHidden/>
    <w:rsid w:val="00C874C8"/>
    <w:rPr>
      <w:rFonts w:ascii="Arial" w:hAnsi="Arial" w:cs="Arial"/>
      <w:kern w:val="2"/>
      <w:sz w:val="21"/>
      <w:szCs w:val="21"/>
    </w:rPr>
  </w:style>
  <w:style w:type="character" w:customStyle="1" w:styleId="Char4">
    <w:name w:val="批注主题 Char"/>
    <w:basedOn w:val="Char3"/>
    <w:link w:val="af5"/>
    <w:semiHidden/>
    <w:rsid w:val="00C874C8"/>
    <w:rPr>
      <w:rFonts w:ascii="Arial" w:hAnsi="Arial" w:cs="Arial"/>
      <w:b/>
      <w:bCs/>
      <w:kern w:val="2"/>
      <w:sz w:val="21"/>
      <w:szCs w:val="21"/>
    </w:rPr>
  </w:style>
  <w:style w:type="table" w:customStyle="1" w:styleId="1e">
    <w:name w:val="表格样式1"/>
    <w:basedOn w:val="a5"/>
    <w:rsid w:val="00C874C8"/>
    <w:tblPr/>
    <w:tblStylePr w:type="firstRow">
      <w:tblPr/>
      <w:tcPr>
        <w:tcBorders>
          <w:top w:val="single" w:sz="8" w:space="0" w:color="auto"/>
          <w:left w:val="single" w:sz="8" w:space="0" w:color="auto"/>
          <w:bottom w:val="single" w:sz="8" w:space="0" w:color="auto"/>
          <w:right w:val="single" w:sz="8" w:space="0" w:color="auto"/>
          <w:insideH w:val="nil"/>
          <w:insideV w:val="single" w:sz="8" w:space="0" w:color="auto"/>
          <w:tl2br w:val="nil"/>
          <w:tr2bl w:val="nil"/>
        </w:tcBorders>
      </w:tcPr>
    </w:tblStylePr>
  </w:style>
  <w:style w:type="paragraph" w:customStyle="1" w:styleId="affff9">
    <w:name w:val="封面正文"/>
    <w:basedOn w:val="a3"/>
    <w:rsid w:val="00C874C8"/>
    <w:pPr>
      <w:topLinePunct w:val="0"/>
      <w:adjustRightInd/>
      <w:snapToGrid/>
      <w:spacing w:before="120" w:after="120" w:line="360" w:lineRule="atLeast"/>
      <w:jc w:val="both"/>
    </w:pPr>
    <w:rPr>
      <w:rFonts w:ascii="Times New Roman" w:hAnsi="Times New Roman" w:cs="Times New Roman" w:hint="default"/>
      <w:sz w:val="48"/>
      <w:szCs w:val="20"/>
    </w:rPr>
  </w:style>
  <w:style w:type="character" w:customStyle="1" w:styleId="affffa">
    <w:name w:val="数据类型注意事项"/>
    <w:rsid w:val="00C874C8"/>
    <w:rPr>
      <w:rFonts w:ascii="Arial" w:eastAsia="楷体_GB2312" w:hAnsi="Arial"/>
    </w:rPr>
  </w:style>
  <w:style w:type="paragraph" w:customStyle="1" w:styleId="affffb">
    <w:name w:val="函数体缩进"/>
    <w:basedOn w:val="afffa"/>
    <w:rsid w:val="00C874C8"/>
    <w:pPr>
      <w:ind w:firstLine="218"/>
    </w:pPr>
  </w:style>
  <w:style w:type="paragraph" w:customStyle="1" w:styleId="affffc">
    <w:name w:val="函数体注意事项"/>
    <w:basedOn w:val="afffa"/>
    <w:rsid w:val="00C874C8"/>
    <w:rPr>
      <w:rFonts w:ascii="Arial" w:eastAsia="楷体_GB2312" w:hAnsi="Arial"/>
    </w:rPr>
  </w:style>
  <w:style w:type="character" w:customStyle="1" w:styleId="Char7">
    <w:name w:val="正文文本 Char"/>
    <w:basedOn w:val="a4"/>
    <w:link w:val="afff2"/>
    <w:rsid w:val="00C874C8"/>
    <w:rPr>
      <w:rFonts w:ascii="Arial" w:hAnsi="Arial" w:cs="Arial"/>
      <w:kern w:val="2"/>
      <w:sz w:val="21"/>
      <w:szCs w:val="21"/>
    </w:rPr>
  </w:style>
  <w:style w:type="paragraph" w:customStyle="1" w:styleId="TAH">
    <w:name w:val="TAH"/>
    <w:basedOn w:val="TAC"/>
    <w:rsid w:val="00C874C8"/>
    <w:rPr>
      <w:b/>
    </w:rPr>
  </w:style>
  <w:style w:type="paragraph" w:customStyle="1" w:styleId="TAC">
    <w:name w:val="TAC"/>
    <w:basedOn w:val="a3"/>
    <w:link w:val="TACChar"/>
    <w:rsid w:val="00C874C8"/>
    <w:pPr>
      <w:keepNext/>
      <w:keepLines/>
      <w:overflowPunct w:val="0"/>
      <w:topLinePunct w:val="0"/>
      <w:autoSpaceDE w:val="0"/>
      <w:autoSpaceDN w:val="0"/>
      <w:snapToGrid/>
      <w:spacing w:before="0" w:after="0" w:line="240" w:lineRule="auto"/>
      <w:jc w:val="center"/>
      <w:textAlignment w:val="baseline"/>
    </w:pPr>
    <w:rPr>
      <w:rFonts w:cs="Times New Roman" w:hint="default"/>
      <w:kern w:val="0"/>
      <w:sz w:val="18"/>
      <w:szCs w:val="20"/>
      <w:lang w:val="en-GB" w:eastAsia="en-GB"/>
    </w:rPr>
  </w:style>
  <w:style w:type="character" w:customStyle="1" w:styleId="TACChar">
    <w:name w:val="TAC Char"/>
    <w:link w:val="TAC"/>
    <w:rsid w:val="00C874C8"/>
    <w:rPr>
      <w:rFonts w:ascii="Arial" w:hAnsi="Arial"/>
      <w:sz w:val="18"/>
      <w:lang w:val="en-GB" w:eastAsia="en-GB"/>
    </w:rPr>
  </w:style>
  <w:style w:type="paragraph" w:customStyle="1" w:styleId="TAN">
    <w:name w:val="TAN"/>
    <w:basedOn w:val="a3"/>
    <w:link w:val="TANChar"/>
    <w:rsid w:val="00C874C8"/>
    <w:pPr>
      <w:keepNext/>
      <w:keepLines/>
      <w:overflowPunct w:val="0"/>
      <w:topLinePunct w:val="0"/>
      <w:autoSpaceDE w:val="0"/>
      <w:autoSpaceDN w:val="0"/>
      <w:snapToGrid/>
      <w:spacing w:before="0" w:after="0" w:line="240" w:lineRule="auto"/>
      <w:ind w:left="851" w:hanging="851"/>
      <w:textAlignment w:val="baseline"/>
    </w:pPr>
    <w:rPr>
      <w:rFonts w:cs="Times New Roman" w:hint="default"/>
      <w:kern w:val="0"/>
      <w:sz w:val="18"/>
      <w:szCs w:val="20"/>
      <w:lang w:val="en-GB" w:eastAsia="en-GB"/>
    </w:rPr>
  </w:style>
  <w:style w:type="character" w:customStyle="1" w:styleId="TANChar">
    <w:name w:val="TAN Char"/>
    <w:link w:val="TAN"/>
    <w:rsid w:val="00C874C8"/>
    <w:rPr>
      <w:rFonts w:ascii="Arial" w:hAnsi="Arial"/>
      <w:sz w:val="18"/>
      <w:lang w:val="en-GB" w:eastAsia="en-GB"/>
    </w:rPr>
  </w:style>
  <w:style w:type="character" w:customStyle="1" w:styleId="Char6">
    <w:name w:val="日期 Char"/>
    <w:basedOn w:val="a4"/>
    <w:link w:val="affa"/>
    <w:rsid w:val="00C874C8"/>
    <w:rPr>
      <w:rFonts w:ascii="Arial" w:hAnsi="Arial" w:cs="Arial"/>
      <w:kern w:val="2"/>
      <w:sz w:val="21"/>
      <w:szCs w:val="21"/>
    </w:rPr>
  </w:style>
  <w:style w:type="character" w:customStyle="1" w:styleId="Char5">
    <w:name w:val="纯文本 Char"/>
    <w:basedOn w:val="a4"/>
    <w:link w:val="afe"/>
    <w:uiPriority w:val="99"/>
    <w:rsid w:val="00C874C8"/>
    <w:rPr>
      <w:rFonts w:ascii="宋体" w:hAnsi="Courier New" w:cs="Courier New"/>
      <w:kern w:val="2"/>
      <w:sz w:val="21"/>
      <w:szCs w:val="21"/>
    </w:rPr>
  </w:style>
  <w:style w:type="table" w:styleId="affffd">
    <w:name w:val="Grid Table Light"/>
    <w:basedOn w:val="a5"/>
    <w:uiPriority w:val="40"/>
    <w:rsid w:val="00C874C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f">
    <w:name w:val="Plain Table 1"/>
    <w:basedOn w:val="a5"/>
    <w:uiPriority w:val="41"/>
    <w:rsid w:val="00C874C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1f0">
    <w:name w:val="无列表1"/>
    <w:next w:val="a6"/>
    <w:uiPriority w:val="99"/>
    <w:semiHidden/>
    <w:unhideWhenUsed/>
    <w:rsid w:val="00C874C8"/>
  </w:style>
  <w:style w:type="character" w:customStyle="1" w:styleId="HTMLChar">
    <w:name w:val="HTML 预设格式 Char"/>
    <w:basedOn w:val="a4"/>
    <w:link w:val="HTML8"/>
    <w:uiPriority w:val="99"/>
    <w:rsid w:val="00C874C8"/>
    <w:rPr>
      <w:rFonts w:ascii="Courier New" w:hAnsi="Courier New" w:cs="Courier New"/>
      <w:kern w:val="2"/>
    </w:rPr>
  </w:style>
  <w:style w:type="character" w:customStyle="1" w:styleId="c">
    <w:name w:val="c"/>
    <w:rsid w:val="00C874C8"/>
  </w:style>
  <w:style w:type="character" w:customStyle="1" w:styleId="s">
    <w:name w:val="s"/>
    <w:rsid w:val="00C874C8"/>
  </w:style>
  <w:style w:type="character" w:customStyle="1" w:styleId="n">
    <w:name w:val="n"/>
    <w:rsid w:val="00C874C8"/>
  </w:style>
  <w:style w:type="paragraph" w:customStyle="1" w:styleId="affffe">
    <w:name w:val="方格里"/>
    <w:basedOn w:val="a3"/>
    <w:link w:val="Char8"/>
    <w:qFormat/>
    <w:rsid w:val="00C874C8"/>
    <w:pPr>
      <w:widowControl w:val="0"/>
      <w:topLinePunct w:val="0"/>
      <w:autoSpaceDE w:val="0"/>
      <w:autoSpaceDN w:val="0"/>
      <w:snapToGrid/>
      <w:spacing w:before="0" w:after="0" w:line="0" w:lineRule="atLeast"/>
    </w:pPr>
    <w:rPr>
      <w:rFonts w:ascii="Times New Roman" w:hAnsi="Times New Roman" w:cs="Times New Roman" w:hint="default"/>
      <w:sz w:val="18"/>
      <w:szCs w:val="20"/>
    </w:rPr>
  </w:style>
  <w:style w:type="numbering" w:customStyle="1" w:styleId="2f5">
    <w:name w:val="无列表2"/>
    <w:next w:val="a6"/>
    <w:uiPriority w:val="99"/>
    <w:semiHidden/>
    <w:unhideWhenUsed/>
    <w:rsid w:val="00C874C8"/>
  </w:style>
  <w:style w:type="character" w:customStyle="1" w:styleId="Char8">
    <w:name w:val="方格里 Char"/>
    <w:link w:val="affffe"/>
    <w:rsid w:val="00C874C8"/>
    <w:rPr>
      <w:kern w:val="2"/>
      <w:sz w:val="18"/>
    </w:rPr>
  </w:style>
  <w:style w:type="paragraph" w:customStyle="1" w:styleId="note">
    <w:name w:val="note"/>
    <w:basedOn w:val="a3"/>
    <w:rsid w:val="00C874C8"/>
    <w:pPr>
      <w:topLinePunct w:val="0"/>
      <w:adjustRightInd/>
      <w:snapToGrid/>
      <w:spacing w:before="100" w:beforeAutospacing="1" w:after="100" w:afterAutospacing="1" w:line="240" w:lineRule="auto"/>
    </w:pPr>
    <w:rPr>
      <w:rFonts w:ascii="宋体" w:hAnsi="宋体" w:cs="宋体" w:hint="default"/>
      <w:kern w:val="0"/>
      <w:sz w:val="24"/>
      <w:szCs w:val="24"/>
    </w:rPr>
  </w:style>
  <w:style w:type="paragraph" w:customStyle="1" w:styleId="warning">
    <w:name w:val="warning"/>
    <w:basedOn w:val="a3"/>
    <w:rsid w:val="00C874C8"/>
    <w:pPr>
      <w:topLinePunct w:val="0"/>
      <w:adjustRightInd/>
      <w:snapToGrid/>
      <w:spacing w:before="100" w:beforeAutospacing="1" w:after="100" w:afterAutospacing="1" w:line="240" w:lineRule="auto"/>
    </w:pPr>
    <w:rPr>
      <w:rFonts w:ascii="宋体" w:hAnsi="宋体" w:cs="宋体" w:hint="default"/>
      <w:kern w:val="0"/>
      <w:sz w:val="24"/>
      <w:szCs w:val="24"/>
    </w:rPr>
  </w:style>
  <w:style w:type="numbering" w:customStyle="1" w:styleId="3f0">
    <w:name w:val="无列表3"/>
    <w:next w:val="a6"/>
    <w:uiPriority w:val="99"/>
    <w:semiHidden/>
    <w:rsid w:val="00C04CA6"/>
  </w:style>
  <w:style w:type="table" w:customStyle="1" w:styleId="1f1">
    <w:name w:val="网格型1"/>
    <w:basedOn w:val="a5"/>
    <w:next w:val="a8"/>
    <w:rsid w:val="00C04CA6"/>
    <w:pPr>
      <w:spacing w:line="300" w:lineRule="atLeast"/>
    </w:pPr>
    <w:rPr>
      <w:sz w:val="18"/>
    </w:rPr>
    <w:tblPr>
      <w:tblInd w:w="181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bottom w:w="57" w:type="dxa"/>
      </w:tblCellMar>
    </w:tblPr>
    <w:tcPr>
      <w:vAlign w:val="center"/>
    </w:tcPr>
    <w:tblStylePr w:type="firstRow">
      <w:pPr>
        <w:wordWrap/>
        <w:jc w:val="center"/>
      </w:pPr>
      <w:rPr>
        <w:rFonts w:ascii="Arial" w:eastAsia="宋体" w:hAnsi="Arial"/>
        <w:b/>
        <w:sz w:val="18"/>
      </w:rPr>
      <w:tblPr/>
      <w:tcPr>
        <w:tcBorders>
          <w:top w:val="single" w:sz="12" w:space="0" w:color="auto"/>
          <w:left w:val="single" w:sz="12" w:space="0" w:color="auto"/>
          <w:bottom w:val="single" w:sz="4" w:space="0" w:color="auto"/>
          <w:right w:val="single" w:sz="12" w:space="0" w:color="auto"/>
          <w:insideH w:val="nil"/>
          <w:insideV w:val="single" w:sz="4" w:space="0" w:color="auto"/>
          <w:tl2br w:val="nil"/>
          <w:tr2bl w:val="nil"/>
        </w:tcBorders>
        <w:shd w:val="clear" w:color="auto" w:fill="D9D9D9"/>
      </w:tcPr>
    </w:tblStylePr>
  </w:style>
  <w:style w:type="numbering" w:customStyle="1" w:styleId="110">
    <w:name w:val="无列表11"/>
    <w:next w:val="a6"/>
    <w:uiPriority w:val="99"/>
    <w:semiHidden/>
    <w:unhideWhenUsed/>
    <w:rsid w:val="00C04CA6"/>
  </w:style>
  <w:style w:type="numbering" w:customStyle="1" w:styleId="210">
    <w:name w:val="无列表21"/>
    <w:next w:val="a6"/>
    <w:uiPriority w:val="99"/>
    <w:semiHidden/>
    <w:unhideWhenUsed/>
    <w:rsid w:val="00C04CA6"/>
  </w:style>
  <w:style w:type="paragraph" w:customStyle="1" w:styleId="msonormal0">
    <w:name w:val="msonormal"/>
    <w:basedOn w:val="a3"/>
    <w:rsid w:val="00C04CA6"/>
    <w:pPr>
      <w:topLinePunct w:val="0"/>
      <w:adjustRightInd/>
      <w:snapToGrid/>
      <w:spacing w:before="100" w:beforeAutospacing="1" w:after="100" w:afterAutospacing="1" w:line="240" w:lineRule="auto"/>
    </w:pPr>
    <w:rPr>
      <w:rFonts w:ascii="宋体" w:hAnsi="宋体" w:cs="宋体" w:hint="default"/>
      <w:kern w:val="0"/>
      <w:sz w:val="24"/>
      <w:szCs w:val="24"/>
    </w:rPr>
  </w:style>
  <w:style w:type="character" w:customStyle="1" w:styleId="HTML9">
    <w:name w:val="HTML 预设格式 字符"/>
    <w:uiPriority w:val="99"/>
    <w:semiHidden/>
    <w:rsid w:val="00C04CA6"/>
    <w:rPr>
      <w:rFonts w:ascii="宋体" w:hAnsi="宋体" w:cs="宋体"/>
      <w:sz w:val="24"/>
      <w:szCs w:val="24"/>
    </w:rPr>
  </w:style>
  <w:style w:type="character" w:customStyle="1" w:styleId="1f2">
    <w:name w:val="标题 1 字符"/>
    <w:rsid w:val="00C04CA6"/>
    <w:rPr>
      <w:b/>
      <w:bCs/>
      <w:kern w:val="44"/>
      <w:sz w:val="44"/>
      <w:szCs w:val="44"/>
    </w:rPr>
  </w:style>
  <w:style w:type="character" w:customStyle="1" w:styleId="2f6">
    <w:name w:val="标题 2 字符"/>
    <w:semiHidden/>
    <w:rsid w:val="00C04CA6"/>
    <w:rPr>
      <w:rFonts w:ascii="等线 Light" w:eastAsia="等线 Light" w:hAnsi="等线 Light" w:cs="Times New Roman"/>
      <w:b/>
      <w:bCs/>
      <w:kern w:val="2"/>
      <w:sz w:val="32"/>
      <w:szCs w:val="32"/>
    </w:rPr>
  </w:style>
  <w:style w:type="character" w:customStyle="1" w:styleId="3f1">
    <w:name w:val="标题 3 字符"/>
    <w:semiHidden/>
    <w:rsid w:val="00C04CA6"/>
    <w:rPr>
      <w:b/>
      <w:bCs/>
      <w:kern w:val="2"/>
      <w:sz w:val="32"/>
      <w:szCs w:val="32"/>
    </w:rPr>
  </w:style>
  <w:style w:type="character" w:customStyle="1" w:styleId="4a">
    <w:name w:val="标题 4 字符"/>
    <w:rsid w:val="00C04CA6"/>
    <w:rPr>
      <w:rFonts w:ascii="Arial" w:eastAsia="黑体" w:hAnsi="Arial"/>
      <w:b/>
      <w:kern w:val="21"/>
      <w:sz w:val="21"/>
    </w:rPr>
  </w:style>
  <w:style w:type="character" w:customStyle="1" w:styleId="59">
    <w:name w:val="标题 5 字符"/>
    <w:rsid w:val="00C04CA6"/>
    <w:rPr>
      <w:kern w:val="21"/>
      <w:sz w:val="21"/>
    </w:rPr>
  </w:style>
  <w:style w:type="character" w:customStyle="1" w:styleId="64">
    <w:name w:val="标题 6 字符"/>
    <w:rsid w:val="00C04CA6"/>
    <w:rPr>
      <w:rFonts w:ascii="Arial" w:eastAsia="黑体" w:hAnsi="Arial"/>
      <w:b/>
      <w:sz w:val="44"/>
    </w:rPr>
  </w:style>
  <w:style w:type="character" w:customStyle="1" w:styleId="74">
    <w:name w:val="标题 7 字符"/>
    <w:rsid w:val="00C04CA6"/>
    <w:rPr>
      <w:rFonts w:ascii="Arial" w:eastAsia="黑体" w:hAnsi="Arial"/>
      <w:b/>
      <w:sz w:val="28"/>
    </w:rPr>
  </w:style>
  <w:style w:type="character" w:customStyle="1" w:styleId="84">
    <w:name w:val="标题 8 字符"/>
    <w:rsid w:val="00C04CA6"/>
    <w:rPr>
      <w:rFonts w:ascii="Arial" w:eastAsia="黑体" w:hAnsi="Arial"/>
      <w:b/>
      <w:sz w:val="24"/>
    </w:rPr>
  </w:style>
  <w:style w:type="character" w:customStyle="1" w:styleId="92">
    <w:name w:val="标题 9 字符"/>
    <w:rsid w:val="00C04CA6"/>
    <w:rPr>
      <w:rFonts w:ascii="Arial" w:eastAsia="黑体" w:hAnsi="Arial"/>
      <w:b/>
      <w:sz w:val="21"/>
    </w:rPr>
  </w:style>
  <w:style w:type="character" w:customStyle="1" w:styleId="afffff">
    <w:name w:val="页眉 字符"/>
    <w:rsid w:val="00C04CA6"/>
    <w:rPr>
      <w:kern w:val="21"/>
      <w:sz w:val="18"/>
    </w:rPr>
  </w:style>
  <w:style w:type="character" w:customStyle="1" w:styleId="afffff0">
    <w:name w:val="页脚 字符"/>
    <w:rsid w:val="00C04CA6"/>
    <w:rPr>
      <w:rFonts w:ascii="宋体"/>
      <w:b/>
      <w:sz w:val="18"/>
    </w:rPr>
  </w:style>
  <w:style w:type="character" w:customStyle="1" w:styleId="afffff1">
    <w:name w:val="文档结构图 字符"/>
    <w:semiHidden/>
    <w:rsid w:val="00C04CA6"/>
    <w:rPr>
      <w:rFonts w:ascii="宋体"/>
      <w:kern w:val="2"/>
      <w:sz w:val="21"/>
      <w:shd w:val="clear" w:color="auto" w:fill="000080"/>
    </w:rPr>
  </w:style>
  <w:style w:type="character" w:customStyle="1" w:styleId="afffff2">
    <w:name w:val="批注框文本 字符"/>
    <w:semiHidden/>
    <w:rsid w:val="00C04CA6"/>
    <w:rPr>
      <w:kern w:val="2"/>
      <w:sz w:val="18"/>
      <w:szCs w:val="18"/>
    </w:rPr>
  </w:style>
  <w:style w:type="character" w:customStyle="1" w:styleId="afffff3">
    <w:name w:val="批注文字 字符"/>
    <w:semiHidden/>
    <w:rsid w:val="00C04CA6"/>
    <w:rPr>
      <w:kern w:val="2"/>
      <w:sz w:val="21"/>
    </w:rPr>
  </w:style>
  <w:style w:type="character" w:customStyle="1" w:styleId="afffff4">
    <w:name w:val="批注主题 字符"/>
    <w:semiHidden/>
    <w:rsid w:val="00C04CA6"/>
    <w:rPr>
      <w:b/>
      <w:bCs/>
      <w:kern w:val="2"/>
      <w:sz w:val="21"/>
    </w:rPr>
  </w:style>
  <w:style w:type="character" w:customStyle="1" w:styleId="afffff5">
    <w:name w:val="正文文本 字符"/>
    <w:rsid w:val="00C04CA6"/>
    <w:rPr>
      <w:kern w:val="2"/>
      <w:sz w:val="21"/>
    </w:rPr>
  </w:style>
  <w:style w:type="character" w:customStyle="1" w:styleId="afffff6">
    <w:name w:val="日期 字符"/>
    <w:uiPriority w:val="99"/>
    <w:semiHidden/>
    <w:rsid w:val="00C04CA6"/>
    <w:rPr>
      <w:kern w:val="2"/>
      <w:sz w:val="21"/>
    </w:rPr>
  </w:style>
  <w:style w:type="character" w:customStyle="1" w:styleId="afffff7">
    <w:name w:val="纯文本 字符"/>
    <w:uiPriority w:val="99"/>
    <w:semiHidden/>
    <w:rsid w:val="00C04CA6"/>
    <w:rPr>
      <w:rFonts w:ascii="等线" w:eastAsia="等线" w:hAnsi="Courier New" w:cs="Courier New"/>
      <w:kern w:val="2"/>
      <w:sz w:val="21"/>
    </w:rPr>
  </w:style>
  <w:style w:type="character" w:customStyle="1" w:styleId="hljs-string">
    <w:name w:val="hljs-string"/>
    <w:basedOn w:val="a4"/>
    <w:rsid w:val="007420CB"/>
  </w:style>
  <w:style w:type="character" w:customStyle="1" w:styleId="hljs-number">
    <w:name w:val="hljs-number"/>
    <w:basedOn w:val="a4"/>
    <w:rsid w:val="007420CB"/>
  </w:style>
  <w:style w:type="character" w:customStyle="1" w:styleId="hljs-keyword">
    <w:name w:val="hljs-keyword"/>
    <w:basedOn w:val="a4"/>
    <w:rsid w:val="007420CB"/>
  </w:style>
  <w:style w:type="character" w:customStyle="1" w:styleId="hljs-builtin">
    <w:name w:val="hljs-built_in"/>
    <w:basedOn w:val="a4"/>
    <w:rsid w:val="00742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87420">
      <w:bodyDiv w:val="1"/>
      <w:marLeft w:val="0"/>
      <w:marRight w:val="0"/>
      <w:marTop w:val="0"/>
      <w:marBottom w:val="0"/>
      <w:divBdr>
        <w:top w:val="none" w:sz="0" w:space="0" w:color="auto"/>
        <w:left w:val="none" w:sz="0" w:space="0" w:color="auto"/>
        <w:bottom w:val="none" w:sz="0" w:space="0" w:color="auto"/>
        <w:right w:val="none" w:sz="0" w:space="0" w:color="auto"/>
      </w:divBdr>
    </w:div>
    <w:div w:id="39598355">
      <w:bodyDiv w:val="1"/>
      <w:marLeft w:val="0"/>
      <w:marRight w:val="0"/>
      <w:marTop w:val="0"/>
      <w:marBottom w:val="0"/>
      <w:divBdr>
        <w:top w:val="none" w:sz="0" w:space="0" w:color="auto"/>
        <w:left w:val="none" w:sz="0" w:space="0" w:color="auto"/>
        <w:bottom w:val="none" w:sz="0" w:space="0" w:color="auto"/>
        <w:right w:val="none" w:sz="0" w:space="0" w:color="auto"/>
      </w:divBdr>
    </w:div>
    <w:div w:id="83645840">
      <w:bodyDiv w:val="1"/>
      <w:marLeft w:val="0"/>
      <w:marRight w:val="0"/>
      <w:marTop w:val="0"/>
      <w:marBottom w:val="0"/>
      <w:divBdr>
        <w:top w:val="none" w:sz="0" w:space="0" w:color="auto"/>
        <w:left w:val="none" w:sz="0" w:space="0" w:color="auto"/>
        <w:bottom w:val="none" w:sz="0" w:space="0" w:color="auto"/>
        <w:right w:val="none" w:sz="0" w:space="0" w:color="auto"/>
      </w:divBdr>
    </w:div>
    <w:div w:id="181483560">
      <w:bodyDiv w:val="1"/>
      <w:marLeft w:val="0"/>
      <w:marRight w:val="0"/>
      <w:marTop w:val="0"/>
      <w:marBottom w:val="0"/>
      <w:divBdr>
        <w:top w:val="none" w:sz="0" w:space="0" w:color="auto"/>
        <w:left w:val="none" w:sz="0" w:space="0" w:color="auto"/>
        <w:bottom w:val="none" w:sz="0" w:space="0" w:color="auto"/>
        <w:right w:val="none" w:sz="0" w:space="0" w:color="auto"/>
      </w:divBdr>
    </w:div>
    <w:div w:id="299772875">
      <w:bodyDiv w:val="1"/>
      <w:marLeft w:val="0"/>
      <w:marRight w:val="0"/>
      <w:marTop w:val="0"/>
      <w:marBottom w:val="0"/>
      <w:divBdr>
        <w:top w:val="none" w:sz="0" w:space="0" w:color="auto"/>
        <w:left w:val="none" w:sz="0" w:space="0" w:color="auto"/>
        <w:bottom w:val="none" w:sz="0" w:space="0" w:color="auto"/>
        <w:right w:val="none" w:sz="0" w:space="0" w:color="auto"/>
      </w:divBdr>
    </w:div>
    <w:div w:id="304050295">
      <w:bodyDiv w:val="1"/>
      <w:marLeft w:val="0"/>
      <w:marRight w:val="0"/>
      <w:marTop w:val="0"/>
      <w:marBottom w:val="0"/>
      <w:divBdr>
        <w:top w:val="none" w:sz="0" w:space="0" w:color="auto"/>
        <w:left w:val="none" w:sz="0" w:space="0" w:color="auto"/>
        <w:bottom w:val="none" w:sz="0" w:space="0" w:color="auto"/>
        <w:right w:val="none" w:sz="0" w:space="0" w:color="auto"/>
      </w:divBdr>
    </w:div>
    <w:div w:id="364251441">
      <w:bodyDiv w:val="1"/>
      <w:marLeft w:val="0"/>
      <w:marRight w:val="0"/>
      <w:marTop w:val="0"/>
      <w:marBottom w:val="0"/>
      <w:divBdr>
        <w:top w:val="none" w:sz="0" w:space="0" w:color="auto"/>
        <w:left w:val="none" w:sz="0" w:space="0" w:color="auto"/>
        <w:bottom w:val="none" w:sz="0" w:space="0" w:color="auto"/>
        <w:right w:val="none" w:sz="0" w:space="0" w:color="auto"/>
      </w:divBdr>
    </w:div>
    <w:div w:id="405340749">
      <w:bodyDiv w:val="1"/>
      <w:marLeft w:val="0"/>
      <w:marRight w:val="0"/>
      <w:marTop w:val="0"/>
      <w:marBottom w:val="0"/>
      <w:divBdr>
        <w:top w:val="none" w:sz="0" w:space="0" w:color="auto"/>
        <w:left w:val="none" w:sz="0" w:space="0" w:color="auto"/>
        <w:bottom w:val="none" w:sz="0" w:space="0" w:color="auto"/>
        <w:right w:val="none" w:sz="0" w:space="0" w:color="auto"/>
      </w:divBdr>
    </w:div>
    <w:div w:id="486939158">
      <w:bodyDiv w:val="1"/>
      <w:marLeft w:val="0"/>
      <w:marRight w:val="0"/>
      <w:marTop w:val="0"/>
      <w:marBottom w:val="0"/>
      <w:divBdr>
        <w:top w:val="none" w:sz="0" w:space="0" w:color="auto"/>
        <w:left w:val="none" w:sz="0" w:space="0" w:color="auto"/>
        <w:bottom w:val="none" w:sz="0" w:space="0" w:color="auto"/>
        <w:right w:val="none" w:sz="0" w:space="0" w:color="auto"/>
      </w:divBdr>
    </w:div>
    <w:div w:id="493255079">
      <w:bodyDiv w:val="1"/>
      <w:marLeft w:val="0"/>
      <w:marRight w:val="0"/>
      <w:marTop w:val="0"/>
      <w:marBottom w:val="0"/>
      <w:divBdr>
        <w:top w:val="none" w:sz="0" w:space="0" w:color="auto"/>
        <w:left w:val="none" w:sz="0" w:space="0" w:color="auto"/>
        <w:bottom w:val="none" w:sz="0" w:space="0" w:color="auto"/>
        <w:right w:val="none" w:sz="0" w:space="0" w:color="auto"/>
      </w:divBdr>
    </w:div>
    <w:div w:id="496268310">
      <w:bodyDiv w:val="1"/>
      <w:marLeft w:val="0"/>
      <w:marRight w:val="0"/>
      <w:marTop w:val="0"/>
      <w:marBottom w:val="0"/>
      <w:divBdr>
        <w:top w:val="none" w:sz="0" w:space="0" w:color="auto"/>
        <w:left w:val="none" w:sz="0" w:space="0" w:color="auto"/>
        <w:bottom w:val="none" w:sz="0" w:space="0" w:color="auto"/>
        <w:right w:val="none" w:sz="0" w:space="0" w:color="auto"/>
      </w:divBdr>
    </w:div>
    <w:div w:id="525485939">
      <w:bodyDiv w:val="1"/>
      <w:marLeft w:val="0"/>
      <w:marRight w:val="0"/>
      <w:marTop w:val="0"/>
      <w:marBottom w:val="0"/>
      <w:divBdr>
        <w:top w:val="none" w:sz="0" w:space="0" w:color="auto"/>
        <w:left w:val="none" w:sz="0" w:space="0" w:color="auto"/>
        <w:bottom w:val="none" w:sz="0" w:space="0" w:color="auto"/>
        <w:right w:val="none" w:sz="0" w:space="0" w:color="auto"/>
      </w:divBdr>
    </w:div>
    <w:div w:id="541553354">
      <w:bodyDiv w:val="1"/>
      <w:marLeft w:val="0"/>
      <w:marRight w:val="0"/>
      <w:marTop w:val="0"/>
      <w:marBottom w:val="0"/>
      <w:divBdr>
        <w:top w:val="none" w:sz="0" w:space="0" w:color="auto"/>
        <w:left w:val="none" w:sz="0" w:space="0" w:color="auto"/>
        <w:bottom w:val="none" w:sz="0" w:space="0" w:color="auto"/>
        <w:right w:val="none" w:sz="0" w:space="0" w:color="auto"/>
      </w:divBdr>
    </w:div>
    <w:div w:id="545140160">
      <w:bodyDiv w:val="1"/>
      <w:marLeft w:val="0"/>
      <w:marRight w:val="0"/>
      <w:marTop w:val="0"/>
      <w:marBottom w:val="0"/>
      <w:divBdr>
        <w:top w:val="none" w:sz="0" w:space="0" w:color="auto"/>
        <w:left w:val="none" w:sz="0" w:space="0" w:color="auto"/>
        <w:bottom w:val="none" w:sz="0" w:space="0" w:color="auto"/>
        <w:right w:val="none" w:sz="0" w:space="0" w:color="auto"/>
      </w:divBdr>
    </w:div>
    <w:div w:id="553465693">
      <w:bodyDiv w:val="1"/>
      <w:marLeft w:val="0"/>
      <w:marRight w:val="0"/>
      <w:marTop w:val="0"/>
      <w:marBottom w:val="0"/>
      <w:divBdr>
        <w:top w:val="none" w:sz="0" w:space="0" w:color="auto"/>
        <w:left w:val="none" w:sz="0" w:space="0" w:color="auto"/>
        <w:bottom w:val="none" w:sz="0" w:space="0" w:color="auto"/>
        <w:right w:val="none" w:sz="0" w:space="0" w:color="auto"/>
      </w:divBdr>
    </w:div>
    <w:div w:id="658734933">
      <w:bodyDiv w:val="1"/>
      <w:marLeft w:val="0"/>
      <w:marRight w:val="0"/>
      <w:marTop w:val="0"/>
      <w:marBottom w:val="0"/>
      <w:divBdr>
        <w:top w:val="none" w:sz="0" w:space="0" w:color="auto"/>
        <w:left w:val="none" w:sz="0" w:space="0" w:color="auto"/>
        <w:bottom w:val="none" w:sz="0" w:space="0" w:color="auto"/>
        <w:right w:val="none" w:sz="0" w:space="0" w:color="auto"/>
      </w:divBdr>
    </w:div>
    <w:div w:id="680620312">
      <w:bodyDiv w:val="1"/>
      <w:marLeft w:val="0"/>
      <w:marRight w:val="0"/>
      <w:marTop w:val="0"/>
      <w:marBottom w:val="0"/>
      <w:divBdr>
        <w:top w:val="none" w:sz="0" w:space="0" w:color="auto"/>
        <w:left w:val="none" w:sz="0" w:space="0" w:color="auto"/>
        <w:bottom w:val="none" w:sz="0" w:space="0" w:color="auto"/>
        <w:right w:val="none" w:sz="0" w:space="0" w:color="auto"/>
      </w:divBdr>
    </w:div>
    <w:div w:id="711542824">
      <w:bodyDiv w:val="1"/>
      <w:marLeft w:val="0"/>
      <w:marRight w:val="0"/>
      <w:marTop w:val="0"/>
      <w:marBottom w:val="0"/>
      <w:divBdr>
        <w:top w:val="none" w:sz="0" w:space="0" w:color="auto"/>
        <w:left w:val="none" w:sz="0" w:space="0" w:color="auto"/>
        <w:bottom w:val="none" w:sz="0" w:space="0" w:color="auto"/>
        <w:right w:val="none" w:sz="0" w:space="0" w:color="auto"/>
      </w:divBdr>
    </w:div>
    <w:div w:id="721950962">
      <w:bodyDiv w:val="1"/>
      <w:marLeft w:val="0"/>
      <w:marRight w:val="0"/>
      <w:marTop w:val="0"/>
      <w:marBottom w:val="0"/>
      <w:divBdr>
        <w:top w:val="none" w:sz="0" w:space="0" w:color="auto"/>
        <w:left w:val="none" w:sz="0" w:space="0" w:color="auto"/>
        <w:bottom w:val="none" w:sz="0" w:space="0" w:color="auto"/>
        <w:right w:val="none" w:sz="0" w:space="0" w:color="auto"/>
      </w:divBdr>
    </w:div>
    <w:div w:id="867332000">
      <w:bodyDiv w:val="1"/>
      <w:marLeft w:val="0"/>
      <w:marRight w:val="0"/>
      <w:marTop w:val="0"/>
      <w:marBottom w:val="0"/>
      <w:divBdr>
        <w:top w:val="none" w:sz="0" w:space="0" w:color="auto"/>
        <w:left w:val="none" w:sz="0" w:space="0" w:color="auto"/>
        <w:bottom w:val="none" w:sz="0" w:space="0" w:color="auto"/>
        <w:right w:val="none" w:sz="0" w:space="0" w:color="auto"/>
      </w:divBdr>
    </w:div>
    <w:div w:id="880745673">
      <w:bodyDiv w:val="1"/>
      <w:marLeft w:val="0"/>
      <w:marRight w:val="0"/>
      <w:marTop w:val="0"/>
      <w:marBottom w:val="0"/>
      <w:divBdr>
        <w:top w:val="none" w:sz="0" w:space="0" w:color="auto"/>
        <w:left w:val="none" w:sz="0" w:space="0" w:color="auto"/>
        <w:bottom w:val="none" w:sz="0" w:space="0" w:color="auto"/>
        <w:right w:val="none" w:sz="0" w:space="0" w:color="auto"/>
      </w:divBdr>
    </w:div>
    <w:div w:id="890575520">
      <w:bodyDiv w:val="1"/>
      <w:marLeft w:val="0"/>
      <w:marRight w:val="0"/>
      <w:marTop w:val="0"/>
      <w:marBottom w:val="0"/>
      <w:divBdr>
        <w:top w:val="none" w:sz="0" w:space="0" w:color="auto"/>
        <w:left w:val="none" w:sz="0" w:space="0" w:color="auto"/>
        <w:bottom w:val="none" w:sz="0" w:space="0" w:color="auto"/>
        <w:right w:val="none" w:sz="0" w:space="0" w:color="auto"/>
      </w:divBdr>
    </w:div>
    <w:div w:id="1047100726">
      <w:bodyDiv w:val="1"/>
      <w:marLeft w:val="0"/>
      <w:marRight w:val="0"/>
      <w:marTop w:val="0"/>
      <w:marBottom w:val="0"/>
      <w:divBdr>
        <w:top w:val="none" w:sz="0" w:space="0" w:color="auto"/>
        <w:left w:val="none" w:sz="0" w:space="0" w:color="auto"/>
        <w:bottom w:val="none" w:sz="0" w:space="0" w:color="auto"/>
        <w:right w:val="none" w:sz="0" w:space="0" w:color="auto"/>
      </w:divBdr>
    </w:div>
    <w:div w:id="1092429164">
      <w:bodyDiv w:val="1"/>
      <w:marLeft w:val="0"/>
      <w:marRight w:val="0"/>
      <w:marTop w:val="0"/>
      <w:marBottom w:val="0"/>
      <w:divBdr>
        <w:top w:val="none" w:sz="0" w:space="0" w:color="auto"/>
        <w:left w:val="none" w:sz="0" w:space="0" w:color="auto"/>
        <w:bottom w:val="none" w:sz="0" w:space="0" w:color="auto"/>
        <w:right w:val="none" w:sz="0" w:space="0" w:color="auto"/>
      </w:divBdr>
    </w:div>
    <w:div w:id="1154108667">
      <w:bodyDiv w:val="1"/>
      <w:marLeft w:val="0"/>
      <w:marRight w:val="0"/>
      <w:marTop w:val="0"/>
      <w:marBottom w:val="0"/>
      <w:divBdr>
        <w:top w:val="none" w:sz="0" w:space="0" w:color="auto"/>
        <w:left w:val="none" w:sz="0" w:space="0" w:color="auto"/>
        <w:bottom w:val="none" w:sz="0" w:space="0" w:color="auto"/>
        <w:right w:val="none" w:sz="0" w:space="0" w:color="auto"/>
      </w:divBdr>
    </w:div>
    <w:div w:id="1174764989">
      <w:bodyDiv w:val="1"/>
      <w:marLeft w:val="0"/>
      <w:marRight w:val="0"/>
      <w:marTop w:val="0"/>
      <w:marBottom w:val="0"/>
      <w:divBdr>
        <w:top w:val="none" w:sz="0" w:space="0" w:color="auto"/>
        <w:left w:val="none" w:sz="0" w:space="0" w:color="auto"/>
        <w:bottom w:val="none" w:sz="0" w:space="0" w:color="auto"/>
        <w:right w:val="none" w:sz="0" w:space="0" w:color="auto"/>
      </w:divBdr>
    </w:div>
    <w:div w:id="1195924430">
      <w:bodyDiv w:val="1"/>
      <w:marLeft w:val="0"/>
      <w:marRight w:val="0"/>
      <w:marTop w:val="0"/>
      <w:marBottom w:val="0"/>
      <w:divBdr>
        <w:top w:val="none" w:sz="0" w:space="0" w:color="auto"/>
        <w:left w:val="none" w:sz="0" w:space="0" w:color="auto"/>
        <w:bottom w:val="none" w:sz="0" w:space="0" w:color="auto"/>
        <w:right w:val="none" w:sz="0" w:space="0" w:color="auto"/>
      </w:divBdr>
    </w:div>
    <w:div w:id="1209146476">
      <w:bodyDiv w:val="1"/>
      <w:marLeft w:val="0"/>
      <w:marRight w:val="0"/>
      <w:marTop w:val="0"/>
      <w:marBottom w:val="0"/>
      <w:divBdr>
        <w:top w:val="none" w:sz="0" w:space="0" w:color="auto"/>
        <w:left w:val="none" w:sz="0" w:space="0" w:color="auto"/>
        <w:bottom w:val="none" w:sz="0" w:space="0" w:color="auto"/>
        <w:right w:val="none" w:sz="0" w:space="0" w:color="auto"/>
      </w:divBdr>
    </w:div>
    <w:div w:id="1228951186">
      <w:bodyDiv w:val="1"/>
      <w:marLeft w:val="0"/>
      <w:marRight w:val="0"/>
      <w:marTop w:val="0"/>
      <w:marBottom w:val="0"/>
      <w:divBdr>
        <w:top w:val="none" w:sz="0" w:space="0" w:color="auto"/>
        <w:left w:val="none" w:sz="0" w:space="0" w:color="auto"/>
        <w:bottom w:val="none" w:sz="0" w:space="0" w:color="auto"/>
        <w:right w:val="none" w:sz="0" w:space="0" w:color="auto"/>
      </w:divBdr>
    </w:div>
    <w:div w:id="1294949221">
      <w:bodyDiv w:val="1"/>
      <w:marLeft w:val="0"/>
      <w:marRight w:val="0"/>
      <w:marTop w:val="0"/>
      <w:marBottom w:val="0"/>
      <w:divBdr>
        <w:top w:val="none" w:sz="0" w:space="0" w:color="auto"/>
        <w:left w:val="none" w:sz="0" w:space="0" w:color="auto"/>
        <w:bottom w:val="none" w:sz="0" w:space="0" w:color="auto"/>
        <w:right w:val="none" w:sz="0" w:space="0" w:color="auto"/>
      </w:divBdr>
    </w:div>
    <w:div w:id="1343704404">
      <w:bodyDiv w:val="1"/>
      <w:marLeft w:val="0"/>
      <w:marRight w:val="0"/>
      <w:marTop w:val="0"/>
      <w:marBottom w:val="0"/>
      <w:divBdr>
        <w:top w:val="none" w:sz="0" w:space="0" w:color="auto"/>
        <w:left w:val="none" w:sz="0" w:space="0" w:color="auto"/>
        <w:bottom w:val="none" w:sz="0" w:space="0" w:color="auto"/>
        <w:right w:val="none" w:sz="0" w:space="0" w:color="auto"/>
      </w:divBdr>
    </w:div>
    <w:div w:id="1387142869">
      <w:bodyDiv w:val="1"/>
      <w:marLeft w:val="0"/>
      <w:marRight w:val="0"/>
      <w:marTop w:val="0"/>
      <w:marBottom w:val="0"/>
      <w:divBdr>
        <w:top w:val="none" w:sz="0" w:space="0" w:color="auto"/>
        <w:left w:val="none" w:sz="0" w:space="0" w:color="auto"/>
        <w:bottom w:val="none" w:sz="0" w:space="0" w:color="auto"/>
        <w:right w:val="none" w:sz="0" w:space="0" w:color="auto"/>
      </w:divBdr>
    </w:div>
    <w:div w:id="1437555917">
      <w:bodyDiv w:val="1"/>
      <w:marLeft w:val="0"/>
      <w:marRight w:val="0"/>
      <w:marTop w:val="0"/>
      <w:marBottom w:val="0"/>
      <w:divBdr>
        <w:top w:val="none" w:sz="0" w:space="0" w:color="auto"/>
        <w:left w:val="none" w:sz="0" w:space="0" w:color="auto"/>
        <w:bottom w:val="none" w:sz="0" w:space="0" w:color="auto"/>
        <w:right w:val="none" w:sz="0" w:space="0" w:color="auto"/>
      </w:divBdr>
    </w:div>
    <w:div w:id="1488280276">
      <w:bodyDiv w:val="1"/>
      <w:marLeft w:val="0"/>
      <w:marRight w:val="0"/>
      <w:marTop w:val="0"/>
      <w:marBottom w:val="0"/>
      <w:divBdr>
        <w:top w:val="none" w:sz="0" w:space="0" w:color="auto"/>
        <w:left w:val="none" w:sz="0" w:space="0" w:color="auto"/>
        <w:bottom w:val="none" w:sz="0" w:space="0" w:color="auto"/>
        <w:right w:val="none" w:sz="0" w:space="0" w:color="auto"/>
      </w:divBdr>
    </w:div>
    <w:div w:id="1491290884">
      <w:bodyDiv w:val="1"/>
      <w:marLeft w:val="0"/>
      <w:marRight w:val="0"/>
      <w:marTop w:val="0"/>
      <w:marBottom w:val="0"/>
      <w:divBdr>
        <w:top w:val="none" w:sz="0" w:space="0" w:color="auto"/>
        <w:left w:val="none" w:sz="0" w:space="0" w:color="auto"/>
        <w:bottom w:val="none" w:sz="0" w:space="0" w:color="auto"/>
        <w:right w:val="none" w:sz="0" w:space="0" w:color="auto"/>
      </w:divBdr>
      <w:divsChild>
        <w:div w:id="234097762">
          <w:marLeft w:val="120"/>
          <w:marRight w:val="0"/>
          <w:marTop w:val="0"/>
          <w:marBottom w:val="0"/>
          <w:divBdr>
            <w:top w:val="none" w:sz="0" w:space="0" w:color="auto"/>
            <w:left w:val="none" w:sz="0" w:space="0" w:color="auto"/>
            <w:bottom w:val="none" w:sz="0" w:space="0" w:color="auto"/>
            <w:right w:val="none" w:sz="0" w:space="0" w:color="auto"/>
          </w:divBdr>
          <w:divsChild>
            <w:div w:id="864517169">
              <w:marLeft w:val="0"/>
              <w:marRight w:val="0"/>
              <w:marTop w:val="0"/>
              <w:marBottom w:val="0"/>
              <w:divBdr>
                <w:top w:val="none" w:sz="0" w:space="0" w:color="auto"/>
                <w:left w:val="none" w:sz="0" w:space="0" w:color="auto"/>
                <w:bottom w:val="none" w:sz="0" w:space="0" w:color="auto"/>
                <w:right w:val="none" w:sz="0" w:space="0" w:color="auto"/>
              </w:divBdr>
            </w:div>
          </w:divsChild>
        </w:div>
        <w:div w:id="1871797438">
          <w:marLeft w:val="120"/>
          <w:marRight w:val="0"/>
          <w:marTop w:val="0"/>
          <w:marBottom w:val="0"/>
          <w:divBdr>
            <w:top w:val="none" w:sz="0" w:space="0" w:color="auto"/>
            <w:left w:val="none" w:sz="0" w:space="0" w:color="auto"/>
            <w:bottom w:val="none" w:sz="0" w:space="0" w:color="auto"/>
            <w:right w:val="none" w:sz="0" w:space="0" w:color="auto"/>
          </w:divBdr>
          <w:divsChild>
            <w:div w:id="329413696">
              <w:marLeft w:val="0"/>
              <w:marRight w:val="0"/>
              <w:marTop w:val="0"/>
              <w:marBottom w:val="0"/>
              <w:divBdr>
                <w:top w:val="none" w:sz="0" w:space="0" w:color="auto"/>
                <w:left w:val="none" w:sz="0" w:space="0" w:color="auto"/>
                <w:bottom w:val="none" w:sz="0" w:space="0" w:color="auto"/>
                <w:right w:val="none" w:sz="0" w:space="0" w:color="auto"/>
              </w:divBdr>
            </w:div>
          </w:divsChild>
        </w:div>
        <w:div w:id="1724018429">
          <w:marLeft w:val="120"/>
          <w:marRight w:val="0"/>
          <w:marTop w:val="0"/>
          <w:marBottom w:val="0"/>
          <w:divBdr>
            <w:top w:val="none" w:sz="0" w:space="0" w:color="auto"/>
            <w:left w:val="none" w:sz="0" w:space="0" w:color="auto"/>
            <w:bottom w:val="none" w:sz="0" w:space="0" w:color="auto"/>
            <w:right w:val="none" w:sz="0" w:space="0" w:color="auto"/>
          </w:divBdr>
          <w:divsChild>
            <w:div w:id="265041239">
              <w:marLeft w:val="0"/>
              <w:marRight w:val="0"/>
              <w:marTop w:val="0"/>
              <w:marBottom w:val="0"/>
              <w:divBdr>
                <w:top w:val="none" w:sz="0" w:space="0" w:color="auto"/>
                <w:left w:val="none" w:sz="0" w:space="0" w:color="auto"/>
                <w:bottom w:val="none" w:sz="0" w:space="0" w:color="auto"/>
                <w:right w:val="none" w:sz="0" w:space="0" w:color="auto"/>
              </w:divBdr>
            </w:div>
          </w:divsChild>
        </w:div>
        <w:div w:id="119807019">
          <w:marLeft w:val="120"/>
          <w:marRight w:val="0"/>
          <w:marTop w:val="0"/>
          <w:marBottom w:val="0"/>
          <w:divBdr>
            <w:top w:val="none" w:sz="0" w:space="0" w:color="auto"/>
            <w:left w:val="none" w:sz="0" w:space="0" w:color="auto"/>
            <w:bottom w:val="none" w:sz="0" w:space="0" w:color="auto"/>
            <w:right w:val="none" w:sz="0" w:space="0" w:color="auto"/>
          </w:divBdr>
          <w:divsChild>
            <w:div w:id="441149848">
              <w:marLeft w:val="0"/>
              <w:marRight w:val="0"/>
              <w:marTop w:val="0"/>
              <w:marBottom w:val="0"/>
              <w:divBdr>
                <w:top w:val="none" w:sz="0" w:space="0" w:color="auto"/>
                <w:left w:val="none" w:sz="0" w:space="0" w:color="auto"/>
                <w:bottom w:val="none" w:sz="0" w:space="0" w:color="auto"/>
                <w:right w:val="none" w:sz="0" w:space="0" w:color="auto"/>
              </w:divBdr>
            </w:div>
          </w:divsChild>
        </w:div>
        <w:div w:id="1326662342">
          <w:marLeft w:val="120"/>
          <w:marRight w:val="0"/>
          <w:marTop w:val="0"/>
          <w:marBottom w:val="0"/>
          <w:divBdr>
            <w:top w:val="none" w:sz="0" w:space="0" w:color="auto"/>
            <w:left w:val="none" w:sz="0" w:space="0" w:color="auto"/>
            <w:bottom w:val="none" w:sz="0" w:space="0" w:color="auto"/>
            <w:right w:val="none" w:sz="0" w:space="0" w:color="auto"/>
          </w:divBdr>
          <w:divsChild>
            <w:div w:id="905147422">
              <w:marLeft w:val="0"/>
              <w:marRight w:val="0"/>
              <w:marTop w:val="0"/>
              <w:marBottom w:val="0"/>
              <w:divBdr>
                <w:top w:val="none" w:sz="0" w:space="0" w:color="auto"/>
                <w:left w:val="none" w:sz="0" w:space="0" w:color="auto"/>
                <w:bottom w:val="none" w:sz="0" w:space="0" w:color="auto"/>
                <w:right w:val="none" w:sz="0" w:space="0" w:color="auto"/>
              </w:divBdr>
            </w:div>
          </w:divsChild>
        </w:div>
        <w:div w:id="1233855016">
          <w:marLeft w:val="0"/>
          <w:marRight w:val="0"/>
          <w:marTop w:val="0"/>
          <w:marBottom w:val="0"/>
          <w:divBdr>
            <w:top w:val="none" w:sz="0" w:space="0" w:color="auto"/>
            <w:left w:val="none" w:sz="0" w:space="0" w:color="auto"/>
            <w:bottom w:val="none" w:sz="0" w:space="0" w:color="auto"/>
            <w:right w:val="single" w:sz="6" w:space="0" w:color="C5C5C5"/>
          </w:divBdr>
        </w:div>
      </w:divsChild>
    </w:div>
    <w:div w:id="1493138373">
      <w:bodyDiv w:val="1"/>
      <w:marLeft w:val="0"/>
      <w:marRight w:val="0"/>
      <w:marTop w:val="0"/>
      <w:marBottom w:val="0"/>
      <w:divBdr>
        <w:top w:val="none" w:sz="0" w:space="0" w:color="auto"/>
        <w:left w:val="none" w:sz="0" w:space="0" w:color="auto"/>
        <w:bottom w:val="none" w:sz="0" w:space="0" w:color="auto"/>
        <w:right w:val="none" w:sz="0" w:space="0" w:color="auto"/>
      </w:divBdr>
    </w:div>
    <w:div w:id="1511020737">
      <w:bodyDiv w:val="1"/>
      <w:marLeft w:val="0"/>
      <w:marRight w:val="0"/>
      <w:marTop w:val="0"/>
      <w:marBottom w:val="0"/>
      <w:divBdr>
        <w:top w:val="none" w:sz="0" w:space="0" w:color="auto"/>
        <w:left w:val="none" w:sz="0" w:space="0" w:color="auto"/>
        <w:bottom w:val="none" w:sz="0" w:space="0" w:color="auto"/>
        <w:right w:val="none" w:sz="0" w:space="0" w:color="auto"/>
      </w:divBdr>
    </w:div>
    <w:div w:id="1525363281">
      <w:bodyDiv w:val="1"/>
      <w:marLeft w:val="0"/>
      <w:marRight w:val="0"/>
      <w:marTop w:val="0"/>
      <w:marBottom w:val="0"/>
      <w:divBdr>
        <w:top w:val="none" w:sz="0" w:space="0" w:color="auto"/>
        <w:left w:val="none" w:sz="0" w:space="0" w:color="auto"/>
        <w:bottom w:val="none" w:sz="0" w:space="0" w:color="auto"/>
        <w:right w:val="none" w:sz="0" w:space="0" w:color="auto"/>
      </w:divBdr>
    </w:div>
    <w:div w:id="1529487547">
      <w:bodyDiv w:val="1"/>
      <w:marLeft w:val="0"/>
      <w:marRight w:val="0"/>
      <w:marTop w:val="0"/>
      <w:marBottom w:val="0"/>
      <w:divBdr>
        <w:top w:val="none" w:sz="0" w:space="0" w:color="auto"/>
        <w:left w:val="none" w:sz="0" w:space="0" w:color="auto"/>
        <w:bottom w:val="none" w:sz="0" w:space="0" w:color="auto"/>
        <w:right w:val="none" w:sz="0" w:space="0" w:color="auto"/>
      </w:divBdr>
    </w:div>
    <w:div w:id="1542356799">
      <w:bodyDiv w:val="1"/>
      <w:marLeft w:val="0"/>
      <w:marRight w:val="0"/>
      <w:marTop w:val="0"/>
      <w:marBottom w:val="0"/>
      <w:divBdr>
        <w:top w:val="none" w:sz="0" w:space="0" w:color="auto"/>
        <w:left w:val="none" w:sz="0" w:space="0" w:color="auto"/>
        <w:bottom w:val="none" w:sz="0" w:space="0" w:color="auto"/>
        <w:right w:val="none" w:sz="0" w:space="0" w:color="auto"/>
      </w:divBdr>
    </w:div>
    <w:div w:id="1546601234">
      <w:bodyDiv w:val="1"/>
      <w:marLeft w:val="0"/>
      <w:marRight w:val="0"/>
      <w:marTop w:val="0"/>
      <w:marBottom w:val="0"/>
      <w:divBdr>
        <w:top w:val="none" w:sz="0" w:space="0" w:color="auto"/>
        <w:left w:val="none" w:sz="0" w:space="0" w:color="auto"/>
        <w:bottom w:val="none" w:sz="0" w:space="0" w:color="auto"/>
        <w:right w:val="none" w:sz="0" w:space="0" w:color="auto"/>
      </w:divBdr>
    </w:div>
    <w:div w:id="1562404313">
      <w:bodyDiv w:val="1"/>
      <w:marLeft w:val="0"/>
      <w:marRight w:val="0"/>
      <w:marTop w:val="0"/>
      <w:marBottom w:val="0"/>
      <w:divBdr>
        <w:top w:val="none" w:sz="0" w:space="0" w:color="auto"/>
        <w:left w:val="none" w:sz="0" w:space="0" w:color="auto"/>
        <w:bottom w:val="none" w:sz="0" w:space="0" w:color="auto"/>
        <w:right w:val="none" w:sz="0" w:space="0" w:color="auto"/>
      </w:divBdr>
    </w:div>
    <w:div w:id="1592884341">
      <w:bodyDiv w:val="1"/>
      <w:marLeft w:val="0"/>
      <w:marRight w:val="0"/>
      <w:marTop w:val="0"/>
      <w:marBottom w:val="0"/>
      <w:divBdr>
        <w:top w:val="none" w:sz="0" w:space="0" w:color="auto"/>
        <w:left w:val="none" w:sz="0" w:space="0" w:color="auto"/>
        <w:bottom w:val="none" w:sz="0" w:space="0" w:color="auto"/>
        <w:right w:val="none" w:sz="0" w:space="0" w:color="auto"/>
      </w:divBdr>
    </w:div>
    <w:div w:id="1596011026">
      <w:bodyDiv w:val="1"/>
      <w:marLeft w:val="0"/>
      <w:marRight w:val="0"/>
      <w:marTop w:val="0"/>
      <w:marBottom w:val="0"/>
      <w:divBdr>
        <w:top w:val="none" w:sz="0" w:space="0" w:color="auto"/>
        <w:left w:val="none" w:sz="0" w:space="0" w:color="auto"/>
        <w:bottom w:val="none" w:sz="0" w:space="0" w:color="auto"/>
        <w:right w:val="none" w:sz="0" w:space="0" w:color="auto"/>
      </w:divBdr>
    </w:div>
    <w:div w:id="1602685827">
      <w:bodyDiv w:val="1"/>
      <w:marLeft w:val="0"/>
      <w:marRight w:val="0"/>
      <w:marTop w:val="0"/>
      <w:marBottom w:val="0"/>
      <w:divBdr>
        <w:top w:val="none" w:sz="0" w:space="0" w:color="auto"/>
        <w:left w:val="none" w:sz="0" w:space="0" w:color="auto"/>
        <w:bottom w:val="none" w:sz="0" w:space="0" w:color="auto"/>
        <w:right w:val="none" w:sz="0" w:space="0" w:color="auto"/>
      </w:divBdr>
    </w:div>
    <w:div w:id="1729572919">
      <w:bodyDiv w:val="1"/>
      <w:marLeft w:val="0"/>
      <w:marRight w:val="0"/>
      <w:marTop w:val="0"/>
      <w:marBottom w:val="0"/>
      <w:divBdr>
        <w:top w:val="none" w:sz="0" w:space="0" w:color="auto"/>
        <w:left w:val="none" w:sz="0" w:space="0" w:color="auto"/>
        <w:bottom w:val="none" w:sz="0" w:space="0" w:color="auto"/>
        <w:right w:val="none" w:sz="0" w:space="0" w:color="auto"/>
      </w:divBdr>
    </w:div>
    <w:div w:id="1755854706">
      <w:bodyDiv w:val="1"/>
      <w:marLeft w:val="0"/>
      <w:marRight w:val="0"/>
      <w:marTop w:val="0"/>
      <w:marBottom w:val="0"/>
      <w:divBdr>
        <w:top w:val="none" w:sz="0" w:space="0" w:color="auto"/>
        <w:left w:val="none" w:sz="0" w:space="0" w:color="auto"/>
        <w:bottom w:val="none" w:sz="0" w:space="0" w:color="auto"/>
        <w:right w:val="none" w:sz="0" w:space="0" w:color="auto"/>
      </w:divBdr>
    </w:div>
    <w:div w:id="1789348816">
      <w:bodyDiv w:val="1"/>
      <w:marLeft w:val="0"/>
      <w:marRight w:val="0"/>
      <w:marTop w:val="0"/>
      <w:marBottom w:val="0"/>
      <w:divBdr>
        <w:top w:val="none" w:sz="0" w:space="0" w:color="auto"/>
        <w:left w:val="none" w:sz="0" w:space="0" w:color="auto"/>
        <w:bottom w:val="none" w:sz="0" w:space="0" w:color="auto"/>
        <w:right w:val="none" w:sz="0" w:space="0" w:color="auto"/>
      </w:divBdr>
    </w:div>
    <w:div w:id="1849439288">
      <w:bodyDiv w:val="1"/>
      <w:marLeft w:val="0"/>
      <w:marRight w:val="0"/>
      <w:marTop w:val="0"/>
      <w:marBottom w:val="0"/>
      <w:divBdr>
        <w:top w:val="none" w:sz="0" w:space="0" w:color="auto"/>
        <w:left w:val="none" w:sz="0" w:space="0" w:color="auto"/>
        <w:bottom w:val="none" w:sz="0" w:space="0" w:color="auto"/>
        <w:right w:val="none" w:sz="0" w:space="0" w:color="auto"/>
      </w:divBdr>
    </w:div>
    <w:div w:id="1951425265">
      <w:bodyDiv w:val="1"/>
      <w:marLeft w:val="0"/>
      <w:marRight w:val="0"/>
      <w:marTop w:val="0"/>
      <w:marBottom w:val="0"/>
      <w:divBdr>
        <w:top w:val="none" w:sz="0" w:space="0" w:color="auto"/>
        <w:left w:val="none" w:sz="0" w:space="0" w:color="auto"/>
        <w:bottom w:val="none" w:sz="0" w:space="0" w:color="auto"/>
        <w:right w:val="none" w:sz="0" w:space="0" w:color="auto"/>
      </w:divBdr>
    </w:div>
    <w:div w:id="1955018868">
      <w:bodyDiv w:val="1"/>
      <w:marLeft w:val="0"/>
      <w:marRight w:val="0"/>
      <w:marTop w:val="0"/>
      <w:marBottom w:val="0"/>
      <w:divBdr>
        <w:top w:val="none" w:sz="0" w:space="0" w:color="auto"/>
        <w:left w:val="none" w:sz="0" w:space="0" w:color="auto"/>
        <w:bottom w:val="none" w:sz="0" w:space="0" w:color="auto"/>
        <w:right w:val="none" w:sz="0" w:space="0" w:color="auto"/>
      </w:divBdr>
    </w:div>
    <w:div w:id="1995596543">
      <w:bodyDiv w:val="1"/>
      <w:marLeft w:val="0"/>
      <w:marRight w:val="0"/>
      <w:marTop w:val="0"/>
      <w:marBottom w:val="0"/>
      <w:divBdr>
        <w:top w:val="none" w:sz="0" w:space="0" w:color="auto"/>
        <w:left w:val="none" w:sz="0" w:space="0" w:color="auto"/>
        <w:bottom w:val="none" w:sz="0" w:space="0" w:color="auto"/>
        <w:right w:val="none" w:sz="0" w:space="0" w:color="auto"/>
      </w:divBdr>
    </w:div>
    <w:div w:id="2068456740">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3.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7.xml"/><Relationship Id="rId32"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image" Target="media/image7.emf"/><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yperlink" Target="https://bugzilla.unisoc.com/bugzilla/show_bug.cgi?id=139106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6.xml"/><Relationship Id="rId27" Type="http://schemas.openxmlformats.org/officeDocument/2006/relationships/image" Target="media/image6.png"/><Relationship Id="rId30" Type="http://schemas.openxmlformats.org/officeDocument/2006/relationships/hyperlink" Target="https://bugzilla.unisoc.com/bugzilla/show_bug.cgi?id=1387490"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E:\zgbk\jasson.zhang\&#26700;&#38754;\baodian\doc\2020\AndroidR_ASAN&#20351;&#29992;&#35828;&#26126;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文档" ma:contentTypeID="0x0101009C74470143FD304DB3651F3F70DC6CDA" ma:contentTypeVersion="0" ma:contentTypeDescription="新建文档。" ma:contentTypeScope="" ma:versionID="41aafcee301f71ea9cafbaef544c2f14">
  <xsd:schema xmlns:xsd="http://www.w3.org/2001/XMLSchema" xmlns:xs="http://www.w3.org/2001/XMLSchema" xmlns:p="http://schemas.microsoft.com/office/2006/metadata/properties" targetNamespace="http://schemas.microsoft.com/office/2006/metadata/properties" ma:root="true" ma:fieldsID="e8f872aa5919130a473c1c9447df83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11ADE-5845-4C80-89CC-B3D14F5543FD}">
  <ds:schemaRefs>
    <ds:schemaRef ds:uri="http://schemas.microsoft.com/sharepoint/v3/contenttype/forms"/>
  </ds:schemaRefs>
</ds:datastoreItem>
</file>

<file path=customXml/itemProps2.xml><?xml version="1.0" encoding="utf-8"?>
<ds:datastoreItem xmlns:ds="http://schemas.openxmlformats.org/officeDocument/2006/customXml" ds:itemID="{317CEC44-E1DC-425A-BF39-875695ED71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F8AD79-B7D4-480B-9462-3E1E77CEE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A0EA154-B913-4BE9-9F75-865C5F380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AndroidR_ASAN使用说明1.dotx</Template>
  <TotalTime>0</TotalTime>
  <Pages>52</Pages>
  <Words>9893</Words>
  <Characters>56395</Characters>
  <Application>Microsoft Office Word</Application>
  <DocSecurity>0</DocSecurity>
  <Lines>469</Lines>
  <Paragraphs>132</Paragraphs>
  <ScaleCrop>false</ScaleCrop>
  <Manager/>
  <Company/>
  <LinksUpToDate>false</LinksUpToDate>
  <CharactersWithSpaces>66156</CharactersWithSpaces>
  <SharedDoc>false</SharedDoc>
  <HLinks>
    <vt:vector size="138" baseType="variant">
      <vt:variant>
        <vt:i4>1310779</vt:i4>
      </vt:variant>
      <vt:variant>
        <vt:i4>146</vt:i4>
      </vt:variant>
      <vt:variant>
        <vt:i4>0</vt:i4>
      </vt:variant>
      <vt:variant>
        <vt:i4>5</vt:i4>
      </vt:variant>
      <vt:variant>
        <vt:lpwstr/>
      </vt:variant>
      <vt:variant>
        <vt:lpwstr>_Toc26975153</vt:lpwstr>
      </vt:variant>
      <vt:variant>
        <vt:i4>1376315</vt:i4>
      </vt:variant>
      <vt:variant>
        <vt:i4>140</vt:i4>
      </vt:variant>
      <vt:variant>
        <vt:i4>0</vt:i4>
      </vt:variant>
      <vt:variant>
        <vt:i4>5</vt:i4>
      </vt:variant>
      <vt:variant>
        <vt:lpwstr/>
      </vt:variant>
      <vt:variant>
        <vt:lpwstr>_Toc26975152</vt:lpwstr>
      </vt:variant>
      <vt:variant>
        <vt:i4>1441851</vt:i4>
      </vt:variant>
      <vt:variant>
        <vt:i4>134</vt:i4>
      </vt:variant>
      <vt:variant>
        <vt:i4>0</vt:i4>
      </vt:variant>
      <vt:variant>
        <vt:i4>5</vt:i4>
      </vt:variant>
      <vt:variant>
        <vt:lpwstr/>
      </vt:variant>
      <vt:variant>
        <vt:lpwstr>_Toc26975151</vt:lpwstr>
      </vt:variant>
      <vt:variant>
        <vt:i4>1507387</vt:i4>
      </vt:variant>
      <vt:variant>
        <vt:i4>128</vt:i4>
      </vt:variant>
      <vt:variant>
        <vt:i4>0</vt:i4>
      </vt:variant>
      <vt:variant>
        <vt:i4>5</vt:i4>
      </vt:variant>
      <vt:variant>
        <vt:lpwstr/>
      </vt:variant>
      <vt:variant>
        <vt:lpwstr>_Toc26975150</vt:lpwstr>
      </vt:variant>
      <vt:variant>
        <vt:i4>1966138</vt:i4>
      </vt:variant>
      <vt:variant>
        <vt:i4>122</vt:i4>
      </vt:variant>
      <vt:variant>
        <vt:i4>0</vt:i4>
      </vt:variant>
      <vt:variant>
        <vt:i4>5</vt:i4>
      </vt:variant>
      <vt:variant>
        <vt:lpwstr/>
      </vt:variant>
      <vt:variant>
        <vt:lpwstr>_Toc26975149</vt:lpwstr>
      </vt:variant>
      <vt:variant>
        <vt:i4>2031674</vt:i4>
      </vt:variant>
      <vt:variant>
        <vt:i4>116</vt:i4>
      </vt:variant>
      <vt:variant>
        <vt:i4>0</vt:i4>
      </vt:variant>
      <vt:variant>
        <vt:i4>5</vt:i4>
      </vt:variant>
      <vt:variant>
        <vt:lpwstr/>
      </vt:variant>
      <vt:variant>
        <vt:lpwstr>_Toc26975148</vt:lpwstr>
      </vt:variant>
      <vt:variant>
        <vt:i4>1048634</vt:i4>
      </vt:variant>
      <vt:variant>
        <vt:i4>110</vt:i4>
      </vt:variant>
      <vt:variant>
        <vt:i4>0</vt:i4>
      </vt:variant>
      <vt:variant>
        <vt:i4>5</vt:i4>
      </vt:variant>
      <vt:variant>
        <vt:lpwstr/>
      </vt:variant>
      <vt:variant>
        <vt:lpwstr>_Toc26975147</vt:lpwstr>
      </vt:variant>
      <vt:variant>
        <vt:i4>1114170</vt:i4>
      </vt:variant>
      <vt:variant>
        <vt:i4>104</vt:i4>
      </vt:variant>
      <vt:variant>
        <vt:i4>0</vt:i4>
      </vt:variant>
      <vt:variant>
        <vt:i4>5</vt:i4>
      </vt:variant>
      <vt:variant>
        <vt:lpwstr/>
      </vt:variant>
      <vt:variant>
        <vt:lpwstr>_Toc26975146</vt:lpwstr>
      </vt:variant>
      <vt:variant>
        <vt:i4>1179706</vt:i4>
      </vt:variant>
      <vt:variant>
        <vt:i4>98</vt:i4>
      </vt:variant>
      <vt:variant>
        <vt:i4>0</vt:i4>
      </vt:variant>
      <vt:variant>
        <vt:i4>5</vt:i4>
      </vt:variant>
      <vt:variant>
        <vt:lpwstr/>
      </vt:variant>
      <vt:variant>
        <vt:lpwstr>_Toc26975145</vt:lpwstr>
      </vt:variant>
      <vt:variant>
        <vt:i4>1245242</vt:i4>
      </vt:variant>
      <vt:variant>
        <vt:i4>92</vt:i4>
      </vt:variant>
      <vt:variant>
        <vt:i4>0</vt:i4>
      </vt:variant>
      <vt:variant>
        <vt:i4>5</vt:i4>
      </vt:variant>
      <vt:variant>
        <vt:lpwstr/>
      </vt:variant>
      <vt:variant>
        <vt:lpwstr>_Toc26975144</vt:lpwstr>
      </vt:variant>
      <vt:variant>
        <vt:i4>1310778</vt:i4>
      </vt:variant>
      <vt:variant>
        <vt:i4>86</vt:i4>
      </vt:variant>
      <vt:variant>
        <vt:i4>0</vt:i4>
      </vt:variant>
      <vt:variant>
        <vt:i4>5</vt:i4>
      </vt:variant>
      <vt:variant>
        <vt:lpwstr/>
      </vt:variant>
      <vt:variant>
        <vt:lpwstr>_Toc26975143</vt:lpwstr>
      </vt:variant>
      <vt:variant>
        <vt:i4>1376314</vt:i4>
      </vt:variant>
      <vt:variant>
        <vt:i4>80</vt:i4>
      </vt:variant>
      <vt:variant>
        <vt:i4>0</vt:i4>
      </vt:variant>
      <vt:variant>
        <vt:i4>5</vt:i4>
      </vt:variant>
      <vt:variant>
        <vt:lpwstr/>
      </vt:variant>
      <vt:variant>
        <vt:lpwstr>_Toc26975142</vt:lpwstr>
      </vt:variant>
      <vt:variant>
        <vt:i4>1441850</vt:i4>
      </vt:variant>
      <vt:variant>
        <vt:i4>74</vt:i4>
      </vt:variant>
      <vt:variant>
        <vt:i4>0</vt:i4>
      </vt:variant>
      <vt:variant>
        <vt:i4>5</vt:i4>
      </vt:variant>
      <vt:variant>
        <vt:lpwstr/>
      </vt:variant>
      <vt:variant>
        <vt:lpwstr>_Toc26975141</vt:lpwstr>
      </vt:variant>
      <vt:variant>
        <vt:i4>1507386</vt:i4>
      </vt:variant>
      <vt:variant>
        <vt:i4>68</vt:i4>
      </vt:variant>
      <vt:variant>
        <vt:i4>0</vt:i4>
      </vt:variant>
      <vt:variant>
        <vt:i4>5</vt:i4>
      </vt:variant>
      <vt:variant>
        <vt:lpwstr/>
      </vt:variant>
      <vt:variant>
        <vt:lpwstr>_Toc26975140</vt:lpwstr>
      </vt:variant>
      <vt:variant>
        <vt:i4>1966141</vt:i4>
      </vt:variant>
      <vt:variant>
        <vt:i4>62</vt:i4>
      </vt:variant>
      <vt:variant>
        <vt:i4>0</vt:i4>
      </vt:variant>
      <vt:variant>
        <vt:i4>5</vt:i4>
      </vt:variant>
      <vt:variant>
        <vt:lpwstr/>
      </vt:variant>
      <vt:variant>
        <vt:lpwstr>_Toc26975139</vt:lpwstr>
      </vt:variant>
      <vt:variant>
        <vt:i4>2031677</vt:i4>
      </vt:variant>
      <vt:variant>
        <vt:i4>56</vt:i4>
      </vt:variant>
      <vt:variant>
        <vt:i4>0</vt:i4>
      </vt:variant>
      <vt:variant>
        <vt:i4>5</vt:i4>
      </vt:variant>
      <vt:variant>
        <vt:lpwstr/>
      </vt:variant>
      <vt:variant>
        <vt:lpwstr>_Toc26975138</vt:lpwstr>
      </vt:variant>
      <vt:variant>
        <vt:i4>1048637</vt:i4>
      </vt:variant>
      <vt:variant>
        <vt:i4>50</vt:i4>
      </vt:variant>
      <vt:variant>
        <vt:i4>0</vt:i4>
      </vt:variant>
      <vt:variant>
        <vt:i4>5</vt:i4>
      </vt:variant>
      <vt:variant>
        <vt:lpwstr/>
      </vt:variant>
      <vt:variant>
        <vt:lpwstr>_Toc26975137</vt:lpwstr>
      </vt:variant>
      <vt:variant>
        <vt:i4>1114173</vt:i4>
      </vt:variant>
      <vt:variant>
        <vt:i4>44</vt:i4>
      </vt:variant>
      <vt:variant>
        <vt:i4>0</vt:i4>
      </vt:variant>
      <vt:variant>
        <vt:i4>5</vt:i4>
      </vt:variant>
      <vt:variant>
        <vt:lpwstr/>
      </vt:variant>
      <vt:variant>
        <vt:lpwstr>_Toc26975136</vt:lpwstr>
      </vt:variant>
      <vt:variant>
        <vt:i4>1179709</vt:i4>
      </vt:variant>
      <vt:variant>
        <vt:i4>38</vt:i4>
      </vt:variant>
      <vt:variant>
        <vt:i4>0</vt:i4>
      </vt:variant>
      <vt:variant>
        <vt:i4>5</vt:i4>
      </vt:variant>
      <vt:variant>
        <vt:lpwstr/>
      </vt:variant>
      <vt:variant>
        <vt:lpwstr>_Toc26975135</vt:lpwstr>
      </vt:variant>
      <vt:variant>
        <vt:i4>1245245</vt:i4>
      </vt:variant>
      <vt:variant>
        <vt:i4>32</vt:i4>
      </vt:variant>
      <vt:variant>
        <vt:i4>0</vt:i4>
      </vt:variant>
      <vt:variant>
        <vt:i4>5</vt:i4>
      </vt:variant>
      <vt:variant>
        <vt:lpwstr/>
      </vt:variant>
      <vt:variant>
        <vt:lpwstr>_Toc26975134</vt:lpwstr>
      </vt:variant>
      <vt:variant>
        <vt:i4>1310781</vt:i4>
      </vt:variant>
      <vt:variant>
        <vt:i4>26</vt:i4>
      </vt:variant>
      <vt:variant>
        <vt:i4>0</vt:i4>
      </vt:variant>
      <vt:variant>
        <vt:i4>5</vt:i4>
      </vt:variant>
      <vt:variant>
        <vt:lpwstr/>
      </vt:variant>
      <vt:variant>
        <vt:lpwstr>_Toc26975133</vt:lpwstr>
      </vt:variant>
      <vt:variant>
        <vt:i4>1376317</vt:i4>
      </vt:variant>
      <vt:variant>
        <vt:i4>20</vt:i4>
      </vt:variant>
      <vt:variant>
        <vt:i4>0</vt:i4>
      </vt:variant>
      <vt:variant>
        <vt:i4>5</vt:i4>
      </vt:variant>
      <vt:variant>
        <vt:lpwstr/>
      </vt:variant>
      <vt:variant>
        <vt:lpwstr>_Toc26975132</vt:lpwstr>
      </vt:variant>
      <vt:variant>
        <vt:i4>1441853</vt:i4>
      </vt:variant>
      <vt:variant>
        <vt:i4>14</vt:i4>
      </vt:variant>
      <vt:variant>
        <vt:i4>0</vt:i4>
      </vt:variant>
      <vt:variant>
        <vt:i4>5</vt:i4>
      </vt:variant>
      <vt:variant>
        <vt:lpwstr/>
      </vt:variant>
      <vt:variant>
        <vt:lpwstr>_Toc26975131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展锐文档模板</dc:title>
  <dc:subject>Technical Document</dc:subject>
  <dc:creator/>
  <cp:keywords/>
  <dc:description/>
  <cp:lastModifiedBy/>
  <cp:revision>1</cp:revision>
  <dcterms:created xsi:type="dcterms:W3CDTF">2020-07-17T09:10:00Z</dcterms:created>
  <dcterms:modified xsi:type="dcterms:W3CDTF">2020-08-28T08:31:00Z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mark&amp;ProductType">
    <vt:lpwstr>XXXX升级指导说明书</vt:lpwstr>
  </property>
  <property fmtid="{D5CDD505-2E9C-101B-9397-08002B2CF9AE}" pid="3" name="DocumentVersion">
    <vt:lpwstr>V1.4</vt:lpwstr>
  </property>
  <property fmtid="{D5CDD505-2E9C-101B-9397-08002B2CF9AE}" pid="4" name="DocumentName">
    <vt:lpwstr>展锐文档模板</vt:lpwstr>
  </property>
  <property fmtid="{D5CDD505-2E9C-101B-9397-08002B2CF9AE}" pid="5" name="ProprietaryDeclaration">
    <vt:lpwstr>版权所有 © 紫光展锐科技有限公司</vt:lpwstr>
  </property>
  <property fmtid="{D5CDD505-2E9C-101B-9397-08002B2CF9AE}" pid="6" name="ReleaseDate">
    <vt:lpwstr>2020-03-27</vt:lpwstr>
  </property>
  <property fmtid="{D5CDD505-2E9C-101B-9397-08002B2CF9AE}" pid="7" name="ContentTypeId">
    <vt:lpwstr>0x0101009C74470143FD304DB3651F3F70DC6CDA</vt:lpwstr>
  </property>
</Properties>
</file>