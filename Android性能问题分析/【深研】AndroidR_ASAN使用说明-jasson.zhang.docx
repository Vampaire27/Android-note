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39" w:type="dxa"/>
        <w:tblLayout w:type="fixed"/>
        <w:tblCellMar>
          <w:left w:w="0" w:type="dxa"/>
          <w:right w:w="0" w:type="dxa"/>
        </w:tblCellMar>
        <w:tblLook w:val="01E0" w:firstRow="1" w:lastRow="1" w:firstColumn="1" w:lastColumn="1" w:noHBand="0" w:noVBand="0"/>
      </w:tblPr>
      <w:tblGrid>
        <w:gridCol w:w="1461"/>
        <w:gridCol w:w="3075"/>
        <w:gridCol w:w="3119"/>
        <w:gridCol w:w="2821"/>
        <w:gridCol w:w="1463"/>
      </w:tblGrid>
      <w:tr w:rsidR="00D5635B" w:rsidRPr="004D4F43" w:rsidTr="00A01DBB">
        <w:trPr>
          <w:trHeight w:val="9346"/>
        </w:trPr>
        <w:tc>
          <w:tcPr>
            <w:tcW w:w="11939" w:type="dxa"/>
            <w:gridSpan w:val="5"/>
            <w:shd w:val="clear" w:color="auto" w:fill="auto"/>
            <w:vAlign w:val="center"/>
          </w:tcPr>
          <w:p w:rsidR="00D5635B" w:rsidRPr="004D4F43" w:rsidRDefault="00A01DBB" w:rsidP="00C874C8">
            <w:pPr>
              <w:widowControl w:val="0"/>
              <w:jc w:val="right"/>
              <w:rPr>
                <w:rFonts w:hint="default"/>
              </w:rPr>
            </w:pPr>
            <w:r w:rsidRPr="00A01DBB">
              <w:rPr>
                <w:noProof/>
              </w:rPr>
              <w:drawing>
                <wp:anchor distT="0" distB="0" distL="114300" distR="114300" simplePos="0" relativeHeight="251661312" behindDoc="1" locked="0" layoutInCell="1" allowOverlap="1">
                  <wp:simplePos x="0" y="0"/>
                  <wp:positionH relativeFrom="column">
                    <wp:posOffset>-34290</wp:posOffset>
                  </wp:positionH>
                  <wp:positionV relativeFrom="paragraph">
                    <wp:posOffset>-151130</wp:posOffset>
                  </wp:positionV>
                  <wp:extent cx="7607935" cy="5788025"/>
                  <wp:effectExtent l="0" t="0" r="0" b="3175"/>
                  <wp:wrapNone/>
                  <wp:docPr id="17" name="图片 17" descr="D:\02-资料分类\04-文档模板\扉页图1-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02-资料分类\04-文档模板\扉页图1-n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07935" cy="578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635B" w:rsidRPr="004D4F43" w:rsidRDefault="00D5635B" w:rsidP="00C874C8">
            <w:pPr>
              <w:widowControl w:val="0"/>
              <w:jc w:val="right"/>
              <w:rPr>
                <w:rFonts w:hint="default"/>
              </w:rPr>
            </w:pPr>
          </w:p>
          <w:p w:rsidR="00D5635B" w:rsidRPr="004D4F43" w:rsidRDefault="00D5635B" w:rsidP="00C874C8">
            <w:pPr>
              <w:widowControl w:val="0"/>
              <w:jc w:val="right"/>
              <w:rPr>
                <w:rFonts w:hint="default"/>
              </w:rPr>
            </w:pPr>
          </w:p>
          <w:p w:rsidR="00D5635B" w:rsidRPr="004D4F43" w:rsidRDefault="00D5635B" w:rsidP="00C874C8">
            <w:pPr>
              <w:widowControl w:val="0"/>
              <w:jc w:val="right"/>
              <w:rPr>
                <w:rFonts w:hint="default"/>
              </w:rPr>
            </w:pPr>
          </w:p>
        </w:tc>
      </w:tr>
      <w:tr w:rsidR="00586F7D" w:rsidRPr="004D4F43" w:rsidTr="00A01DBB">
        <w:trPr>
          <w:trHeight w:val="1565"/>
        </w:trPr>
        <w:tc>
          <w:tcPr>
            <w:tcW w:w="1461" w:type="dxa"/>
            <w:vMerge w:val="restart"/>
            <w:shd w:val="clear" w:color="auto" w:fill="auto"/>
            <w:vAlign w:val="bottom"/>
          </w:tcPr>
          <w:p w:rsidR="00586F7D" w:rsidRPr="004D4F43" w:rsidRDefault="00586F7D" w:rsidP="00586F7D">
            <w:pPr>
              <w:widowControl w:val="0"/>
              <w:spacing w:before="0" w:after="0" w:line="240" w:lineRule="auto"/>
              <w:jc w:val="both"/>
              <w:rPr>
                <w:rFonts w:hint="default"/>
              </w:rPr>
            </w:pPr>
          </w:p>
        </w:tc>
        <w:tc>
          <w:tcPr>
            <w:tcW w:w="9015" w:type="dxa"/>
            <w:gridSpan w:val="3"/>
            <w:shd w:val="clear" w:color="auto" w:fill="auto"/>
          </w:tcPr>
          <w:p w:rsidR="00586F7D" w:rsidRPr="004D4F43" w:rsidRDefault="002F612D" w:rsidP="000D6C65">
            <w:pPr>
              <w:pStyle w:val="Cover2"/>
              <w:widowControl w:val="0"/>
              <w:spacing w:before="80" w:after="80"/>
              <w:jc w:val="left"/>
              <w:rPr>
                <w:lang w:eastAsia="zh-CN"/>
              </w:rPr>
            </w:pPr>
            <w:r w:rsidRPr="002F612D">
              <w:rPr>
                <w:szCs w:val="48"/>
                <w:lang w:eastAsia="zh-CN"/>
              </w:rPr>
              <w:t>AndroidR_Asan</w:t>
            </w:r>
            <w:r w:rsidRPr="002F612D">
              <w:rPr>
                <w:szCs w:val="48"/>
                <w:lang w:eastAsia="zh-CN"/>
              </w:rPr>
              <w:t>使用说明</w:t>
            </w:r>
          </w:p>
        </w:tc>
        <w:tc>
          <w:tcPr>
            <w:tcW w:w="1463" w:type="dxa"/>
            <w:vMerge w:val="restart"/>
            <w:vAlign w:val="bottom"/>
          </w:tcPr>
          <w:p w:rsidR="00586F7D" w:rsidRPr="004D4F43" w:rsidRDefault="00586F7D" w:rsidP="00586F7D">
            <w:pPr>
              <w:widowControl w:val="0"/>
              <w:spacing w:before="0" w:after="0" w:line="240" w:lineRule="auto"/>
              <w:jc w:val="both"/>
              <w:rPr>
                <w:rFonts w:hint="default"/>
              </w:rPr>
            </w:pPr>
          </w:p>
        </w:tc>
      </w:tr>
      <w:tr w:rsidR="00366A23" w:rsidRPr="004D4F43" w:rsidTr="00A01DBB">
        <w:trPr>
          <w:trHeight w:val="326"/>
        </w:trPr>
        <w:tc>
          <w:tcPr>
            <w:tcW w:w="1461" w:type="dxa"/>
            <w:vMerge/>
            <w:shd w:val="clear" w:color="auto" w:fill="auto"/>
            <w:vAlign w:val="bottom"/>
          </w:tcPr>
          <w:p w:rsidR="00366A23" w:rsidRPr="004D4F43" w:rsidRDefault="00366A23" w:rsidP="00C566DF">
            <w:pPr>
              <w:widowControl w:val="0"/>
              <w:spacing w:before="0" w:after="0" w:line="240" w:lineRule="auto"/>
              <w:jc w:val="both"/>
              <w:rPr>
                <w:rFonts w:hint="default"/>
              </w:rPr>
            </w:pPr>
          </w:p>
        </w:tc>
        <w:tc>
          <w:tcPr>
            <w:tcW w:w="3075" w:type="dxa"/>
            <w:shd w:val="clear" w:color="auto" w:fill="auto"/>
            <w:vAlign w:val="center"/>
          </w:tcPr>
          <w:p w:rsidR="00366A23" w:rsidRPr="004D4F43" w:rsidRDefault="000D6C65" w:rsidP="002F612D">
            <w:pPr>
              <w:pStyle w:val="Cover5"/>
              <w:rPr>
                <w:rFonts w:hint="default"/>
                <w:b w:val="0"/>
              </w:rPr>
            </w:pPr>
            <w:r w:rsidRPr="004D4F43">
              <w:rPr>
                <w:rFonts w:hint="default"/>
              </w:rPr>
              <w:t>文档版本</w:t>
            </w:r>
            <w:r w:rsidRPr="004D4F43">
              <w:rPr>
                <w:rFonts w:hint="default"/>
              </w:rPr>
              <w:t xml:space="preserve">            </w:t>
            </w:r>
            <w:r w:rsidRPr="004D4F43">
              <w:rPr>
                <w:rFonts w:hint="default"/>
              </w:rPr>
              <w:fldChar w:fldCharType="begin"/>
            </w:r>
            <w:r w:rsidRPr="004D4F43">
              <w:rPr>
                <w:rFonts w:hint="default"/>
              </w:rPr>
              <w:instrText xml:space="preserve"> DOCPROPERTY  DocumentVersion </w:instrText>
            </w:r>
            <w:r w:rsidRPr="004D4F43">
              <w:rPr>
                <w:rFonts w:hint="default"/>
              </w:rPr>
              <w:fldChar w:fldCharType="separate"/>
            </w:r>
            <w:r w:rsidR="002F612D">
              <w:rPr>
                <w:rFonts w:hint="default"/>
              </w:rPr>
              <w:t>V</w:t>
            </w:r>
            <w:r w:rsidRPr="004D4F43">
              <w:rPr>
                <w:rFonts w:hint="default"/>
              </w:rPr>
              <w:fldChar w:fldCharType="end"/>
            </w:r>
            <w:r w:rsidR="00D96EAB">
              <w:rPr>
                <w:rFonts w:hint="default"/>
              </w:rPr>
              <w:t>2</w:t>
            </w:r>
            <w:r w:rsidR="002F612D">
              <w:rPr>
                <w:rFonts w:hint="default"/>
              </w:rPr>
              <w:t>.0</w:t>
            </w:r>
          </w:p>
        </w:tc>
        <w:tc>
          <w:tcPr>
            <w:tcW w:w="5940" w:type="dxa"/>
            <w:gridSpan w:val="2"/>
            <w:shd w:val="clear" w:color="auto" w:fill="auto"/>
            <w:vAlign w:val="center"/>
          </w:tcPr>
          <w:p w:rsidR="00366A23" w:rsidRPr="004D4F43" w:rsidRDefault="00366A23" w:rsidP="00C5464C">
            <w:pPr>
              <w:pStyle w:val="Cover5"/>
              <w:rPr>
                <w:rFonts w:hint="default"/>
              </w:rPr>
            </w:pPr>
          </w:p>
        </w:tc>
        <w:tc>
          <w:tcPr>
            <w:tcW w:w="1463" w:type="dxa"/>
            <w:vMerge/>
            <w:vAlign w:val="bottom"/>
          </w:tcPr>
          <w:p w:rsidR="00366A23" w:rsidRPr="004D4F43" w:rsidRDefault="00366A23" w:rsidP="00C566DF">
            <w:pPr>
              <w:widowControl w:val="0"/>
              <w:jc w:val="both"/>
              <w:rPr>
                <w:rFonts w:hint="default"/>
              </w:rPr>
            </w:pPr>
          </w:p>
        </w:tc>
      </w:tr>
      <w:tr w:rsidR="00366A23" w:rsidRPr="004D4F43" w:rsidTr="00A01DBB">
        <w:trPr>
          <w:trHeight w:val="325"/>
        </w:trPr>
        <w:tc>
          <w:tcPr>
            <w:tcW w:w="1461" w:type="dxa"/>
            <w:vMerge/>
            <w:shd w:val="clear" w:color="auto" w:fill="auto"/>
            <w:vAlign w:val="bottom"/>
          </w:tcPr>
          <w:p w:rsidR="00366A23" w:rsidRPr="004D4F43" w:rsidRDefault="00366A23" w:rsidP="00C566DF">
            <w:pPr>
              <w:widowControl w:val="0"/>
              <w:spacing w:before="0" w:after="0" w:line="240" w:lineRule="auto"/>
              <w:jc w:val="both"/>
              <w:rPr>
                <w:rFonts w:hint="default"/>
              </w:rPr>
            </w:pPr>
          </w:p>
        </w:tc>
        <w:tc>
          <w:tcPr>
            <w:tcW w:w="3075" w:type="dxa"/>
            <w:shd w:val="clear" w:color="auto" w:fill="auto"/>
            <w:vAlign w:val="center"/>
          </w:tcPr>
          <w:p w:rsidR="00366A23" w:rsidRPr="004D4F43" w:rsidRDefault="000D6C65" w:rsidP="000D6C65">
            <w:pPr>
              <w:pStyle w:val="Cover5"/>
              <w:rPr>
                <w:rFonts w:hint="default"/>
                <w:b w:val="0"/>
              </w:rPr>
            </w:pPr>
            <w:r w:rsidRPr="004D4F43">
              <w:rPr>
                <w:rFonts w:hint="default"/>
              </w:rPr>
              <w:t>发布日期</w:t>
            </w:r>
            <w:r w:rsidRPr="004D4F43">
              <w:rPr>
                <w:rFonts w:hint="default"/>
              </w:rPr>
              <w:t xml:space="preserve">            </w:t>
            </w:r>
            <w:r w:rsidRPr="004D4F43">
              <w:rPr>
                <w:rFonts w:hint="default"/>
              </w:rPr>
              <w:fldChar w:fldCharType="begin"/>
            </w:r>
            <w:r w:rsidRPr="004D4F43">
              <w:rPr>
                <w:rFonts w:hint="default"/>
              </w:rPr>
              <w:instrText xml:space="preserve"> DOCPROPERTY  ReleaseDate </w:instrText>
            </w:r>
            <w:r w:rsidRPr="004D4F43">
              <w:rPr>
                <w:rFonts w:hint="default"/>
              </w:rPr>
              <w:fldChar w:fldCharType="separate"/>
            </w:r>
            <w:r w:rsidR="002F612D">
              <w:rPr>
                <w:rFonts w:hint="default"/>
              </w:rPr>
              <w:t>2020-06-27</w:t>
            </w:r>
            <w:r w:rsidRPr="004D4F43">
              <w:rPr>
                <w:rFonts w:hint="default"/>
              </w:rPr>
              <w:fldChar w:fldCharType="end"/>
            </w:r>
          </w:p>
        </w:tc>
        <w:tc>
          <w:tcPr>
            <w:tcW w:w="5940" w:type="dxa"/>
            <w:gridSpan w:val="2"/>
            <w:shd w:val="clear" w:color="auto" w:fill="auto"/>
            <w:vAlign w:val="center"/>
          </w:tcPr>
          <w:p w:rsidR="00366A23" w:rsidRPr="004D4F43" w:rsidRDefault="00366A23" w:rsidP="00C5464C">
            <w:pPr>
              <w:pStyle w:val="Cover5"/>
              <w:rPr>
                <w:rFonts w:hint="default"/>
              </w:rPr>
            </w:pPr>
          </w:p>
        </w:tc>
        <w:tc>
          <w:tcPr>
            <w:tcW w:w="1463" w:type="dxa"/>
            <w:vMerge/>
            <w:vAlign w:val="bottom"/>
          </w:tcPr>
          <w:p w:rsidR="00366A23" w:rsidRPr="004D4F43" w:rsidRDefault="00366A23" w:rsidP="00C566DF">
            <w:pPr>
              <w:widowControl w:val="0"/>
              <w:spacing w:before="0" w:after="0" w:line="240" w:lineRule="auto"/>
              <w:jc w:val="both"/>
              <w:rPr>
                <w:rFonts w:hint="default"/>
              </w:rPr>
            </w:pPr>
          </w:p>
        </w:tc>
      </w:tr>
      <w:tr w:rsidR="00366A23" w:rsidRPr="004D4F43" w:rsidTr="007B5145">
        <w:trPr>
          <w:trHeight w:val="2901"/>
        </w:trPr>
        <w:tc>
          <w:tcPr>
            <w:tcW w:w="11939" w:type="dxa"/>
            <w:gridSpan w:val="5"/>
            <w:shd w:val="clear" w:color="auto" w:fill="auto"/>
            <w:vAlign w:val="center"/>
          </w:tcPr>
          <w:p w:rsidR="004547BC" w:rsidRPr="004D4F43" w:rsidRDefault="004547BC" w:rsidP="004547BC">
            <w:pPr>
              <w:widowControl w:val="0"/>
              <w:jc w:val="right"/>
              <w:rPr>
                <w:rFonts w:hint="default"/>
              </w:rPr>
            </w:pPr>
          </w:p>
          <w:p w:rsidR="004547BC" w:rsidRPr="004D4F43" w:rsidRDefault="004547BC" w:rsidP="004547BC">
            <w:pPr>
              <w:widowControl w:val="0"/>
              <w:jc w:val="right"/>
              <w:rPr>
                <w:rFonts w:hint="default"/>
              </w:rPr>
            </w:pPr>
          </w:p>
          <w:p w:rsidR="004547BC" w:rsidRPr="004D4F43" w:rsidRDefault="004547BC" w:rsidP="004547BC">
            <w:pPr>
              <w:widowControl w:val="0"/>
              <w:jc w:val="right"/>
              <w:rPr>
                <w:rFonts w:hint="default"/>
              </w:rPr>
            </w:pPr>
          </w:p>
          <w:p w:rsidR="00366A23" w:rsidRPr="004D4F43" w:rsidRDefault="00366A23" w:rsidP="00B54827">
            <w:pPr>
              <w:widowControl w:val="0"/>
              <w:jc w:val="right"/>
              <w:rPr>
                <w:rFonts w:hint="default"/>
              </w:rPr>
            </w:pPr>
          </w:p>
        </w:tc>
      </w:tr>
      <w:tr w:rsidR="00366A23" w:rsidRPr="004D4F43" w:rsidTr="00A01DBB">
        <w:trPr>
          <w:trHeight w:val="1697"/>
        </w:trPr>
        <w:tc>
          <w:tcPr>
            <w:tcW w:w="1461" w:type="dxa"/>
            <w:shd w:val="clear" w:color="auto" w:fill="auto"/>
            <w:vAlign w:val="bottom"/>
          </w:tcPr>
          <w:p w:rsidR="00366A23" w:rsidRPr="004D4F43" w:rsidRDefault="00366A23" w:rsidP="00C566DF">
            <w:pPr>
              <w:widowControl w:val="0"/>
              <w:spacing w:before="0" w:after="0" w:line="240" w:lineRule="auto"/>
              <w:jc w:val="both"/>
              <w:rPr>
                <w:rFonts w:hint="default"/>
              </w:rPr>
            </w:pPr>
          </w:p>
        </w:tc>
        <w:tc>
          <w:tcPr>
            <w:tcW w:w="6194" w:type="dxa"/>
            <w:gridSpan w:val="2"/>
            <w:vAlign w:val="bottom"/>
          </w:tcPr>
          <w:p w:rsidR="00366A23" w:rsidRPr="004D4F43" w:rsidRDefault="002455A9" w:rsidP="00FF19CD">
            <w:pPr>
              <w:pStyle w:val="Cover4"/>
              <w:spacing w:before="0" w:after="0" w:line="240" w:lineRule="auto"/>
              <w:rPr>
                <w:rFonts w:hint="default"/>
              </w:rPr>
            </w:pPr>
            <w:r w:rsidRPr="004D4F43">
              <w:rPr>
                <w:rFonts w:eastAsia="宋体" w:hint="default"/>
                <w:sz w:val="21"/>
              </w:rPr>
              <w:t>紫光展锐科技有限公司</w:t>
            </w:r>
          </w:p>
        </w:tc>
        <w:tc>
          <w:tcPr>
            <w:tcW w:w="2821" w:type="dxa"/>
            <w:vAlign w:val="center"/>
          </w:tcPr>
          <w:p w:rsidR="00366A23" w:rsidRPr="004D4F43" w:rsidRDefault="004B27C0" w:rsidP="00D25784">
            <w:pPr>
              <w:pStyle w:val="Cover4"/>
              <w:jc w:val="right"/>
              <w:rPr>
                <w:rFonts w:hint="default"/>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378460</wp:posOffset>
                  </wp:positionV>
                  <wp:extent cx="1784985" cy="591185"/>
                  <wp:effectExtent l="0" t="0" r="5715" b="0"/>
                  <wp:wrapThrough wrapText="bothSides">
                    <wp:wrapPolygon edited="0">
                      <wp:start x="0" y="0"/>
                      <wp:lineTo x="0" y="20881"/>
                      <wp:lineTo x="21439" y="20881"/>
                      <wp:lineTo x="21439"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4985" cy="591185"/>
                          </a:xfrm>
                          <a:prstGeom prst="rect">
                            <a:avLst/>
                          </a:prstGeom>
                        </pic:spPr>
                      </pic:pic>
                    </a:graphicData>
                  </a:graphic>
                </wp:anchor>
              </w:drawing>
            </w:r>
          </w:p>
        </w:tc>
        <w:tc>
          <w:tcPr>
            <w:tcW w:w="1463" w:type="dxa"/>
            <w:vAlign w:val="bottom"/>
          </w:tcPr>
          <w:p w:rsidR="00366A23" w:rsidRPr="00FF19CD" w:rsidRDefault="00366A23" w:rsidP="00C566DF">
            <w:pPr>
              <w:widowControl w:val="0"/>
              <w:spacing w:before="0" w:after="0" w:line="240" w:lineRule="auto"/>
              <w:jc w:val="both"/>
              <w:rPr>
                <w:rFonts w:hint="default"/>
              </w:rPr>
            </w:pPr>
          </w:p>
        </w:tc>
      </w:tr>
    </w:tbl>
    <w:p w:rsidR="00366A23" w:rsidRPr="004D4F43" w:rsidRDefault="00366A23">
      <w:pPr>
        <w:pStyle w:val="TableText"/>
        <w:rPr>
          <w:rFonts w:hint="default"/>
        </w:rPr>
        <w:sectPr w:rsidR="00366A23" w:rsidRPr="004D4F43">
          <w:pgSz w:w="11907" w:h="16840" w:code="9"/>
          <w:pgMar w:top="0" w:right="0" w:bottom="0" w:left="0" w:header="0" w:footer="0" w:gutter="0"/>
          <w:pgNumType w:fmt="lowerRoman" w:start="1"/>
          <w:cols w:space="425"/>
          <w:docGrid w:linePitch="312"/>
        </w:sectPr>
      </w:pPr>
    </w:p>
    <w:tbl>
      <w:tblPr>
        <w:tblW w:w="0" w:type="auto"/>
        <w:tblInd w:w="113" w:type="dxa"/>
        <w:tblLook w:val="01E0" w:firstRow="1" w:lastRow="1" w:firstColumn="1" w:lastColumn="1" w:noHBand="0" w:noVBand="0"/>
      </w:tblPr>
      <w:tblGrid>
        <w:gridCol w:w="9526"/>
      </w:tblGrid>
      <w:tr w:rsidR="00366A23" w:rsidRPr="004D4F43" w:rsidTr="00F40546">
        <w:trPr>
          <w:trHeight w:val="4799"/>
        </w:trPr>
        <w:tc>
          <w:tcPr>
            <w:tcW w:w="9526" w:type="dxa"/>
          </w:tcPr>
          <w:p w:rsidR="00366A23" w:rsidRPr="004D4F43" w:rsidRDefault="00C566DF" w:rsidP="00C566DF">
            <w:pPr>
              <w:pStyle w:val="Cover3"/>
              <w:jc w:val="both"/>
              <w:rPr>
                <w:rFonts w:hint="default"/>
                <w:lang w:eastAsia="zh-CN"/>
              </w:rPr>
            </w:pPr>
            <w:r w:rsidRPr="004D4F43">
              <w:rPr>
                <w:rFonts w:hint="default"/>
                <w:lang w:eastAsia="zh-CN"/>
              </w:rPr>
              <w:lastRenderedPageBreak/>
              <w:t>版权所有</w:t>
            </w:r>
            <w:r w:rsidRPr="004D4F43">
              <w:rPr>
                <w:rFonts w:hint="default"/>
                <w:lang w:eastAsia="zh-CN"/>
              </w:rPr>
              <w:t xml:space="preserve"> ©</w:t>
            </w:r>
            <w:r w:rsidR="00C1056F" w:rsidRPr="004D4F43">
              <w:rPr>
                <w:rFonts w:hint="default"/>
                <w:lang w:eastAsia="zh-CN"/>
              </w:rPr>
              <w:t xml:space="preserve"> </w:t>
            </w:r>
            <w:r w:rsidR="00C1056F" w:rsidRPr="004D4F43">
              <w:rPr>
                <w:rFonts w:hint="default"/>
                <w:lang w:eastAsia="zh-CN"/>
              </w:rPr>
              <w:t>紫光展锐科技有限公司</w:t>
            </w:r>
            <w:r w:rsidRPr="004D4F43">
              <w:rPr>
                <w:rFonts w:hint="default"/>
                <w:lang w:eastAsia="zh-CN"/>
              </w:rPr>
              <w:t>。保留一切权利。</w:t>
            </w:r>
          </w:p>
          <w:p w:rsidR="00DA04EC" w:rsidRPr="004D4F43" w:rsidRDefault="00DA04EC" w:rsidP="00DA04EC">
            <w:pPr>
              <w:pStyle w:val="CoverText"/>
              <w:rPr>
                <w:color w:val="000000"/>
              </w:rPr>
            </w:pPr>
            <w:r w:rsidRPr="004D4F43">
              <w:t>本文件所含数据和信息都属于紫光展锐所有的机密信息，紫光展锐保留所有相关权利。本文件仅为信息参考之目的提供，不包含任何明示或默示的知识产权许可，也不表示有任何明示或默示的保证，包括但不限于满足任何特殊目的、不侵权或性能。当您接受这份文件时，即表示您同意本文件中内容和信息属于紫光展锐机密信息，且同意在未获得紫光展锐书面同意前，不使用或复制本文件的整体或部分，也不向任何其他方披露本文件内容。紫光展锐有权在未经事先通知的情况下，在任何时候对本文件做任何修改。紫光展锐对本文件所含数据和信息不做任何保证，在任何情况下，紫光展锐均不负责任何与本文件相关的直接或间接的、任何伤害或损失。</w:t>
            </w:r>
          </w:p>
          <w:p w:rsidR="00366A23" w:rsidRPr="004D4F43" w:rsidRDefault="00DA04EC" w:rsidP="00DA04EC">
            <w:pPr>
              <w:pStyle w:val="CoverText"/>
              <w:widowControl w:val="0"/>
              <w:jc w:val="left"/>
            </w:pPr>
            <w:r w:rsidRPr="004D4F43">
              <w:t>请参照交付物中说明文档对紫光展锐交付物进行使用，任何人对紫光展锐交付物的修改、定制化或违反说明文档的指引对紫光展锐交付物进行使用造成的任何损失由其自行承担。紫光展锐交付物中的性能指标、测试结果和参数等，均为在紫光展锐内部研发和测试系统中获得的，仅供参考，若任何人需要对交付物进行商用或量产，需要结合自身的软硬件测试环境进行全面的测试和调试。</w:t>
            </w:r>
            <w:r w:rsidR="00C566DF" w:rsidRPr="004D4F43">
              <w:t>非经本公司书面许可，任何单位和个人不得擅自摘抄、复制本文档内容的部分或全部，并不得以任何形式传播。</w:t>
            </w:r>
          </w:p>
        </w:tc>
      </w:tr>
    </w:tbl>
    <w:p w:rsidR="00366A23" w:rsidRPr="004D4F43" w:rsidRDefault="007B5145">
      <w:pPr>
        <w:pStyle w:val="TableText"/>
        <w:rPr>
          <w:rFonts w:hint="default"/>
        </w:rPr>
      </w:pPr>
      <w:r>
        <w:rPr>
          <w:rFonts w:hint="default"/>
          <w:noProof/>
        </w:rPr>
        <w:drawing>
          <wp:anchor distT="0" distB="0" distL="114300" distR="114300" simplePos="0" relativeHeight="251660288" behindDoc="1" locked="0" layoutInCell="1" allowOverlap="1" wp14:anchorId="3C891F31" wp14:editId="737E796F">
            <wp:simplePos x="0" y="0"/>
            <wp:positionH relativeFrom="page">
              <wp:align>left</wp:align>
            </wp:positionH>
            <wp:positionV relativeFrom="paragraph">
              <wp:posOffset>-4118874</wp:posOffset>
            </wp:positionV>
            <wp:extent cx="7556345" cy="10669979"/>
            <wp:effectExtent l="0" t="0" r="698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gmian2_画板 1.jpg"/>
                    <pic:cNvPicPr/>
                  </pic:nvPicPr>
                  <pic:blipFill>
                    <a:blip r:embed="rId13">
                      <a:extLst>
                        <a:ext uri="{28A0092B-C50C-407E-A947-70E740481C1C}">
                          <a14:useLocalDpi xmlns:a14="http://schemas.microsoft.com/office/drawing/2010/main" val="0"/>
                        </a:ext>
                      </a:extLst>
                    </a:blip>
                    <a:stretch>
                      <a:fillRect/>
                    </a:stretch>
                  </pic:blipFill>
                  <pic:spPr>
                    <a:xfrm>
                      <a:off x="0" y="0"/>
                      <a:ext cx="7556345" cy="10669979"/>
                    </a:xfrm>
                    <a:prstGeom prst="rect">
                      <a:avLst/>
                    </a:prstGeom>
                  </pic:spPr>
                </pic:pic>
              </a:graphicData>
            </a:graphic>
            <wp14:sizeRelH relativeFrom="page">
              <wp14:pctWidth>0</wp14:pctWidth>
            </wp14:sizeRelH>
            <wp14:sizeRelV relativeFrom="page">
              <wp14:pctHeight>0</wp14:pctHeight>
            </wp14:sizeRelV>
          </wp:anchor>
        </w:drawing>
      </w:r>
    </w:p>
    <w:p w:rsidR="00366A23" w:rsidRPr="004D4F43" w:rsidRDefault="00366A23">
      <w:pPr>
        <w:pStyle w:val="TableText"/>
        <w:rPr>
          <w:rFonts w:hint="default"/>
        </w:rPr>
      </w:pPr>
    </w:p>
    <w:p w:rsidR="00366A23" w:rsidRPr="004D4F43" w:rsidRDefault="00366A23">
      <w:pPr>
        <w:pStyle w:val="TableText"/>
        <w:rPr>
          <w:rFonts w:hint="default"/>
        </w:rPr>
      </w:pPr>
    </w:p>
    <w:p w:rsidR="00366A23" w:rsidRPr="004D4F43" w:rsidRDefault="00366A23">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366A23" w:rsidRPr="004D4F43" w:rsidRDefault="00366A23">
      <w:pPr>
        <w:pStyle w:val="TableText"/>
        <w:rPr>
          <w:rFonts w:hint="default"/>
        </w:rPr>
      </w:pPr>
    </w:p>
    <w:p w:rsidR="00366A23" w:rsidRPr="004D4F43" w:rsidRDefault="00366A23">
      <w:pPr>
        <w:pStyle w:val="TableText"/>
        <w:rPr>
          <w:rFonts w:hint="default"/>
        </w:rPr>
      </w:pPr>
    </w:p>
    <w:p w:rsidR="00366A23" w:rsidRPr="004D4F43" w:rsidRDefault="00366A23">
      <w:pPr>
        <w:pStyle w:val="TableText"/>
        <w:rPr>
          <w:rFonts w:hint="default"/>
        </w:rPr>
      </w:pPr>
    </w:p>
    <w:p w:rsidR="00366A23" w:rsidRPr="004D4F43" w:rsidRDefault="00366A23">
      <w:pPr>
        <w:pStyle w:val="TableText"/>
        <w:rPr>
          <w:rFonts w:hint="default"/>
        </w:rPr>
      </w:pPr>
    </w:p>
    <w:p w:rsidR="00366A23" w:rsidRDefault="00366A23">
      <w:pPr>
        <w:pStyle w:val="TableText"/>
        <w:rPr>
          <w:rFonts w:hint="default"/>
        </w:rPr>
      </w:pPr>
    </w:p>
    <w:p w:rsidR="007B5145" w:rsidRDefault="007B5145">
      <w:pPr>
        <w:pStyle w:val="TableText"/>
        <w:rPr>
          <w:rFonts w:hint="default"/>
        </w:rPr>
      </w:pPr>
    </w:p>
    <w:p w:rsidR="007B5145" w:rsidRDefault="007B5145">
      <w:pPr>
        <w:pStyle w:val="TableText"/>
        <w:rPr>
          <w:rFonts w:hint="default"/>
        </w:rPr>
      </w:pPr>
    </w:p>
    <w:p w:rsidR="007B5145" w:rsidRDefault="007B5145">
      <w:pPr>
        <w:pStyle w:val="TableText"/>
        <w:rPr>
          <w:rFonts w:hint="default"/>
        </w:rPr>
      </w:pPr>
    </w:p>
    <w:p w:rsidR="007B5145" w:rsidRPr="004D4F43" w:rsidRDefault="007B5145">
      <w:pPr>
        <w:pStyle w:val="TableText"/>
        <w:rPr>
          <w:rFonts w:hint="default"/>
        </w:rPr>
      </w:pPr>
    </w:p>
    <w:tbl>
      <w:tblPr>
        <w:tblW w:w="0" w:type="auto"/>
        <w:tblInd w:w="113" w:type="dxa"/>
        <w:tblLook w:val="01E0" w:firstRow="1" w:lastRow="1" w:firstColumn="1" w:lastColumn="1" w:noHBand="0" w:noVBand="0"/>
      </w:tblPr>
      <w:tblGrid>
        <w:gridCol w:w="9526"/>
      </w:tblGrid>
      <w:tr w:rsidR="00366A23" w:rsidRPr="004D4F43" w:rsidTr="00C566DF">
        <w:trPr>
          <w:trHeight w:val="634"/>
        </w:trPr>
        <w:tc>
          <w:tcPr>
            <w:tcW w:w="9640" w:type="dxa"/>
          </w:tcPr>
          <w:p w:rsidR="00366A23" w:rsidRPr="004D4F43" w:rsidRDefault="00C1056F" w:rsidP="00C566DF">
            <w:pPr>
              <w:pStyle w:val="Cover2"/>
              <w:widowControl w:val="0"/>
              <w:jc w:val="both"/>
              <w:rPr>
                <w:lang w:eastAsia="zh-CN"/>
              </w:rPr>
            </w:pPr>
            <w:r w:rsidRPr="004D4F43">
              <w:rPr>
                <w:lang w:eastAsia="zh-CN"/>
              </w:rPr>
              <w:t>紫光展锐科技有限公司</w:t>
            </w:r>
          </w:p>
        </w:tc>
      </w:tr>
    </w:tbl>
    <w:p w:rsidR="00366A23" w:rsidRPr="004D4F43" w:rsidRDefault="00366A23">
      <w:pPr>
        <w:rPr>
          <w:rFonts w:hint="default"/>
        </w:rPr>
        <w:sectPr w:rsidR="00366A23" w:rsidRPr="004D4F43">
          <w:headerReference w:type="even" r:id="rId14"/>
          <w:headerReference w:type="default" r:id="rId15"/>
          <w:footerReference w:type="even" r:id="rId16"/>
          <w:footerReference w:type="default" r:id="rId17"/>
          <w:pgSz w:w="11907" w:h="16840" w:code="9"/>
          <w:pgMar w:top="1701" w:right="1134" w:bottom="1701" w:left="1134" w:header="567" w:footer="567" w:gutter="0"/>
          <w:pgNumType w:fmt="lowerRoman" w:start="1"/>
          <w:cols w:space="425"/>
          <w:docGrid w:linePitch="312"/>
        </w:sectPr>
      </w:pPr>
    </w:p>
    <w:p w:rsidR="00366A23" w:rsidRPr="004D4F43" w:rsidRDefault="00C566DF" w:rsidP="008B07BE">
      <w:pPr>
        <w:pStyle w:val="Heading1NoNumber"/>
      </w:pPr>
      <w:bookmarkStart w:id="0" w:name="_Toc27582956"/>
      <w:r w:rsidRPr="004D4F43">
        <w:lastRenderedPageBreak/>
        <w:t>前</w:t>
      </w:r>
      <w:r w:rsidRPr="004D4F43">
        <w:t xml:space="preserve">  </w:t>
      </w:r>
      <w:r w:rsidRPr="004D4F43">
        <w:t>言</w:t>
      </w:r>
      <w:bookmarkEnd w:id="0"/>
    </w:p>
    <w:p w:rsidR="00366A23" w:rsidRPr="004D4F43" w:rsidRDefault="00C566DF">
      <w:pPr>
        <w:pStyle w:val="Heading2NoNumber"/>
        <w:rPr>
          <w:rFonts w:cs="Arial" w:hint="default"/>
          <w:lang w:eastAsia="zh-CN"/>
        </w:rPr>
      </w:pPr>
      <w:r w:rsidRPr="004D4F43">
        <w:rPr>
          <w:rFonts w:cs="Arial" w:hint="default"/>
          <w:lang w:eastAsia="zh-CN"/>
        </w:rPr>
        <w:t>概述</w:t>
      </w:r>
    </w:p>
    <w:p w:rsidR="00B943CB" w:rsidRPr="004D4F43" w:rsidRDefault="001B350F">
      <w:pPr>
        <w:rPr>
          <w:rFonts w:hint="default"/>
        </w:rPr>
      </w:pPr>
      <w:r w:rsidRPr="001B350F">
        <w:t>AddressSanitizer</w:t>
      </w:r>
      <w:r w:rsidRPr="001B350F">
        <w:t>用于检测</w:t>
      </w:r>
      <w:r w:rsidRPr="001B350F">
        <w:t>android native</w:t>
      </w:r>
      <w:r w:rsidRPr="001B350F">
        <w:t>层的内存覆盖，</w:t>
      </w:r>
      <w:r>
        <w:t>本</w:t>
      </w:r>
      <w:r>
        <w:rPr>
          <w:rFonts w:hint="default"/>
        </w:rPr>
        <w:t>文档讲述其使用</w:t>
      </w:r>
      <w:r>
        <w:t>方法</w:t>
      </w:r>
      <w:r>
        <w:rPr>
          <w:rFonts w:hint="default"/>
        </w:rPr>
        <w:t>。</w:t>
      </w:r>
    </w:p>
    <w:p w:rsidR="00366A23" w:rsidRPr="004D4F43" w:rsidRDefault="00C566DF">
      <w:pPr>
        <w:pStyle w:val="Heading2NoNumber"/>
        <w:rPr>
          <w:rFonts w:cs="Arial" w:hint="default"/>
          <w:lang w:eastAsia="zh-CN"/>
        </w:rPr>
      </w:pPr>
      <w:r w:rsidRPr="004D4F43">
        <w:rPr>
          <w:rFonts w:cs="Arial" w:hint="default"/>
          <w:lang w:eastAsia="zh-CN"/>
        </w:rPr>
        <w:t>读者对象</w:t>
      </w:r>
    </w:p>
    <w:p w:rsidR="00366A23" w:rsidRDefault="001B350F">
      <w:pPr>
        <w:rPr>
          <w:rFonts w:hint="default"/>
        </w:rPr>
      </w:pPr>
      <w:r w:rsidRPr="001B350F">
        <w:t>本文档适用于需要在</w:t>
      </w:r>
      <w:r w:rsidRPr="001B350F">
        <w:t>android native</w:t>
      </w:r>
      <w:r w:rsidRPr="001B350F">
        <w:t>层调试的内存覆盖的同事，及其他对此感兴趣的同事。</w:t>
      </w:r>
    </w:p>
    <w:p w:rsidR="002350EA" w:rsidRDefault="002350EA" w:rsidP="002350EA">
      <w:pPr>
        <w:pStyle w:val="Heading2NoNumber"/>
        <w:rPr>
          <w:rFonts w:cs="Arial" w:hint="default"/>
          <w:lang w:eastAsia="zh-CN"/>
        </w:rPr>
      </w:pPr>
      <w:r>
        <w:rPr>
          <w:rFonts w:cs="Arial"/>
          <w:lang w:eastAsia="zh-CN"/>
        </w:rPr>
        <w:t>缩略语</w:t>
      </w:r>
    </w:p>
    <w:tbl>
      <w:tblPr>
        <w:tblStyle w:val="Table"/>
        <w:tblW w:w="8647" w:type="dxa"/>
        <w:tblInd w:w="-8" w:type="dxa"/>
        <w:tblLayout w:type="fixed"/>
        <w:tblLook w:val="01E0" w:firstRow="1" w:lastRow="1" w:firstColumn="1" w:lastColumn="1" w:noHBand="0" w:noVBand="0"/>
      </w:tblPr>
      <w:tblGrid>
        <w:gridCol w:w="1702"/>
        <w:gridCol w:w="3260"/>
        <w:gridCol w:w="3685"/>
      </w:tblGrid>
      <w:tr w:rsidR="002350EA" w:rsidTr="00125697">
        <w:trPr>
          <w:cnfStyle w:val="100000000000" w:firstRow="1" w:lastRow="0" w:firstColumn="0" w:lastColumn="0" w:oddVBand="0" w:evenVBand="0" w:oddHBand="0" w:evenHBand="0" w:firstRowFirstColumn="0" w:firstRowLastColumn="0" w:lastRowFirstColumn="0" w:lastRowLastColumn="0"/>
        </w:trPr>
        <w:tc>
          <w:tcPr>
            <w:tcW w:w="984" w:type="pct"/>
          </w:tcPr>
          <w:p w:rsidR="002350EA" w:rsidRDefault="002350EA" w:rsidP="00125697">
            <w:pPr>
              <w:pStyle w:val="TableHeading"/>
              <w:rPr>
                <w:rFonts w:hint="default"/>
              </w:rPr>
            </w:pPr>
            <w:r>
              <w:t>缩略语</w:t>
            </w:r>
          </w:p>
        </w:tc>
        <w:tc>
          <w:tcPr>
            <w:tcW w:w="1885" w:type="pct"/>
          </w:tcPr>
          <w:p w:rsidR="002350EA" w:rsidRDefault="002350EA" w:rsidP="00125697">
            <w:pPr>
              <w:pStyle w:val="TableHeading"/>
              <w:rPr>
                <w:rFonts w:hint="default"/>
              </w:rPr>
            </w:pPr>
            <w:r>
              <w:t>英文全名</w:t>
            </w:r>
          </w:p>
        </w:tc>
        <w:tc>
          <w:tcPr>
            <w:tcW w:w="2131" w:type="pct"/>
          </w:tcPr>
          <w:p w:rsidR="002350EA" w:rsidRDefault="002350EA" w:rsidP="00125697">
            <w:pPr>
              <w:pStyle w:val="TableHeading"/>
              <w:rPr>
                <w:rFonts w:hint="default"/>
              </w:rPr>
            </w:pPr>
            <w:r>
              <w:t>中文解释</w:t>
            </w:r>
          </w:p>
        </w:tc>
      </w:tr>
      <w:tr w:rsidR="002350EA" w:rsidTr="00125697">
        <w:tc>
          <w:tcPr>
            <w:tcW w:w="984" w:type="pct"/>
          </w:tcPr>
          <w:p w:rsidR="002350EA" w:rsidRDefault="002350EA" w:rsidP="00125697">
            <w:pPr>
              <w:pStyle w:val="TableText"/>
              <w:rPr>
                <w:rFonts w:hint="default"/>
              </w:rPr>
            </w:pPr>
            <w:r>
              <w:rPr>
                <w:rFonts w:hint="default"/>
              </w:rPr>
              <w:t>ASan</w:t>
            </w:r>
          </w:p>
        </w:tc>
        <w:tc>
          <w:tcPr>
            <w:tcW w:w="1885" w:type="pct"/>
          </w:tcPr>
          <w:p w:rsidR="002350EA" w:rsidRDefault="002350EA" w:rsidP="00125697">
            <w:pPr>
              <w:pStyle w:val="TableText"/>
              <w:rPr>
                <w:rFonts w:hint="default"/>
              </w:rPr>
            </w:pPr>
            <w:r w:rsidRPr="001B350F">
              <w:t>AddressSanitizer</w:t>
            </w:r>
          </w:p>
        </w:tc>
        <w:tc>
          <w:tcPr>
            <w:tcW w:w="2131" w:type="pct"/>
          </w:tcPr>
          <w:p w:rsidR="002350EA" w:rsidRDefault="002350EA" w:rsidP="00125697">
            <w:pPr>
              <w:pStyle w:val="TableText"/>
              <w:rPr>
                <w:rFonts w:hint="default"/>
              </w:rPr>
            </w:pPr>
            <w:r w:rsidRPr="002350EA">
              <w:t>地址清理程序</w:t>
            </w:r>
          </w:p>
        </w:tc>
      </w:tr>
      <w:tr w:rsidR="002350EA" w:rsidTr="00125697">
        <w:tc>
          <w:tcPr>
            <w:tcW w:w="984" w:type="pct"/>
          </w:tcPr>
          <w:p w:rsidR="002350EA" w:rsidRDefault="002350EA" w:rsidP="00125697">
            <w:pPr>
              <w:pStyle w:val="TableText"/>
              <w:rPr>
                <w:rFonts w:hint="default"/>
              </w:rPr>
            </w:pPr>
          </w:p>
        </w:tc>
        <w:tc>
          <w:tcPr>
            <w:tcW w:w="1885" w:type="pct"/>
          </w:tcPr>
          <w:p w:rsidR="002350EA" w:rsidRDefault="002350EA" w:rsidP="00125697">
            <w:pPr>
              <w:pStyle w:val="TableText"/>
              <w:rPr>
                <w:rFonts w:hint="default"/>
              </w:rPr>
            </w:pPr>
          </w:p>
        </w:tc>
        <w:tc>
          <w:tcPr>
            <w:tcW w:w="2131" w:type="pct"/>
          </w:tcPr>
          <w:p w:rsidR="002350EA" w:rsidRDefault="002350EA" w:rsidP="00125697">
            <w:pPr>
              <w:pStyle w:val="TableText"/>
              <w:rPr>
                <w:rFonts w:hint="default"/>
              </w:rPr>
            </w:pPr>
          </w:p>
        </w:tc>
      </w:tr>
    </w:tbl>
    <w:p w:rsidR="002350EA" w:rsidRPr="002350EA" w:rsidRDefault="002350EA">
      <w:pPr>
        <w:rPr>
          <w:rFonts w:hint="default"/>
        </w:rPr>
      </w:pPr>
    </w:p>
    <w:p w:rsidR="003343A3" w:rsidRPr="007B5145" w:rsidRDefault="007B5145">
      <w:pPr>
        <w:pStyle w:val="Heading2NoNumber"/>
        <w:rPr>
          <w:rFonts w:cs="Arial" w:hint="default"/>
          <w:b/>
          <w:lang w:eastAsia="zh-CN"/>
        </w:rPr>
      </w:pPr>
      <w:r>
        <w:rPr>
          <w:rFonts w:cs="Arial"/>
          <w:lang w:eastAsia="zh-CN"/>
        </w:rPr>
        <w:t>变更</w:t>
      </w:r>
      <w:r>
        <w:rPr>
          <w:rFonts w:cs="Arial" w:hint="default"/>
          <w:lang w:eastAsia="zh-CN"/>
        </w:rPr>
        <w:t>信息</w:t>
      </w:r>
    </w:p>
    <w:p w:rsidR="00366A23" w:rsidRPr="004D4F43" w:rsidRDefault="00366A23" w:rsidP="003343A3">
      <w:pPr>
        <w:rPr>
          <w:rFonts w:hint="default"/>
        </w:rPr>
      </w:pP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93"/>
        <w:gridCol w:w="1560"/>
        <w:gridCol w:w="1702"/>
        <w:gridCol w:w="3684"/>
      </w:tblGrid>
      <w:tr w:rsidR="00366A23" w:rsidRPr="004D4F43" w:rsidTr="001B350F">
        <w:trPr>
          <w:tblHeader/>
        </w:trPr>
        <w:tc>
          <w:tcPr>
            <w:tcW w:w="98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66A23" w:rsidRPr="004D4F43" w:rsidRDefault="00C566DF" w:rsidP="007F64AB">
            <w:pPr>
              <w:pStyle w:val="TableHeading"/>
              <w:rPr>
                <w:rFonts w:ascii="Arial" w:hAnsi="Arial" w:cs="Arial" w:hint="default"/>
              </w:rPr>
            </w:pPr>
            <w:r w:rsidRPr="004D4F43">
              <w:rPr>
                <w:rFonts w:ascii="Arial" w:hAnsi="Arial" w:cs="Arial" w:hint="default"/>
              </w:rPr>
              <w:t>文档版本</w:t>
            </w:r>
          </w:p>
        </w:tc>
        <w:tc>
          <w:tcPr>
            <w:tcW w:w="90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发布日期</w:t>
            </w:r>
          </w:p>
        </w:tc>
        <w:tc>
          <w:tcPr>
            <w:tcW w:w="98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作者</w:t>
            </w:r>
          </w:p>
        </w:tc>
        <w:tc>
          <w:tcPr>
            <w:tcW w:w="213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修改说明</w:t>
            </w:r>
          </w:p>
        </w:tc>
      </w:tr>
      <w:tr w:rsidR="001B350F" w:rsidRPr="004D4F43" w:rsidTr="001B350F">
        <w:tc>
          <w:tcPr>
            <w:tcW w:w="980" w:type="pct"/>
            <w:tcBorders>
              <w:top w:val="single" w:sz="6" w:space="0" w:color="000000"/>
              <w:bottom w:val="single" w:sz="6" w:space="0" w:color="000000"/>
              <w:right w:val="single" w:sz="6" w:space="0" w:color="000000"/>
            </w:tcBorders>
            <w:shd w:val="clear" w:color="auto" w:fill="auto"/>
          </w:tcPr>
          <w:p w:rsidR="001B350F" w:rsidRPr="00286533" w:rsidRDefault="001B350F" w:rsidP="001B350F">
            <w:pPr>
              <w:pStyle w:val="TableText"/>
              <w:rPr>
                <w:rFonts w:hint="default"/>
              </w:rPr>
            </w:pPr>
            <w:r w:rsidRPr="00286533">
              <w:rPr>
                <w:rFonts w:hint="default"/>
              </w:rPr>
              <w:t>V1.0</w:t>
            </w:r>
          </w:p>
        </w:tc>
        <w:tc>
          <w:tcPr>
            <w:tcW w:w="903" w:type="pct"/>
            <w:tcBorders>
              <w:top w:val="single" w:sz="6" w:space="0" w:color="000000"/>
              <w:bottom w:val="single" w:sz="6" w:space="0" w:color="000000"/>
              <w:right w:val="single" w:sz="6" w:space="0" w:color="000000"/>
            </w:tcBorders>
            <w:shd w:val="clear" w:color="auto" w:fill="auto"/>
          </w:tcPr>
          <w:p w:rsidR="001B350F" w:rsidRPr="00286533" w:rsidRDefault="001B350F" w:rsidP="001B350F">
            <w:pPr>
              <w:pStyle w:val="TableText"/>
              <w:rPr>
                <w:rFonts w:hint="default"/>
              </w:rPr>
            </w:pPr>
            <w:r>
              <w:rPr>
                <w:rFonts w:hint="default"/>
              </w:rPr>
              <w:t>2019-08-25</w:t>
            </w:r>
          </w:p>
        </w:tc>
        <w:tc>
          <w:tcPr>
            <w:tcW w:w="985" w:type="pct"/>
            <w:tcBorders>
              <w:top w:val="single" w:sz="6" w:space="0" w:color="000000"/>
              <w:bottom w:val="single" w:sz="6" w:space="0" w:color="000000"/>
              <w:right w:val="single" w:sz="6" w:space="0" w:color="000000"/>
            </w:tcBorders>
            <w:shd w:val="clear" w:color="auto" w:fill="auto"/>
          </w:tcPr>
          <w:p w:rsidR="001B350F" w:rsidRPr="00286533" w:rsidRDefault="001B350F" w:rsidP="001B350F">
            <w:pPr>
              <w:pStyle w:val="TableText"/>
              <w:rPr>
                <w:rFonts w:hint="default"/>
              </w:rPr>
            </w:pPr>
            <w:r>
              <w:rPr>
                <w:rFonts w:hint="default"/>
              </w:rPr>
              <w:t>Jasson</w:t>
            </w:r>
            <w:r>
              <w:t>.</w:t>
            </w:r>
            <w:r>
              <w:rPr>
                <w:rFonts w:hint="default"/>
              </w:rPr>
              <w:t>zhang</w:t>
            </w:r>
          </w:p>
        </w:tc>
        <w:tc>
          <w:tcPr>
            <w:tcW w:w="2132" w:type="pct"/>
            <w:tcBorders>
              <w:top w:val="single" w:sz="6" w:space="0" w:color="000000"/>
              <w:bottom w:val="single" w:sz="6" w:space="0" w:color="000000"/>
            </w:tcBorders>
            <w:shd w:val="clear" w:color="auto" w:fill="auto"/>
            <w:vAlign w:val="center"/>
          </w:tcPr>
          <w:p w:rsidR="001B350F" w:rsidRPr="001B350F" w:rsidRDefault="001B350F" w:rsidP="001B350F">
            <w:pPr>
              <w:pStyle w:val="afffc"/>
              <w:rPr>
                <w:rFonts w:ascii="Arial" w:hAnsi="Arial" w:cs="Arial"/>
                <w:snapToGrid w:val="0"/>
                <w:kern w:val="0"/>
                <w:sz w:val="21"/>
                <w:szCs w:val="21"/>
              </w:rPr>
            </w:pPr>
            <w:r w:rsidRPr="001B350F">
              <w:rPr>
                <w:rFonts w:ascii="Arial" w:hAnsi="Arial" w:cs="Arial" w:hint="eastAsia"/>
                <w:snapToGrid w:val="0"/>
                <w:kern w:val="0"/>
                <w:sz w:val="21"/>
                <w:szCs w:val="21"/>
              </w:rPr>
              <w:t>初稿</w:t>
            </w:r>
          </w:p>
        </w:tc>
      </w:tr>
      <w:tr w:rsidR="001B350F" w:rsidRPr="004D4F43" w:rsidTr="001B350F">
        <w:tc>
          <w:tcPr>
            <w:tcW w:w="980" w:type="pct"/>
            <w:tcBorders>
              <w:top w:val="single" w:sz="6" w:space="0" w:color="000000"/>
              <w:bottom w:val="single" w:sz="6" w:space="0" w:color="000000"/>
              <w:right w:val="single" w:sz="6" w:space="0" w:color="000000"/>
            </w:tcBorders>
            <w:shd w:val="clear" w:color="auto" w:fill="auto"/>
          </w:tcPr>
          <w:p w:rsidR="001B350F" w:rsidRPr="00286533" w:rsidRDefault="001B350F" w:rsidP="001B350F">
            <w:pPr>
              <w:pStyle w:val="TableText"/>
              <w:rPr>
                <w:rFonts w:hint="default"/>
              </w:rPr>
            </w:pPr>
            <w:r w:rsidRPr="00286533">
              <w:t>V</w:t>
            </w:r>
            <w:r w:rsidRPr="00286533">
              <w:rPr>
                <w:rFonts w:hint="default"/>
              </w:rPr>
              <w:t>1.1</w:t>
            </w:r>
          </w:p>
        </w:tc>
        <w:tc>
          <w:tcPr>
            <w:tcW w:w="903" w:type="pct"/>
            <w:tcBorders>
              <w:top w:val="single" w:sz="6" w:space="0" w:color="000000"/>
              <w:bottom w:val="single" w:sz="6" w:space="0" w:color="000000"/>
              <w:right w:val="single" w:sz="6" w:space="0" w:color="000000"/>
            </w:tcBorders>
            <w:shd w:val="clear" w:color="auto" w:fill="auto"/>
          </w:tcPr>
          <w:p w:rsidR="001B350F" w:rsidRPr="00286533" w:rsidRDefault="001B350F" w:rsidP="001B350F">
            <w:pPr>
              <w:pStyle w:val="TableText"/>
              <w:rPr>
                <w:rFonts w:hint="default"/>
              </w:rPr>
            </w:pPr>
            <w:r w:rsidRPr="00286533">
              <w:t>2</w:t>
            </w:r>
            <w:r>
              <w:rPr>
                <w:rFonts w:hint="default"/>
              </w:rPr>
              <w:t>019-09-27</w:t>
            </w:r>
          </w:p>
        </w:tc>
        <w:tc>
          <w:tcPr>
            <w:tcW w:w="985" w:type="pct"/>
            <w:tcBorders>
              <w:top w:val="single" w:sz="6" w:space="0" w:color="000000"/>
              <w:bottom w:val="single" w:sz="6" w:space="0" w:color="000000"/>
              <w:right w:val="single" w:sz="6" w:space="0" w:color="000000"/>
            </w:tcBorders>
            <w:shd w:val="clear" w:color="auto" w:fill="auto"/>
          </w:tcPr>
          <w:p w:rsidR="001B350F" w:rsidRDefault="001B350F" w:rsidP="001B350F">
            <w:pPr>
              <w:rPr>
                <w:rFonts w:hint="default"/>
              </w:rPr>
            </w:pPr>
            <w:r w:rsidRPr="0059543D">
              <w:rPr>
                <w:rFonts w:hint="default"/>
              </w:rPr>
              <w:t>Jasson</w:t>
            </w:r>
            <w:r w:rsidRPr="0059543D">
              <w:t>.</w:t>
            </w:r>
            <w:r w:rsidRPr="0059543D">
              <w:rPr>
                <w:rFonts w:hint="default"/>
              </w:rPr>
              <w:t>zhang</w:t>
            </w:r>
          </w:p>
        </w:tc>
        <w:tc>
          <w:tcPr>
            <w:tcW w:w="2132" w:type="pct"/>
            <w:tcBorders>
              <w:top w:val="single" w:sz="6" w:space="0" w:color="000000"/>
              <w:bottom w:val="single" w:sz="6" w:space="0" w:color="000000"/>
            </w:tcBorders>
            <w:shd w:val="clear" w:color="auto" w:fill="auto"/>
            <w:vAlign w:val="center"/>
          </w:tcPr>
          <w:p w:rsidR="001B350F" w:rsidRPr="001B350F" w:rsidRDefault="001B350F" w:rsidP="001B350F">
            <w:pPr>
              <w:pStyle w:val="afffc"/>
              <w:rPr>
                <w:rFonts w:ascii="Arial" w:hAnsi="Arial" w:cs="Arial"/>
                <w:snapToGrid w:val="0"/>
                <w:kern w:val="0"/>
                <w:sz w:val="21"/>
                <w:szCs w:val="21"/>
              </w:rPr>
            </w:pPr>
            <w:r w:rsidRPr="001B350F">
              <w:rPr>
                <w:rFonts w:ascii="Arial" w:hAnsi="Arial" w:cs="Arial"/>
                <w:snapToGrid w:val="0"/>
                <w:kern w:val="0"/>
                <w:sz w:val="21"/>
                <w:szCs w:val="21"/>
              </w:rPr>
              <w:t>R</w:t>
            </w:r>
            <w:r w:rsidRPr="001B350F">
              <w:rPr>
                <w:rFonts w:ascii="Arial" w:hAnsi="Arial" w:cs="Arial" w:hint="eastAsia"/>
                <w:snapToGrid w:val="0"/>
                <w:kern w:val="0"/>
                <w:sz w:val="21"/>
                <w:szCs w:val="21"/>
              </w:rPr>
              <w:t>evie</w:t>
            </w:r>
            <w:r w:rsidRPr="001B350F">
              <w:rPr>
                <w:rFonts w:ascii="Arial" w:hAnsi="Arial" w:cs="Arial"/>
                <w:snapToGrid w:val="0"/>
                <w:kern w:val="0"/>
                <w:sz w:val="21"/>
                <w:szCs w:val="21"/>
              </w:rPr>
              <w:t>w</w:t>
            </w:r>
            <w:r w:rsidRPr="001B350F">
              <w:rPr>
                <w:rFonts w:ascii="Arial" w:hAnsi="Arial" w:cs="Arial" w:hint="eastAsia"/>
                <w:snapToGrid w:val="0"/>
                <w:kern w:val="0"/>
                <w:sz w:val="21"/>
                <w:szCs w:val="21"/>
              </w:rPr>
              <w:t>修改</w:t>
            </w:r>
          </w:p>
        </w:tc>
      </w:tr>
      <w:tr w:rsidR="005F04AF" w:rsidRPr="004D4F43" w:rsidTr="001B350F">
        <w:tc>
          <w:tcPr>
            <w:tcW w:w="980" w:type="pct"/>
            <w:tcBorders>
              <w:top w:val="single" w:sz="6" w:space="0" w:color="000000"/>
              <w:bottom w:val="single" w:sz="6" w:space="0" w:color="000000"/>
              <w:right w:val="single" w:sz="6" w:space="0" w:color="000000"/>
            </w:tcBorders>
            <w:shd w:val="clear" w:color="auto" w:fill="auto"/>
          </w:tcPr>
          <w:p w:rsidR="005F04AF" w:rsidRPr="00286533" w:rsidRDefault="00A200F6" w:rsidP="00A200F6">
            <w:pPr>
              <w:pStyle w:val="TableText"/>
              <w:rPr>
                <w:rFonts w:hint="default"/>
              </w:rPr>
            </w:pPr>
            <w:r>
              <w:t>V</w:t>
            </w:r>
            <w:r w:rsidR="005F04AF" w:rsidRPr="00286533">
              <w:t>2</w:t>
            </w:r>
            <w:r>
              <w:t>.</w:t>
            </w:r>
            <w:r>
              <w:rPr>
                <w:rFonts w:hint="default"/>
              </w:rPr>
              <w:t>0</w:t>
            </w:r>
          </w:p>
        </w:tc>
        <w:tc>
          <w:tcPr>
            <w:tcW w:w="903" w:type="pct"/>
            <w:tcBorders>
              <w:top w:val="single" w:sz="6" w:space="0" w:color="000000"/>
              <w:bottom w:val="single" w:sz="6" w:space="0" w:color="000000"/>
              <w:right w:val="single" w:sz="6" w:space="0" w:color="000000"/>
            </w:tcBorders>
            <w:shd w:val="clear" w:color="auto" w:fill="auto"/>
          </w:tcPr>
          <w:p w:rsidR="005F04AF" w:rsidRPr="00286533" w:rsidRDefault="001B350F" w:rsidP="0014606B">
            <w:pPr>
              <w:pStyle w:val="TableText"/>
              <w:rPr>
                <w:rFonts w:hint="default"/>
              </w:rPr>
            </w:pPr>
            <w:r>
              <w:t>2</w:t>
            </w:r>
            <w:r w:rsidR="00A200F6">
              <w:t>020-0</w:t>
            </w:r>
            <w:r w:rsidR="00704F82">
              <w:rPr>
                <w:rFonts w:hint="default"/>
              </w:rPr>
              <w:t>8</w:t>
            </w:r>
            <w:r w:rsidR="00A200F6">
              <w:t>-</w:t>
            </w:r>
            <w:r w:rsidR="00A200F6">
              <w:rPr>
                <w:rFonts w:hint="default"/>
              </w:rPr>
              <w:t>27</w:t>
            </w:r>
          </w:p>
        </w:tc>
        <w:tc>
          <w:tcPr>
            <w:tcW w:w="985" w:type="pct"/>
            <w:tcBorders>
              <w:top w:val="single" w:sz="6" w:space="0" w:color="000000"/>
              <w:bottom w:val="single" w:sz="6" w:space="0" w:color="000000"/>
              <w:right w:val="single" w:sz="6" w:space="0" w:color="000000"/>
            </w:tcBorders>
            <w:shd w:val="clear" w:color="auto" w:fill="auto"/>
          </w:tcPr>
          <w:p w:rsidR="005F04AF" w:rsidRDefault="005F04AF" w:rsidP="005F04AF">
            <w:pPr>
              <w:rPr>
                <w:rFonts w:hint="default"/>
              </w:rPr>
            </w:pPr>
            <w:r w:rsidRPr="0059543D">
              <w:rPr>
                <w:rFonts w:hint="default"/>
              </w:rPr>
              <w:t>Jasson</w:t>
            </w:r>
            <w:r w:rsidRPr="0059543D">
              <w:t>.</w:t>
            </w:r>
            <w:r w:rsidRPr="0059543D">
              <w:rPr>
                <w:rFonts w:hint="default"/>
              </w:rPr>
              <w:t>zhang</w:t>
            </w:r>
          </w:p>
        </w:tc>
        <w:tc>
          <w:tcPr>
            <w:tcW w:w="2132" w:type="pct"/>
            <w:tcBorders>
              <w:top w:val="single" w:sz="6" w:space="0" w:color="000000"/>
              <w:bottom w:val="single" w:sz="6" w:space="0" w:color="000000"/>
            </w:tcBorders>
            <w:shd w:val="clear" w:color="auto" w:fill="auto"/>
          </w:tcPr>
          <w:p w:rsidR="005F04AF" w:rsidRPr="00286533" w:rsidRDefault="00A200F6" w:rsidP="00A200F6">
            <w:pPr>
              <w:pStyle w:val="TableText"/>
              <w:rPr>
                <w:rFonts w:hint="default"/>
              </w:rPr>
            </w:pPr>
            <w:r>
              <w:t>针对</w:t>
            </w:r>
            <w:r w:rsidRPr="001B350F">
              <w:t>ASan</w:t>
            </w:r>
            <w:r>
              <w:t>在</w:t>
            </w:r>
            <w:r>
              <w:t>Android</w:t>
            </w:r>
            <w:r>
              <w:rPr>
                <w:rFonts w:hint="default"/>
              </w:rPr>
              <w:t>R</w:t>
            </w:r>
            <w:r>
              <w:rPr>
                <w:rFonts w:hint="default"/>
              </w:rPr>
              <w:t>上</w:t>
            </w:r>
            <w:r>
              <w:t>使用修订</w:t>
            </w:r>
          </w:p>
        </w:tc>
      </w:tr>
      <w:tr w:rsidR="005F04AF" w:rsidRPr="004D4F43" w:rsidTr="001B350F">
        <w:tc>
          <w:tcPr>
            <w:tcW w:w="980" w:type="pct"/>
            <w:tcBorders>
              <w:top w:val="single" w:sz="6" w:space="0" w:color="000000"/>
              <w:bottom w:val="single" w:sz="6" w:space="0" w:color="000000"/>
              <w:right w:val="single" w:sz="6" w:space="0" w:color="000000"/>
            </w:tcBorders>
            <w:shd w:val="clear" w:color="auto" w:fill="auto"/>
          </w:tcPr>
          <w:p w:rsidR="005F04AF" w:rsidRPr="00286533" w:rsidRDefault="005F04AF" w:rsidP="005F04AF">
            <w:pPr>
              <w:pStyle w:val="TableText"/>
              <w:rPr>
                <w:rFonts w:hint="default"/>
              </w:rPr>
            </w:pPr>
          </w:p>
        </w:tc>
        <w:tc>
          <w:tcPr>
            <w:tcW w:w="903" w:type="pct"/>
            <w:tcBorders>
              <w:top w:val="single" w:sz="6" w:space="0" w:color="000000"/>
              <w:bottom w:val="single" w:sz="6" w:space="0" w:color="000000"/>
              <w:right w:val="single" w:sz="6" w:space="0" w:color="000000"/>
            </w:tcBorders>
            <w:shd w:val="clear" w:color="auto" w:fill="auto"/>
          </w:tcPr>
          <w:p w:rsidR="005F04AF" w:rsidRPr="00286533" w:rsidRDefault="005F04AF" w:rsidP="005F04AF">
            <w:pPr>
              <w:pStyle w:val="TableText"/>
              <w:rPr>
                <w:rFonts w:hint="default"/>
              </w:rPr>
            </w:pPr>
          </w:p>
        </w:tc>
        <w:tc>
          <w:tcPr>
            <w:tcW w:w="985" w:type="pct"/>
            <w:tcBorders>
              <w:top w:val="single" w:sz="6" w:space="0" w:color="000000"/>
              <w:bottom w:val="single" w:sz="6" w:space="0" w:color="000000"/>
              <w:right w:val="single" w:sz="6" w:space="0" w:color="000000"/>
            </w:tcBorders>
            <w:shd w:val="clear" w:color="auto" w:fill="auto"/>
          </w:tcPr>
          <w:p w:rsidR="005F04AF" w:rsidRDefault="005F04AF" w:rsidP="005F04AF">
            <w:pPr>
              <w:rPr>
                <w:rFonts w:hint="default"/>
              </w:rPr>
            </w:pPr>
          </w:p>
        </w:tc>
        <w:tc>
          <w:tcPr>
            <w:tcW w:w="2132" w:type="pct"/>
            <w:tcBorders>
              <w:top w:val="single" w:sz="6" w:space="0" w:color="000000"/>
              <w:bottom w:val="single" w:sz="6" w:space="0" w:color="000000"/>
            </w:tcBorders>
            <w:shd w:val="clear" w:color="auto" w:fill="auto"/>
          </w:tcPr>
          <w:p w:rsidR="005F04AF" w:rsidRPr="00286533" w:rsidRDefault="005F04AF" w:rsidP="0022424B">
            <w:pPr>
              <w:pStyle w:val="ItemListinTable"/>
              <w:numPr>
                <w:ilvl w:val="0"/>
                <w:numId w:val="0"/>
              </w:numPr>
              <w:ind w:left="284" w:hanging="284"/>
              <w:rPr>
                <w:rFonts w:hint="default"/>
              </w:rPr>
            </w:pPr>
          </w:p>
        </w:tc>
      </w:tr>
    </w:tbl>
    <w:p w:rsidR="00A317C5" w:rsidRPr="004D4F43" w:rsidRDefault="00A317C5">
      <w:pPr>
        <w:rPr>
          <w:rFonts w:hint="default"/>
        </w:rPr>
      </w:pPr>
    </w:p>
    <w:p w:rsidR="003343A3" w:rsidRDefault="00C871F9" w:rsidP="00C871F9">
      <w:pPr>
        <w:pStyle w:val="Heading2NoNumber"/>
        <w:rPr>
          <w:rFonts w:hint="default"/>
          <w:lang w:eastAsia="zh-CN"/>
        </w:rPr>
      </w:pPr>
      <w:r>
        <w:rPr>
          <w:lang w:eastAsia="zh-CN"/>
        </w:rPr>
        <w:t>关键字</w:t>
      </w:r>
      <w:bookmarkStart w:id="1" w:name="_GoBack"/>
      <w:bookmarkEnd w:id="1"/>
    </w:p>
    <w:p w:rsidR="00286533" w:rsidRPr="00C871F9" w:rsidRDefault="00A317C5" w:rsidP="003343A3">
      <w:pPr>
        <w:rPr>
          <w:rFonts w:hint="default"/>
          <w:color w:val="000000" w:themeColor="text1"/>
        </w:rPr>
      </w:pPr>
      <w:r>
        <w:rPr>
          <w:color w:val="000000" w:themeColor="text1"/>
        </w:rPr>
        <w:t>Asan</w:t>
      </w:r>
      <w:r w:rsidR="00C871F9" w:rsidRPr="00C871F9">
        <w:rPr>
          <w:rFonts w:hint="default"/>
          <w:color w:val="000000" w:themeColor="text1"/>
        </w:rPr>
        <w:t>、</w:t>
      </w:r>
      <w:r>
        <w:rPr>
          <w:color w:val="000000" w:themeColor="text1"/>
        </w:rPr>
        <w:t>AndroidQ</w:t>
      </w:r>
      <w:r w:rsidR="00C871F9" w:rsidRPr="00C871F9">
        <w:rPr>
          <w:rFonts w:hint="default"/>
          <w:color w:val="000000" w:themeColor="text1"/>
        </w:rPr>
        <w:t>、</w:t>
      </w:r>
      <w:r>
        <w:rPr>
          <w:color w:val="000000" w:themeColor="text1"/>
        </w:rPr>
        <w:t>内存</w:t>
      </w:r>
      <w:r w:rsidR="002350EA">
        <w:rPr>
          <w:color w:val="000000" w:themeColor="text1"/>
        </w:rPr>
        <w:t>、</w:t>
      </w:r>
      <w:r w:rsidR="002350EA" w:rsidRPr="001B350F">
        <w:t>AddressSanitizer</w:t>
      </w:r>
      <w:r w:rsidR="003343A3" w:rsidRPr="00C871F9">
        <w:rPr>
          <w:color w:val="000000" w:themeColor="text1"/>
        </w:rPr>
        <w:t>。</w:t>
      </w:r>
    </w:p>
    <w:p w:rsidR="00366A23" w:rsidRDefault="00366A23">
      <w:pPr>
        <w:rPr>
          <w:rFonts w:hint="default"/>
        </w:rPr>
      </w:pPr>
    </w:p>
    <w:p w:rsidR="00A317C5" w:rsidRPr="004D4F43" w:rsidRDefault="00A317C5">
      <w:pPr>
        <w:rPr>
          <w:rFonts w:hint="default"/>
        </w:rPr>
        <w:sectPr w:rsidR="00A317C5" w:rsidRPr="004D4F43">
          <w:headerReference w:type="even" r:id="rId18"/>
          <w:headerReference w:type="default" r:id="rId19"/>
          <w:footerReference w:type="even" r:id="rId20"/>
          <w:pgSz w:w="11907" w:h="16840" w:code="9"/>
          <w:pgMar w:top="1701" w:right="1134" w:bottom="1701" w:left="1134" w:header="567" w:footer="567" w:gutter="0"/>
          <w:pgNumType w:fmt="lowerRoman"/>
          <w:cols w:space="425"/>
          <w:docGrid w:linePitch="312"/>
        </w:sectPr>
      </w:pPr>
    </w:p>
    <w:p w:rsidR="00EA1A9D" w:rsidRDefault="00C566DF" w:rsidP="008B07BE">
      <w:pPr>
        <w:pStyle w:val="Contents"/>
      </w:pPr>
      <w:r w:rsidRPr="004D4F43">
        <w:lastRenderedPageBreak/>
        <w:t>目</w:t>
      </w:r>
      <w:r w:rsidRPr="004D4F43">
        <w:t xml:space="preserve">  </w:t>
      </w:r>
      <w:r w:rsidRPr="004D4F43">
        <w:t>录</w:t>
      </w:r>
    </w:p>
    <w:p w:rsidR="00704F82" w:rsidRDefault="00EA1A9D">
      <w:pPr>
        <w:pStyle w:val="11"/>
        <w:tabs>
          <w:tab w:val="right" w:leader="dot" w:pos="9629"/>
        </w:tabs>
        <w:rPr>
          <w:rFonts w:asciiTheme="minorHAnsi" w:eastAsiaTheme="minorEastAsia" w:hAnsiTheme="minorHAnsi" w:cstheme="minorBidi" w:hint="default"/>
          <w:bCs w:val="0"/>
          <w:noProof/>
          <w:sz w:val="21"/>
          <w:szCs w:val="22"/>
        </w:rPr>
      </w:pPr>
      <w:r>
        <w:rPr>
          <w:rFonts w:ascii="Book Antiqua" w:hAnsi="Book Antiqua" w:hint="default"/>
        </w:rPr>
        <w:fldChar w:fldCharType="begin"/>
      </w:r>
      <w:r>
        <w:rPr>
          <w:rFonts w:hint="default"/>
        </w:rPr>
        <w:instrText xml:space="preserve"> </w:instrText>
      </w:r>
      <w:r>
        <w:instrText>TOC \h \z \u \t "</w:instrText>
      </w:r>
      <w:r>
        <w:instrText>标题</w:instrText>
      </w:r>
      <w:r>
        <w:instrText xml:space="preserve"> 1,1,</w:instrText>
      </w:r>
      <w:r>
        <w:instrText>标题</w:instrText>
      </w:r>
      <w:r>
        <w:instrText xml:space="preserve"> 2,2,</w:instrText>
      </w:r>
      <w:r>
        <w:instrText>标题</w:instrText>
      </w:r>
      <w:r>
        <w:instrText xml:space="preserve"> 3,3"</w:instrText>
      </w:r>
      <w:r>
        <w:rPr>
          <w:rFonts w:hint="default"/>
        </w:rPr>
        <w:instrText xml:space="preserve"> </w:instrText>
      </w:r>
      <w:r>
        <w:rPr>
          <w:rFonts w:ascii="Book Antiqua" w:hAnsi="Book Antiqua" w:hint="default"/>
        </w:rPr>
        <w:fldChar w:fldCharType="separate"/>
      </w:r>
      <w:hyperlink w:anchor="_Toc49427794" w:history="1">
        <w:r w:rsidR="00704F82" w:rsidRPr="007356EC">
          <w:rPr>
            <w:rStyle w:val="ae"/>
            <w:rFonts w:ascii="Book Antiqua" w:hAnsi="Book Antiqua"/>
            <w:noProof/>
          </w:rPr>
          <w:t>1</w:t>
        </w:r>
        <w:r w:rsidR="00704F82" w:rsidRPr="007356EC">
          <w:rPr>
            <w:rStyle w:val="ae"/>
            <w:noProof/>
          </w:rPr>
          <w:t xml:space="preserve"> AddressSanitizer</w:t>
        </w:r>
        <w:r w:rsidR="00704F82" w:rsidRPr="007356EC">
          <w:rPr>
            <w:rStyle w:val="ae"/>
            <w:noProof/>
          </w:rPr>
          <w:t>简介</w:t>
        </w:r>
        <w:r w:rsidR="00704F82">
          <w:rPr>
            <w:noProof/>
            <w:webHidden/>
          </w:rPr>
          <w:tab/>
        </w:r>
        <w:r w:rsidR="00704F82">
          <w:rPr>
            <w:noProof/>
            <w:webHidden/>
          </w:rPr>
          <w:fldChar w:fldCharType="begin"/>
        </w:r>
        <w:r w:rsidR="00704F82">
          <w:rPr>
            <w:noProof/>
            <w:webHidden/>
          </w:rPr>
          <w:instrText xml:space="preserve"> PAGEREF _Toc49427794 \h </w:instrText>
        </w:r>
        <w:r w:rsidR="00704F82">
          <w:rPr>
            <w:noProof/>
            <w:webHidden/>
          </w:rPr>
        </w:r>
        <w:r w:rsidR="00704F82">
          <w:rPr>
            <w:rFonts w:hint="default"/>
            <w:noProof/>
            <w:webHidden/>
          </w:rPr>
          <w:fldChar w:fldCharType="separate"/>
        </w:r>
        <w:r w:rsidR="00704F82">
          <w:rPr>
            <w:rFonts w:hint="default"/>
            <w:noProof/>
            <w:webHidden/>
          </w:rPr>
          <w:t>6</w:t>
        </w:r>
        <w:r w:rsidR="00704F82">
          <w:rPr>
            <w:noProof/>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795" w:history="1">
        <w:r w:rsidRPr="007356EC">
          <w:rPr>
            <w:rStyle w:val="ae"/>
            <w:rFonts w:ascii="Book Antiqua" w:hAnsi="Book Antiqua"/>
            <w:snapToGrid w:val="0"/>
          </w:rPr>
          <w:t>1.1</w:t>
        </w:r>
        <w:r w:rsidRPr="007356EC">
          <w:rPr>
            <w:rStyle w:val="ae"/>
          </w:rPr>
          <w:t xml:space="preserve"> </w:t>
        </w:r>
        <w:r w:rsidRPr="007356EC">
          <w:rPr>
            <w:rStyle w:val="ae"/>
          </w:rPr>
          <w:t>简介</w:t>
        </w:r>
        <w:r>
          <w:rPr>
            <w:webHidden/>
          </w:rPr>
          <w:tab/>
        </w:r>
        <w:r>
          <w:rPr>
            <w:webHidden/>
          </w:rPr>
          <w:fldChar w:fldCharType="begin"/>
        </w:r>
        <w:r>
          <w:rPr>
            <w:webHidden/>
          </w:rPr>
          <w:instrText xml:space="preserve"> PAGEREF _Toc49427795 \h </w:instrText>
        </w:r>
        <w:r>
          <w:rPr>
            <w:webHidden/>
          </w:rPr>
        </w:r>
        <w:r>
          <w:rPr>
            <w:rFonts w:hint="default"/>
            <w:webHidden/>
          </w:rPr>
          <w:fldChar w:fldCharType="separate"/>
        </w:r>
        <w:r>
          <w:rPr>
            <w:rFonts w:hint="default"/>
            <w:webHidden/>
          </w:rPr>
          <w:t>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796" w:history="1">
        <w:r w:rsidRPr="007356EC">
          <w:rPr>
            <w:rStyle w:val="ae"/>
            <w:rFonts w:ascii="Book Antiqua" w:hAnsi="Book Antiqua" w:cs="Book Antiqua"/>
            <w:bCs/>
            <w:snapToGrid w:val="0"/>
          </w:rPr>
          <w:t>1.1.1</w:t>
        </w:r>
        <w:r w:rsidRPr="007356EC">
          <w:rPr>
            <w:rStyle w:val="ae"/>
          </w:rPr>
          <w:t xml:space="preserve"> AddressSanitizer</w:t>
        </w:r>
        <w:r>
          <w:rPr>
            <w:webHidden/>
          </w:rPr>
          <w:tab/>
        </w:r>
        <w:r>
          <w:rPr>
            <w:webHidden/>
          </w:rPr>
          <w:fldChar w:fldCharType="begin"/>
        </w:r>
        <w:r>
          <w:rPr>
            <w:webHidden/>
          </w:rPr>
          <w:instrText xml:space="preserve"> PAGEREF _Toc49427796 \h </w:instrText>
        </w:r>
        <w:r>
          <w:rPr>
            <w:webHidden/>
          </w:rPr>
        </w:r>
        <w:r>
          <w:rPr>
            <w:rFonts w:hint="default"/>
            <w:webHidden/>
          </w:rPr>
          <w:fldChar w:fldCharType="separate"/>
        </w:r>
        <w:r>
          <w:rPr>
            <w:rFonts w:hint="default"/>
            <w:webHidden/>
          </w:rPr>
          <w:t>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797" w:history="1">
        <w:r w:rsidRPr="007356EC">
          <w:rPr>
            <w:rStyle w:val="ae"/>
            <w:rFonts w:ascii="Book Antiqua" w:hAnsi="Book Antiqua" w:cs="Book Antiqua"/>
            <w:bCs/>
            <w:snapToGrid w:val="0"/>
          </w:rPr>
          <w:t>1.1.2</w:t>
        </w:r>
        <w:r w:rsidRPr="007356EC">
          <w:rPr>
            <w:rStyle w:val="ae"/>
          </w:rPr>
          <w:t xml:space="preserve"> </w:t>
        </w:r>
        <w:r w:rsidRPr="007356EC">
          <w:rPr>
            <w:rStyle w:val="ae"/>
          </w:rPr>
          <w:t>实际功能验证</w:t>
        </w:r>
        <w:r>
          <w:rPr>
            <w:webHidden/>
          </w:rPr>
          <w:tab/>
        </w:r>
        <w:r>
          <w:rPr>
            <w:webHidden/>
          </w:rPr>
          <w:fldChar w:fldCharType="begin"/>
        </w:r>
        <w:r>
          <w:rPr>
            <w:webHidden/>
          </w:rPr>
          <w:instrText xml:space="preserve"> PAGEREF _Toc49427797 \h </w:instrText>
        </w:r>
        <w:r>
          <w:rPr>
            <w:webHidden/>
          </w:rPr>
        </w:r>
        <w:r>
          <w:rPr>
            <w:rFonts w:hint="default"/>
            <w:webHidden/>
          </w:rPr>
          <w:fldChar w:fldCharType="separate"/>
        </w:r>
        <w:r>
          <w:rPr>
            <w:rFonts w:hint="default"/>
            <w:webHidden/>
          </w:rPr>
          <w:t>7</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798" w:history="1">
        <w:r w:rsidRPr="007356EC">
          <w:rPr>
            <w:rStyle w:val="ae"/>
            <w:rFonts w:ascii="Book Antiqua" w:hAnsi="Book Antiqua"/>
            <w:snapToGrid w:val="0"/>
          </w:rPr>
          <w:t>1.2</w:t>
        </w:r>
        <w:r w:rsidRPr="007356EC">
          <w:rPr>
            <w:rStyle w:val="ae"/>
          </w:rPr>
          <w:t xml:space="preserve"> </w:t>
        </w:r>
        <w:r w:rsidRPr="007356EC">
          <w:rPr>
            <w:rStyle w:val="ae"/>
          </w:rPr>
          <w:t>编译</w:t>
        </w:r>
        <w:r>
          <w:rPr>
            <w:webHidden/>
          </w:rPr>
          <w:tab/>
        </w:r>
        <w:r>
          <w:rPr>
            <w:webHidden/>
          </w:rPr>
          <w:fldChar w:fldCharType="begin"/>
        </w:r>
        <w:r>
          <w:rPr>
            <w:webHidden/>
          </w:rPr>
          <w:instrText xml:space="preserve"> PAGEREF _Toc49427798 \h </w:instrText>
        </w:r>
        <w:r>
          <w:rPr>
            <w:webHidden/>
          </w:rPr>
        </w:r>
        <w:r>
          <w:rPr>
            <w:rFonts w:hint="default"/>
            <w:webHidden/>
          </w:rPr>
          <w:fldChar w:fldCharType="separate"/>
        </w:r>
        <w:r>
          <w:rPr>
            <w:rFonts w:hint="default"/>
            <w:webHidden/>
          </w:rPr>
          <w:t>7</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799" w:history="1">
        <w:r w:rsidRPr="007356EC">
          <w:rPr>
            <w:rStyle w:val="ae"/>
            <w:rFonts w:ascii="Book Antiqua" w:hAnsi="Book Antiqua" w:cs="Book Antiqua"/>
            <w:bCs/>
            <w:snapToGrid w:val="0"/>
          </w:rPr>
          <w:t>1.2.1</w:t>
        </w:r>
        <w:r w:rsidRPr="007356EC">
          <w:rPr>
            <w:rStyle w:val="ae"/>
          </w:rPr>
          <w:t xml:space="preserve"> </w:t>
        </w:r>
        <w:r w:rsidRPr="007356EC">
          <w:rPr>
            <w:rStyle w:val="ae"/>
          </w:rPr>
          <w:t>使用</w:t>
        </w:r>
        <w:r w:rsidRPr="007356EC">
          <w:rPr>
            <w:rStyle w:val="ae"/>
          </w:rPr>
          <w:t xml:space="preserve"> Clang </w:t>
        </w:r>
        <w:r w:rsidRPr="007356EC">
          <w:rPr>
            <w:rStyle w:val="ae"/>
          </w:rPr>
          <w:t>编译</w:t>
        </w:r>
        <w:r>
          <w:rPr>
            <w:webHidden/>
          </w:rPr>
          <w:tab/>
        </w:r>
        <w:r>
          <w:rPr>
            <w:webHidden/>
          </w:rPr>
          <w:fldChar w:fldCharType="begin"/>
        </w:r>
        <w:r>
          <w:rPr>
            <w:webHidden/>
          </w:rPr>
          <w:instrText xml:space="preserve"> PAGEREF _Toc49427799 \h </w:instrText>
        </w:r>
        <w:r>
          <w:rPr>
            <w:webHidden/>
          </w:rPr>
        </w:r>
        <w:r>
          <w:rPr>
            <w:rFonts w:hint="default"/>
            <w:webHidden/>
          </w:rPr>
          <w:fldChar w:fldCharType="separate"/>
        </w:r>
        <w:r>
          <w:rPr>
            <w:rFonts w:hint="default"/>
            <w:webHidden/>
          </w:rPr>
          <w:t>7</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00" w:history="1">
        <w:r w:rsidRPr="007356EC">
          <w:rPr>
            <w:rStyle w:val="ae"/>
            <w:rFonts w:ascii="Book Antiqua" w:hAnsi="Book Antiqua" w:cs="Book Antiqua"/>
            <w:bCs/>
            <w:snapToGrid w:val="0"/>
          </w:rPr>
          <w:t>1.2.2</w:t>
        </w:r>
        <w:r w:rsidRPr="007356EC">
          <w:rPr>
            <w:rStyle w:val="ae"/>
          </w:rPr>
          <w:t xml:space="preserve"> </w:t>
        </w:r>
        <w:r w:rsidRPr="007356EC">
          <w:rPr>
            <w:rStyle w:val="ae"/>
          </w:rPr>
          <w:t>限制</w:t>
        </w:r>
        <w:r>
          <w:rPr>
            <w:webHidden/>
          </w:rPr>
          <w:tab/>
        </w:r>
        <w:r>
          <w:rPr>
            <w:webHidden/>
          </w:rPr>
          <w:fldChar w:fldCharType="begin"/>
        </w:r>
        <w:r>
          <w:rPr>
            <w:webHidden/>
          </w:rPr>
          <w:instrText xml:space="preserve"> PAGEREF _Toc49427800 \h </w:instrText>
        </w:r>
        <w:r>
          <w:rPr>
            <w:webHidden/>
          </w:rPr>
        </w:r>
        <w:r>
          <w:rPr>
            <w:rFonts w:hint="default"/>
            <w:webHidden/>
          </w:rPr>
          <w:fldChar w:fldCharType="separate"/>
        </w:r>
        <w:r>
          <w:rPr>
            <w:rFonts w:hint="default"/>
            <w:webHidden/>
          </w:rPr>
          <w:t>8</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01" w:history="1">
        <w:r w:rsidRPr="007356EC">
          <w:rPr>
            <w:rStyle w:val="ae"/>
            <w:rFonts w:ascii="Book Antiqua" w:hAnsi="Book Antiqua"/>
            <w:snapToGrid w:val="0"/>
          </w:rPr>
          <w:t>1.3</w:t>
        </w:r>
        <w:r w:rsidRPr="007356EC">
          <w:rPr>
            <w:rStyle w:val="ae"/>
          </w:rPr>
          <w:t xml:space="preserve"> </w:t>
        </w:r>
        <w:r w:rsidRPr="007356EC">
          <w:rPr>
            <w:rStyle w:val="ae"/>
          </w:rPr>
          <w:t>其他</w:t>
        </w:r>
        <w:r>
          <w:rPr>
            <w:webHidden/>
          </w:rPr>
          <w:tab/>
        </w:r>
        <w:r>
          <w:rPr>
            <w:webHidden/>
          </w:rPr>
          <w:fldChar w:fldCharType="begin"/>
        </w:r>
        <w:r>
          <w:rPr>
            <w:webHidden/>
          </w:rPr>
          <w:instrText xml:space="preserve"> PAGEREF _Toc49427801 \h </w:instrText>
        </w:r>
        <w:r>
          <w:rPr>
            <w:webHidden/>
          </w:rPr>
        </w:r>
        <w:r>
          <w:rPr>
            <w:rFonts w:hint="default"/>
            <w:webHidden/>
          </w:rPr>
          <w:fldChar w:fldCharType="separate"/>
        </w:r>
        <w:r>
          <w:rPr>
            <w:rFonts w:hint="default"/>
            <w:webHidden/>
          </w:rPr>
          <w:t>8</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02" w:history="1">
        <w:r w:rsidRPr="007356EC">
          <w:rPr>
            <w:rStyle w:val="ae"/>
            <w:rFonts w:ascii="Book Antiqua" w:hAnsi="Book Antiqua" w:cs="Book Antiqua"/>
            <w:bCs/>
            <w:snapToGrid w:val="0"/>
          </w:rPr>
          <w:t>1.3.1</w:t>
        </w:r>
        <w:r w:rsidRPr="007356EC">
          <w:rPr>
            <w:rStyle w:val="ae"/>
          </w:rPr>
          <w:t xml:space="preserve"> </w:t>
        </w:r>
        <w:r w:rsidRPr="007356EC">
          <w:rPr>
            <w:rStyle w:val="ae"/>
          </w:rPr>
          <w:t>使用分支</w:t>
        </w:r>
        <w:r>
          <w:rPr>
            <w:webHidden/>
          </w:rPr>
          <w:tab/>
        </w:r>
        <w:r>
          <w:rPr>
            <w:webHidden/>
          </w:rPr>
          <w:fldChar w:fldCharType="begin"/>
        </w:r>
        <w:r>
          <w:rPr>
            <w:webHidden/>
          </w:rPr>
          <w:instrText xml:space="preserve"> PAGEREF _Toc49427802 \h </w:instrText>
        </w:r>
        <w:r>
          <w:rPr>
            <w:webHidden/>
          </w:rPr>
        </w:r>
        <w:r>
          <w:rPr>
            <w:rFonts w:hint="default"/>
            <w:webHidden/>
          </w:rPr>
          <w:fldChar w:fldCharType="separate"/>
        </w:r>
        <w:r>
          <w:rPr>
            <w:rFonts w:hint="default"/>
            <w:webHidden/>
          </w:rPr>
          <w:t>8</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03" w:history="1">
        <w:r w:rsidRPr="007356EC">
          <w:rPr>
            <w:rStyle w:val="ae"/>
            <w:rFonts w:ascii="Book Antiqua" w:hAnsi="Book Antiqua" w:cs="Book Antiqua"/>
            <w:bCs/>
            <w:snapToGrid w:val="0"/>
          </w:rPr>
          <w:t>1.3.2</w:t>
        </w:r>
        <w:r w:rsidRPr="007356EC">
          <w:rPr>
            <w:rStyle w:val="ae"/>
          </w:rPr>
          <w:t xml:space="preserve"> </w:t>
        </w:r>
        <w:r w:rsidRPr="007356EC">
          <w:rPr>
            <w:rStyle w:val="ae"/>
          </w:rPr>
          <w:t>更多信息</w:t>
        </w:r>
        <w:r>
          <w:rPr>
            <w:webHidden/>
          </w:rPr>
          <w:tab/>
        </w:r>
        <w:r>
          <w:rPr>
            <w:webHidden/>
          </w:rPr>
          <w:fldChar w:fldCharType="begin"/>
        </w:r>
        <w:r>
          <w:rPr>
            <w:webHidden/>
          </w:rPr>
          <w:instrText xml:space="preserve"> PAGEREF _Toc49427803 \h </w:instrText>
        </w:r>
        <w:r>
          <w:rPr>
            <w:webHidden/>
          </w:rPr>
        </w:r>
        <w:r>
          <w:rPr>
            <w:rFonts w:hint="default"/>
            <w:webHidden/>
          </w:rPr>
          <w:fldChar w:fldCharType="separate"/>
        </w:r>
        <w:r>
          <w:rPr>
            <w:rFonts w:hint="default"/>
            <w:webHidden/>
          </w:rPr>
          <w:t>8</w:t>
        </w:r>
        <w:r>
          <w:rPr>
            <w:webHidden/>
          </w:rPr>
          <w:fldChar w:fldCharType="end"/>
        </w:r>
      </w:hyperlink>
    </w:p>
    <w:p w:rsidR="00704F82" w:rsidRDefault="00704F82">
      <w:pPr>
        <w:pStyle w:val="11"/>
        <w:tabs>
          <w:tab w:val="right" w:leader="dot" w:pos="9629"/>
        </w:tabs>
        <w:rPr>
          <w:rFonts w:asciiTheme="minorHAnsi" w:eastAsiaTheme="minorEastAsia" w:hAnsiTheme="minorHAnsi" w:cstheme="minorBidi" w:hint="default"/>
          <w:bCs w:val="0"/>
          <w:noProof/>
          <w:sz w:val="21"/>
          <w:szCs w:val="22"/>
        </w:rPr>
      </w:pPr>
      <w:hyperlink w:anchor="_Toc49427804" w:history="1">
        <w:r w:rsidRPr="007356EC">
          <w:rPr>
            <w:rStyle w:val="ae"/>
            <w:rFonts w:ascii="Book Antiqua" w:hAnsi="Book Antiqua"/>
            <w:noProof/>
          </w:rPr>
          <w:t>2</w:t>
        </w:r>
        <w:r w:rsidRPr="007356EC">
          <w:rPr>
            <w:rStyle w:val="ae"/>
            <w:noProof/>
          </w:rPr>
          <w:t xml:space="preserve"> </w:t>
        </w:r>
        <w:r w:rsidRPr="007356EC">
          <w:rPr>
            <w:rStyle w:val="ae"/>
            <w:noProof/>
          </w:rPr>
          <w:t>在可执行文件中使用</w:t>
        </w:r>
        <w:r w:rsidRPr="007356EC">
          <w:rPr>
            <w:rStyle w:val="ae"/>
            <w:noProof/>
          </w:rPr>
          <w:t>AddressSanitizer</w:t>
        </w:r>
        <w:r>
          <w:rPr>
            <w:noProof/>
            <w:webHidden/>
          </w:rPr>
          <w:tab/>
        </w:r>
        <w:r>
          <w:rPr>
            <w:noProof/>
            <w:webHidden/>
          </w:rPr>
          <w:fldChar w:fldCharType="begin"/>
        </w:r>
        <w:r>
          <w:rPr>
            <w:noProof/>
            <w:webHidden/>
          </w:rPr>
          <w:instrText xml:space="preserve"> PAGEREF _Toc49427804 \h </w:instrText>
        </w:r>
        <w:r>
          <w:rPr>
            <w:noProof/>
            <w:webHidden/>
          </w:rPr>
        </w:r>
        <w:r>
          <w:rPr>
            <w:rFonts w:hint="default"/>
            <w:noProof/>
            <w:webHidden/>
          </w:rPr>
          <w:fldChar w:fldCharType="separate"/>
        </w:r>
        <w:r>
          <w:rPr>
            <w:rFonts w:hint="default"/>
            <w:noProof/>
            <w:webHidden/>
          </w:rPr>
          <w:t>9</w:t>
        </w:r>
        <w:r>
          <w:rPr>
            <w:noProof/>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05" w:history="1">
        <w:r w:rsidRPr="007356EC">
          <w:rPr>
            <w:rStyle w:val="ae"/>
            <w:rFonts w:ascii="Book Antiqua" w:hAnsi="Book Antiqua"/>
            <w:snapToGrid w:val="0"/>
          </w:rPr>
          <w:t>2.1</w:t>
        </w:r>
        <w:r w:rsidRPr="007356EC">
          <w:rPr>
            <w:rStyle w:val="ae"/>
          </w:rPr>
          <w:t xml:space="preserve"> </w:t>
        </w:r>
        <w:r w:rsidRPr="007356EC">
          <w:rPr>
            <w:rStyle w:val="ae"/>
          </w:rPr>
          <w:t>使用方法</w:t>
        </w:r>
        <w:r>
          <w:rPr>
            <w:webHidden/>
          </w:rPr>
          <w:tab/>
        </w:r>
        <w:r>
          <w:rPr>
            <w:webHidden/>
          </w:rPr>
          <w:fldChar w:fldCharType="begin"/>
        </w:r>
        <w:r>
          <w:rPr>
            <w:webHidden/>
          </w:rPr>
          <w:instrText xml:space="preserve"> PAGEREF _Toc49427805 \h </w:instrText>
        </w:r>
        <w:r>
          <w:rPr>
            <w:webHidden/>
          </w:rPr>
        </w:r>
        <w:r>
          <w:rPr>
            <w:rFonts w:hint="default"/>
            <w:webHidden/>
          </w:rPr>
          <w:fldChar w:fldCharType="separate"/>
        </w:r>
        <w:r>
          <w:rPr>
            <w:rFonts w:hint="default"/>
            <w:webHidden/>
          </w:rPr>
          <w:t>9</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06" w:history="1">
        <w:r w:rsidRPr="007356EC">
          <w:rPr>
            <w:rStyle w:val="ae"/>
            <w:rFonts w:ascii="Book Antiqua" w:hAnsi="Book Antiqua"/>
            <w:snapToGrid w:val="0"/>
          </w:rPr>
          <w:t>2.2</w:t>
        </w:r>
        <w:r w:rsidRPr="007356EC">
          <w:rPr>
            <w:rStyle w:val="ae"/>
          </w:rPr>
          <w:t xml:space="preserve"> </w:t>
        </w:r>
        <w:r w:rsidRPr="007356EC">
          <w:rPr>
            <w:rStyle w:val="ae"/>
          </w:rPr>
          <w:t>以</w:t>
        </w:r>
        <w:r w:rsidRPr="007356EC">
          <w:rPr>
            <w:rStyle w:val="ae"/>
          </w:rPr>
          <w:t>surfaceflinger</w:t>
        </w:r>
        <w:r w:rsidRPr="007356EC">
          <w:rPr>
            <w:rStyle w:val="ae"/>
          </w:rPr>
          <w:t>为例</w:t>
        </w:r>
        <w:r>
          <w:rPr>
            <w:webHidden/>
          </w:rPr>
          <w:tab/>
        </w:r>
        <w:r>
          <w:rPr>
            <w:webHidden/>
          </w:rPr>
          <w:fldChar w:fldCharType="begin"/>
        </w:r>
        <w:r>
          <w:rPr>
            <w:webHidden/>
          </w:rPr>
          <w:instrText xml:space="preserve"> PAGEREF _Toc49427806 \h </w:instrText>
        </w:r>
        <w:r>
          <w:rPr>
            <w:webHidden/>
          </w:rPr>
        </w:r>
        <w:r>
          <w:rPr>
            <w:rFonts w:hint="default"/>
            <w:webHidden/>
          </w:rPr>
          <w:fldChar w:fldCharType="separate"/>
        </w:r>
        <w:r>
          <w:rPr>
            <w:rFonts w:hint="default"/>
            <w:webHidden/>
          </w:rPr>
          <w:t>9</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07" w:history="1">
        <w:r w:rsidRPr="007356EC">
          <w:rPr>
            <w:rStyle w:val="ae"/>
            <w:rFonts w:ascii="Book Antiqua" w:hAnsi="Book Antiqua" w:cs="Book Antiqua"/>
            <w:bCs/>
            <w:snapToGrid w:val="0"/>
          </w:rPr>
          <w:t>2.2.1</w:t>
        </w:r>
        <w:r w:rsidRPr="007356EC">
          <w:rPr>
            <w:rStyle w:val="ae"/>
          </w:rPr>
          <w:t xml:space="preserve"> </w:t>
        </w:r>
        <w:r w:rsidRPr="007356EC">
          <w:rPr>
            <w:rStyle w:val="ae"/>
          </w:rPr>
          <w:t>打开开关</w:t>
        </w:r>
        <w:r>
          <w:rPr>
            <w:webHidden/>
          </w:rPr>
          <w:tab/>
        </w:r>
        <w:r>
          <w:rPr>
            <w:webHidden/>
          </w:rPr>
          <w:fldChar w:fldCharType="begin"/>
        </w:r>
        <w:r>
          <w:rPr>
            <w:webHidden/>
          </w:rPr>
          <w:instrText xml:space="preserve"> PAGEREF _Toc49427807 \h </w:instrText>
        </w:r>
        <w:r>
          <w:rPr>
            <w:webHidden/>
          </w:rPr>
        </w:r>
        <w:r>
          <w:rPr>
            <w:rFonts w:hint="default"/>
            <w:webHidden/>
          </w:rPr>
          <w:fldChar w:fldCharType="separate"/>
        </w:r>
        <w:r>
          <w:rPr>
            <w:rFonts w:hint="default"/>
            <w:webHidden/>
          </w:rPr>
          <w:t>9</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08" w:history="1">
        <w:r w:rsidRPr="007356EC">
          <w:rPr>
            <w:rStyle w:val="ae"/>
            <w:rFonts w:ascii="Book Antiqua" w:hAnsi="Book Antiqua" w:cs="Book Antiqua"/>
            <w:bCs/>
            <w:snapToGrid w:val="0"/>
          </w:rPr>
          <w:t>2.2.2</w:t>
        </w:r>
        <w:r w:rsidRPr="007356EC">
          <w:rPr>
            <w:rStyle w:val="ae"/>
          </w:rPr>
          <w:t xml:space="preserve"> </w:t>
        </w:r>
        <w:r w:rsidRPr="007356EC">
          <w:rPr>
            <w:rStyle w:val="ae"/>
          </w:rPr>
          <w:t>模拟一个问题</w:t>
        </w:r>
        <w:r>
          <w:rPr>
            <w:webHidden/>
          </w:rPr>
          <w:tab/>
        </w:r>
        <w:r>
          <w:rPr>
            <w:webHidden/>
          </w:rPr>
          <w:fldChar w:fldCharType="begin"/>
        </w:r>
        <w:r>
          <w:rPr>
            <w:webHidden/>
          </w:rPr>
          <w:instrText xml:space="preserve"> PAGEREF _Toc49427808 \h </w:instrText>
        </w:r>
        <w:r>
          <w:rPr>
            <w:webHidden/>
          </w:rPr>
        </w:r>
        <w:r>
          <w:rPr>
            <w:rFonts w:hint="default"/>
            <w:webHidden/>
          </w:rPr>
          <w:fldChar w:fldCharType="separate"/>
        </w:r>
        <w:r>
          <w:rPr>
            <w:rFonts w:hint="default"/>
            <w:webHidden/>
          </w:rPr>
          <w:t>10</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09" w:history="1">
        <w:r w:rsidRPr="007356EC">
          <w:rPr>
            <w:rStyle w:val="ae"/>
            <w:rFonts w:ascii="Book Antiqua" w:hAnsi="Book Antiqua" w:cs="Book Antiqua"/>
            <w:bCs/>
            <w:snapToGrid w:val="0"/>
          </w:rPr>
          <w:t>2.2.3</w:t>
        </w:r>
        <w:r w:rsidRPr="007356EC">
          <w:rPr>
            <w:rStyle w:val="ae"/>
          </w:rPr>
          <w:t xml:space="preserve"> </w:t>
        </w:r>
        <w:r w:rsidRPr="007356EC">
          <w:rPr>
            <w:rStyle w:val="ae"/>
          </w:rPr>
          <w:t>发现问题</w:t>
        </w:r>
        <w:r>
          <w:rPr>
            <w:webHidden/>
          </w:rPr>
          <w:tab/>
        </w:r>
        <w:r>
          <w:rPr>
            <w:webHidden/>
          </w:rPr>
          <w:fldChar w:fldCharType="begin"/>
        </w:r>
        <w:r>
          <w:rPr>
            <w:webHidden/>
          </w:rPr>
          <w:instrText xml:space="preserve"> PAGEREF _Toc49427809 \h </w:instrText>
        </w:r>
        <w:r>
          <w:rPr>
            <w:webHidden/>
          </w:rPr>
        </w:r>
        <w:r>
          <w:rPr>
            <w:rFonts w:hint="default"/>
            <w:webHidden/>
          </w:rPr>
          <w:fldChar w:fldCharType="separate"/>
        </w:r>
        <w:r>
          <w:rPr>
            <w:rFonts w:hint="default"/>
            <w:webHidden/>
          </w:rPr>
          <w:t>11</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10" w:history="1">
        <w:r w:rsidRPr="007356EC">
          <w:rPr>
            <w:rStyle w:val="ae"/>
            <w:rFonts w:ascii="Book Antiqua" w:hAnsi="Book Antiqua" w:cs="Book Antiqua"/>
            <w:bCs/>
            <w:snapToGrid w:val="0"/>
          </w:rPr>
          <w:t>2.2.4</w:t>
        </w:r>
        <w:r w:rsidRPr="007356EC">
          <w:rPr>
            <w:rStyle w:val="ae"/>
          </w:rPr>
          <w:t xml:space="preserve"> </w:t>
        </w:r>
        <w:r w:rsidRPr="007356EC">
          <w:rPr>
            <w:rStyle w:val="ae"/>
          </w:rPr>
          <w:t>解析后的</w:t>
        </w:r>
        <w:r w:rsidRPr="007356EC">
          <w:rPr>
            <w:rStyle w:val="ae"/>
          </w:rPr>
          <w:t>log</w:t>
        </w:r>
        <w:r>
          <w:rPr>
            <w:webHidden/>
          </w:rPr>
          <w:tab/>
        </w:r>
        <w:r>
          <w:rPr>
            <w:webHidden/>
          </w:rPr>
          <w:fldChar w:fldCharType="begin"/>
        </w:r>
        <w:r>
          <w:rPr>
            <w:webHidden/>
          </w:rPr>
          <w:instrText xml:space="preserve"> PAGEREF _Toc49427810 \h </w:instrText>
        </w:r>
        <w:r>
          <w:rPr>
            <w:webHidden/>
          </w:rPr>
        </w:r>
        <w:r>
          <w:rPr>
            <w:rFonts w:hint="default"/>
            <w:webHidden/>
          </w:rPr>
          <w:fldChar w:fldCharType="separate"/>
        </w:r>
        <w:r>
          <w:rPr>
            <w:rFonts w:hint="default"/>
            <w:webHidden/>
          </w:rPr>
          <w:t>13</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11" w:history="1">
        <w:r w:rsidRPr="007356EC">
          <w:rPr>
            <w:rStyle w:val="ae"/>
            <w:rFonts w:ascii="Book Antiqua" w:hAnsi="Book Antiqua" w:cs="Book Antiqua"/>
            <w:bCs/>
            <w:snapToGrid w:val="0"/>
          </w:rPr>
          <w:t>2.2.5</w:t>
        </w:r>
        <w:r w:rsidRPr="007356EC">
          <w:rPr>
            <w:rStyle w:val="ae"/>
          </w:rPr>
          <w:t xml:space="preserve"> </w:t>
        </w:r>
        <w:r w:rsidRPr="007356EC">
          <w:rPr>
            <w:rStyle w:val="ae"/>
          </w:rPr>
          <w:t>对应代码</w:t>
        </w:r>
        <w:r>
          <w:rPr>
            <w:webHidden/>
          </w:rPr>
          <w:tab/>
        </w:r>
        <w:r>
          <w:rPr>
            <w:webHidden/>
          </w:rPr>
          <w:fldChar w:fldCharType="begin"/>
        </w:r>
        <w:r>
          <w:rPr>
            <w:webHidden/>
          </w:rPr>
          <w:instrText xml:space="preserve"> PAGEREF _Toc49427811 \h </w:instrText>
        </w:r>
        <w:r>
          <w:rPr>
            <w:webHidden/>
          </w:rPr>
        </w:r>
        <w:r>
          <w:rPr>
            <w:rFonts w:hint="default"/>
            <w:webHidden/>
          </w:rPr>
          <w:fldChar w:fldCharType="separate"/>
        </w:r>
        <w:r>
          <w:rPr>
            <w:rFonts w:hint="default"/>
            <w:webHidden/>
          </w:rPr>
          <w:t>15</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12" w:history="1">
        <w:r w:rsidRPr="007356EC">
          <w:rPr>
            <w:rStyle w:val="ae"/>
            <w:rFonts w:ascii="Book Antiqua" w:hAnsi="Book Antiqua"/>
            <w:snapToGrid w:val="0"/>
          </w:rPr>
          <w:t>2.3</w:t>
        </w:r>
        <w:r w:rsidRPr="007356EC">
          <w:rPr>
            <w:rStyle w:val="ae"/>
          </w:rPr>
          <w:t xml:space="preserve"> </w:t>
        </w:r>
        <w:r w:rsidRPr="007356EC">
          <w:rPr>
            <w:rStyle w:val="ae"/>
          </w:rPr>
          <w:t>以</w:t>
        </w:r>
        <w:r w:rsidRPr="007356EC">
          <w:rPr>
            <w:rStyle w:val="ae"/>
          </w:rPr>
          <w:t>ylog</w:t>
        </w:r>
        <w:r w:rsidRPr="007356EC">
          <w:rPr>
            <w:rStyle w:val="ae"/>
          </w:rPr>
          <w:t>为例演示</w:t>
        </w:r>
        <w:r>
          <w:rPr>
            <w:webHidden/>
          </w:rPr>
          <w:tab/>
        </w:r>
        <w:r>
          <w:rPr>
            <w:webHidden/>
          </w:rPr>
          <w:fldChar w:fldCharType="begin"/>
        </w:r>
        <w:r>
          <w:rPr>
            <w:webHidden/>
          </w:rPr>
          <w:instrText xml:space="preserve"> PAGEREF _Toc49427812 \h </w:instrText>
        </w:r>
        <w:r>
          <w:rPr>
            <w:webHidden/>
          </w:rPr>
        </w:r>
        <w:r>
          <w:rPr>
            <w:rFonts w:hint="default"/>
            <w:webHidden/>
          </w:rPr>
          <w:fldChar w:fldCharType="separate"/>
        </w:r>
        <w:r>
          <w:rPr>
            <w:rFonts w:hint="default"/>
            <w:webHidden/>
          </w:rPr>
          <w:t>16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13" w:history="1">
        <w:r w:rsidRPr="007356EC">
          <w:rPr>
            <w:rStyle w:val="ae"/>
            <w:rFonts w:ascii="Book Antiqua" w:hAnsi="Book Antiqua" w:cs="Book Antiqua"/>
            <w:bCs/>
            <w:snapToGrid w:val="0"/>
          </w:rPr>
          <w:t>2.3.1</w:t>
        </w:r>
        <w:r w:rsidRPr="007356EC">
          <w:rPr>
            <w:rStyle w:val="ae"/>
          </w:rPr>
          <w:t xml:space="preserve"> </w:t>
        </w:r>
        <w:r w:rsidRPr="007356EC">
          <w:rPr>
            <w:rStyle w:val="ae"/>
          </w:rPr>
          <w:t>打开开关</w:t>
        </w:r>
        <w:r>
          <w:rPr>
            <w:webHidden/>
          </w:rPr>
          <w:tab/>
        </w:r>
        <w:r>
          <w:rPr>
            <w:webHidden/>
          </w:rPr>
          <w:fldChar w:fldCharType="begin"/>
        </w:r>
        <w:r>
          <w:rPr>
            <w:webHidden/>
          </w:rPr>
          <w:instrText xml:space="preserve"> PAGEREF _Toc49427813 \h </w:instrText>
        </w:r>
        <w:r>
          <w:rPr>
            <w:webHidden/>
          </w:rPr>
        </w:r>
        <w:r>
          <w:rPr>
            <w:rFonts w:hint="default"/>
            <w:webHidden/>
          </w:rPr>
          <w:fldChar w:fldCharType="separate"/>
        </w:r>
        <w:r>
          <w:rPr>
            <w:rFonts w:hint="default"/>
            <w:webHidden/>
          </w:rPr>
          <w:t>16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14" w:history="1">
        <w:r w:rsidRPr="007356EC">
          <w:rPr>
            <w:rStyle w:val="ae"/>
            <w:rFonts w:ascii="Book Antiqua" w:hAnsi="Book Antiqua" w:cs="Book Antiqua"/>
            <w:bCs/>
            <w:snapToGrid w:val="0"/>
          </w:rPr>
          <w:t>2.3.2</w:t>
        </w:r>
        <w:r w:rsidRPr="007356EC">
          <w:rPr>
            <w:rStyle w:val="ae"/>
          </w:rPr>
          <w:t xml:space="preserve"> </w:t>
        </w:r>
        <w:r w:rsidRPr="007356EC">
          <w:rPr>
            <w:rStyle w:val="ae"/>
          </w:rPr>
          <w:t>模拟一个问题</w:t>
        </w:r>
        <w:r>
          <w:rPr>
            <w:webHidden/>
          </w:rPr>
          <w:tab/>
        </w:r>
        <w:r>
          <w:rPr>
            <w:webHidden/>
          </w:rPr>
          <w:fldChar w:fldCharType="begin"/>
        </w:r>
        <w:r>
          <w:rPr>
            <w:webHidden/>
          </w:rPr>
          <w:instrText xml:space="preserve"> PAGEREF _Toc49427814 \h </w:instrText>
        </w:r>
        <w:r>
          <w:rPr>
            <w:webHidden/>
          </w:rPr>
        </w:r>
        <w:r>
          <w:rPr>
            <w:rFonts w:hint="default"/>
            <w:webHidden/>
          </w:rPr>
          <w:fldChar w:fldCharType="separate"/>
        </w:r>
        <w:r>
          <w:rPr>
            <w:rFonts w:hint="default"/>
            <w:webHidden/>
          </w:rPr>
          <w:t>17</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15" w:history="1">
        <w:r w:rsidRPr="007356EC">
          <w:rPr>
            <w:rStyle w:val="ae"/>
            <w:rFonts w:ascii="Book Antiqua" w:hAnsi="Book Antiqua" w:cs="Book Antiqua"/>
            <w:bCs/>
            <w:snapToGrid w:val="0"/>
          </w:rPr>
          <w:t>2.3.3</w:t>
        </w:r>
        <w:r w:rsidRPr="007356EC">
          <w:rPr>
            <w:rStyle w:val="ae"/>
          </w:rPr>
          <w:t xml:space="preserve"> </w:t>
        </w:r>
        <w:r w:rsidRPr="007356EC">
          <w:rPr>
            <w:rStyle w:val="ae"/>
          </w:rPr>
          <w:t>发现问题</w:t>
        </w:r>
        <w:r>
          <w:rPr>
            <w:webHidden/>
          </w:rPr>
          <w:tab/>
        </w:r>
        <w:r>
          <w:rPr>
            <w:webHidden/>
          </w:rPr>
          <w:fldChar w:fldCharType="begin"/>
        </w:r>
        <w:r>
          <w:rPr>
            <w:webHidden/>
          </w:rPr>
          <w:instrText xml:space="preserve"> PAGEREF _Toc49427815 \h </w:instrText>
        </w:r>
        <w:r>
          <w:rPr>
            <w:webHidden/>
          </w:rPr>
        </w:r>
        <w:r>
          <w:rPr>
            <w:rFonts w:hint="default"/>
            <w:webHidden/>
          </w:rPr>
          <w:fldChar w:fldCharType="separate"/>
        </w:r>
        <w:r>
          <w:rPr>
            <w:rFonts w:hint="default"/>
            <w:webHidden/>
          </w:rPr>
          <w:t>17</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16" w:history="1">
        <w:r w:rsidRPr="007356EC">
          <w:rPr>
            <w:rStyle w:val="ae"/>
            <w:rFonts w:ascii="Book Antiqua" w:hAnsi="Book Antiqua" w:cs="Book Antiqua"/>
            <w:bCs/>
            <w:snapToGrid w:val="0"/>
          </w:rPr>
          <w:t>2.3.4</w:t>
        </w:r>
        <w:r w:rsidRPr="007356EC">
          <w:rPr>
            <w:rStyle w:val="ae"/>
          </w:rPr>
          <w:t xml:space="preserve"> </w:t>
        </w:r>
        <w:r w:rsidRPr="007356EC">
          <w:rPr>
            <w:rStyle w:val="ae"/>
          </w:rPr>
          <w:t>解析后的</w:t>
        </w:r>
        <w:r w:rsidRPr="007356EC">
          <w:rPr>
            <w:rStyle w:val="ae"/>
          </w:rPr>
          <w:t>log</w:t>
        </w:r>
        <w:r>
          <w:rPr>
            <w:webHidden/>
          </w:rPr>
          <w:tab/>
        </w:r>
        <w:r>
          <w:rPr>
            <w:webHidden/>
          </w:rPr>
          <w:fldChar w:fldCharType="begin"/>
        </w:r>
        <w:r>
          <w:rPr>
            <w:webHidden/>
          </w:rPr>
          <w:instrText xml:space="preserve"> PAGEREF _Toc49427816 \h </w:instrText>
        </w:r>
        <w:r>
          <w:rPr>
            <w:webHidden/>
          </w:rPr>
        </w:r>
        <w:r>
          <w:rPr>
            <w:rFonts w:hint="default"/>
            <w:webHidden/>
          </w:rPr>
          <w:fldChar w:fldCharType="separate"/>
        </w:r>
        <w:r>
          <w:rPr>
            <w:rFonts w:hint="default"/>
            <w:webHidden/>
          </w:rPr>
          <w:t>18</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17" w:history="1">
        <w:r w:rsidRPr="007356EC">
          <w:rPr>
            <w:rStyle w:val="ae"/>
            <w:rFonts w:ascii="Book Antiqua" w:hAnsi="Book Antiqua" w:cs="Book Antiqua"/>
            <w:bCs/>
            <w:snapToGrid w:val="0"/>
          </w:rPr>
          <w:t>2.3.5</w:t>
        </w:r>
        <w:r w:rsidRPr="007356EC">
          <w:rPr>
            <w:rStyle w:val="ae"/>
          </w:rPr>
          <w:t xml:space="preserve"> </w:t>
        </w:r>
        <w:r w:rsidRPr="007356EC">
          <w:rPr>
            <w:rStyle w:val="ae"/>
          </w:rPr>
          <w:t>对应代码</w:t>
        </w:r>
        <w:r>
          <w:rPr>
            <w:webHidden/>
          </w:rPr>
          <w:tab/>
        </w:r>
        <w:r>
          <w:rPr>
            <w:webHidden/>
          </w:rPr>
          <w:fldChar w:fldCharType="begin"/>
        </w:r>
        <w:r>
          <w:rPr>
            <w:webHidden/>
          </w:rPr>
          <w:instrText xml:space="preserve"> PAGEREF _Toc49427817 \h </w:instrText>
        </w:r>
        <w:r>
          <w:rPr>
            <w:webHidden/>
          </w:rPr>
        </w:r>
        <w:r>
          <w:rPr>
            <w:rFonts w:hint="default"/>
            <w:webHidden/>
          </w:rPr>
          <w:fldChar w:fldCharType="separate"/>
        </w:r>
        <w:r>
          <w:rPr>
            <w:rFonts w:hint="default"/>
            <w:webHidden/>
          </w:rPr>
          <w:t>19</w:t>
        </w:r>
        <w:r>
          <w:rPr>
            <w:webHidden/>
          </w:rPr>
          <w:fldChar w:fldCharType="end"/>
        </w:r>
      </w:hyperlink>
    </w:p>
    <w:p w:rsidR="00704F82" w:rsidRDefault="00704F82">
      <w:pPr>
        <w:pStyle w:val="11"/>
        <w:tabs>
          <w:tab w:val="right" w:leader="dot" w:pos="9629"/>
        </w:tabs>
        <w:rPr>
          <w:rFonts w:asciiTheme="minorHAnsi" w:eastAsiaTheme="minorEastAsia" w:hAnsiTheme="minorHAnsi" w:cstheme="minorBidi" w:hint="default"/>
          <w:bCs w:val="0"/>
          <w:noProof/>
          <w:sz w:val="21"/>
          <w:szCs w:val="22"/>
        </w:rPr>
      </w:pPr>
      <w:hyperlink w:anchor="_Toc49427818" w:history="1">
        <w:r w:rsidRPr="007356EC">
          <w:rPr>
            <w:rStyle w:val="ae"/>
            <w:rFonts w:ascii="Book Antiqua" w:hAnsi="Book Antiqua"/>
            <w:noProof/>
          </w:rPr>
          <w:t>3</w:t>
        </w:r>
        <w:r w:rsidRPr="007356EC">
          <w:rPr>
            <w:rStyle w:val="ae"/>
            <w:noProof/>
          </w:rPr>
          <w:t xml:space="preserve"> </w:t>
        </w:r>
        <w:r w:rsidRPr="007356EC">
          <w:rPr>
            <w:rStyle w:val="ae"/>
            <w:noProof/>
          </w:rPr>
          <w:t>在动态库中使用</w:t>
        </w:r>
        <w:r w:rsidRPr="007356EC">
          <w:rPr>
            <w:rStyle w:val="ae"/>
            <w:noProof/>
          </w:rPr>
          <w:t>AddressSanitizer</w:t>
        </w:r>
        <w:r>
          <w:rPr>
            <w:noProof/>
            <w:webHidden/>
          </w:rPr>
          <w:tab/>
        </w:r>
        <w:r>
          <w:rPr>
            <w:noProof/>
            <w:webHidden/>
          </w:rPr>
          <w:fldChar w:fldCharType="begin"/>
        </w:r>
        <w:r>
          <w:rPr>
            <w:noProof/>
            <w:webHidden/>
          </w:rPr>
          <w:instrText xml:space="preserve"> PAGEREF _Toc49427818 \h </w:instrText>
        </w:r>
        <w:r>
          <w:rPr>
            <w:noProof/>
            <w:webHidden/>
          </w:rPr>
        </w:r>
        <w:r>
          <w:rPr>
            <w:rFonts w:hint="default"/>
            <w:noProof/>
            <w:webHidden/>
          </w:rPr>
          <w:fldChar w:fldCharType="separate"/>
        </w:r>
        <w:r>
          <w:rPr>
            <w:rFonts w:hint="default"/>
            <w:noProof/>
            <w:webHidden/>
          </w:rPr>
          <w:t>21</w:t>
        </w:r>
        <w:r>
          <w:rPr>
            <w:noProof/>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19" w:history="1">
        <w:r w:rsidRPr="007356EC">
          <w:rPr>
            <w:rStyle w:val="ae"/>
            <w:rFonts w:ascii="Book Antiqua" w:hAnsi="Book Antiqua"/>
            <w:snapToGrid w:val="0"/>
          </w:rPr>
          <w:t>3.1</w:t>
        </w:r>
        <w:r w:rsidRPr="007356EC">
          <w:rPr>
            <w:rStyle w:val="ae"/>
          </w:rPr>
          <w:t xml:space="preserve"> </w:t>
        </w:r>
        <w:r w:rsidRPr="007356EC">
          <w:rPr>
            <w:rStyle w:val="ae"/>
          </w:rPr>
          <w:t>使用方法</w:t>
        </w:r>
        <w:r>
          <w:rPr>
            <w:webHidden/>
          </w:rPr>
          <w:tab/>
        </w:r>
        <w:r>
          <w:rPr>
            <w:webHidden/>
          </w:rPr>
          <w:fldChar w:fldCharType="begin"/>
        </w:r>
        <w:r>
          <w:rPr>
            <w:webHidden/>
          </w:rPr>
          <w:instrText xml:space="preserve"> PAGEREF _Toc49427819 \h </w:instrText>
        </w:r>
        <w:r>
          <w:rPr>
            <w:webHidden/>
          </w:rPr>
        </w:r>
        <w:r>
          <w:rPr>
            <w:rFonts w:hint="default"/>
            <w:webHidden/>
          </w:rPr>
          <w:fldChar w:fldCharType="separate"/>
        </w:r>
        <w:r>
          <w:rPr>
            <w:rFonts w:hint="default"/>
            <w:webHidden/>
          </w:rPr>
          <w:t>21</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20" w:history="1">
        <w:r w:rsidRPr="007356EC">
          <w:rPr>
            <w:rStyle w:val="ae"/>
            <w:rFonts w:ascii="Book Antiqua" w:hAnsi="Book Antiqua" w:cs="Book Antiqua"/>
            <w:bCs/>
            <w:snapToGrid w:val="0"/>
          </w:rPr>
          <w:t>3.1.1</w:t>
        </w:r>
        <w:r w:rsidRPr="007356EC">
          <w:rPr>
            <w:rStyle w:val="ae"/>
          </w:rPr>
          <w:t xml:space="preserve"> ASan</w:t>
        </w:r>
        <w:r w:rsidRPr="007356EC">
          <w:rPr>
            <w:rStyle w:val="ae"/>
          </w:rPr>
          <w:t>自身的限制</w:t>
        </w:r>
        <w:r>
          <w:rPr>
            <w:webHidden/>
          </w:rPr>
          <w:tab/>
        </w:r>
        <w:r>
          <w:rPr>
            <w:webHidden/>
          </w:rPr>
          <w:fldChar w:fldCharType="begin"/>
        </w:r>
        <w:r>
          <w:rPr>
            <w:webHidden/>
          </w:rPr>
          <w:instrText xml:space="preserve"> PAGEREF _Toc49427820 \h </w:instrText>
        </w:r>
        <w:r>
          <w:rPr>
            <w:webHidden/>
          </w:rPr>
        </w:r>
        <w:r>
          <w:rPr>
            <w:rFonts w:hint="default"/>
            <w:webHidden/>
          </w:rPr>
          <w:fldChar w:fldCharType="separate"/>
        </w:r>
        <w:r>
          <w:rPr>
            <w:rFonts w:hint="default"/>
            <w:webHidden/>
          </w:rPr>
          <w:t>21</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21" w:history="1">
        <w:r w:rsidRPr="007356EC">
          <w:rPr>
            <w:rStyle w:val="ae"/>
            <w:rFonts w:ascii="Book Antiqua" w:hAnsi="Book Antiqua" w:cs="Book Antiqua"/>
            <w:bCs/>
            <w:snapToGrid w:val="0"/>
          </w:rPr>
          <w:t>3.1.2</w:t>
        </w:r>
        <w:r w:rsidRPr="007356EC">
          <w:rPr>
            <w:rStyle w:val="ae"/>
          </w:rPr>
          <w:t xml:space="preserve"> </w:t>
        </w:r>
        <w:r w:rsidRPr="007356EC">
          <w:rPr>
            <w:rStyle w:val="ae"/>
          </w:rPr>
          <w:t>在编译文件中打开</w:t>
        </w:r>
        <w:r w:rsidRPr="007356EC">
          <w:rPr>
            <w:rStyle w:val="ae"/>
          </w:rPr>
          <w:t>ASan</w:t>
        </w:r>
        <w:r>
          <w:rPr>
            <w:webHidden/>
          </w:rPr>
          <w:tab/>
        </w:r>
        <w:r>
          <w:rPr>
            <w:webHidden/>
          </w:rPr>
          <w:fldChar w:fldCharType="begin"/>
        </w:r>
        <w:r>
          <w:rPr>
            <w:webHidden/>
          </w:rPr>
          <w:instrText xml:space="preserve"> PAGEREF _Toc49427821 \h </w:instrText>
        </w:r>
        <w:r>
          <w:rPr>
            <w:webHidden/>
          </w:rPr>
        </w:r>
        <w:r>
          <w:rPr>
            <w:rFonts w:hint="default"/>
            <w:webHidden/>
          </w:rPr>
          <w:fldChar w:fldCharType="separate"/>
        </w:r>
        <w:r>
          <w:rPr>
            <w:rFonts w:hint="default"/>
            <w:webHidden/>
          </w:rPr>
          <w:t>22</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22" w:history="1">
        <w:r w:rsidRPr="007356EC">
          <w:rPr>
            <w:rStyle w:val="ae"/>
            <w:rFonts w:ascii="Book Antiqua" w:hAnsi="Book Antiqua" w:cs="Book Antiqua"/>
            <w:bCs/>
            <w:snapToGrid w:val="0"/>
          </w:rPr>
          <w:t>3.1.3</w:t>
        </w:r>
        <w:r w:rsidRPr="007356EC">
          <w:rPr>
            <w:rStyle w:val="ae"/>
          </w:rPr>
          <w:t xml:space="preserve"> </w:t>
        </w:r>
        <w:r w:rsidRPr="007356EC">
          <w:rPr>
            <w:rStyle w:val="ae"/>
          </w:rPr>
          <w:t>文件执行</w:t>
        </w:r>
        <w:r>
          <w:rPr>
            <w:webHidden/>
          </w:rPr>
          <w:tab/>
        </w:r>
        <w:r>
          <w:rPr>
            <w:webHidden/>
          </w:rPr>
          <w:fldChar w:fldCharType="begin"/>
        </w:r>
        <w:r>
          <w:rPr>
            <w:webHidden/>
          </w:rPr>
          <w:instrText xml:space="preserve"> PAGEREF _Toc49427822 \h </w:instrText>
        </w:r>
        <w:r>
          <w:rPr>
            <w:webHidden/>
          </w:rPr>
        </w:r>
        <w:r>
          <w:rPr>
            <w:rFonts w:hint="default"/>
            <w:webHidden/>
          </w:rPr>
          <w:fldChar w:fldCharType="separate"/>
        </w:r>
        <w:r>
          <w:rPr>
            <w:rFonts w:hint="default"/>
            <w:webHidden/>
          </w:rPr>
          <w:t>23</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23" w:history="1">
        <w:r w:rsidRPr="007356EC">
          <w:rPr>
            <w:rStyle w:val="ae"/>
            <w:rFonts w:ascii="Book Antiqua" w:hAnsi="Book Antiqua" w:cs="Book Antiqua"/>
            <w:bCs/>
            <w:snapToGrid w:val="0"/>
          </w:rPr>
          <w:t>3.1.4</w:t>
        </w:r>
        <w:r w:rsidRPr="007356EC">
          <w:rPr>
            <w:rStyle w:val="ae"/>
          </w:rPr>
          <w:t xml:space="preserve"> </w:t>
        </w:r>
        <w:r w:rsidRPr="007356EC">
          <w:rPr>
            <w:rStyle w:val="ae"/>
          </w:rPr>
          <w:t>检查</w:t>
        </w:r>
        <w:r>
          <w:rPr>
            <w:webHidden/>
          </w:rPr>
          <w:tab/>
        </w:r>
        <w:r>
          <w:rPr>
            <w:webHidden/>
          </w:rPr>
          <w:fldChar w:fldCharType="begin"/>
        </w:r>
        <w:r>
          <w:rPr>
            <w:webHidden/>
          </w:rPr>
          <w:instrText xml:space="preserve"> PAGEREF _Toc49427823 \h </w:instrText>
        </w:r>
        <w:r>
          <w:rPr>
            <w:webHidden/>
          </w:rPr>
        </w:r>
        <w:r>
          <w:rPr>
            <w:rFonts w:hint="default"/>
            <w:webHidden/>
          </w:rPr>
          <w:fldChar w:fldCharType="separate"/>
        </w:r>
        <w:r>
          <w:rPr>
            <w:rFonts w:hint="default"/>
            <w:webHidden/>
          </w:rPr>
          <w:t>23</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24" w:history="1">
        <w:r w:rsidRPr="007356EC">
          <w:rPr>
            <w:rStyle w:val="ae"/>
            <w:rFonts w:ascii="Book Antiqua" w:hAnsi="Book Antiqua" w:cs="Book Antiqua"/>
            <w:bCs/>
            <w:snapToGrid w:val="0"/>
          </w:rPr>
          <w:t>3.1.5</w:t>
        </w:r>
        <w:r w:rsidRPr="007356EC">
          <w:rPr>
            <w:rStyle w:val="ae"/>
          </w:rPr>
          <w:t xml:space="preserve"> </w:t>
        </w:r>
        <w:r w:rsidRPr="007356EC">
          <w:rPr>
            <w:rStyle w:val="ae"/>
          </w:rPr>
          <w:t>注意</w:t>
        </w:r>
        <w:r>
          <w:rPr>
            <w:webHidden/>
          </w:rPr>
          <w:tab/>
        </w:r>
        <w:r>
          <w:rPr>
            <w:webHidden/>
          </w:rPr>
          <w:fldChar w:fldCharType="begin"/>
        </w:r>
        <w:r>
          <w:rPr>
            <w:webHidden/>
          </w:rPr>
          <w:instrText xml:space="preserve"> PAGEREF _Toc49427824 \h </w:instrText>
        </w:r>
        <w:r>
          <w:rPr>
            <w:webHidden/>
          </w:rPr>
        </w:r>
        <w:r>
          <w:rPr>
            <w:rFonts w:hint="default"/>
            <w:webHidden/>
          </w:rPr>
          <w:fldChar w:fldCharType="separate"/>
        </w:r>
        <w:r>
          <w:rPr>
            <w:rFonts w:hint="default"/>
            <w:webHidden/>
          </w:rPr>
          <w:t>23</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25" w:history="1">
        <w:r w:rsidRPr="007356EC">
          <w:rPr>
            <w:rStyle w:val="ae"/>
            <w:rFonts w:ascii="Book Antiqua" w:hAnsi="Book Antiqua" w:cs="Book Antiqua"/>
            <w:bCs/>
            <w:snapToGrid w:val="0"/>
          </w:rPr>
          <w:t>3.1.6</w:t>
        </w:r>
        <w:r w:rsidRPr="007356EC">
          <w:rPr>
            <w:rStyle w:val="ae"/>
          </w:rPr>
          <w:t xml:space="preserve"> </w:t>
        </w:r>
        <w:r w:rsidRPr="007356EC">
          <w:rPr>
            <w:rStyle w:val="ae"/>
          </w:rPr>
          <w:t>简单的办法</w:t>
        </w:r>
        <w:r>
          <w:rPr>
            <w:webHidden/>
          </w:rPr>
          <w:tab/>
        </w:r>
        <w:r>
          <w:rPr>
            <w:webHidden/>
          </w:rPr>
          <w:fldChar w:fldCharType="begin"/>
        </w:r>
        <w:r>
          <w:rPr>
            <w:webHidden/>
          </w:rPr>
          <w:instrText xml:space="preserve"> PAGEREF _Toc49427825 \h </w:instrText>
        </w:r>
        <w:r>
          <w:rPr>
            <w:webHidden/>
          </w:rPr>
        </w:r>
        <w:r>
          <w:rPr>
            <w:rFonts w:hint="default"/>
            <w:webHidden/>
          </w:rPr>
          <w:fldChar w:fldCharType="separate"/>
        </w:r>
        <w:r>
          <w:rPr>
            <w:rFonts w:hint="default"/>
            <w:webHidden/>
          </w:rPr>
          <w:t>24</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26" w:history="1">
        <w:r w:rsidRPr="007356EC">
          <w:rPr>
            <w:rStyle w:val="ae"/>
            <w:rFonts w:ascii="Book Antiqua" w:hAnsi="Book Antiqua"/>
            <w:snapToGrid w:val="0"/>
          </w:rPr>
          <w:t>3.2</w:t>
        </w:r>
        <w:r w:rsidRPr="007356EC">
          <w:rPr>
            <w:rStyle w:val="ae"/>
          </w:rPr>
          <w:t xml:space="preserve"> </w:t>
        </w:r>
        <w:r w:rsidRPr="007356EC">
          <w:rPr>
            <w:rStyle w:val="ae"/>
          </w:rPr>
          <w:t>简单调用调试举例</w:t>
        </w:r>
        <w:r w:rsidRPr="007356EC">
          <w:rPr>
            <w:rStyle w:val="ae"/>
          </w:rPr>
          <w:t>-libsurfaceflinger.so</w:t>
        </w:r>
        <w:r>
          <w:rPr>
            <w:webHidden/>
          </w:rPr>
          <w:tab/>
        </w:r>
        <w:r>
          <w:rPr>
            <w:webHidden/>
          </w:rPr>
          <w:fldChar w:fldCharType="begin"/>
        </w:r>
        <w:r>
          <w:rPr>
            <w:webHidden/>
          </w:rPr>
          <w:instrText xml:space="preserve"> PAGEREF _Toc49427826 \h </w:instrText>
        </w:r>
        <w:r>
          <w:rPr>
            <w:webHidden/>
          </w:rPr>
        </w:r>
        <w:r>
          <w:rPr>
            <w:rFonts w:hint="default"/>
            <w:webHidden/>
          </w:rPr>
          <w:fldChar w:fldCharType="separate"/>
        </w:r>
        <w:r>
          <w:rPr>
            <w:rFonts w:hint="default"/>
            <w:webHidden/>
          </w:rPr>
          <w:t>25</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27" w:history="1">
        <w:r w:rsidRPr="007356EC">
          <w:rPr>
            <w:rStyle w:val="ae"/>
            <w:rFonts w:ascii="Book Antiqua" w:hAnsi="Book Antiqua" w:cs="Book Antiqua"/>
            <w:bCs/>
            <w:snapToGrid w:val="0"/>
          </w:rPr>
          <w:t>3.2.1</w:t>
        </w:r>
        <w:r w:rsidRPr="007356EC">
          <w:rPr>
            <w:rStyle w:val="ae"/>
          </w:rPr>
          <w:t xml:space="preserve"> </w:t>
        </w:r>
        <w:r w:rsidRPr="007356EC">
          <w:rPr>
            <w:rStyle w:val="ae"/>
          </w:rPr>
          <w:t>配置文件的修改</w:t>
        </w:r>
        <w:r>
          <w:rPr>
            <w:webHidden/>
          </w:rPr>
          <w:tab/>
        </w:r>
        <w:r>
          <w:rPr>
            <w:webHidden/>
          </w:rPr>
          <w:fldChar w:fldCharType="begin"/>
        </w:r>
        <w:r>
          <w:rPr>
            <w:webHidden/>
          </w:rPr>
          <w:instrText xml:space="preserve"> PAGEREF _Toc49427827 \h </w:instrText>
        </w:r>
        <w:r>
          <w:rPr>
            <w:webHidden/>
          </w:rPr>
        </w:r>
        <w:r>
          <w:rPr>
            <w:rFonts w:hint="default"/>
            <w:webHidden/>
          </w:rPr>
          <w:fldChar w:fldCharType="separate"/>
        </w:r>
        <w:r>
          <w:rPr>
            <w:rFonts w:hint="default"/>
            <w:webHidden/>
          </w:rPr>
          <w:t>25</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28" w:history="1">
        <w:r w:rsidRPr="007356EC">
          <w:rPr>
            <w:rStyle w:val="ae"/>
            <w:rFonts w:ascii="Book Antiqua" w:hAnsi="Book Antiqua" w:cs="Book Antiqua"/>
            <w:bCs/>
            <w:snapToGrid w:val="0"/>
          </w:rPr>
          <w:t>3.2.2</w:t>
        </w:r>
        <w:r w:rsidRPr="007356EC">
          <w:rPr>
            <w:rStyle w:val="ae"/>
          </w:rPr>
          <w:t xml:space="preserve"> </w:t>
        </w:r>
        <w:r w:rsidRPr="007356EC">
          <w:rPr>
            <w:rStyle w:val="ae"/>
          </w:rPr>
          <w:t>模拟一个问题</w:t>
        </w:r>
        <w:r>
          <w:rPr>
            <w:webHidden/>
          </w:rPr>
          <w:tab/>
        </w:r>
        <w:r>
          <w:rPr>
            <w:webHidden/>
          </w:rPr>
          <w:fldChar w:fldCharType="begin"/>
        </w:r>
        <w:r>
          <w:rPr>
            <w:webHidden/>
          </w:rPr>
          <w:instrText xml:space="preserve"> PAGEREF _Toc49427828 \h </w:instrText>
        </w:r>
        <w:r>
          <w:rPr>
            <w:webHidden/>
          </w:rPr>
        </w:r>
        <w:r>
          <w:rPr>
            <w:rFonts w:hint="default"/>
            <w:webHidden/>
          </w:rPr>
          <w:fldChar w:fldCharType="separate"/>
        </w:r>
        <w:r>
          <w:rPr>
            <w:rFonts w:hint="default"/>
            <w:webHidden/>
          </w:rPr>
          <w:t>26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29" w:history="1">
        <w:r w:rsidRPr="007356EC">
          <w:rPr>
            <w:rStyle w:val="ae"/>
            <w:rFonts w:ascii="Book Antiqua" w:hAnsi="Book Antiqua" w:cs="Book Antiqua"/>
            <w:bCs/>
            <w:snapToGrid w:val="0"/>
          </w:rPr>
          <w:t>3.2.3</w:t>
        </w:r>
        <w:r w:rsidRPr="007356EC">
          <w:rPr>
            <w:rStyle w:val="ae"/>
          </w:rPr>
          <w:t xml:space="preserve"> </w:t>
        </w:r>
        <w:r w:rsidRPr="007356EC">
          <w:rPr>
            <w:rStyle w:val="ae"/>
          </w:rPr>
          <w:t>编译替换生成库</w:t>
        </w:r>
        <w:r>
          <w:rPr>
            <w:webHidden/>
          </w:rPr>
          <w:tab/>
        </w:r>
        <w:r>
          <w:rPr>
            <w:webHidden/>
          </w:rPr>
          <w:fldChar w:fldCharType="begin"/>
        </w:r>
        <w:r>
          <w:rPr>
            <w:webHidden/>
          </w:rPr>
          <w:instrText xml:space="preserve"> PAGEREF _Toc49427829 \h </w:instrText>
        </w:r>
        <w:r>
          <w:rPr>
            <w:webHidden/>
          </w:rPr>
        </w:r>
        <w:r>
          <w:rPr>
            <w:rFonts w:hint="default"/>
            <w:webHidden/>
          </w:rPr>
          <w:fldChar w:fldCharType="separate"/>
        </w:r>
        <w:r>
          <w:rPr>
            <w:rFonts w:hint="default"/>
            <w:webHidden/>
          </w:rPr>
          <w:t>27</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30" w:history="1">
        <w:r w:rsidRPr="007356EC">
          <w:rPr>
            <w:rStyle w:val="ae"/>
            <w:rFonts w:ascii="Book Antiqua" w:hAnsi="Book Antiqua" w:cs="Book Antiqua"/>
            <w:bCs/>
            <w:snapToGrid w:val="0"/>
          </w:rPr>
          <w:t>3.2.4</w:t>
        </w:r>
        <w:r w:rsidRPr="007356EC">
          <w:rPr>
            <w:rStyle w:val="ae"/>
          </w:rPr>
          <w:t xml:space="preserve"> </w:t>
        </w:r>
        <w:r w:rsidRPr="007356EC">
          <w:rPr>
            <w:rStyle w:val="ae"/>
          </w:rPr>
          <w:t>检查到问题</w:t>
        </w:r>
        <w:r w:rsidRPr="007356EC">
          <w:rPr>
            <w:rStyle w:val="ae"/>
          </w:rPr>
          <w:t>Log</w:t>
        </w:r>
        <w:r w:rsidRPr="007356EC">
          <w:rPr>
            <w:rStyle w:val="ae"/>
          </w:rPr>
          <w:t>如下</w:t>
        </w:r>
        <w:r>
          <w:rPr>
            <w:webHidden/>
          </w:rPr>
          <w:tab/>
        </w:r>
        <w:r>
          <w:rPr>
            <w:webHidden/>
          </w:rPr>
          <w:fldChar w:fldCharType="begin"/>
        </w:r>
        <w:r>
          <w:rPr>
            <w:webHidden/>
          </w:rPr>
          <w:instrText xml:space="preserve"> PAGEREF _Toc49427830 \h </w:instrText>
        </w:r>
        <w:r>
          <w:rPr>
            <w:webHidden/>
          </w:rPr>
        </w:r>
        <w:r>
          <w:rPr>
            <w:rFonts w:hint="default"/>
            <w:webHidden/>
          </w:rPr>
          <w:fldChar w:fldCharType="separate"/>
        </w:r>
        <w:r>
          <w:rPr>
            <w:rFonts w:hint="default"/>
            <w:webHidden/>
          </w:rPr>
          <w:t>27</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31" w:history="1">
        <w:r w:rsidRPr="007356EC">
          <w:rPr>
            <w:rStyle w:val="ae"/>
            <w:rFonts w:ascii="Book Antiqua" w:hAnsi="Book Antiqua" w:cs="Book Antiqua"/>
            <w:bCs/>
            <w:snapToGrid w:val="0"/>
          </w:rPr>
          <w:t>3.2.5</w:t>
        </w:r>
        <w:r w:rsidRPr="007356EC">
          <w:rPr>
            <w:rStyle w:val="ae"/>
          </w:rPr>
          <w:t xml:space="preserve"> </w:t>
        </w:r>
        <w:r w:rsidRPr="007356EC">
          <w:rPr>
            <w:rStyle w:val="ae"/>
          </w:rPr>
          <w:t>栈解析如下</w:t>
        </w:r>
        <w:r>
          <w:rPr>
            <w:webHidden/>
          </w:rPr>
          <w:tab/>
        </w:r>
        <w:r>
          <w:rPr>
            <w:webHidden/>
          </w:rPr>
          <w:fldChar w:fldCharType="begin"/>
        </w:r>
        <w:r>
          <w:rPr>
            <w:webHidden/>
          </w:rPr>
          <w:instrText xml:space="preserve"> PAGEREF _Toc49427831 \h </w:instrText>
        </w:r>
        <w:r>
          <w:rPr>
            <w:webHidden/>
          </w:rPr>
        </w:r>
        <w:r>
          <w:rPr>
            <w:rFonts w:hint="default"/>
            <w:webHidden/>
          </w:rPr>
          <w:fldChar w:fldCharType="separate"/>
        </w:r>
        <w:r>
          <w:rPr>
            <w:rFonts w:hint="default"/>
            <w:webHidden/>
          </w:rPr>
          <w:t>28</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32" w:history="1">
        <w:r w:rsidRPr="007356EC">
          <w:rPr>
            <w:rStyle w:val="ae"/>
            <w:rFonts w:ascii="Book Antiqua" w:hAnsi="Book Antiqua" w:cs="Book Antiqua"/>
            <w:bCs/>
            <w:snapToGrid w:val="0"/>
          </w:rPr>
          <w:t>3.2.6</w:t>
        </w:r>
        <w:r w:rsidRPr="007356EC">
          <w:rPr>
            <w:rStyle w:val="ae"/>
          </w:rPr>
          <w:t xml:space="preserve"> </w:t>
        </w:r>
        <w:r w:rsidRPr="007356EC">
          <w:rPr>
            <w:rStyle w:val="ae"/>
          </w:rPr>
          <w:t>对应代码</w:t>
        </w:r>
        <w:r>
          <w:rPr>
            <w:webHidden/>
          </w:rPr>
          <w:tab/>
        </w:r>
        <w:r>
          <w:rPr>
            <w:webHidden/>
          </w:rPr>
          <w:fldChar w:fldCharType="begin"/>
        </w:r>
        <w:r>
          <w:rPr>
            <w:webHidden/>
          </w:rPr>
          <w:instrText xml:space="preserve"> PAGEREF _Toc49427832 \h </w:instrText>
        </w:r>
        <w:r>
          <w:rPr>
            <w:webHidden/>
          </w:rPr>
        </w:r>
        <w:r>
          <w:rPr>
            <w:rFonts w:hint="default"/>
            <w:webHidden/>
          </w:rPr>
          <w:fldChar w:fldCharType="separate"/>
        </w:r>
        <w:r>
          <w:rPr>
            <w:rFonts w:hint="default"/>
            <w:webHidden/>
          </w:rPr>
          <w:t>29</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33" w:history="1">
        <w:r w:rsidRPr="007356EC">
          <w:rPr>
            <w:rStyle w:val="ae"/>
            <w:rFonts w:ascii="Book Antiqua" w:hAnsi="Book Antiqua"/>
            <w:snapToGrid w:val="0"/>
          </w:rPr>
          <w:t>3.3</w:t>
        </w:r>
        <w:r w:rsidRPr="007356EC">
          <w:rPr>
            <w:rStyle w:val="ae"/>
          </w:rPr>
          <w:t xml:space="preserve"> </w:t>
        </w:r>
        <w:r w:rsidRPr="007356EC">
          <w:rPr>
            <w:rStyle w:val="ae"/>
          </w:rPr>
          <w:t>一般动态库调试举例</w:t>
        </w:r>
        <w:r>
          <w:rPr>
            <w:webHidden/>
          </w:rPr>
          <w:tab/>
        </w:r>
        <w:r>
          <w:rPr>
            <w:webHidden/>
          </w:rPr>
          <w:fldChar w:fldCharType="begin"/>
        </w:r>
        <w:r>
          <w:rPr>
            <w:webHidden/>
          </w:rPr>
          <w:instrText xml:space="preserve"> PAGEREF _Toc49427833 \h </w:instrText>
        </w:r>
        <w:r>
          <w:rPr>
            <w:webHidden/>
          </w:rPr>
        </w:r>
        <w:r>
          <w:rPr>
            <w:rFonts w:hint="default"/>
            <w:webHidden/>
          </w:rPr>
          <w:fldChar w:fldCharType="separate"/>
        </w:r>
        <w:r>
          <w:rPr>
            <w:rFonts w:hint="default"/>
            <w:webHidden/>
          </w:rPr>
          <w:t>30</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34" w:history="1">
        <w:r w:rsidRPr="007356EC">
          <w:rPr>
            <w:rStyle w:val="ae"/>
            <w:rFonts w:ascii="Book Antiqua" w:hAnsi="Book Antiqua" w:cs="Book Antiqua"/>
            <w:bCs/>
            <w:snapToGrid w:val="0"/>
          </w:rPr>
          <w:t>3.3.1</w:t>
        </w:r>
        <w:r w:rsidRPr="007356EC">
          <w:rPr>
            <w:rStyle w:val="ae"/>
          </w:rPr>
          <w:t xml:space="preserve"> </w:t>
        </w:r>
        <w:r w:rsidRPr="007356EC">
          <w:rPr>
            <w:rStyle w:val="ae"/>
          </w:rPr>
          <w:t>配置文件的修改</w:t>
        </w:r>
        <w:r>
          <w:rPr>
            <w:webHidden/>
          </w:rPr>
          <w:tab/>
        </w:r>
        <w:r>
          <w:rPr>
            <w:webHidden/>
          </w:rPr>
          <w:fldChar w:fldCharType="begin"/>
        </w:r>
        <w:r>
          <w:rPr>
            <w:webHidden/>
          </w:rPr>
          <w:instrText xml:space="preserve"> PAGEREF _Toc49427834 \h </w:instrText>
        </w:r>
        <w:r>
          <w:rPr>
            <w:webHidden/>
          </w:rPr>
        </w:r>
        <w:r>
          <w:rPr>
            <w:rFonts w:hint="default"/>
            <w:webHidden/>
          </w:rPr>
          <w:fldChar w:fldCharType="separate"/>
        </w:r>
        <w:r>
          <w:rPr>
            <w:rFonts w:hint="default"/>
            <w:webHidden/>
          </w:rPr>
          <w:t>31</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35" w:history="1">
        <w:r w:rsidRPr="007356EC">
          <w:rPr>
            <w:rStyle w:val="ae"/>
            <w:rFonts w:ascii="Book Antiqua" w:hAnsi="Book Antiqua" w:cs="Book Antiqua"/>
            <w:bCs/>
            <w:snapToGrid w:val="0"/>
          </w:rPr>
          <w:t>3.3.2</w:t>
        </w:r>
        <w:r w:rsidRPr="007356EC">
          <w:rPr>
            <w:rStyle w:val="ae"/>
          </w:rPr>
          <w:t xml:space="preserve"> </w:t>
        </w:r>
        <w:r w:rsidRPr="007356EC">
          <w:rPr>
            <w:rStyle w:val="ae"/>
          </w:rPr>
          <w:t>模拟一个问题</w:t>
        </w:r>
        <w:r>
          <w:rPr>
            <w:webHidden/>
          </w:rPr>
          <w:tab/>
        </w:r>
        <w:r>
          <w:rPr>
            <w:webHidden/>
          </w:rPr>
          <w:fldChar w:fldCharType="begin"/>
        </w:r>
        <w:r>
          <w:rPr>
            <w:webHidden/>
          </w:rPr>
          <w:instrText xml:space="preserve"> PAGEREF _Toc49427835 \h </w:instrText>
        </w:r>
        <w:r>
          <w:rPr>
            <w:webHidden/>
          </w:rPr>
        </w:r>
        <w:r>
          <w:rPr>
            <w:rFonts w:hint="default"/>
            <w:webHidden/>
          </w:rPr>
          <w:fldChar w:fldCharType="separate"/>
        </w:r>
        <w:r>
          <w:rPr>
            <w:rFonts w:hint="default"/>
            <w:webHidden/>
          </w:rPr>
          <w:t>31</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36" w:history="1">
        <w:r w:rsidRPr="007356EC">
          <w:rPr>
            <w:rStyle w:val="ae"/>
            <w:rFonts w:ascii="Book Antiqua" w:hAnsi="Book Antiqua" w:cs="Book Antiqua"/>
            <w:bCs/>
            <w:snapToGrid w:val="0"/>
          </w:rPr>
          <w:t>3.3.3</w:t>
        </w:r>
        <w:r w:rsidRPr="007356EC">
          <w:rPr>
            <w:rStyle w:val="ae"/>
          </w:rPr>
          <w:t xml:space="preserve"> </w:t>
        </w:r>
        <w:r w:rsidRPr="007356EC">
          <w:rPr>
            <w:rStyle w:val="ae"/>
          </w:rPr>
          <w:t>编译替换生成库</w:t>
        </w:r>
        <w:r>
          <w:rPr>
            <w:webHidden/>
          </w:rPr>
          <w:tab/>
        </w:r>
        <w:r>
          <w:rPr>
            <w:webHidden/>
          </w:rPr>
          <w:fldChar w:fldCharType="begin"/>
        </w:r>
        <w:r>
          <w:rPr>
            <w:webHidden/>
          </w:rPr>
          <w:instrText xml:space="preserve"> PAGEREF _Toc49427836 \h </w:instrText>
        </w:r>
        <w:r>
          <w:rPr>
            <w:webHidden/>
          </w:rPr>
        </w:r>
        <w:r>
          <w:rPr>
            <w:rFonts w:hint="default"/>
            <w:webHidden/>
          </w:rPr>
          <w:fldChar w:fldCharType="separate"/>
        </w:r>
        <w:r>
          <w:rPr>
            <w:rFonts w:hint="default"/>
            <w:webHidden/>
          </w:rPr>
          <w:t>32</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37" w:history="1">
        <w:r w:rsidRPr="007356EC">
          <w:rPr>
            <w:rStyle w:val="ae"/>
            <w:rFonts w:ascii="Book Antiqua" w:hAnsi="Book Antiqua" w:cs="Book Antiqua"/>
            <w:bCs/>
            <w:snapToGrid w:val="0"/>
          </w:rPr>
          <w:t>3.3.4</w:t>
        </w:r>
        <w:r w:rsidRPr="007356EC">
          <w:rPr>
            <w:rStyle w:val="ae"/>
          </w:rPr>
          <w:t xml:space="preserve"> </w:t>
        </w:r>
        <w:r w:rsidRPr="007356EC">
          <w:rPr>
            <w:rStyle w:val="ae"/>
          </w:rPr>
          <w:t>修改服务启动文件</w:t>
        </w:r>
        <w:r>
          <w:rPr>
            <w:webHidden/>
          </w:rPr>
          <w:tab/>
        </w:r>
        <w:r>
          <w:rPr>
            <w:webHidden/>
          </w:rPr>
          <w:fldChar w:fldCharType="begin"/>
        </w:r>
        <w:r>
          <w:rPr>
            <w:webHidden/>
          </w:rPr>
          <w:instrText xml:space="preserve"> PAGEREF _Toc49427837 \h </w:instrText>
        </w:r>
        <w:r>
          <w:rPr>
            <w:webHidden/>
          </w:rPr>
        </w:r>
        <w:r>
          <w:rPr>
            <w:rFonts w:hint="default"/>
            <w:webHidden/>
          </w:rPr>
          <w:fldChar w:fldCharType="separate"/>
        </w:r>
        <w:r>
          <w:rPr>
            <w:rFonts w:hint="default"/>
            <w:webHidden/>
          </w:rPr>
          <w:t>33</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38" w:history="1">
        <w:r w:rsidRPr="007356EC">
          <w:rPr>
            <w:rStyle w:val="ae"/>
            <w:rFonts w:ascii="Book Antiqua" w:hAnsi="Book Antiqua" w:cs="Book Antiqua"/>
            <w:bCs/>
            <w:snapToGrid w:val="0"/>
          </w:rPr>
          <w:t>3.3.5</w:t>
        </w:r>
        <w:r w:rsidRPr="007356EC">
          <w:rPr>
            <w:rStyle w:val="ae"/>
          </w:rPr>
          <w:t xml:space="preserve"> </w:t>
        </w:r>
        <w:r w:rsidRPr="007356EC">
          <w:rPr>
            <w:rStyle w:val="ae"/>
          </w:rPr>
          <w:t>修改</w:t>
        </w:r>
        <w:r w:rsidRPr="007356EC">
          <w:rPr>
            <w:rStyle w:val="ae"/>
          </w:rPr>
          <w:t>selinux</w:t>
        </w:r>
        <w:r w:rsidRPr="007356EC">
          <w:rPr>
            <w:rStyle w:val="ae"/>
          </w:rPr>
          <w:t>权限</w:t>
        </w:r>
        <w:r>
          <w:rPr>
            <w:webHidden/>
          </w:rPr>
          <w:tab/>
        </w:r>
        <w:r>
          <w:rPr>
            <w:webHidden/>
          </w:rPr>
          <w:fldChar w:fldCharType="begin"/>
        </w:r>
        <w:r>
          <w:rPr>
            <w:webHidden/>
          </w:rPr>
          <w:instrText xml:space="preserve"> PAGEREF _Toc49427838 \h </w:instrText>
        </w:r>
        <w:r>
          <w:rPr>
            <w:webHidden/>
          </w:rPr>
        </w:r>
        <w:r>
          <w:rPr>
            <w:rFonts w:hint="default"/>
            <w:webHidden/>
          </w:rPr>
          <w:fldChar w:fldCharType="separate"/>
        </w:r>
        <w:r>
          <w:rPr>
            <w:rFonts w:hint="default"/>
            <w:webHidden/>
          </w:rPr>
          <w:t>33</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39" w:history="1">
        <w:r w:rsidRPr="007356EC">
          <w:rPr>
            <w:rStyle w:val="ae"/>
            <w:rFonts w:ascii="Book Antiqua" w:hAnsi="Book Antiqua" w:cs="Book Antiqua"/>
            <w:bCs/>
            <w:snapToGrid w:val="0"/>
          </w:rPr>
          <w:t xml:space="preserve">3.3 </w:t>
        </w:r>
        <w:r w:rsidRPr="007356EC">
          <w:rPr>
            <w:rStyle w:val="ae"/>
            <w:rFonts w:ascii="Book Antiqua" w:hAnsi="Book Antiqua" w:cs="Book Antiqua"/>
            <w:bCs/>
            <w:snapToGrid w:val="0"/>
          </w:rPr>
          <w:t>检测出问题</w:t>
        </w:r>
        <w:r w:rsidRPr="007356EC">
          <w:rPr>
            <w:rStyle w:val="ae"/>
          </w:rPr>
          <w:t>Log</w:t>
        </w:r>
        <w:r w:rsidRPr="007356EC">
          <w:rPr>
            <w:rStyle w:val="ae"/>
          </w:rPr>
          <w:t>如下</w:t>
        </w:r>
        <w:r>
          <w:rPr>
            <w:webHidden/>
          </w:rPr>
          <w:tab/>
        </w:r>
        <w:r>
          <w:rPr>
            <w:webHidden/>
          </w:rPr>
          <w:fldChar w:fldCharType="begin"/>
        </w:r>
        <w:r>
          <w:rPr>
            <w:webHidden/>
          </w:rPr>
          <w:instrText xml:space="preserve"> PAGEREF _Toc49427839 \h </w:instrText>
        </w:r>
        <w:r>
          <w:rPr>
            <w:webHidden/>
          </w:rPr>
        </w:r>
        <w:r>
          <w:rPr>
            <w:rFonts w:hint="default"/>
            <w:webHidden/>
          </w:rPr>
          <w:fldChar w:fldCharType="separate"/>
        </w:r>
        <w:r>
          <w:rPr>
            <w:rFonts w:hint="default"/>
            <w:webHidden/>
          </w:rPr>
          <w:t>34</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40" w:history="1">
        <w:r w:rsidRPr="007356EC">
          <w:rPr>
            <w:rStyle w:val="ae"/>
            <w:rFonts w:ascii="Book Antiqua" w:hAnsi="Book Antiqua" w:cs="Book Antiqua"/>
            <w:bCs/>
            <w:snapToGrid w:val="0"/>
          </w:rPr>
          <w:t>3.3.6</w:t>
        </w:r>
        <w:r w:rsidRPr="007356EC">
          <w:rPr>
            <w:rStyle w:val="ae"/>
          </w:rPr>
          <w:t xml:space="preserve"> </w:t>
        </w:r>
        <w:r w:rsidRPr="007356EC">
          <w:rPr>
            <w:rStyle w:val="ae"/>
          </w:rPr>
          <w:t>栈解析如下</w:t>
        </w:r>
        <w:r>
          <w:rPr>
            <w:webHidden/>
          </w:rPr>
          <w:tab/>
        </w:r>
        <w:r>
          <w:rPr>
            <w:webHidden/>
          </w:rPr>
          <w:fldChar w:fldCharType="begin"/>
        </w:r>
        <w:r>
          <w:rPr>
            <w:webHidden/>
          </w:rPr>
          <w:instrText xml:space="preserve"> PAGEREF _Toc49427840 \h </w:instrText>
        </w:r>
        <w:r>
          <w:rPr>
            <w:webHidden/>
          </w:rPr>
        </w:r>
        <w:r>
          <w:rPr>
            <w:rFonts w:hint="default"/>
            <w:webHidden/>
          </w:rPr>
          <w:fldChar w:fldCharType="separate"/>
        </w:r>
        <w:r>
          <w:rPr>
            <w:rFonts w:hint="default"/>
            <w:webHidden/>
          </w:rPr>
          <w:t>36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41" w:history="1">
        <w:r w:rsidRPr="007356EC">
          <w:rPr>
            <w:rStyle w:val="ae"/>
            <w:rFonts w:ascii="Book Antiqua" w:hAnsi="Book Antiqua" w:cs="Book Antiqua"/>
            <w:bCs/>
            <w:snapToGrid w:val="0"/>
          </w:rPr>
          <w:t>3.3.7</w:t>
        </w:r>
        <w:r w:rsidRPr="007356EC">
          <w:rPr>
            <w:rStyle w:val="ae"/>
          </w:rPr>
          <w:t xml:space="preserve"> </w:t>
        </w:r>
        <w:r w:rsidRPr="007356EC">
          <w:rPr>
            <w:rStyle w:val="ae"/>
          </w:rPr>
          <w:t>对应代码</w:t>
        </w:r>
        <w:r>
          <w:rPr>
            <w:webHidden/>
          </w:rPr>
          <w:tab/>
        </w:r>
        <w:r>
          <w:rPr>
            <w:webHidden/>
          </w:rPr>
          <w:fldChar w:fldCharType="begin"/>
        </w:r>
        <w:r>
          <w:rPr>
            <w:webHidden/>
          </w:rPr>
          <w:instrText xml:space="preserve"> PAGEREF _Toc49427841 \h </w:instrText>
        </w:r>
        <w:r>
          <w:rPr>
            <w:webHidden/>
          </w:rPr>
        </w:r>
        <w:r>
          <w:rPr>
            <w:rFonts w:hint="default"/>
            <w:webHidden/>
          </w:rPr>
          <w:fldChar w:fldCharType="separate"/>
        </w:r>
        <w:r>
          <w:rPr>
            <w:rFonts w:hint="default"/>
            <w:webHidden/>
          </w:rPr>
          <w:t>37</w:t>
        </w:r>
        <w:r>
          <w:rPr>
            <w:webHidden/>
          </w:rPr>
          <w:fldChar w:fldCharType="end"/>
        </w:r>
      </w:hyperlink>
    </w:p>
    <w:p w:rsidR="00704F82" w:rsidRDefault="00704F82">
      <w:pPr>
        <w:pStyle w:val="11"/>
        <w:tabs>
          <w:tab w:val="right" w:leader="dot" w:pos="9629"/>
        </w:tabs>
        <w:rPr>
          <w:rFonts w:asciiTheme="minorHAnsi" w:eastAsiaTheme="minorEastAsia" w:hAnsiTheme="minorHAnsi" w:cstheme="minorBidi" w:hint="default"/>
          <w:bCs w:val="0"/>
          <w:noProof/>
          <w:sz w:val="21"/>
          <w:szCs w:val="22"/>
        </w:rPr>
      </w:pPr>
      <w:hyperlink w:anchor="_Toc49427842" w:history="1">
        <w:r w:rsidRPr="007356EC">
          <w:rPr>
            <w:rStyle w:val="ae"/>
            <w:rFonts w:ascii="Book Antiqua" w:hAnsi="Book Antiqua"/>
            <w:noProof/>
          </w:rPr>
          <w:t>4</w:t>
        </w:r>
        <w:r w:rsidRPr="007356EC">
          <w:rPr>
            <w:rStyle w:val="ae"/>
            <w:noProof/>
          </w:rPr>
          <w:t xml:space="preserve"> </w:t>
        </w:r>
        <w:r w:rsidRPr="007356EC">
          <w:rPr>
            <w:rStyle w:val="ae"/>
            <w:noProof/>
          </w:rPr>
          <w:t>在应用程序中使用</w:t>
        </w:r>
        <w:r w:rsidRPr="007356EC">
          <w:rPr>
            <w:rStyle w:val="ae"/>
            <w:noProof/>
          </w:rPr>
          <w:t>ASan</w:t>
        </w:r>
        <w:r>
          <w:rPr>
            <w:noProof/>
            <w:webHidden/>
          </w:rPr>
          <w:tab/>
        </w:r>
        <w:r>
          <w:rPr>
            <w:noProof/>
            <w:webHidden/>
          </w:rPr>
          <w:fldChar w:fldCharType="begin"/>
        </w:r>
        <w:r>
          <w:rPr>
            <w:noProof/>
            <w:webHidden/>
          </w:rPr>
          <w:instrText xml:space="preserve"> PAGEREF _Toc49427842 \h </w:instrText>
        </w:r>
        <w:r>
          <w:rPr>
            <w:noProof/>
            <w:webHidden/>
          </w:rPr>
        </w:r>
        <w:r>
          <w:rPr>
            <w:rFonts w:hint="default"/>
            <w:noProof/>
            <w:webHidden/>
          </w:rPr>
          <w:fldChar w:fldCharType="separate"/>
        </w:r>
        <w:r>
          <w:rPr>
            <w:rFonts w:hint="default"/>
            <w:noProof/>
            <w:webHidden/>
          </w:rPr>
          <w:t>38</w:t>
        </w:r>
        <w:r>
          <w:rPr>
            <w:noProof/>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43" w:history="1">
        <w:r w:rsidRPr="007356EC">
          <w:rPr>
            <w:rStyle w:val="ae"/>
            <w:rFonts w:ascii="Book Antiqua" w:hAnsi="Book Antiqua"/>
            <w:snapToGrid w:val="0"/>
          </w:rPr>
          <w:t>4.1</w:t>
        </w:r>
        <w:r w:rsidRPr="007356EC">
          <w:rPr>
            <w:rStyle w:val="ae"/>
          </w:rPr>
          <w:t xml:space="preserve"> </w:t>
        </w:r>
        <w:r w:rsidRPr="007356EC">
          <w:rPr>
            <w:rStyle w:val="ae"/>
          </w:rPr>
          <w:t>打开</w:t>
        </w:r>
        <w:r w:rsidRPr="007356EC">
          <w:rPr>
            <w:rStyle w:val="ae"/>
          </w:rPr>
          <w:t>Asan</w:t>
        </w:r>
        <w:r w:rsidRPr="007356EC">
          <w:rPr>
            <w:rStyle w:val="ae"/>
          </w:rPr>
          <w:t>开关</w:t>
        </w:r>
        <w:r>
          <w:rPr>
            <w:webHidden/>
          </w:rPr>
          <w:tab/>
        </w:r>
        <w:r>
          <w:rPr>
            <w:webHidden/>
          </w:rPr>
          <w:fldChar w:fldCharType="begin"/>
        </w:r>
        <w:r>
          <w:rPr>
            <w:webHidden/>
          </w:rPr>
          <w:instrText xml:space="preserve"> PAGEREF _Toc49427843 \h </w:instrText>
        </w:r>
        <w:r>
          <w:rPr>
            <w:webHidden/>
          </w:rPr>
        </w:r>
        <w:r>
          <w:rPr>
            <w:rFonts w:hint="default"/>
            <w:webHidden/>
          </w:rPr>
          <w:fldChar w:fldCharType="separate"/>
        </w:r>
        <w:r>
          <w:rPr>
            <w:rFonts w:hint="default"/>
            <w:webHidden/>
          </w:rPr>
          <w:t>38</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44" w:history="1">
        <w:r w:rsidRPr="007356EC">
          <w:rPr>
            <w:rStyle w:val="ae"/>
            <w:rFonts w:ascii="Book Antiqua" w:hAnsi="Book Antiqua"/>
            <w:snapToGrid w:val="0"/>
          </w:rPr>
          <w:t>4.2</w:t>
        </w:r>
        <w:r w:rsidRPr="007356EC">
          <w:rPr>
            <w:rStyle w:val="ae"/>
          </w:rPr>
          <w:t xml:space="preserve"> </w:t>
        </w:r>
        <w:r w:rsidRPr="007356EC">
          <w:rPr>
            <w:rStyle w:val="ae"/>
          </w:rPr>
          <w:t>修改启动配置</w:t>
        </w:r>
        <w:r>
          <w:rPr>
            <w:webHidden/>
          </w:rPr>
          <w:tab/>
        </w:r>
        <w:r>
          <w:rPr>
            <w:webHidden/>
          </w:rPr>
          <w:fldChar w:fldCharType="begin"/>
        </w:r>
        <w:r>
          <w:rPr>
            <w:webHidden/>
          </w:rPr>
          <w:instrText xml:space="preserve"> PAGEREF _Toc49427844 \h </w:instrText>
        </w:r>
        <w:r>
          <w:rPr>
            <w:webHidden/>
          </w:rPr>
        </w:r>
        <w:r>
          <w:rPr>
            <w:rFonts w:hint="default"/>
            <w:webHidden/>
          </w:rPr>
          <w:fldChar w:fldCharType="separate"/>
        </w:r>
        <w:r>
          <w:rPr>
            <w:rFonts w:hint="default"/>
            <w:webHidden/>
          </w:rPr>
          <w:t>39</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45" w:history="1">
        <w:r w:rsidRPr="007356EC">
          <w:rPr>
            <w:rStyle w:val="ae"/>
            <w:rFonts w:ascii="Book Antiqua" w:hAnsi="Book Antiqua"/>
            <w:snapToGrid w:val="0"/>
          </w:rPr>
          <w:t>4.3</w:t>
        </w:r>
        <w:r w:rsidRPr="007356EC">
          <w:rPr>
            <w:rStyle w:val="ae"/>
          </w:rPr>
          <w:t xml:space="preserve"> </w:t>
        </w:r>
        <w:r w:rsidRPr="007356EC">
          <w:rPr>
            <w:rStyle w:val="ae"/>
          </w:rPr>
          <w:t>关于</w:t>
        </w:r>
        <w:r w:rsidRPr="007356EC">
          <w:rPr>
            <w:rStyle w:val="ae"/>
          </w:rPr>
          <w:t>wrap.</w:t>
        </w:r>
        <w:r w:rsidRPr="007356EC">
          <w:rPr>
            <w:rStyle w:val="ae"/>
          </w:rPr>
          <w:t>属性</w:t>
        </w:r>
        <w:r>
          <w:rPr>
            <w:webHidden/>
          </w:rPr>
          <w:tab/>
        </w:r>
        <w:r>
          <w:rPr>
            <w:webHidden/>
          </w:rPr>
          <w:fldChar w:fldCharType="begin"/>
        </w:r>
        <w:r>
          <w:rPr>
            <w:webHidden/>
          </w:rPr>
          <w:instrText xml:space="preserve"> PAGEREF _Toc49427845 \h </w:instrText>
        </w:r>
        <w:r>
          <w:rPr>
            <w:webHidden/>
          </w:rPr>
        </w:r>
        <w:r>
          <w:rPr>
            <w:rFonts w:hint="default"/>
            <w:webHidden/>
          </w:rPr>
          <w:fldChar w:fldCharType="separate"/>
        </w:r>
        <w:r>
          <w:rPr>
            <w:rFonts w:hint="default"/>
            <w:webHidden/>
          </w:rPr>
          <w:t>40</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46" w:history="1">
        <w:r w:rsidRPr="007356EC">
          <w:rPr>
            <w:rStyle w:val="ae"/>
            <w:rFonts w:ascii="Book Antiqua" w:hAnsi="Book Antiqua"/>
            <w:snapToGrid w:val="0"/>
          </w:rPr>
          <w:t>4.4</w:t>
        </w:r>
        <w:r w:rsidRPr="007356EC">
          <w:rPr>
            <w:rStyle w:val="ae"/>
          </w:rPr>
          <w:t xml:space="preserve"> </w:t>
        </w:r>
        <w:r w:rsidRPr="007356EC">
          <w:rPr>
            <w:rStyle w:val="ae"/>
          </w:rPr>
          <w:t>其他</w:t>
        </w:r>
        <w:r>
          <w:rPr>
            <w:webHidden/>
          </w:rPr>
          <w:tab/>
        </w:r>
        <w:r>
          <w:rPr>
            <w:webHidden/>
          </w:rPr>
          <w:fldChar w:fldCharType="begin"/>
        </w:r>
        <w:r>
          <w:rPr>
            <w:webHidden/>
          </w:rPr>
          <w:instrText xml:space="preserve"> PAGEREF _Toc49427846 \h </w:instrText>
        </w:r>
        <w:r>
          <w:rPr>
            <w:webHidden/>
          </w:rPr>
        </w:r>
        <w:r>
          <w:rPr>
            <w:rFonts w:hint="default"/>
            <w:webHidden/>
          </w:rPr>
          <w:fldChar w:fldCharType="separate"/>
        </w:r>
        <w:r>
          <w:rPr>
            <w:rFonts w:hint="default"/>
            <w:webHidden/>
          </w:rPr>
          <w:t>40</w:t>
        </w:r>
        <w:r>
          <w:rPr>
            <w:webHidden/>
          </w:rPr>
          <w:fldChar w:fldCharType="end"/>
        </w:r>
      </w:hyperlink>
    </w:p>
    <w:p w:rsidR="00704F82" w:rsidRDefault="00704F82">
      <w:pPr>
        <w:pStyle w:val="11"/>
        <w:tabs>
          <w:tab w:val="right" w:leader="dot" w:pos="9629"/>
        </w:tabs>
        <w:rPr>
          <w:rFonts w:asciiTheme="minorHAnsi" w:eastAsiaTheme="minorEastAsia" w:hAnsiTheme="minorHAnsi" w:cstheme="minorBidi" w:hint="default"/>
          <w:bCs w:val="0"/>
          <w:noProof/>
          <w:sz w:val="21"/>
          <w:szCs w:val="22"/>
        </w:rPr>
      </w:pPr>
      <w:hyperlink w:anchor="_Toc49427847" w:history="1">
        <w:r w:rsidRPr="007356EC">
          <w:rPr>
            <w:rStyle w:val="ae"/>
            <w:rFonts w:ascii="Book Antiqua" w:hAnsi="Book Antiqua"/>
            <w:noProof/>
          </w:rPr>
          <w:t>5</w:t>
        </w:r>
        <w:r w:rsidRPr="007356EC">
          <w:rPr>
            <w:rStyle w:val="ae"/>
            <w:noProof/>
          </w:rPr>
          <w:t xml:space="preserve"> </w:t>
        </w:r>
        <w:r w:rsidRPr="007356EC">
          <w:rPr>
            <w:rStyle w:val="ae"/>
            <w:noProof/>
          </w:rPr>
          <w:t>调用栈解析</w:t>
        </w:r>
        <w:r>
          <w:rPr>
            <w:noProof/>
            <w:webHidden/>
          </w:rPr>
          <w:tab/>
        </w:r>
        <w:r>
          <w:rPr>
            <w:noProof/>
            <w:webHidden/>
          </w:rPr>
          <w:fldChar w:fldCharType="begin"/>
        </w:r>
        <w:r>
          <w:rPr>
            <w:noProof/>
            <w:webHidden/>
          </w:rPr>
          <w:instrText xml:space="preserve"> PAGEREF _Toc49427847 \h </w:instrText>
        </w:r>
        <w:r>
          <w:rPr>
            <w:noProof/>
            <w:webHidden/>
          </w:rPr>
        </w:r>
        <w:r>
          <w:rPr>
            <w:rFonts w:hint="default"/>
            <w:noProof/>
            <w:webHidden/>
          </w:rPr>
          <w:fldChar w:fldCharType="separate"/>
        </w:r>
        <w:r>
          <w:rPr>
            <w:rFonts w:hint="default"/>
            <w:noProof/>
            <w:webHidden/>
          </w:rPr>
          <w:t>41</w:t>
        </w:r>
        <w:r>
          <w:rPr>
            <w:noProof/>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48" w:history="1">
        <w:r w:rsidRPr="007356EC">
          <w:rPr>
            <w:rStyle w:val="ae"/>
            <w:rFonts w:ascii="Book Antiqua" w:hAnsi="Book Antiqua"/>
            <w:snapToGrid w:val="0"/>
          </w:rPr>
          <w:t>5.1</w:t>
        </w:r>
        <w:r w:rsidRPr="007356EC">
          <w:rPr>
            <w:rStyle w:val="ae"/>
          </w:rPr>
          <w:t xml:space="preserve"> </w:t>
        </w:r>
        <w:r w:rsidRPr="007356EC">
          <w:rPr>
            <w:rStyle w:val="ae"/>
          </w:rPr>
          <w:t>解析脚本</w:t>
        </w:r>
        <w:r>
          <w:rPr>
            <w:webHidden/>
          </w:rPr>
          <w:tab/>
        </w:r>
        <w:r>
          <w:rPr>
            <w:webHidden/>
          </w:rPr>
          <w:fldChar w:fldCharType="begin"/>
        </w:r>
        <w:r>
          <w:rPr>
            <w:webHidden/>
          </w:rPr>
          <w:instrText xml:space="preserve"> PAGEREF _Toc49427848 \h </w:instrText>
        </w:r>
        <w:r>
          <w:rPr>
            <w:webHidden/>
          </w:rPr>
        </w:r>
        <w:r>
          <w:rPr>
            <w:rFonts w:hint="default"/>
            <w:webHidden/>
          </w:rPr>
          <w:fldChar w:fldCharType="separate"/>
        </w:r>
        <w:r>
          <w:rPr>
            <w:rFonts w:hint="default"/>
            <w:webHidden/>
          </w:rPr>
          <w:t>41</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49" w:history="1">
        <w:r w:rsidRPr="007356EC">
          <w:rPr>
            <w:rStyle w:val="ae"/>
            <w:rFonts w:ascii="Book Antiqua" w:hAnsi="Book Antiqua"/>
            <w:snapToGrid w:val="0"/>
          </w:rPr>
          <w:t>5.2</w:t>
        </w:r>
        <w:r w:rsidRPr="007356EC">
          <w:rPr>
            <w:rStyle w:val="ae"/>
          </w:rPr>
          <w:t xml:space="preserve"> </w:t>
        </w:r>
        <w:r w:rsidRPr="007356EC">
          <w:rPr>
            <w:rStyle w:val="ae"/>
          </w:rPr>
          <w:t>脚本使用</w:t>
        </w:r>
        <w:r>
          <w:rPr>
            <w:webHidden/>
          </w:rPr>
          <w:tab/>
        </w:r>
        <w:r>
          <w:rPr>
            <w:webHidden/>
          </w:rPr>
          <w:fldChar w:fldCharType="begin"/>
        </w:r>
        <w:r>
          <w:rPr>
            <w:webHidden/>
          </w:rPr>
          <w:instrText xml:space="preserve"> PAGEREF _Toc49427849 \h </w:instrText>
        </w:r>
        <w:r>
          <w:rPr>
            <w:webHidden/>
          </w:rPr>
        </w:r>
        <w:r>
          <w:rPr>
            <w:rFonts w:hint="default"/>
            <w:webHidden/>
          </w:rPr>
          <w:fldChar w:fldCharType="separate"/>
        </w:r>
        <w:r>
          <w:rPr>
            <w:rFonts w:hint="default"/>
            <w:webHidden/>
          </w:rPr>
          <w:t>41</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50" w:history="1">
        <w:r w:rsidRPr="007356EC">
          <w:rPr>
            <w:rStyle w:val="ae"/>
            <w:rFonts w:ascii="Book Antiqua" w:hAnsi="Book Antiqua"/>
            <w:snapToGrid w:val="0"/>
          </w:rPr>
          <w:t>5.3</w:t>
        </w:r>
        <w:r w:rsidRPr="007356EC">
          <w:rPr>
            <w:rStyle w:val="ae"/>
          </w:rPr>
          <w:t xml:space="preserve"> </w:t>
        </w:r>
        <w:r w:rsidRPr="007356EC">
          <w:rPr>
            <w:rStyle w:val="ae"/>
          </w:rPr>
          <w:t>脚本使用举例</w:t>
        </w:r>
        <w:r>
          <w:rPr>
            <w:webHidden/>
          </w:rPr>
          <w:tab/>
        </w:r>
        <w:r>
          <w:rPr>
            <w:webHidden/>
          </w:rPr>
          <w:fldChar w:fldCharType="begin"/>
        </w:r>
        <w:r>
          <w:rPr>
            <w:webHidden/>
          </w:rPr>
          <w:instrText xml:space="preserve"> PAGEREF _Toc49427850 \h </w:instrText>
        </w:r>
        <w:r>
          <w:rPr>
            <w:webHidden/>
          </w:rPr>
        </w:r>
        <w:r>
          <w:rPr>
            <w:rFonts w:hint="default"/>
            <w:webHidden/>
          </w:rPr>
          <w:fldChar w:fldCharType="separate"/>
        </w:r>
        <w:r>
          <w:rPr>
            <w:rFonts w:hint="default"/>
            <w:webHidden/>
          </w:rPr>
          <w:t>41</w:t>
        </w:r>
        <w:r>
          <w:rPr>
            <w:webHidden/>
          </w:rPr>
          <w:fldChar w:fldCharType="end"/>
        </w:r>
      </w:hyperlink>
    </w:p>
    <w:p w:rsidR="00704F82" w:rsidRDefault="00704F82">
      <w:pPr>
        <w:pStyle w:val="11"/>
        <w:tabs>
          <w:tab w:val="right" w:leader="dot" w:pos="9629"/>
        </w:tabs>
        <w:rPr>
          <w:rFonts w:asciiTheme="minorHAnsi" w:eastAsiaTheme="minorEastAsia" w:hAnsiTheme="minorHAnsi" w:cstheme="minorBidi" w:hint="default"/>
          <w:bCs w:val="0"/>
          <w:noProof/>
          <w:sz w:val="21"/>
          <w:szCs w:val="22"/>
        </w:rPr>
      </w:pPr>
      <w:hyperlink w:anchor="_Toc49427851" w:history="1">
        <w:r w:rsidRPr="007356EC">
          <w:rPr>
            <w:rStyle w:val="ae"/>
            <w:rFonts w:ascii="Book Antiqua" w:hAnsi="Book Antiqua"/>
            <w:noProof/>
          </w:rPr>
          <w:t>6</w:t>
        </w:r>
        <w:r w:rsidRPr="007356EC">
          <w:rPr>
            <w:rStyle w:val="ae"/>
            <w:noProof/>
          </w:rPr>
          <w:t xml:space="preserve"> </w:t>
        </w:r>
        <w:r w:rsidRPr="007356EC">
          <w:rPr>
            <w:rStyle w:val="ae"/>
            <w:noProof/>
          </w:rPr>
          <w:t>常见内存错误</w:t>
        </w:r>
        <w:r w:rsidRPr="007356EC">
          <w:rPr>
            <w:rStyle w:val="ae"/>
            <w:noProof/>
          </w:rPr>
          <w:t>ASan</w:t>
        </w:r>
        <w:r w:rsidRPr="007356EC">
          <w:rPr>
            <w:rStyle w:val="ae"/>
            <w:noProof/>
          </w:rPr>
          <w:t>提示</w:t>
        </w:r>
        <w:r>
          <w:rPr>
            <w:noProof/>
            <w:webHidden/>
          </w:rPr>
          <w:tab/>
        </w:r>
        <w:r>
          <w:rPr>
            <w:noProof/>
            <w:webHidden/>
          </w:rPr>
          <w:fldChar w:fldCharType="begin"/>
        </w:r>
        <w:r>
          <w:rPr>
            <w:noProof/>
            <w:webHidden/>
          </w:rPr>
          <w:instrText xml:space="preserve"> PAGEREF _Toc49427851 \h </w:instrText>
        </w:r>
        <w:r>
          <w:rPr>
            <w:noProof/>
            <w:webHidden/>
          </w:rPr>
        </w:r>
        <w:r>
          <w:rPr>
            <w:rFonts w:hint="default"/>
            <w:noProof/>
            <w:webHidden/>
          </w:rPr>
          <w:fldChar w:fldCharType="separate"/>
        </w:r>
        <w:r>
          <w:rPr>
            <w:rFonts w:hint="default"/>
            <w:noProof/>
            <w:webHidden/>
          </w:rPr>
          <w:t>44</w:t>
        </w:r>
        <w:r>
          <w:rPr>
            <w:noProof/>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52" w:history="1">
        <w:r w:rsidRPr="007356EC">
          <w:rPr>
            <w:rStyle w:val="ae"/>
            <w:rFonts w:ascii="Book Antiqua" w:hAnsi="Book Antiqua"/>
            <w:snapToGrid w:val="0"/>
          </w:rPr>
          <w:t>6.1</w:t>
        </w:r>
        <w:r w:rsidRPr="007356EC">
          <w:rPr>
            <w:rStyle w:val="ae"/>
          </w:rPr>
          <w:t xml:space="preserve"> double-free</w:t>
        </w:r>
        <w:r>
          <w:rPr>
            <w:webHidden/>
          </w:rPr>
          <w:tab/>
        </w:r>
        <w:r>
          <w:rPr>
            <w:webHidden/>
          </w:rPr>
          <w:fldChar w:fldCharType="begin"/>
        </w:r>
        <w:r>
          <w:rPr>
            <w:webHidden/>
          </w:rPr>
          <w:instrText xml:space="preserve"> PAGEREF _Toc49427852 \h </w:instrText>
        </w:r>
        <w:r>
          <w:rPr>
            <w:webHidden/>
          </w:rPr>
        </w:r>
        <w:r>
          <w:rPr>
            <w:rFonts w:hint="default"/>
            <w:webHidden/>
          </w:rPr>
          <w:fldChar w:fldCharType="separate"/>
        </w:r>
        <w:r>
          <w:rPr>
            <w:rFonts w:hint="default"/>
            <w:webHidden/>
          </w:rPr>
          <w:t>44</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53" w:history="1">
        <w:r w:rsidRPr="007356EC">
          <w:rPr>
            <w:rStyle w:val="ae"/>
            <w:rFonts w:ascii="Book Antiqua" w:hAnsi="Book Antiqua" w:cs="Book Antiqua"/>
            <w:bCs/>
            <w:snapToGrid w:val="0"/>
          </w:rPr>
          <w:t>6.1.1</w:t>
        </w:r>
        <w:r w:rsidRPr="007356EC">
          <w:rPr>
            <w:rStyle w:val="ae"/>
          </w:rPr>
          <w:t xml:space="preserve"> </w:t>
        </w:r>
        <w:r w:rsidRPr="007356EC">
          <w:rPr>
            <w:rStyle w:val="ae"/>
          </w:rPr>
          <w:t>问题代码</w:t>
        </w:r>
        <w:r>
          <w:rPr>
            <w:webHidden/>
          </w:rPr>
          <w:tab/>
        </w:r>
        <w:r>
          <w:rPr>
            <w:webHidden/>
          </w:rPr>
          <w:fldChar w:fldCharType="begin"/>
        </w:r>
        <w:r>
          <w:rPr>
            <w:webHidden/>
          </w:rPr>
          <w:instrText xml:space="preserve"> PAGEREF _Toc49427853 \h </w:instrText>
        </w:r>
        <w:r>
          <w:rPr>
            <w:webHidden/>
          </w:rPr>
        </w:r>
        <w:r>
          <w:rPr>
            <w:rFonts w:hint="default"/>
            <w:webHidden/>
          </w:rPr>
          <w:fldChar w:fldCharType="separate"/>
        </w:r>
        <w:r>
          <w:rPr>
            <w:rFonts w:hint="default"/>
            <w:webHidden/>
          </w:rPr>
          <w:t>44</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54" w:history="1">
        <w:r w:rsidRPr="007356EC">
          <w:rPr>
            <w:rStyle w:val="ae"/>
            <w:rFonts w:ascii="Book Antiqua" w:hAnsi="Book Antiqua" w:cs="Book Antiqua"/>
            <w:bCs/>
            <w:snapToGrid w:val="0"/>
          </w:rPr>
          <w:t>6.1.2</w:t>
        </w:r>
        <w:r w:rsidRPr="007356EC">
          <w:rPr>
            <w:rStyle w:val="ae"/>
          </w:rPr>
          <w:t xml:space="preserve"> AddressSanitizer</w:t>
        </w:r>
        <w:r w:rsidRPr="007356EC">
          <w:rPr>
            <w:rStyle w:val="ae"/>
          </w:rPr>
          <w:t>检测到问题</w:t>
        </w:r>
        <w:r>
          <w:rPr>
            <w:webHidden/>
          </w:rPr>
          <w:tab/>
        </w:r>
        <w:r>
          <w:rPr>
            <w:webHidden/>
          </w:rPr>
          <w:fldChar w:fldCharType="begin"/>
        </w:r>
        <w:r>
          <w:rPr>
            <w:webHidden/>
          </w:rPr>
          <w:instrText xml:space="preserve"> PAGEREF _Toc49427854 \h </w:instrText>
        </w:r>
        <w:r>
          <w:rPr>
            <w:webHidden/>
          </w:rPr>
        </w:r>
        <w:r>
          <w:rPr>
            <w:rFonts w:hint="default"/>
            <w:webHidden/>
          </w:rPr>
          <w:fldChar w:fldCharType="separate"/>
        </w:r>
        <w:r>
          <w:rPr>
            <w:rFonts w:hint="default"/>
            <w:webHidden/>
          </w:rPr>
          <w:t>45</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55" w:history="1">
        <w:r w:rsidRPr="007356EC">
          <w:rPr>
            <w:rStyle w:val="ae"/>
            <w:rFonts w:ascii="Book Antiqua" w:hAnsi="Book Antiqua" w:cs="Book Antiqua"/>
            <w:bCs/>
            <w:snapToGrid w:val="0"/>
          </w:rPr>
          <w:t>6.1.3</w:t>
        </w:r>
        <w:r w:rsidRPr="007356EC">
          <w:rPr>
            <w:rStyle w:val="ae"/>
          </w:rPr>
          <w:t xml:space="preserve"> </w:t>
        </w:r>
        <w:r w:rsidRPr="007356EC">
          <w:rPr>
            <w:rStyle w:val="ae"/>
          </w:rPr>
          <w:t>调用栈解析</w:t>
        </w:r>
        <w:r>
          <w:rPr>
            <w:webHidden/>
          </w:rPr>
          <w:tab/>
        </w:r>
        <w:r>
          <w:rPr>
            <w:webHidden/>
          </w:rPr>
          <w:fldChar w:fldCharType="begin"/>
        </w:r>
        <w:r>
          <w:rPr>
            <w:webHidden/>
          </w:rPr>
          <w:instrText xml:space="preserve"> PAGEREF _Toc49427855 \h </w:instrText>
        </w:r>
        <w:r>
          <w:rPr>
            <w:webHidden/>
          </w:rPr>
        </w:r>
        <w:r>
          <w:rPr>
            <w:rFonts w:hint="default"/>
            <w:webHidden/>
          </w:rPr>
          <w:fldChar w:fldCharType="separate"/>
        </w:r>
        <w:r>
          <w:rPr>
            <w:rFonts w:hint="default"/>
            <w:webHidden/>
          </w:rPr>
          <w:t>45</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56" w:history="1">
        <w:r w:rsidRPr="007356EC">
          <w:rPr>
            <w:rStyle w:val="ae"/>
            <w:rFonts w:ascii="Book Antiqua" w:hAnsi="Book Antiqua"/>
            <w:snapToGrid w:val="0"/>
          </w:rPr>
          <w:t>6.2</w:t>
        </w:r>
        <w:r w:rsidRPr="007356EC">
          <w:rPr>
            <w:rStyle w:val="ae"/>
          </w:rPr>
          <w:t xml:space="preserve"> wild pointer free</w:t>
        </w:r>
        <w:r>
          <w:rPr>
            <w:webHidden/>
          </w:rPr>
          <w:tab/>
        </w:r>
        <w:r>
          <w:rPr>
            <w:webHidden/>
          </w:rPr>
          <w:fldChar w:fldCharType="begin"/>
        </w:r>
        <w:r>
          <w:rPr>
            <w:webHidden/>
          </w:rPr>
          <w:instrText xml:space="preserve"> PAGEREF _Toc49427856 \h </w:instrText>
        </w:r>
        <w:r>
          <w:rPr>
            <w:webHidden/>
          </w:rPr>
        </w:r>
        <w:r>
          <w:rPr>
            <w:rFonts w:hint="default"/>
            <w:webHidden/>
          </w:rPr>
          <w:fldChar w:fldCharType="separate"/>
        </w:r>
        <w:r>
          <w:rPr>
            <w:rFonts w:hint="default"/>
            <w:webHidden/>
          </w:rPr>
          <w:t>46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57" w:history="1">
        <w:r w:rsidRPr="007356EC">
          <w:rPr>
            <w:rStyle w:val="ae"/>
            <w:rFonts w:ascii="Book Antiqua" w:hAnsi="Book Antiqua" w:cs="Book Antiqua"/>
            <w:bCs/>
            <w:snapToGrid w:val="0"/>
          </w:rPr>
          <w:t>6.2.1</w:t>
        </w:r>
        <w:r w:rsidRPr="007356EC">
          <w:rPr>
            <w:rStyle w:val="ae"/>
          </w:rPr>
          <w:t xml:space="preserve"> </w:t>
        </w:r>
        <w:r w:rsidRPr="007356EC">
          <w:rPr>
            <w:rStyle w:val="ae"/>
          </w:rPr>
          <w:t>问题代码</w:t>
        </w:r>
        <w:r>
          <w:rPr>
            <w:webHidden/>
          </w:rPr>
          <w:tab/>
        </w:r>
        <w:r>
          <w:rPr>
            <w:webHidden/>
          </w:rPr>
          <w:fldChar w:fldCharType="begin"/>
        </w:r>
        <w:r>
          <w:rPr>
            <w:webHidden/>
          </w:rPr>
          <w:instrText xml:space="preserve"> PAGEREF _Toc49427857 \h </w:instrText>
        </w:r>
        <w:r>
          <w:rPr>
            <w:webHidden/>
          </w:rPr>
        </w:r>
        <w:r>
          <w:rPr>
            <w:rFonts w:hint="default"/>
            <w:webHidden/>
          </w:rPr>
          <w:fldChar w:fldCharType="separate"/>
        </w:r>
        <w:r>
          <w:rPr>
            <w:rFonts w:hint="default"/>
            <w:webHidden/>
          </w:rPr>
          <w:t>46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58" w:history="1">
        <w:r w:rsidRPr="007356EC">
          <w:rPr>
            <w:rStyle w:val="ae"/>
            <w:rFonts w:ascii="Book Antiqua" w:hAnsi="Book Antiqua" w:cs="Book Antiqua"/>
            <w:bCs/>
            <w:snapToGrid w:val="0"/>
          </w:rPr>
          <w:t>6.2.2</w:t>
        </w:r>
        <w:r w:rsidRPr="007356EC">
          <w:rPr>
            <w:rStyle w:val="ae"/>
          </w:rPr>
          <w:t xml:space="preserve"> AddressSanitizer</w:t>
        </w:r>
        <w:r w:rsidRPr="007356EC">
          <w:rPr>
            <w:rStyle w:val="ae"/>
          </w:rPr>
          <w:t>检测到问题</w:t>
        </w:r>
        <w:r>
          <w:rPr>
            <w:webHidden/>
          </w:rPr>
          <w:tab/>
        </w:r>
        <w:r>
          <w:rPr>
            <w:webHidden/>
          </w:rPr>
          <w:fldChar w:fldCharType="begin"/>
        </w:r>
        <w:r>
          <w:rPr>
            <w:webHidden/>
          </w:rPr>
          <w:instrText xml:space="preserve"> PAGEREF _Toc49427858 \h </w:instrText>
        </w:r>
        <w:r>
          <w:rPr>
            <w:webHidden/>
          </w:rPr>
        </w:r>
        <w:r>
          <w:rPr>
            <w:rFonts w:hint="default"/>
            <w:webHidden/>
          </w:rPr>
          <w:fldChar w:fldCharType="separate"/>
        </w:r>
        <w:r>
          <w:rPr>
            <w:rFonts w:hint="default"/>
            <w:webHidden/>
          </w:rPr>
          <w:t>47</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59" w:history="1">
        <w:r w:rsidRPr="007356EC">
          <w:rPr>
            <w:rStyle w:val="ae"/>
            <w:rFonts w:ascii="Book Antiqua" w:hAnsi="Book Antiqua" w:cs="Book Antiqua"/>
            <w:bCs/>
            <w:snapToGrid w:val="0"/>
          </w:rPr>
          <w:t>6.2.3</w:t>
        </w:r>
        <w:r w:rsidRPr="007356EC">
          <w:rPr>
            <w:rStyle w:val="ae"/>
          </w:rPr>
          <w:t xml:space="preserve"> </w:t>
        </w:r>
        <w:r w:rsidRPr="007356EC">
          <w:rPr>
            <w:rStyle w:val="ae"/>
          </w:rPr>
          <w:t>解析后的调用栈</w:t>
        </w:r>
        <w:r>
          <w:rPr>
            <w:webHidden/>
          </w:rPr>
          <w:tab/>
        </w:r>
        <w:r>
          <w:rPr>
            <w:webHidden/>
          </w:rPr>
          <w:fldChar w:fldCharType="begin"/>
        </w:r>
        <w:r>
          <w:rPr>
            <w:webHidden/>
          </w:rPr>
          <w:instrText xml:space="preserve"> PAGEREF _Toc49427859 \h </w:instrText>
        </w:r>
        <w:r>
          <w:rPr>
            <w:webHidden/>
          </w:rPr>
        </w:r>
        <w:r>
          <w:rPr>
            <w:rFonts w:hint="default"/>
            <w:webHidden/>
          </w:rPr>
          <w:fldChar w:fldCharType="separate"/>
        </w:r>
        <w:r>
          <w:rPr>
            <w:rFonts w:hint="default"/>
            <w:webHidden/>
          </w:rPr>
          <w:t>47</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60" w:history="1">
        <w:r w:rsidRPr="007356EC">
          <w:rPr>
            <w:rStyle w:val="ae"/>
            <w:rFonts w:ascii="Book Antiqua" w:hAnsi="Book Antiqua"/>
            <w:snapToGrid w:val="0"/>
          </w:rPr>
          <w:t>6.3</w:t>
        </w:r>
        <w:r w:rsidRPr="007356EC">
          <w:rPr>
            <w:rStyle w:val="ae"/>
          </w:rPr>
          <w:t xml:space="preserve"> stack-buffer-overflow</w:t>
        </w:r>
        <w:r>
          <w:rPr>
            <w:webHidden/>
          </w:rPr>
          <w:tab/>
        </w:r>
        <w:r>
          <w:rPr>
            <w:webHidden/>
          </w:rPr>
          <w:fldChar w:fldCharType="begin"/>
        </w:r>
        <w:r>
          <w:rPr>
            <w:webHidden/>
          </w:rPr>
          <w:instrText xml:space="preserve"> PAGEREF _Toc49427860 \h </w:instrText>
        </w:r>
        <w:r>
          <w:rPr>
            <w:webHidden/>
          </w:rPr>
        </w:r>
        <w:r>
          <w:rPr>
            <w:rFonts w:hint="default"/>
            <w:webHidden/>
          </w:rPr>
          <w:fldChar w:fldCharType="separate"/>
        </w:r>
        <w:r>
          <w:rPr>
            <w:rFonts w:hint="default"/>
            <w:webHidden/>
          </w:rPr>
          <w:t>47</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61" w:history="1">
        <w:r w:rsidRPr="007356EC">
          <w:rPr>
            <w:rStyle w:val="ae"/>
            <w:rFonts w:ascii="Book Antiqua" w:hAnsi="Book Antiqua" w:cs="Book Antiqua"/>
            <w:bCs/>
            <w:snapToGrid w:val="0"/>
          </w:rPr>
          <w:t>6.3.1</w:t>
        </w:r>
        <w:r w:rsidRPr="007356EC">
          <w:rPr>
            <w:rStyle w:val="ae"/>
          </w:rPr>
          <w:t xml:space="preserve"> stack overflow</w:t>
        </w:r>
        <w:r w:rsidRPr="007356EC">
          <w:rPr>
            <w:rStyle w:val="ae"/>
          </w:rPr>
          <w:t>代码</w:t>
        </w:r>
        <w:r>
          <w:rPr>
            <w:webHidden/>
          </w:rPr>
          <w:tab/>
        </w:r>
        <w:r>
          <w:rPr>
            <w:webHidden/>
          </w:rPr>
          <w:fldChar w:fldCharType="begin"/>
        </w:r>
        <w:r>
          <w:rPr>
            <w:webHidden/>
          </w:rPr>
          <w:instrText xml:space="preserve"> PAGEREF _Toc49427861 \h </w:instrText>
        </w:r>
        <w:r>
          <w:rPr>
            <w:webHidden/>
          </w:rPr>
        </w:r>
        <w:r>
          <w:rPr>
            <w:rFonts w:hint="default"/>
            <w:webHidden/>
          </w:rPr>
          <w:fldChar w:fldCharType="separate"/>
        </w:r>
        <w:r>
          <w:rPr>
            <w:rFonts w:hint="default"/>
            <w:webHidden/>
          </w:rPr>
          <w:t>48</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62" w:history="1">
        <w:r w:rsidRPr="007356EC">
          <w:rPr>
            <w:rStyle w:val="ae"/>
            <w:rFonts w:ascii="Book Antiqua" w:hAnsi="Book Antiqua" w:cs="Book Antiqua"/>
            <w:bCs/>
            <w:snapToGrid w:val="0"/>
          </w:rPr>
          <w:t>6.3.2</w:t>
        </w:r>
        <w:r w:rsidRPr="007356EC">
          <w:rPr>
            <w:rStyle w:val="ae"/>
          </w:rPr>
          <w:t xml:space="preserve"> stack overflow AddressSanitizer</w:t>
        </w:r>
        <w:r w:rsidRPr="007356EC">
          <w:rPr>
            <w:rStyle w:val="ae"/>
          </w:rPr>
          <w:t>检测到问题</w:t>
        </w:r>
        <w:r>
          <w:rPr>
            <w:webHidden/>
          </w:rPr>
          <w:tab/>
        </w:r>
        <w:r>
          <w:rPr>
            <w:webHidden/>
          </w:rPr>
          <w:fldChar w:fldCharType="begin"/>
        </w:r>
        <w:r>
          <w:rPr>
            <w:webHidden/>
          </w:rPr>
          <w:instrText xml:space="preserve"> PAGEREF _Toc49427862 \h </w:instrText>
        </w:r>
        <w:r>
          <w:rPr>
            <w:webHidden/>
          </w:rPr>
        </w:r>
        <w:r>
          <w:rPr>
            <w:rFonts w:hint="default"/>
            <w:webHidden/>
          </w:rPr>
          <w:fldChar w:fldCharType="separate"/>
        </w:r>
        <w:r>
          <w:rPr>
            <w:rFonts w:hint="default"/>
            <w:webHidden/>
          </w:rPr>
          <w:t>49</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63" w:history="1">
        <w:r w:rsidRPr="007356EC">
          <w:rPr>
            <w:rStyle w:val="ae"/>
            <w:rFonts w:ascii="Book Antiqua" w:hAnsi="Book Antiqua" w:cs="Book Antiqua"/>
            <w:bCs/>
            <w:snapToGrid w:val="0"/>
          </w:rPr>
          <w:t>6.3.3</w:t>
        </w:r>
        <w:r w:rsidRPr="007356EC">
          <w:rPr>
            <w:rStyle w:val="ae"/>
          </w:rPr>
          <w:t xml:space="preserve"> stack overflow</w:t>
        </w:r>
        <w:r w:rsidRPr="007356EC">
          <w:rPr>
            <w:rStyle w:val="ae"/>
          </w:rPr>
          <w:t>栈解析</w:t>
        </w:r>
        <w:r>
          <w:rPr>
            <w:webHidden/>
          </w:rPr>
          <w:tab/>
        </w:r>
        <w:r>
          <w:rPr>
            <w:webHidden/>
          </w:rPr>
          <w:fldChar w:fldCharType="begin"/>
        </w:r>
        <w:r>
          <w:rPr>
            <w:webHidden/>
          </w:rPr>
          <w:instrText xml:space="preserve"> PAGEREF _Toc49427863 \h </w:instrText>
        </w:r>
        <w:r>
          <w:rPr>
            <w:webHidden/>
          </w:rPr>
        </w:r>
        <w:r>
          <w:rPr>
            <w:rFonts w:hint="default"/>
            <w:webHidden/>
          </w:rPr>
          <w:fldChar w:fldCharType="separate"/>
        </w:r>
        <w:r>
          <w:rPr>
            <w:rFonts w:hint="default"/>
            <w:webHidden/>
          </w:rPr>
          <w:t>50</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64" w:history="1">
        <w:r w:rsidRPr="007356EC">
          <w:rPr>
            <w:rStyle w:val="ae"/>
            <w:rFonts w:ascii="Book Antiqua" w:hAnsi="Book Antiqua"/>
            <w:snapToGrid w:val="0"/>
          </w:rPr>
          <w:t>6.4</w:t>
        </w:r>
        <w:r w:rsidRPr="007356EC">
          <w:rPr>
            <w:rStyle w:val="ae"/>
          </w:rPr>
          <w:t xml:space="preserve"> heap-buffer-overflow</w:t>
        </w:r>
        <w:r>
          <w:rPr>
            <w:webHidden/>
          </w:rPr>
          <w:tab/>
        </w:r>
        <w:r>
          <w:rPr>
            <w:webHidden/>
          </w:rPr>
          <w:fldChar w:fldCharType="begin"/>
        </w:r>
        <w:r>
          <w:rPr>
            <w:webHidden/>
          </w:rPr>
          <w:instrText xml:space="preserve"> PAGEREF _Toc49427864 \h </w:instrText>
        </w:r>
        <w:r>
          <w:rPr>
            <w:webHidden/>
          </w:rPr>
        </w:r>
        <w:r>
          <w:rPr>
            <w:rFonts w:hint="default"/>
            <w:webHidden/>
          </w:rPr>
          <w:fldChar w:fldCharType="separate"/>
        </w:r>
        <w:r>
          <w:rPr>
            <w:rFonts w:hint="default"/>
            <w:webHidden/>
          </w:rPr>
          <w:t>52</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65" w:history="1">
        <w:r w:rsidRPr="007356EC">
          <w:rPr>
            <w:rStyle w:val="ae"/>
            <w:rFonts w:ascii="Book Antiqua" w:hAnsi="Book Antiqua" w:cs="Book Antiqua"/>
            <w:bCs/>
            <w:snapToGrid w:val="0"/>
          </w:rPr>
          <w:t>6.4.1</w:t>
        </w:r>
        <w:r w:rsidRPr="007356EC">
          <w:rPr>
            <w:rStyle w:val="ae"/>
          </w:rPr>
          <w:t xml:space="preserve"> AddressSanitizer</w:t>
        </w:r>
        <w:r w:rsidRPr="007356EC">
          <w:rPr>
            <w:rStyle w:val="ae"/>
          </w:rPr>
          <w:t>检测到问题</w:t>
        </w:r>
        <w:r>
          <w:rPr>
            <w:webHidden/>
          </w:rPr>
          <w:tab/>
        </w:r>
        <w:r>
          <w:rPr>
            <w:webHidden/>
          </w:rPr>
          <w:fldChar w:fldCharType="begin"/>
        </w:r>
        <w:r>
          <w:rPr>
            <w:webHidden/>
          </w:rPr>
          <w:instrText xml:space="preserve"> PAGEREF _Toc49427865 \h </w:instrText>
        </w:r>
        <w:r>
          <w:rPr>
            <w:webHidden/>
          </w:rPr>
        </w:r>
        <w:r>
          <w:rPr>
            <w:rFonts w:hint="default"/>
            <w:webHidden/>
          </w:rPr>
          <w:fldChar w:fldCharType="separate"/>
        </w:r>
        <w:r>
          <w:rPr>
            <w:rFonts w:hint="default"/>
            <w:webHidden/>
          </w:rPr>
          <w:t>52</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66" w:history="1">
        <w:r w:rsidRPr="007356EC">
          <w:rPr>
            <w:rStyle w:val="ae"/>
            <w:rFonts w:ascii="Book Antiqua" w:hAnsi="Book Antiqua" w:cs="Book Antiqua"/>
            <w:bCs/>
            <w:snapToGrid w:val="0"/>
          </w:rPr>
          <w:t>6.4.2</w:t>
        </w:r>
        <w:r w:rsidRPr="007356EC">
          <w:rPr>
            <w:rStyle w:val="ae"/>
          </w:rPr>
          <w:t xml:space="preserve"> </w:t>
        </w:r>
        <w:r w:rsidRPr="007356EC">
          <w:rPr>
            <w:rStyle w:val="ae"/>
          </w:rPr>
          <w:t>解析后的</w:t>
        </w:r>
        <w:r w:rsidRPr="007356EC">
          <w:rPr>
            <w:rStyle w:val="ae"/>
          </w:rPr>
          <w:t>log</w:t>
        </w:r>
        <w:r>
          <w:rPr>
            <w:webHidden/>
          </w:rPr>
          <w:tab/>
        </w:r>
        <w:r>
          <w:rPr>
            <w:webHidden/>
          </w:rPr>
          <w:fldChar w:fldCharType="begin"/>
        </w:r>
        <w:r>
          <w:rPr>
            <w:webHidden/>
          </w:rPr>
          <w:instrText xml:space="preserve"> PAGEREF _Toc49427866 \h </w:instrText>
        </w:r>
        <w:r>
          <w:rPr>
            <w:webHidden/>
          </w:rPr>
        </w:r>
        <w:r>
          <w:rPr>
            <w:rFonts w:hint="default"/>
            <w:webHidden/>
          </w:rPr>
          <w:fldChar w:fldCharType="separate"/>
        </w:r>
        <w:r>
          <w:rPr>
            <w:rFonts w:hint="default"/>
            <w:webHidden/>
          </w:rPr>
          <w:t>54</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67" w:history="1">
        <w:r w:rsidRPr="007356EC">
          <w:rPr>
            <w:rStyle w:val="ae"/>
            <w:rFonts w:ascii="Book Antiqua" w:hAnsi="Book Antiqua" w:cs="Book Antiqua"/>
            <w:bCs/>
            <w:snapToGrid w:val="0"/>
          </w:rPr>
          <w:t>6.4.3</w:t>
        </w:r>
        <w:r w:rsidRPr="007356EC">
          <w:rPr>
            <w:rStyle w:val="ae"/>
          </w:rPr>
          <w:t xml:space="preserve"> </w:t>
        </w:r>
        <w:r w:rsidRPr="007356EC">
          <w:rPr>
            <w:rStyle w:val="ae"/>
          </w:rPr>
          <w:t>问题代码分析</w:t>
        </w:r>
        <w:r>
          <w:rPr>
            <w:webHidden/>
          </w:rPr>
          <w:tab/>
        </w:r>
        <w:r>
          <w:rPr>
            <w:webHidden/>
          </w:rPr>
          <w:fldChar w:fldCharType="begin"/>
        </w:r>
        <w:r>
          <w:rPr>
            <w:webHidden/>
          </w:rPr>
          <w:instrText xml:space="preserve"> PAGEREF _Toc49427867 \h </w:instrText>
        </w:r>
        <w:r>
          <w:rPr>
            <w:webHidden/>
          </w:rPr>
        </w:r>
        <w:r>
          <w:rPr>
            <w:rFonts w:hint="default"/>
            <w:webHidden/>
          </w:rPr>
          <w:fldChar w:fldCharType="separate"/>
        </w:r>
        <w:r>
          <w:rPr>
            <w:rFonts w:hint="default"/>
            <w:webHidden/>
          </w:rPr>
          <w:t>54</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68" w:history="1">
        <w:r w:rsidRPr="007356EC">
          <w:rPr>
            <w:rStyle w:val="ae"/>
            <w:rFonts w:ascii="Book Antiqua" w:hAnsi="Book Antiqua" w:cs="Book Antiqua"/>
            <w:bCs/>
            <w:snapToGrid w:val="0"/>
          </w:rPr>
          <w:t>6.4.4</w:t>
        </w:r>
        <w:r w:rsidRPr="007356EC">
          <w:rPr>
            <w:rStyle w:val="ae"/>
          </w:rPr>
          <w:t xml:space="preserve"> </w:t>
        </w:r>
        <w:r w:rsidRPr="007356EC">
          <w:rPr>
            <w:rStyle w:val="ae"/>
          </w:rPr>
          <w:t>检查验证</w:t>
        </w:r>
        <w:r>
          <w:rPr>
            <w:webHidden/>
          </w:rPr>
          <w:tab/>
        </w:r>
        <w:r>
          <w:rPr>
            <w:webHidden/>
          </w:rPr>
          <w:fldChar w:fldCharType="begin"/>
        </w:r>
        <w:r>
          <w:rPr>
            <w:webHidden/>
          </w:rPr>
          <w:instrText xml:space="preserve"> PAGEREF _Toc49427868 \h </w:instrText>
        </w:r>
        <w:r>
          <w:rPr>
            <w:webHidden/>
          </w:rPr>
        </w:r>
        <w:r>
          <w:rPr>
            <w:rFonts w:hint="default"/>
            <w:webHidden/>
          </w:rPr>
          <w:fldChar w:fldCharType="separate"/>
        </w:r>
        <w:r>
          <w:rPr>
            <w:rFonts w:hint="default"/>
            <w:webHidden/>
          </w:rPr>
          <w:t>55</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69" w:history="1">
        <w:r w:rsidRPr="007356EC">
          <w:rPr>
            <w:rStyle w:val="ae"/>
            <w:rFonts w:ascii="Book Antiqua" w:hAnsi="Book Antiqua"/>
            <w:snapToGrid w:val="0"/>
          </w:rPr>
          <w:t>6.5</w:t>
        </w:r>
        <w:r w:rsidRPr="007356EC">
          <w:rPr>
            <w:rStyle w:val="ae"/>
          </w:rPr>
          <w:t xml:space="preserve"> heap-use-after-free</w:t>
        </w:r>
        <w:r>
          <w:rPr>
            <w:webHidden/>
          </w:rPr>
          <w:tab/>
        </w:r>
        <w:r>
          <w:rPr>
            <w:webHidden/>
          </w:rPr>
          <w:fldChar w:fldCharType="begin"/>
        </w:r>
        <w:r>
          <w:rPr>
            <w:webHidden/>
          </w:rPr>
          <w:instrText xml:space="preserve"> PAGEREF _Toc49427869 \h </w:instrText>
        </w:r>
        <w:r>
          <w:rPr>
            <w:webHidden/>
          </w:rPr>
        </w:r>
        <w:r>
          <w:rPr>
            <w:rFonts w:hint="default"/>
            <w:webHidden/>
          </w:rPr>
          <w:fldChar w:fldCharType="separate"/>
        </w:r>
        <w:r>
          <w:rPr>
            <w:rFonts w:hint="default"/>
            <w:webHidden/>
          </w:rPr>
          <w:t>56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70" w:history="1">
        <w:r w:rsidRPr="007356EC">
          <w:rPr>
            <w:rStyle w:val="ae"/>
            <w:rFonts w:ascii="Book Antiqua" w:hAnsi="Book Antiqua" w:cs="Book Antiqua"/>
            <w:bCs/>
            <w:snapToGrid w:val="0"/>
          </w:rPr>
          <w:t>6.5.1</w:t>
        </w:r>
        <w:r w:rsidRPr="007356EC">
          <w:rPr>
            <w:rStyle w:val="ae"/>
          </w:rPr>
          <w:t xml:space="preserve"> </w:t>
        </w:r>
        <w:r w:rsidRPr="007356EC">
          <w:rPr>
            <w:rStyle w:val="ae"/>
          </w:rPr>
          <w:t>问题代码</w:t>
        </w:r>
        <w:r>
          <w:rPr>
            <w:webHidden/>
          </w:rPr>
          <w:tab/>
        </w:r>
        <w:r>
          <w:rPr>
            <w:webHidden/>
          </w:rPr>
          <w:fldChar w:fldCharType="begin"/>
        </w:r>
        <w:r>
          <w:rPr>
            <w:webHidden/>
          </w:rPr>
          <w:instrText xml:space="preserve"> PAGEREF _Toc49427870 \h </w:instrText>
        </w:r>
        <w:r>
          <w:rPr>
            <w:webHidden/>
          </w:rPr>
        </w:r>
        <w:r>
          <w:rPr>
            <w:rFonts w:hint="default"/>
            <w:webHidden/>
          </w:rPr>
          <w:fldChar w:fldCharType="separate"/>
        </w:r>
        <w:r>
          <w:rPr>
            <w:rFonts w:hint="default"/>
            <w:webHidden/>
          </w:rPr>
          <w:t>56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71" w:history="1">
        <w:r w:rsidRPr="007356EC">
          <w:rPr>
            <w:rStyle w:val="ae"/>
            <w:rFonts w:ascii="Book Antiqua" w:hAnsi="Book Antiqua" w:cs="Book Antiqua"/>
            <w:bCs/>
            <w:snapToGrid w:val="0"/>
          </w:rPr>
          <w:t>6.5.2</w:t>
        </w:r>
        <w:r w:rsidRPr="007356EC">
          <w:rPr>
            <w:rStyle w:val="ae"/>
          </w:rPr>
          <w:t xml:space="preserve"> AddressSanitizer</w:t>
        </w:r>
        <w:r w:rsidRPr="007356EC">
          <w:rPr>
            <w:rStyle w:val="ae"/>
          </w:rPr>
          <w:t>检测到问题</w:t>
        </w:r>
        <w:r>
          <w:rPr>
            <w:webHidden/>
          </w:rPr>
          <w:tab/>
        </w:r>
        <w:r>
          <w:rPr>
            <w:webHidden/>
          </w:rPr>
          <w:fldChar w:fldCharType="begin"/>
        </w:r>
        <w:r>
          <w:rPr>
            <w:webHidden/>
          </w:rPr>
          <w:instrText xml:space="preserve"> PAGEREF _Toc49427871 \h </w:instrText>
        </w:r>
        <w:r>
          <w:rPr>
            <w:webHidden/>
          </w:rPr>
        </w:r>
        <w:r>
          <w:rPr>
            <w:rFonts w:hint="default"/>
            <w:webHidden/>
          </w:rPr>
          <w:fldChar w:fldCharType="separate"/>
        </w:r>
        <w:r>
          <w:rPr>
            <w:rFonts w:hint="default"/>
            <w:webHidden/>
          </w:rPr>
          <w:t>57</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72" w:history="1">
        <w:r w:rsidRPr="007356EC">
          <w:rPr>
            <w:rStyle w:val="ae"/>
            <w:rFonts w:ascii="Book Antiqua" w:hAnsi="Book Antiqua" w:cs="Book Antiqua"/>
            <w:bCs/>
            <w:snapToGrid w:val="0"/>
          </w:rPr>
          <w:t>6.5.3</w:t>
        </w:r>
        <w:r w:rsidRPr="007356EC">
          <w:rPr>
            <w:rStyle w:val="ae"/>
          </w:rPr>
          <w:t xml:space="preserve"> </w:t>
        </w:r>
        <w:r w:rsidRPr="007356EC">
          <w:rPr>
            <w:rStyle w:val="ae"/>
          </w:rPr>
          <w:t>栈解析如下</w:t>
        </w:r>
        <w:r>
          <w:rPr>
            <w:webHidden/>
          </w:rPr>
          <w:tab/>
        </w:r>
        <w:r>
          <w:rPr>
            <w:webHidden/>
          </w:rPr>
          <w:fldChar w:fldCharType="begin"/>
        </w:r>
        <w:r>
          <w:rPr>
            <w:webHidden/>
          </w:rPr>
          <w:instrText xml:space="preserve"> PAGEREF _Toc49427872 \h </w:instrText>
        </w:r>
        <w:r>
          <w:rPr>
            <w:webHidden/>
          </w:rPr>
        </w:r>
        <w:r>
          <w:rPr>
            <w:rFonts w:hint="default"/>
            <w:webHidden/>
          </w:rPr>
          <w:fldChar w:fldCharType="separate"/>
        </w:r>
        <w:r>
          <w:rPr>
            <w:rFonts w:hint="default"/>
            <w:webHidden/>
          </w:rPr>
          <w:t>58</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73" w:history="1">
        <w:r w:rsidRPr="007356EC">
          <w:rPr>
            <w:rStyle w:val="ae"/>
            <w:rFonts w:ascii="Book Antiqua" w:hAnsi="Book Antiqua"/>
            <w:snapToGrid w:val="0"/>
          </w:rPr>
          <w:t>6.6</w:t>
        </w:r>
        <w:r w:rsidRPr="007356EC">
          <w:rPr>
            <w:rStyle w:val="ae"/>
          </w:rPr>
          <w:t xml:space="preserve"> stack-use-after-scope</w:t>
        </w:r>
        <w:r>
          <w:rPr>
            <w:webHidden/>
          </w:rPr>
          <w:tab/>
        </w:r>
        <w:r>
          <w:rPr>
            <w:webHidden/>
          </w:rPr>
          <w:fldChar w:fldCharType="begin"/>
        </w:r>
        <w:r>
          <w:rPr>
            <w:webHidden/>
          </w:rPr>
          <w:instrText xml:space="preserve"> PAGEREF _Toc49427873 \h </w:instrText>
        </w:r>
        <w:r>
          <w:rPr>
            <w:webHidden/>
          </w:rPr>
        </w:r>
        <w:r>
          <w:rPr>
            <w:rFonts w:hint="default"/>
            <w:webHidden/>
          </w:rPr>
          <w:fldChar w:fldCharType="separate"/>
        </w:r>
        <w:r>
          <w:rPr>
            <w:rFonts w:hint="default"/>
            <w:webHidden/>
          </w:rPr>
          <w:t>61</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74" w:history="1">
        <w:r w:rsidRPr="007356EC">
          <w:rPr>
            <w:rStyle w:val="ae"/>
            <w:rFonts w:ascii="Book Antiqua" w:hAnsi="Book Antiqua" w:cs="Book Antiqua"/>
            <w:bCs/>
            <w:snapToGrid w:val="0"/>
          </w:rPr>
          <w:t>6.6.1</w:t>
        </w:r>
        <w:r w:rsidRPr="007356EC">
          <w:rPr>
            <w:rStyle w:val="ae"/>
          </w:rPr>
          <w:t xml:space="preserve"> </w:t>
        </w:r>
        <w:r w:rsidRPr="007356EC">
          <w:rPr>
            <w:rStyle w:val="ae"/>
          </w:rPr>
          <w:t>问题代码</w:t>
        </w:r>
        <w:r>
          <w:rPr>
            <w:webHidden/>
          </w:rPr>
          <w:tab/>
        </w:r>
        <w:r>
          <w:rPr>
            <w:webHidden/>
          </w:rPr>
          <w:fldChar w:fldCharType="begin"/>
        </w:r>
        <w:r>
          <w:rPr>
            <w:webHidden/>
          </w:rPr>
          <w:instrText xml:space="preserve"> PAGEREF _Toc49427874 \h </w:instrText>
        </w:r>
        <w:r>
          <w:rPr>
            <w:webHidden/>
          </w:rPr>
        </w:r>
        <w:r>
          <w:rPr>
            <w:rFonts w:hint="default"/>
            <w:webHidden/>
          </w:rPr>
          <w:fldChar w:fldCharType="separate"/>
        </w:r>
        <w:r>
          <w:rPr>
            <w:rFonts w:hint="default"/>
            <w:webHidden/>
          </w:rPr>
          <w:t>61</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75" w:history="1">
        <w:r w:rsidRPr="007356EC">
          <w:rPr>
            <w:rStyle w:val="ae"/>
            <w:rFonts w:ascii="Book Antiqua" w:hAnsi="Book Antiqua" w:cs="Book Antiqua"/>
            <w:bCs/>
            <w:snapToGrid w:val="0"/>
          </w:rPr>
          <w:t>6.6.2</w:t>
        </w:r>
        <w:r w:rsidRPr="007356EC">
          <w:rPr>
            <w:rStyle w:val="ae"/>
          </w:rPr>
          <w:t xml:space="preserve"> AddressSanitizer</w:t>
        </w:r>
        <w:r w:rsidRPr="007356EC">
          <w:rPr>
            <w:rStyle w:val="ae"/>
          </w:rPr>
          <w:t>检测到问题</w:t>
        </w:r>
        <w:r>
          <w:rPr>
            <w:webHidden/>
          </w:rPr>
          <w:tab/>
        </w:r>
        <w:r>
          <w:rPr>
            <w:webHidden/>
          </w:rPr>
          <w:fldChar w:fldCharType="begin"/>
        </w:r>
        <w:r>
          <w:rPr>
            <w:webHidden/>
          </w:rPr>
          <w:instrText xml:space="preserve"> PAGEREF _Toc49427875 \h </w:instrText>
        </w:r>
        <w:r>
          <w:rPr>
            <w:webHidden/>
          </w:rPr>
        </w:r>
        <w:r>
          <w:rPr>
            <w:rFonts w:hint="default"/>
            <w:webHidden/>
          </w:rPr>
          <w:fldChar w:fldCharType="separate"/>
        </w:r>
        <w:r>
          <w:rPr>
            <w:rFonts w:hint="default"/>
            <w:webHidden/>
          </w:rPr>
          <w:t>61</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76" w:history="1">
        <w:r w:rsidRPr="007356EC">
          <w:rPr>
            <w:rStyle w:val="ae"/>
            <w:rFonts w:ascii="Book Antiqua" w:hAnsi="Book Antiqua" w:cs="Book Antiqua"/>
            <w:bCs/>
            <w:snapToGrid w:val="0"/>
          </w:rPr>
          <w:t>6.6.3</w:t>
        </w:r>
        <w:r w:rsidRPr="007356EC">
          <w:rPr>
            <w:rStyle w:val="ae"/>
          </w:rPr>
          <w:t xml:space="preserve"> </w:t>
        </w:r>
        <w:r w:rsidRPr="007356EC">
          <w:rPr>
            <w:rStyle w:val="ae"/>
          </w:rPr>
          <w:t>栈解析</w:t>
        </w:r>
        <w:r>
          <w:rPr>
            <w:webHidden/>
          </w:rPr>
          <w:tab/>
        </w:r>
        <w:r>
          <w:rPr>
            <w:webHidden/>
          </w:rPr>
          <w:fldChar w:fldCharType="begin"/>
        </w:r>
        <w:r>
          <w:rPr>
            <w:webHidden/>
          </w:rPr>
          <w:instrText xml:space="preserve"> PAGEREF _Toc49427876 \h </w:instrText>
        </w:r>
        <w:r>
          <w:rPr>
            <w:webHidden/>
          </w:rPr>
        </w:r>
        <w:r>
          <w:rPr>
            <w:rFonts w:hint="default"/>
            <w:webHidden/>
          </w:rPr>
          <w:fldChar w:fldCharType="separate"/>
        </w:r>
        <w:r>
          <w:rPr>
            <w:rFonts w:hint="default"/>
            <w:webHidden/>
          </w:rPr>
          <w:t>62</w:t>
        </w:r>
        <w:r>
          <w:rPr>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77" w:history="1">
        <w:r w:rsidRPr="007356EC">
          <w:rPr>
            <w:rStyle w:val="ae"/>
            <w:rFonts w:ascii="Book Antiqua" w:hAnsi="Book Antiqua"/>
            <w:snapToGrid w:val="0"/>
          </w:rPr>
          <w:t>6.7</w:t>
        </w:r>
        <w:r w:rsidRPr="007356EC">
          <w:rPr>
            <w:rStyle w:val="ae"/>
          </w:rPr>
          <w:t xml:space="preserve"> unknown address</w:t>
        </w:r>
        <w:r>
          <w:rPr>
            <w:webHidden/>
          </w:rPr>
          <w:tab/>
        </w:r>
        <w:r>
          <w:rPr>
            <w:webHidden/>
          </w:rPr>
          <w:fldChar w:fldCharType="begin"/>
        </w:r>
        <w:r>
          <w:rPr>
            <w:webHidden/>
          </w:rPr>
          <w:instrText xml:space="preserve"> PAGEREF _Toc49427877 \h </w:instrText>
        </w:r>
        <w:r>
          <w:rPr>
            <w:webHidden/>
          </w:rPr>
        </w:r>
        <w:r>
          <w:rPr>
            <w:rFonts w:hint="default"/>
            <w:webHidden/>
          </w:rPr>
          <w:fldChar w:fldCharType="separate"/>
        </w:r>
        <w:r>
          <w:rPr>
            <w:rFonts w:hint="default"/>
            <w:webHidden/>
          </w:rPr>
          <w:t>63</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78" w:history="1">
        <w:r w:rsidRPr="007356EC">
          <w:rPr>
            <w:rStyle w:val="ae"/>
            <w:rFonts w:ascii="Book Antiqua" w:hAnsi="Book Antiqua" w:cs="Book Antiqua"/>
            <w:bCs/>
            <w:snapToGrid w:val="0"/>
          </w:rPr>
          <w:t>6.7.1</w:t>
        </w:r>
        <w:r w:rsidRPr="007356EC">
          <w:rPr>
            <w:rStyle w:val="ae"/>
          </w:rPr>
          <w:t xml:space="preserve"> </w:t>
        </w:r>
        <w:r w:rsidRPr="007356EC">
          <w:rPr>
            <w:rStyle w:val="ae"/>
          </w:rPr>
          <w:t>问题代码</w:t>
        </w:r>
        <w:r>
          <w:rPr>
            <w:webHidden/>
          </w:rPr>
          <w:tab/>
        </w:r>
        <w:r>
          <w:rPr>
            <w:webHidden/>
          </w:rPr>
          <w:fldChar w:fldCharType="begin"/>
        </w:r>
        <w:r>
          <w:rPr>
            <w:webHidden/>
          </w:rPr>
          <w:instrText xml:space="preserve"> PAGEREF _Toc49427878 \h </w:instrText>
        </w:r>
        <w:r>
          <w:rPr>
            <w:webHidden/>
          </w:rPr>
        </w:r>
        <w:r>
          <w:rPr>
            <w:rFonts w:hint="default"/>
            <w:webHidden/>
          </w:rPr>
          <w:fldChar w:fldCharType="separate"/>
        </w:r>
        <w:r>
          <w:rPr>
            <w:rFonts w:hint="default"/>
            <w:webHidden/>
          </w:rPr>
          <w:t>63</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79" w:history="1">
        <w:r w:rsidRPr="007356EC">
          <w:rPr>
            <w:rStyle w:val="ae"/>
            <w:rFonts w:ascii="Book Antiqua" w:hAnsi="Book Antiqua" w:cs="Book Antiqua"/>
            <w:bCs/>
            <w:snapToGrid w:val="0"/>
          </w:rPr>
          <w:t>6.7.2</w:t>
        </w:r>
        <w:r w:rsidRPr="007356EC">
          <w:rPr>
            <w:rStyle w:val="ae"/>
          </w:rPr>
          <w:t xml:space="preserve"> AddressSanitizer</w:t>
        </w:r>
        <w:r w:rsidRPr="007356EC">
          <w:rPr>
            <w:rStyle w:val="ae"/>
          </w:rPr>
          <w:t>检测到问题</w:t>
        </w:r>
        <w:r>
          <w:rPr>
            <w:webHidden/>
          </w:rPr>
          <w:tab/>
        </w:r>
        <w:r>
          <w:rPr>
            <w:webHidden/>
          </w:rPr>
          <w:fldChar w:fldCharType="begin"/>
        </w:r>
        <w:r>
          <w:rPr>
            <w:webHidden/>
          </w:rPr>
          <w:instrText xml:space="preserve"> PAGEREF _Toc49427879 \h </w:instrText>
        </w:r>
        <w:r>
          <w:rPr>
            <w:webHidden/>
          </w:rPr>
        </w:r>
        <w:r>
          <w:rPr>
            <w:rFonts w:hint="default"/>
            <w:webHidden/>
          </w:rPr>
          <w:fldChar w:fldCharType="separate"/>
        </w:r>
        <w:r>
          <w:rPr>
            <w:rFonts w:hint="default"/>
            <w:webHidden/>
          </w:rPr>
          <w:t>64</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80" w:history="1">
        <w:r w:rsidRPr="007356EC">
          <w:rPr>
            <w:rStyle w:val="ae"/>
            <w:rFonts w:ascii="Book Antiqua" w:hAnsi="Book Antiqua" w:cs="Book Antiqua"/>
            <w:bCs/>
            <w:snapToGrid w:val="0"/>
          </w:rPr>
          <w:t>6.7.3</w:t>
        </w:r>
        <w:r w:rsidRPr="007356EC">
          <w:rPr>
            <w:rStyle w:val="ae"/>
          </w:rPr>
          <w:t xml:space="preserve"> </w:t>
        </w:r>
        <w:r w:rsidRPr="007356EC">
          <w:rPr>
            <w:rStyle w:val="ae"/>
          </w:rPr>
          <w:t>栈解析</w:t>
        </w:r>
        <w:r>
          <w:rPr>
            <w:webHidden/>
          </w:rPr>
          <w:tab/>
        </w:r>
        <w:r>
          <w:rPr>
            <w:webHidden/>
          </w:rPr>
          <w:fldChar w:fldCharType="begin"/>
        </w:r>
        <w:r>
          <w:rPr>
            <w:webHidden/>
          </w:rPr>
          <w:instrText xml:space="preserve"> PAGEREF _Toc49427880 \h </w:instrText>
        </w:r>
        <w:r>
          <w:rPr>
            <w:webHidden/>
          </w:rPr>
        </w:r>
        <w:r>
          <w:rPr>
            <w:rFonts w:hint="default"/>
            <w:webHidden/>
          </w:rPr>
          <w:fldChar w:fldCharType="separate"/>
        </w:r>
        <w:r>
          <w:rPr>
            <w:rFonts w:hint="default"/>
            <w:webHidden/>
          </w:rPr>
          <w:t>65</w:t>
        </w:r>
        <w:r>
          <w:rPr>
            <w:webHidden/>
          </w:rPr>
          <w:fldChar w:fldCharType="end"/>
        </w:r>
      </w:hyperlink>
    </w:p>
    <w:p w:rsidR="00704F82" w:rsidRDefault="00704F82">
      <w:pPr>
        <w:pStyle w:val="11"/>
        <w:tabs>
          <w:tab w:val="right" w:leader="dot" w:pos="9629"/>
        </w:tabs>
        <w:rPr>
          <w:rFonts w:asciiTheme="minorHAnsi" w:eastAsiaTheme="minorEastAsia" w:hAnsiTheme="minorHAnsi" w:cstheme="minorBidi" w:hint="default"/>
          <w:bCs w:val="0"/>
          <w:noProof/>
          <w:sz w:val="21"/>
          <w:szCs w:val="22"/>
        </w:rPr>
      </w:pPr>
      <w:hyperlink w:anchor="_Toc49427881" w:history="1">
        <w:r w:rsidRPr="007356EC">
          <w:rPr>
            <w:rStyle w:val="ae"/>
            <w:rFonts w:ascii="Book Antiqua" w:hAnsi="Book Antiqua"/>
            <w:noProof/>
          </w:rPr>
          <w:t>7</w:t>
        </w:r>
        <w:r w:rsidRPr="007356EC">
          <w:rPr>
            <w:rStyle w:val="ae"/>
            <w:noProof/>
          </w:rPr>
          <w:t xml:space="preserve"> ASan</w:t>
        </w:r>
        <w:r w:rsidRPr="007356EC">
          <w:rPr>
            <w:rStyle w:val="ae"/>
            <w:noProof/>
          </w:rPr>
          <w:t>误报</w:t>
        </w:r>
        <w:r>
          <w:rPr>
            <w:noProof/>
            <w:webHidden/>
          </w:rPr>
          <w:tab/>
        </w:r>
        <w:r>
          <w:rPr>
            <w:noProof/>
            <w:webHidden/>
          </w:rPr>
          <w:fldChar w:fldCharType="begin"/>
        </w:r>
        <w:r>
          <w:rPr>
            <w:noProof/>
            <w:webHidden/>
          </w:rPr>
          <w:instrText xml:space="preserve"> PAGEREF _Toc49427881 \h </w:instrText>
        </w:r>
        <w:r>
          <w:rPr>
            <w:noProof/>
            <w:webHidden/>
          </w:rPr>
        </w:r>
        <w:r>
          <w:rPr>
            <w:rFonts w:hint="default"/>
            <w:noProof/>
            <w:webHidden/>
          </w:rPr>
          <w:fldChar w:fldCharType="separate"/>
        </w:r>
        <w:r>
          <w:rPr>
            <w:rFonts w:hint="default"/>
            <w:noProof/>
            <w:webHidden/>
          </w:rPr>
          <w:t>66</w:t>
        </w:r>
        <w:r>
          <w:rPr>
            <w:noProof/>
            <w:webHidden/>
          </w:rPr>
          <w:fldChar w:fldCharType="end"/>
        </w:r>
      </w:hyperlink>
    </w:p>
    <w:p w:rsidR="00704F82" w:rsidRDefault="00704F82">
      <w:pPr>
        <w:pStyle w:val="23"/>
        <w:tabs>
          <w:tab w:val="right" w:leader="dot" w:pos="9629"/>
        </w:tabs>
        <w:ind w:left="210"/>
        <w:rPr>
          <w:rFonts w:asciiTheme="minorHAnsi" w:eastAsiaTheme="minorEastAsia" w:hAnsiTheme="minorHAnsi" w:cstheme="minorBidi" w:hint="default"/>
          <w:sz w:val="21"/>
          <w:szCs w:val="22"/>
        </w:rPr>
      </w:pPr>
      <w:hyperlink w:anchor="_Toc49427882" w:history="1">
        <w:r w:rsidRPr="007356EC">
          <w:rPr>
            <w:rStyle w:val="ae"/>
            <w:rFonts w:ascii="Book Antiqua" w:hAnsi="Book Antiqua"/>
            <w:snapToGrid w:val="0"/>
          </w:rPr>
          <w:t>7.1</w:t>
        </w:r>
        <w:r w:rsidRPr="007356EC">
          <w:rPr>
            <w:rStyle w:val="ae"/>
          </w:rPr>
          <w:t xml:space="preserve"> </w:t>
        </w:r>
        <w:r w:rsidRPr="007356EC">
          <w:rPr>
            <w:rStyle w:val="ae"/>
          </w:rPr>
          <w:t>调试</w:t>
        </w:r>
        <w:r w:rsidRPr="007356EC">
          <w:rPr>
            <w:rStyle w:val="ae"/>
          </w:rPr>
          <w:t xml:space="preserve">libandroid_runtime.so </w:t>
        </w:r>
        <w:r w:rsidRPr="007356EC">
          <w:rPr>
            <w:rStyle w:val="ae"/>
          </w:rPr>
          <w:t>遇到</w:t>
        </w:r>
        <w:r w:rsidRPr="007356EC">
          <w:rPr>
            <w:rStyle w:val="ae"/>
          </w:rPr>
          <w:t>container-overflow</w:t>
        </w:r>
        <w:r>
          <w:rPr>
            <w:webHidden/>
          </w:rPr>
          <w:tab/>
        </w:r>
        <w:r>
          <w:rPr>
            <w:webHidden/>
          </w:rPr>
          <w:fldChar w:fldCharType="begin"/>
        </w:r>
        <w:r>
          <w:rPr>
            <w:webHidden/>
          </w:rPr>
          <w:instrText xml:space="preserve"> PAGEREF _Toc49427882 \h </w:instrText>
        </w:r>
        <w:r>
          <w:rPr>
            <w:webHidden/>
          </w:rPr>
        </w:r>
        <w:r>
          <w:rPr>
            <w:rFonts w:hint="default"/>
            <w:webHidden/>
          </w:rPr>
          <w:fldChar w:fldCharType="separate"/>
        </w:r>
        <w:r>
          <w:rPr>
            <w:rFonts w:hint="default"/>
            <w:webHidden/>
          </w:rPr>
          <w:t>66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83" w:history="1">
        <w:r w:rsidRPr="007356EC">
          <w:rPr>
            <w:rStyle w:val="ae"/>
            <w:rFonts w:ascii="Book Antiqua" w:hAnsi="Book Antiqua" w:cs="Book Antiqua"/>
            <w:bCs/>
            <w:snapToGrid w:val="0"/>
          </w:rPr>
          <w:t>7.1.1</w:t>
        </w:r>
        <w:r w:rsidRPr="007356EC">
          <w:rPr>
            <w:rStyle w:val="ae"/>
          </w:rPr>
          <w:t xml:space="preserve"> </w:t>
        </w:r>
        <w:r w:rsidRPr="007356EC">
          <w:rPr>
            <w:rStyle w:val="ae"/>
          </w:rPr>
          <w:t>栈信息</w:t>
        </w:r>
        <w:r>
          <w:rPr>
            <w:webHidden/>
          </w:rPr>
          <w:tab/>
        </w:r>
        <w:r>
          <w:rPr>
            <w:webHidden/>
          </w:rPr>
          <w:fldChar w:fldCharType="begin"/>
        </w:r>
        <w:r>
          <w:rPr>
            <w:webHidden/>
          </w:rPr>
          <w:instrText xml:space="preserve"> PAGEREF _Toc49427883 \h </w:instrText>
        </w:r>
        <w:r>
          <w:rPr>
            <w:webHidden/>
          </w:rPr>
        </w:r>
        <w:r>
          <w:rPr>
            <w:rFonts w:hint="default"/>
            <w:webHidden/>
          </w:rPr>
          <w:fldChar w:fldCharType="separate"/>
        </w:r>
        <w:r>
          <w:rPr>
            <w:rFonts w:hint="default"/>
            <w:webHidden/>
          </w:rPr>
          <w:t>66</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84" w:history="1">
        <w:r w:rsidRPr="007356EC">
          <w:rPr>
            <w:rStyle w:val="ae"/>
            <w:rFonts w:ascii="Book Antiqua" w:hAnsi="Book Antiqua" w:cs="Book Antiqua"/>
            <w:bCs/>
            <w:snapToGrid w:val="0"/>
          </w:rPr>
          <w:t>7.1.2</w:t>
        </w:r>
        <w:r w:rsidRPr="007356EC">
          <w:rPr>
            <w:rStyle w:val="ae"/>
          </w:rPr>
          <w:t xml:space="preserve"> </w:t>
        </w:r>
        <w:r w:rsidRPr="007356EC">
          <w:rPr>
            <w:rStyle w:val="ae"/>
          </w:rPr>
          <w:t>分析</w:t>
        </w:r>
        <w:r>
          <w:rPr>
            <w:webHidden/>
          </w:rPr>
          <w:tab/>
        </w:r>
        <w:r>
          <w:rPr>
            <w:webHidden/>
          </w:rPr>
          <w:fldChar w:fldCharType="begin"/>
        </w:r>
        <w:r>
          <w:rPr>
            <w:webHidden/>
          </w:rPr>
          <w:instrText xml:space="preserve"> PAGEREF _Toc49427884 \h </w:instrText>
        </w:r>
        <w:r>
          <w:rPr>
            <w:webHidden/>
          </w:rPr>
        </w:r>
        <w:r>
          <w:rPr>
            <w:rFonts w:hint="default"/>
            <w:webHidden/>
          </w:rPr>
          <w:fldChar w:fldCharType="separate"/>
        </w:r>
        <w:r>
          <w:rPr>
            <w:rFonts w:hint="default"/>
            <w:webHidden/>
          </w:rPr>
          <w:t>69</w:t>
        </w:r>
        <w:r>
          <w:rPr>
            <w:webHidden/>
          </w:rPr>
          <w:fldChar w:fldCharType="end"/>
        </w:r>
      </w:hyperlink>
    </w:p>
    <w:p w:rsidR="00704F82" w:rsidRDefault="00704F82">
      <w:pPr>
        <w:pStyle w:val="32"/>
        <w:tabs>
          <w:tab w:val="right" w:leader="dot" w:pos="9629"/>
        </w:tabs>
        <w:ind w:left="420"/>
        <w:rPr>
          <w:rFonts w:asciiTheme="minorHAnsi" w:eastAsiaTheme="minorEastAsia" w:hAnsiTheme="minorHAnsi" w:cstheme="minorBidi" w:hint="default"/>
          <w:sz w:val="21"/>
          <w:szCs w:val="22"/>
        </w:rPr>
      </w:pPr>
      <w:hyperlink w:anchor="_Toc49427885" w:history="1">
        <w:r w:rsidRPr="007356EC">
          <w:rPr>
            <w:rStyle w:val="ae"/>
            <w:rFonts w:ascii="Book Antiqua" w:hAnsi="Book Antiqua" w:cs="Book Antiqua"/>
            <w:bCs/>
            <w:snapToGrid w:val="0"/>
          </w:rPr>
          <w:t>7.1.3</w:t>
        </w:r>
        <w:r w:rsidRPr="007356EC">
          <w:rPr>
            <w:rStyle w:val="ae"/>
          </w:rPr>
          <w:t xml:space="preserve"> </w:t>
        </w:r>
        <w:r w:rsidRPr="007356EC">
          <w:rPr>
            <w:rStyle w:val="ae"/>
          </w:rPr>
          <w:t>解决</w:t>
        </w:r>
        <w:r>
          <w:rPr>
            <w:webHidden/>
          </w:rPr>
          <w:tab/>
        </w:r>
        <w:r>
          <w:rPr>
            <w:webHidden/>
          </w:rPr>
          <w:fldChar w:fldCharType="begin"/>
        </w:r>
        <w:r>
          <w:rPr>
            <w:webHidden/>
          </w:rPr>
          <w:instrText xml:space="preserve"> PAGEREF _Toc49427885 \h </w:instrText>
        </w:r>
        <w:r>
          <w:rPr>
            <w:webHidden/>
          </w:rPr>
        </w:r>
        <w:r>
          <w:rPr>
            <w:rFonts w:hint="default"/>
            <w:webHidden/>
          </w:rPr>
          <w:fldChar w:fldCharType="separate"/>
        </w:r>
        <w:r>
          <w:rPr>
            <w:rFonts w:hint="default"/>
            <w:webHidden/>
          </w:rPr>
          <w:t>72</w:t>
        </w:r>
        <w:r>
          <w:rPr>
            <w:webHidden/>
          </w:rPr>
          <w:fldChar w:fldCharType="end"/>
        </w:r>
      </w:hyperlink>
    </w:p>
    <w:p w:rsidR="008F4330" w:rsidRDefault="00EA1A9D" w:rsidP="008F4330">
      <w:pPr>
        <w:rPr>
          <w:rFonts w:hint="default"/>
        </w:rPr>
      </w:pPr>
      <w:r>
        <w:rPr>
          <w:rFonts w:hint="default"/>
        </w:rPr>
        <w:fldChar w:fldCharType="end"/>
      </w:r>
      <w:bookmarkStart w:id="2" w:name="OLE_LINK1"/>
      <w:bookmarkStart w:id="3" w:name="OLE_LINK2"/>
    </w:p>
    <w:bookmarkEnd w:id="2"/>
    <w:bookmarkEnd w:id="3"/>
    <w:p w:rsidR="008F4330" w:rsidRDefault="008F4330" w:rsidP="008F4330">
      <w:pPr>
        <w:rPr>
          <w:rFonts w:hint="default"/>
          <w:noProof/>
          <w:sz w:val="20"/>
          <w:szCs w:val="20"/>
        </w:rPr>
      </w:pPr>
    </w:p>
    <w:p w:rsidR="008F4330" w:rsidRPr="008F4330" w:rsidRDefault="008F4330" w:rsidP="008F4330">
      <w:pPr>
        <w:rPr>
          <w:rFonts w:hint="default"/>
        </w:rPr>
        <w:sectPr w:rsidR="008F4330" w:rsidRPr="008F4330">
          <w:headerReference w:type="even" r:id="rId21"/>
          <w:headerReference w:type="default" r:id="rId22"/>
          <w:footerReference w:type="even" r:id="rId23"/>
          <w:headerReference w:type="first" r:id="rId24"/>
          <w:footerReference w:type="first" r:id="rId25"/>
          <w:pgSz w:w="11907" w:h="16840" w:code="9"/>
          <w:pgMar w:top="1701" w:right="1134" w:bottom="1701" w:left="1134" w:header="567" w:footer="567" w:gutter="0"/>
          <w:pgNumType w:fmt="lowerRoman"/>
          <w:cols w:space="425"/>
          <w:docGrid w:linePitch="312"/>
        </w:sectPr>
      </w:pPr>
    </w:p>
    <w:p w:rsidR="00C874C8" w:rsidRPr="00307865" w:rsidRDefault="00C874C8" w:rsidP="00012007">
      <w:pPr>
        <w:pStyle w:val="10"/>
      </w:pPr>
      <w:bookmarkStart w:id="4" w:name="ZH-CN_TOPIC_0202889369"/>
      <w:bookmarkStart w:id="5" w:name="_Toc17447207"/>
      <w:bookmarkStart w:id="6" w:name="_Ref26971367"/>
      <w:bookmarkStart w:id="7" w:name="_Ref26971369"/>
      <w:bookmarkStart w:id="8" w:name="_Toc27582957"/>
      <w:bookmarkStart w:id="9" w:name="_Toc49427794"/>
      <w:bookmarkEnd w:id="4"/>
      <w:r w:rsidRPr="00307865">
        <w:lastRenderedPageBreak/>
        <w:t>AddressSanitizer</w:t>
      </w:r>
      <w:r w:rsidRPr="00307865">
        <w:t>简介</w:t>
      </w:r>
      <w:bookmarkEnd w:id="5"/>
      <w:bookmarkEnd w:id="9"/>
    </w:p>
    <w:p w:rsidR="00C874C8" w:rsidRPr="00C874C8" w:rsidRDefault="00C874C8" w:rsidP="000B5D68">
      <w:pPr>
        <w:pStyle w:val="22"/>
        <w:rPr>
          <w:rFonts w:hint="default"/>
        </w:rPr>
      </w:pPr>
      <w:bookmarkStart w:id="10" w:name="_Toc17447208"/>
      <w:bookmarkStart w:id="11" w:name="_Toc49427795"/>
      <w:r w:rsidRPr="00C874C8">
        <w:t>简介</w:t>
      </w:r>
      <w:bookmarkEnd w:id="10"/>
      <w:bookmarkEnd w:id="11"/>
    </w:p>
    <w:p w:rsidR="00C874C8" w:rsidRDefault="00C874C8" w:rsidP="00C874C8">
      <w:pPr>
        <w:rPr>
          <w:rFonts w:hint="default"/>
        </w:rPr>
      </w:pPr>
      <w:r w:rsidRPr="00C874C8">
        <w:t>AddressSanitizer</w:t>
      </w:r>
      <w:r w:rsidRPr="00C874C8">
        <w:t>用于检测</w:t>
      </w:r>
      <w:r w:rsidRPr="00C874C8">
        <w:t>android native</w:t>
      </w:r>
      <w:r w:rsidRPr="00C874C8">
        <w:t>层的内存覆盖，本文档适用于需要在</w:t>
      </w:r>
      <w:r w:rsidRPr="00C874C8">
        <w:t>android native</w:t>
      </w:r>
      <w:r w:rsidRPr="00C874C8">
        <w:t>层调试的内存覆盖的同事，及其他对此感兴趣的同事。</w:t>
      </w:r>
    </w:p>
    <w:p w:rsidR="00BE6858" w:rsidRPr="00C874C8" w:rsidRDefault="00BE6858" w:rsidP="00C874C8">
      <w:pPr>
        <w:rPr>
          <w:rFonts w:hint="default"/>
        </w:rPr>
      </w:pPr>
    </w:p>
    <w:p w:rsidR="00C874C8" w:rsidRPr="00C874C8" w:rsidRDefault="00C874C8" w:rsidP="000B5D68">
      <w:pPr>
        <w:pStyle w:val="31"/>
        <w:rPr>
          <w:rFonts w:hint="default"/>
        </w:rPr>
      </w:pPr>
      <w:bookmarkStart w:id="12" w:name="_Toc17447209"/>
      <w:bookmarkStart w:id="13" w:name="_Toc49427796"/>
      <w:r w:rsidRPr="00C874C8">
        <w:t>AddressSanitizer</w:t>
      </w:r>
      <w:bookmarkEnd w:id="12"/>
      <w:bookmarkEnd w:id="13"/>
    </w:p>
    <w:p w:rsidR="00C874C8" w:rsidRDefault="00C874C8" w:rsidP="00C874C8">
      <w:pPr>
        <w:rPr>
          <w:rFonts w:hint="default"/>
        </w:rPr>
      </w:pPr>
      <w:r w:rsidRPr="00C874C8">
        <w:t xml:space="preserve">AddressSanitizer (ASan) </w:t>
      </w:r>
      <w:r w:rsidRPr="00C874C8">
        <w:t>是一种基于编译器的快速检测工具，用于检测代码中的内存错误。</w:t>
      </w:r>
    </w:p>
    <w:p w:rsidR="00FA2127" w:rsidRPr="00C874C8" w:rsidRDefault="00FA2127" w:rsidP="00FA2127">
      <w:pPr>
        <w:jc w:val="center"/>
        <w:rPr>
          <w:rFonts w:hint="default"/>
        </w:rPr>
      </w:pPr>
      <w:r>
        <w:object w:dxaOrig="580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5pt;height:147.15pt" o:ole="">
            <v:imagedata r:id="rId26" o:title=""/>
          </v:shape>
          <o:OLEObject Type="Embed" ProgID="Visio.Drawing.15" ShapeID="_x0000_i1025" DrawAspect="Content" ObjectID="_1660040652" r:id="rId27"/>
        </w:object>
      </w:r>
    </w:p>
    <w:p w:rsidR="00C874C8" w:rsidRPr="00C874C8" w:rsidRDefault="00C874C8" w:rsidP="007A0AAD">
      <w:pPr>
        <w:numPr>
          <w:ilvl w:val="0"/>
          <w:numId w:val="32"/>
        </w:numPr>
        <w:rPr>
          <w:rFonts w:hint="default"/>
        </w:rPr>
      </w:pPr>
      <w:r w:rsidRPr="00C874C8">
        <w:t xml:space="preserve">AddressSanitizer </w:t>
      </w:r>
      <w:r w:rsidRPr="00C874C8">
        <w:t>可以检测以下问题：</w:t>
      </w:r>
    </w:p>
    <w:p w:rsidR="00C874C8" w:rsidRPr="00C874C8" w:rsidRDefault="00C874C8" w:rsidP="007A0AAD">
      <w:pPr>
        <w:numPr>
          <w:ilvl w:val="0"/>
          <w:numId w:val="31"/>
        </w:numPr>
        <w:rPr>
          <w:rFonts w:hint="default"/>
        </w:rPr>
      </w:pPr>
      <w:r w:rsidRPr="00C874C8">
        <w:t>堆栈和堆缓冲区上溢</w:t>
      </w:r>
      <w:r w:rsidRPr="00C874C8">
        <w:t>/</w:t>
      </w:r>
      <w:r w:rsidRPr="00C874C8">
        <w:t>下溢</w:t>
      </w:r>
    </w:p>
    <w:p w:rsidR="00C874C8" w:rsidRPr="00C874C8" w:rsidRDefault="00C874C8" w:rsidP="007A0AAD">
      <w:pPr>
        <w:numPr>
          <w:ilvl w:val="0"/>
          <w:numId w:val="31"/>
        </w:numPr>
        <w:rPr>
          <w:rFonts w:hint="default"/>
        </w:rPr>
      </w:pPr>
      <w:r w:rsidRPr="00C874C8">
        <w:t>释放之后的堆使用情况</w:t>
      </w:r>
    </w:p>
    <w:p w:rsidR="00C874C8" w:rsidRPr="00C874C8" w:rsidRDefault="00C874C8" w:rsidP="007A0AAD">
      <w:pPr>
        <w:numPr>
          <w:ilvl w:val="0"/>
          <w:numId w:val="31"/>
        </w:numPr>
        <w:rPr>
          <w:rFonts w:hint="default"/>
        </w:rPr>
      </w:pPr>
      <w:r w:rsidRPr="00C874C8">
        <w:t>超出范围的堆栈使用情况</w:t>
      </w:r>
    </w:p>
    <w:p w:rsidR="00C874C8" w:rsidRPr="00C874C8" w:rsidRDefault="00C874C8" w:rsidP="007A0AAD">
      <w:pPr>
        <w:numPr>
          <w:ilvl w:val="0"/>
          <w:numId w:val="31"/>
        </w:numPr>
        <w:rPr>
          <w:rFonts w:hint="default"/>
        </w:rPr>
      </w:pPr>
      <w:r w:rsidRPr="00C874C8">
        <w:t>重复释放</w:t>
      </w:r>
      <w:r w:rsidRPr="00C874C8">
        <w:t>/</w:t>
      </w:r>
      <w:r w:rsidRPr="00C874C8">
        <w:t>错误释放</w:t>
      </w:r>
    </w:p>
    <w:p w:rsidR="00C874C8" w:rsidRPr="00C874C8" w:rsidRDefault="00C874C8" w:rsidP="007A0AAD">
      <w:pPr>
        <w:numPr>
          <w:ilvl w:val="0"/>
          <w:numId w:val="32"/>
        </w:numPr>
        <w:rPr>
          <w:rFonts w:hint="default"/>
        </w:rPr>
      </w:pPr>
      <w:r w:rsidRPr="00C874C8">
        <w:t xml:space="preserve">AddressSanitizer </w:t>
      </w:r>
      <w:r w:rsidRPr="00C874C8">
        <w:t>的限制：</w:t>
      </w:r>
    </w:p>
    <w:p w:rsidR="00C874C8" w:rsidRPr="00C874C8" w:rsidRDefault="00C874C8" w:rsidP="007A0AAD">
      <w:pPr>
        <w:numPr>
          <w:ilvl w:val="0"/>
          <w:numId w:val="31"/>
        </w:numPr>
        <w:rPr>
          <w:rFonts w:hint="default"/>
        </w:rPr>
      </w:pPr>
      <w:r w:rsidRPr="00C874C8">
        <w:t xml:space="preserve">ASan </w:t>
      </w:r>
      <w:r w:rsidRPr="00C874C8">
        <w:t>不能检测未初始化的读取和内存泄漏。</w:t>
      </w:r>
    </w:p>
    <w:p w:rsidR="00C874C8" w:rsidRPr="00C874C8" w:rsidRDefault="00C874C8" w:rsidP="007A0AAD">
      <w:pPr>
        <w:numPr>
          <w:ilvl w:val="0"/>
          <w:numId w:val="31"/>
        </w:numPr>
        <w:rPr>
          <w:rFonts w:hint="default"/>
        </w:rPr>
      </w:pPr>
      <w:r w:rsidRPr="00C874C8">
        <w:t xml:space="preserve">AddressSanitizer </w:t>
      </w:r>
      <w:r w:rsidRPr="00C874C8">
        <w:t>无法检查</w:t>
      </w:r>
      <w:r w:rsidRPr="00C874C8">
        <w:t xml:space="preserve"> Java </w:t>
      </w:r>
      <w:r w:rsidRPr="00C874C8">
        <w:t>代码，但可以检测</w:t>
      </w:r>
      <w:r w:rsidRPr="00C874C8">
        <w:t xml:space="preserve"> JNI </w:t>
      </w:r>
      <w:r w:rsidRPr="00C874C8">
        <w:t>库中的错误。</w:t>
      </w:r>
    </w:p>
    <w:p w:rsidR="00C874C8" w:rsidRPr="00C874C8" w:rsidRDefault="00C874C8" w:rsidP="00C874C8">
      <w:pPr>
        <w:rPr>
          <w:rFonts w:hint="default"/>
        </w:rPr>
      </w:pPr>
    </w:p>
    <w:p w:rsidR="00C874C8" w:rsidRPr="00C874C8" w:rsidRDefault="00C874C8" w:rsidP="00C874C8">
      <w:pPr>
        <w:rPr>
          <w:rFonts w:hint="default"/>
        </w:rPr>
      </w:pPr>
      <w:r w:rsidRPr="00C874C8">
        <w:t xml:space="preserve">ASan </w:t>
      </w:r>
      <w:r w:rsidRPr="00C874C8">
        <w:t>可同时在</w:t>
      </w:r>
      <w:r w:rsidRPr="00C874C8">
        <w:t xml:space="preserve"> 32 </w:t>
      </w:r>
      <w:r w:rsidRPr="00C874C8">
        <w:t>位和</w:t>
      </w:r>
      <w:r w:rsidRPr="00C874C8">
        <w:t xml:space="preserve"> 64 </w:t>
      </w:r>
      <w:r w:rsidRPr="00C874C8">
        <w:t>位</w:t>
      </w:r>
      <w:r w:rsidRPr="00C874C8">
        <w:t xml:space="preserve"> ARM </w:t>
      </w:r>
      <w:r w:rsidRPr="00C874C8">
        <w:t>以及</w:t>
      </w:r>
      <w:r w:rsidRPr="00C874C8">
        <w:t xml:space="preserve"> x86 </w:t>
      </w:r>
      <w:r w:rsidRPr="00C874C8">
        <w:t>和</w:t>
      </w:r>
      <w:r w:rsidRPr="00C874C8">
        <w:t xml:space="preserve"> x86-64 </w:t>
      </w:r>
      <w:r w:rsidRPr="00C874C8">
        <w:t>上运行。</w:t>
      </w:r>
    </w:p>
    <w:p w:rsidR="00C874C8" w:rsidRPr="00C874C8" w:rsidRDefault="00C874C8" w:rsidP="00C874C8">
      <w:pPr>
        <w:rPr>
          <w:rFonts w:hint="default"/>
        </w:rPr>
      </w:pPr>
      <w:r w:rsidRPr="00C874C8">
        <w:t xml:space="preserve">ASan </w:t>
      </w:r>
      <w:r w:rsidRPr="00C874C8">
        <w:t>的</w:t>
      </w:r>
      <w:r w:rsidRPr="00C874C8">
        <w:t xml:space="preserve"> CPU </w:t>
      </w:r>
      <w:r w:rsidRPr="00C874C8">
        <w:t>开销约为</w:t>
      </w:r>
      <w:r w:rsidRPr="00C874C8">
        <w:t xml:space="preserve"> 2 </w:t>
      </w:r>
      <w:r w:rsidRPr="00C874C8">
        <w:t>倍，代码大小开销在一半到</w:t>
      </w:r>
      <w:r w:rsidRPr="00C874C8">
        <w:t xml:space="preserve"> 2 </w:t>
      </w:r>
      <w:r w:rsidRPr="00C874C8">
        <w:t>倍之间，并且内存开销很大（具体取决于分配模式，但约为</w:t>
      </w:r>
      <w:r w:rsidRPr="00C874C8">
        <w:t xml:space="preserve"> 2 </w:t>
      </w:r>
      <w:r w:rsidRPr="00C874C8">
        <w:t>倍）。</w:t>
      </w:r>
    </w:p>
    <w:p w:rsidR="00C874C8" w:rsidRPr="00C874C8" w:rsidRDefault="00C874C8" w:rsidP="00C874C8">
      <w:pPr>
        <w:rPr>
          <w:rFonts w:hint="default"/>
        </w:rPr>
      </w:pPr>
    </w:p>
    <w:p w:rsidR="00C874C8" w:rsidRDefault="00C874C8" w:rsidP="00C874C8">
      <w:pPr>
        <w:rPr>
          <w:rFonts w:hint="default"/>
        </w:rPr>
      </w:pPr>
      <w:r w:rsidRPr="00C874C8">
        <w:lastRenderedPageBreak/>
        <w:t xml:space="preserve">ASan </w:t>
      </w:r>
      <w:r w:rsidRPr="00C874C8">
        <w:t>的原理简单来说是申请映射内存，并在映射内存中通过对申请内存的前后地址中放置不同的值用于标记边界，当访问相关地址时先监测映射内存中的标记，用于判断是否覆盖。</w:t>
      </w:r>
    </w:p>
    <w:p w:rsidR="00BE6858" w:rsidRPr="00C874C8" w:rsidRDefault="00BE6858" w:rsidP="00C874C8">
      <w:pPr>
        <w:rPr>
          <w:rFonts w:hint="default"/>
        </w:rPr>
      </w:pPr>
    </w:p>
    <w:p w:rsidR="00C874C8" w:rsidRPr="00C874C8" w:rsidRDefault="00C874C8" w:rsidP="000B5D68">
      <w:pPr>
        <w:pStyle w:val="31"/>
        <w:rPr>
          <w:rFonts w:hint="default"/>
        </w:rPr>
      </w:pPr>
      <w:bookmarkStart w:id="14" w:name="_Toc17447210"/>
      <w:bookmarkStart w:id="15" w:name="_Toc49427797"/>
      <w:r w:rsidRPr="00C874C8">
        <w:t>实际功能验证</w:t>
      </w:r>
      <w:bookmarkEnd w:id="14"/>
      <w:bookmarkEnd w:id="15"/>
    </w:p>
    <w:p w:rsidR="00C874C8" w:rsidRPr="00C874C8" w:rsidRDefault="00C874C8" w:rsidP="00C874C8">
      <w:pPr>
        <w:rPr>
          <w:rFonts w:hint="default"/>
        </w:rPr>
      </w:pPr>
      <w:r w:rsidRPr="00C874C8">
        <w:t>我们对对常见的</w:t>
      </w:r>
      <w:r w:rsidRPr="00C874C8">
        <w:t>AddressSanitizer</w:t>
      </w:r>
      <w:r w:rsidRPr="00C874C8">
        <w:t>支持的类型进行了验证（详细内容见最后一章）：</w:t>
      </w:r>
    </w:p>
    <w:p w:rsidR="00C874C8" w:rsidRPr="00C874C8" w:rsidRDefault="00C874C8" w:rsidP="007A0AAD">
      <w:pPr>
        <w:numPr>
          <w:ilvl w:val="0"/>
          <w:numId w:val="37"/>
        </w:numPr>
        <w:rPr>
          <w:rFonts w:hint="default"/>
        </w:rPr>
      </w:pPr>
      <w:r w:rsidRPr="00C874C8">
        <w:t xml:space="preserve">double-free     </w:t>
      </w:r>
      <w:r w:rsidRPr="00C874C8">
        <w:t>（重复释放）</w:t>
      </w:r>
    </w:p>
    <w:p w:rsidR="00C874C8" w:rsidRPr="00C874C8" w:rsidRDefault="00C874C8" w:rsidP="007A0AAD">
      <w:pPr>
        <w:numPr>
          <w:ilvl w:val="0"/>
          <w:numId w:val="37"/>
        </w:numPr>
        <w:rPr>
          <w:rFonts w:hint="default"/>
        </w:rPr>
      </w:pPr>
      <w:r w:rsidRPr="00C874C8">
        <w:t xml:space="preserve">wild pointer free </w:t>
      </w:r>
      <w:r w:rsidRPr="00C874C8">
        <w:t>（野指针）</w:t>
      </w:r>
    </w:p>
    <w:p w:rsidR="00C874C8" w:rsidRPr="00C874C8" w:rsidRDefault="00C874C8" w:rsidP="007A0AAD">
      <w:pPr>
        <w:numPr>
          <w:ilvl w:val="0"/>
          <w:numId w:val="37"/>
        </w:numPr>
        <w:rPr>
          <w:rFonts w:hint="default"/>
        </w:rPr>
      </w:pPr>
      <w:r w:rsidRPr="00C874C8">
        <w:t xml:space="preserve">stack-buffer-overflow  </w:t>
      </w:r>
      <w:r w:rsidRPr="00C874C8">
        <w:t>（栈溢出）</w:t>
      </w:r>
    </w:p>
    <w:p w:rsidR="00C874C8" w:rsidRPr="00C874C8" w:rsidRDefault="00C874C8" w:rsidP="007A0AAD">
      <w:pPr>
        <w:numPr>
          <w:ilvl w:val="0"/>
          <w:numId w:val="37"/>
        </w:numPr>
        <w:rPr>
          <w:rFonts w:hint="default"/>
        </w:rPr>
      </w:pPr>
      <w:r w:rsidRPr="00C874C8">
        <w:t xml:space="preserve">heap-buffer-overflow  </w:t>
      </w:r>
      <w:r w:rsidRPr="00C874C8">
        <w:t>（堆溢出）</w:t>
      </w:r>
    </w:p>
    <w:p w:rsidR="00C874C8" w:rsidRPr="00C874C8" w:rsidRDefault="00C874C8" w:rsidP="007A0AAD">
      <w:pPr>
        <w:numPr>
          <w:ilvl w:val="0"/>
          <w:numId w:val="37"/>
        </w:numPr>
        <w:rPr>
          <w:rFonts w:hint="default"/>
        </w:rPr>
      </w:pPr>
      <w:r w:rsidRPr="00C874C8">
        <w:t xml:space="preserve">heap-use-after-free    </w:t>
      </w:r>
      <w:r w:rsidRPr="00C874C8">
        <w:t>（释放后使用）</w:t>
      </w:r>
    </w:p>
    <w:p w:rsidR="00C874C8" w:rsidRPr="00C874C8" w:rsidRDefault="00C874C8" w:rsidP="007A0AAD">
      <w:pPr>
        <w:numPr>
          <w:ilvl w:val="0"/>
          <w:numId w:val="37"/>
        </w:numPr>
        <w:rPr>
          <w:rFonts w:hint="default"/>
        </w:rPr>
      </w:pPr>
      <w:r w:rsidRPr="00C874C8">
        <w:t xml:space="preserve">stack-use-after-scope  </w:t>
      </w:r>
      <w:r w:rsidRPr="00C874C8">
        <w:t>（范围外使用）</w:t>
      </w:r>
    </w:p>
    <w:p w:rsidR="00C874C8" w:rsidRDefault="00FA2127" w:rsidP="00FA2127">
      <w:pPr>
        <w:jc w:val="center"/>
        <w:rPr>
          <w:rFonts w:hint="default"/>
        </w:rPr>
      </w:pPr>
      <w:r>
        <w:object w:dxaOrig="3870" w:dyaOrig="3961">
          <v:shape id="_x0000_i1026" type="#_x0000_t75" style="width:193.45pt;height:197.85pt" o:ole="">
            <v:imagedata r:id="rId28" o:title=""/>
          </v:shape>
          <o:OLEObject Type="Embed" ProgID="Visio.Drawing.15" ShapeID="_x0000_i1026" DrawAspect="Content" ObjectID="_1660040653" r:id="rId29"/>
        </w:object>
      </w:r>
    </w:p>
    <w:p w:rsidR="00FA2127" w:rsidRPr="00C874C8" w:rsidRDefault="00FA2127" w:rsidP="00C874C8">
      <w:pPr>
        <w:rPr>
          <w:rFonts w:hint="default"/>
        </w:rPr>
      </w:pPr>
    </w:p>
    <w:p w:rsidR="00C874C8" w:rsidRPr="00C874C8" w:rsidRDefault="00C874C8" w:rsidP="000B5D68">
      <w:pPr>
        <w:pStyle w:val="22"/>
        <w:rPr>
          <w:rFonts w:hint="default"/>
        </w:rPr>
      </w:pPr>
      <w:bookmarkStart w:id="16" w:name="_Toc17447212"/>
      <w:bookmarkStart w:id="17" w:name="_Toc49427798"/>
      <w:r w:rsidRPr="00C874C8">
        <w:t>编译</w:t>
      </w:r>
      <w:bookmarkEnd w:id="16"/>
      <w:bookmarkEnd w:id="17"/>
    </w:p>
    <w:p w:rsidR="00C874C8" w:rsidRPr="00C874C8" w:rsidRDefault="00C874C8" w:rsidP="000B5D68">
      <w:pPr>
        <w:pStyle w:val="31"/>
        <w:rPr>
          <w:rFonts w:hint="default"/>
        </w:rPr>
      </w:pPr>
      <w:bookmarkStart w:id="18" w:name="_Toc17447213"/>
      <w:bookmarkStart w:id="19" w:name="_Toc49427799"/>
      <w:r w:rsidRPr="00C874C8">
        <w:t>使用</w:t>
      </w:r>
      <w:r w:rsidRPr="00C874C8">
        <w:t xml:space="preserve"> Clang </w:t>
      </w:r>
      <w:r w:rsidRPr="00C874C8">
        <w:t>编译</w:t>
      </w:r>
      <w:bookmarkEnd w:id="18"/>
      <w:bookmarkEnd w:id="19"/>
    </w:p>
    <w:p w:rsidR="00C874C8" w:rsidRPr="00C874C8" w:rsidRDefault="00C874C8" w:rsidP="00C874C8">
      <w:pPr>
        <w:rPr>
          <w:rFonts w:hint="default"/>
        </w:rPr>
      </w:pPr>
      <w:r w:rsidRPr="00C874C8">
        <w:t>要编译可通过</w:t>
      </w:r>
      <w:r w:rsidRPr="00C874C8">
        <w:t xml:space="preserve"> ASan </w:t>
      </w:r>
      <w:r w:rsidRPr="00C874C8">
        <w:t>进行测试的二进制文件，第一步是要确保您的代码是使用</w:t>
      </w:r>
      <w:r w:rsidRPr="00C874C8">
        <w:t xml:space="preserve"> Clang </w:t>
      </w:r>
      <w:r w:rsidRPr="00C874C8">
        <w:t>编译的。</w:t>
      </w:r>
    </w:p>
    <w:p w:rsidR="00C874C8" w:rsidRPr="00C874C8" w:rsidRDefault="00C874C8" w:rsidP="00C874C8">
      <w:pPr>
        <w:rPr>
          <w:rFonts w:hint="default"/>
        </w:rPr>
      </w:pPr>
      <w:r w:rsidRPr="00C874C8">
        <w:t xml:space="preserve">ASan </w:t>
      </w:r>
      <w:r w:rsidRPr="00C874C8">
        <w:t>的</w:t>
      </w:r>
      <w:r w:rsidRPr="00C874C8">
        <w:t xml:space="preserve"> master </w:t>
      </w:r>
      <w:r w:rsidRPr="00C874C8">
        <w:t>分支会默认执行这一步骤，因此您无需执行任何操作。</w:t>
      </w:r>
    </w:p>
    <w:p w:rsidR="00C874C8" w:rsidRPr="00C874C8" w:rsidRDefault="00C874C8" w:rsidP="00C874C8">
      <w:pPr>
        <w:rPr>
          <w:rFonts w:hint="default"/>
        </w:rPr>
      </w:pPr>
      <w:r w:rsidRPr="00C874C8">
        <w:t>如果您确认自己要测试的模块是使用</w:t>
      </w:r>
      <w:r w:rsidRPr="00C874C8">
        <w:t xml:space="preserve"> GCC </w:t>
      </w:r>
      <w:r w:rsidRPr="00C874C8">
        <w:t>编译的，则需要向编译规则中添加以下行从而切换至</w:t>
      </w:r>
      <w:r w:rsidRPr="00C874C8">
        <w:t xml:space="preserve"> Clang</w:t>
      </w:r>
      <w:r w:rsidRPr="00C874C8">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LOCAL_CLANG:=true</w:t>
            </w:r>
          </w:p>
        </w:tc>
      </w:tr>
    </w:tbl>
    <w:p w:rsidR="00C874C8" w:rsidRDefault="00C874C8" w:rsidP="00C874C8">
      <w:pPr>
        <w:rPr>
          <w:rFonts w:hint="default"/>
        </w:rPr>
      </w:pPr>
      <w:r w:rsidRPr="00C874C8">
        <w:lastRenderedPageBreak/>
        <w:t xml:space="preserve">Clang </w:t>
      </w:r>
      <w:r w:rsidRPr="00C874C8">
        <w:t>也可以发现</w:t>
      </w:r>
      <w:r w:rsidRPr="00C874C8">
        <w:t xml:space="preserve"> GCC </w:t>
      </w:r>
      <w:r w:rsidRPr="00C874C8">
        <w:t>遗漏的代码错误。</w:t>
      </w:r>
    </w:p>
    <w:p w:rsidR="00C874C8" w:rsidRPr="00C874C8" w:rsidRDefault="00C874C8" w:rsidP="00C874C8">
      <w:pPr>
        <w:rPr>
          <w:rFonts w:hint="default"/>
        </w:rPr>
      </w:pPr>
    </w:p>
    <w:p w:rsidR="00C874C8" w:rsidRPr="00C874C8" w:rsidRDefault="00C874C8" w:rsidP="000B5D68">
      <w:pPr>
        <w:pStyle w:val="31"/>
        <w:rPr>
          <w:rFonts w:hint="default"/>
        </w:rPr>
      </w:pPr>
      <w:bookmarkStart w:id="20" w:name="_Toc17447214"/>
      <w:bookmarkStart w:id="21" w:name="_Toc49427800"/>
      <w:r w:rsidRPr="00C874C8">
        <w:t>限制</w:t>
      </w:r>
      <w:bookmarkEnd w:id="20"/>
      <w:bookmarkEnd w:id="21"/>
    </w:p>
    <w:p w:rsidR="00C874C8" w:rsidRPr="00C874C8" w:rsidRDefault="00C874C8" w:rsidP="00C874C8">
      <w:pPr>
        <w:rPr>
          <w:rFonts w:hint="default"/>
        </w:rPr>
      </w:pPr>
      <w:r w:rsidRPr="00C874C8">
        <w:t>以下目标不能使用</w:t>
      </w:r>
      <w:r w:rsidRPr="00C874C8">
        <w:t xml:space="preserve"> ASan </w:t>
      </w:r>
      <w:r w:rsidRPr="00C874C8">
        <w:t>进行编译：</w:t>
      </w:r>
    </w:p>
    <w:p w:rsidR="00C874C8" w:rsidRPr="00C874C8" w:rsidRDefault="00C874C8" w:rsidP="007A0AAD">
      <w:pPr>
        <w:numPr>
          <w:ilvl w:val="0"/>
          <w:numId w:val="34"/>
        </w:numPr>
        <w:rPr>
          <w:rFonts w:hint="default"/>
        </w:rPr>
      </w:pPr>
      <w:r w:rsidRPr="00C874C8">
        <w:t>静态关联的可执行文件。</w:t>
      </w:r>
    </w:p>
    <w:p w:rsidR="00C874C8" w:rsidRPr="00C874C8" w:rsidRDefault="00C874C8" w:rsidP="007A0AAD">
      <w:pPr>
        <w:numPr>
          <w:ilvl w:val="0"/>
          <w:numId w:val="34"/>
        </w:numPr>
        <w:rPr>
          <w:rFonts w:hint="default"/>
        </w:rPr>
      </w:pPr>
      <w:r w:rsidRPr="00C874C8">
        <w:t xml:space="preserve">LOCAL_CLANG:=false </w:t>
      </w:r>
      <w:r w:rsidRPr="00C874C8">
        <w:t>目标</w:t>
      </w:r>
    </w:p>
    <w:p w:rsidR="00C874C8" w:rsidRPr="00C874C8" w:rsidRDefault="00C874C8" w:rsidP="007A0AAD">
      <w:pPr>
        <w:numPr>
          <w:ilvl w:val="0"/>
          <w:numId w:val="34"/>
        </w:numPr>
        <w:rPr>
          <w:rFonts w:hint="default"/>
        </w:rPr>
      </w:pPr>
      <w:r w:rsidRPr="00C874C8">
        <w:t>不会针对</w:t>
      </w:r>
      <w:r w:rsidRPr="00C874C8">
        <w:t xml:space="preserve"> SANITIZE_TARGET=address </w:t>
      </w:r>
      <w:r w:rsidRPr="00C874C8">
        <w:t>进行</w:t>
      </w:r>
      <w:r w:rsidRPr="00C874C8">
        <w:t xml:space="preserve"> ASan </w:t>
      </w:r>
      <w:r w:rsidRPr="00C874C8">
        <w:t>操作的</w:t>
      </w:r>
      <w:r w:rsidRPr="00C874C8">
        <w:t xml:space="preserve"> LOCAL_SANITIZE:=false</w:t>
      </w:r>
    </w:p>
    <w:p w:rsidR="00C874C8" w:rsidRDefault="00C874C8" w:rsidP="00C874C8">
      <w:pPr>
        <w:rPr>
          <w:rFonts w:hint="default"/>
        </w:rPr>
      </w:pPr>
      <w:r w:rsidRPr="00C874C8">
        <w:t>在</w:t>
      </w:r>
      <w:r w:rsidRPr="00C874C8">
        <w:t xml:space="preserve"> SANITIZE_TARGET </w:t>
      </w:r>
      <w:r w:rsidRPr="00C874C8">
        <w:t>编译中，系统会跳过此类可执行文件，且会将第一次</w:t>
      </w:r>
      <w:r w:rsidRPr="00C874C8">
        <w:t xml:space="preserve"> make </w:t>
      </w:r>
      <w:r w:rsidRPr="00C874C8">
        <w:t>调用中编译的版本留在</w:t>
      </w:r>
      <w:r w:rsidRPr="00C874C8">
        <w:t xml:space="preserve"> /system/bin </w:t>
      </w:r>
      <w:r w:rsidRPr="00C874C8">
        <w:t>中。</w:t>
      </w:r>
    </w:p>
    <w:p w:rsidR="00307865" w:rsidRDefault="00307865" w:rsidP="00C874C8">
      <w:pPr>
        <w:rPr>
          <w:rFonts w:hint="default"/>
        </w:rPr>
      </w:pPr>
    </w:p>
    <w:p w:rsidR="00307865" w:rsidRPr="00BE6858" w:rsidRDefault="00307865" w:rsidP="00307865">
      <w:pPr>
        <w:pStyle w:val="22"/>
        <w:rPr>
          <w:rFonts w:hint="default"/>
        </w:rPr>
      </w:pPr>
      <w:bookmarkStart w:id="22" w:name="_Toc49427801"/>
      <w:r>
        <w:t>其他</w:t>
      </w:r>
      <w:bookmarkEnd w:id="22"/>
    </w:p>
    <w:p w:rsidR="00C874C8" w:rsidRPr="00C874C8" w:rsidRDefault="00C874C8" w:rsidP="000B5D68">
      <w:pPr>
        <w:pStyle w:val="31"/>
        <w:rPr>
          <w:rFonts w:hint="default"/>
        </w:rPr>
      </w:pPr>
      <w:bookmarkStart w:id="23" w:name="_Toc17447215"/>
      <w:bookmarkStart w:id="24" w:name="_Toc49427802"/>
      <w:r w:rsidRPr="00C874C8">
        <w:t>使用分支</w:t>
      </w:r>
      <w:bookmarkEnd w:id="23"/>
      <w:bookmarkEnd w:id="24"/>
    </w:p>
    <w:p w:rsidR="00C874C8" w:rsidRPr="00C874C8" w:rsidRDefault="00C874C8" w:rsidP="00C874C8">
      <w:pPr>
        <w:rPr>
          <w:rFonts w:hint="default"/>
        </w:rPr>
      </w:pPr>
      <w:r w:rsidRPr="00C874C8">
        <w:t>本文档以</w:t>
      </w:r>
      <w:r w:rsidRPr="00C874C8">
        <w:t xml:space="preserve"> </w:t>
      </w:r>
      <w:r w:rsidRPr="00C874C8">
        <w:t>紫光展锐</w:t>
      </w:r>
      <w:r w:rsidR="00BE6858">
        <w:t xml:space="preserve"> </w:t>
      </w:r>
      <w:r w:rsidR="00BE6858" w:rsidRPr="00CC7CFD">
        <w:rPr>
          <w:highlight w:val="green"/>
        </w:rPr>
        <w:t>AndroidR</w:t>
      </w:r>
      <w:r w:rsidRPr="00C874C8">
        <w:t xml:space="preserve"> </w:t>
      </w:r>
      <w:r w:rsidRPr="00C874C8">
        <w:t>平台为例，介绍如何使用</w:t>
      </w:r>
      <w:r w:rsidRPr="00C874C8">
        <w:t xml:space="preserve"> AddressSanitizer </w:t>
      </w:r>
      <w:r w:rsidRPr="00C874C8">
        <w:t>来编译和运行</w:t>
      </w:r>
      <w:r w:rsidRPr="00C874C8">
        <w:t xml:space="preserve"> Android </w:t>
      </w:r>
      <w:r w:rsidRPr="00C874C8">
        <w:t>平台的各个组成部分。</w:t>
      </w:r>
    </w:p>
    <w:p w:rsidR="00C874C8" w:rsidRPr="00C874C8" w:rsidRDefault="00C874C8" w:rsidP="00C874C8">
      <w:pPr>
        <w:rPr>
          <w:rFonts w:hint="default"/>
        </w:rPr>
      </w:pPr>
      <w:r w:rsidRPr="00C874C8">
        <w:t>本文档</w:t>
      </w:r>
      <w:r w:rsidR="003C344E">
        <w:t>主要</w:t>
      </w:r>
      <w:r w:rsidRPr="00C874C8">
        <w:t>基于</w:t>
      </w:r>
      <w:r w:rsidR="00BE6858">
        <w:t xml:space="preserve"> </w:t>
      </w:r>
      <w:r w:rsidR="00BE6858" w:rsidRPr="00CC7CFD">
        <w:rPr>
          <w:highlight w:val="green"/>
        </w:rPr>
        <w:t>sprdroidr</w:t>
      </w:r>
      <w:r w:rsidRPr="00CC7CFD">
        <w:rPr>
          <w:highlight w:val="green"/>
        </w:rPr>
        <w:t>_trunk</w:t>
      </w:r>
      <w:r w:rsidRPr="00C874C8">
        <w:t xml:space="preserve"> </w:t>
      </w:r>
      <w:r w:rsidRPr="00C874C8">
        <w:t>分支</w:t>
      </w:r>
    </w:p>
    <w:p w:rsidR="00C874C8" w:rsidRPr="00C874C8" w:rsidRDefault="00C874C8" w:rsidP="00C874C8">
      <w:pPr>
        <w:rPr>
          <w:rFonts w:hint="default"/>
        </w:rPr>
      </w:pPr>
    </w:p>
    <w:p w:rsidR="00C874C8" w:rsidRPr="00C874C8" w:rsidRDefault="00C874C8" w:rsidP="000B5D68">
      <w:pPr>
        <w:pStyle w:val="31"/>
        <w:rPr>
          <w:rFonts w:hint="default"/>
        </w:rPr>
      </w:pPr>
      <w:bookmarkStart w:id="25" w:name="_Toc49427803"/>
      <w:r w:rsidRPr="00C874C8">
        <w:t>更多信息</w:t>
      </w:r>
      <w:bookmarkEnd w:id="25"/>
    </w:p>
    <w:p w:rsidR="00C874C8" w:rsidRPr="00C874C8" w:rsidRDefault="00C874C8" w:rsidP="00382000">
      <w:pPr>
        <w:rPr>
          <w:rFonts w:hint="default"/>
        </w:rPr>
      </w:pPr>
      <w:r w:rsidRPr="00C874C8">
        <w:t>关于</w:t>
      </w:r>
      <w:r w:rsidRPr="00C874C8">
        <w:t>Asan</w:t>
      </w:r>
      <w:r w:rsidRPr="00C874C8">
        <w:t>的信息可参考</w:t>
      </w:r>
      <w:r w:rsidRPr="00C874C8">
        <w:t>gihub</w:t>
      </w:r>
      <w:r w:rsidR="00382000">
        <w:rPr>
          <w:rFonts w:hint="default"/>
        </w:rPr>
        <w:t xml:space="preserve"> </w:t>
      </w:r>
      <w:r w:rsidR="00382000">
        <w:t>及</w:t>
      </w:r>
      <w:r w:rsidR="00382000">
        <w:t xml:space="preserve"> </w:t>
      </w:r>
      <w:r w:rsidR="00382000">
        <w:rPr>
          <w:rFonts w:hint="default"/>
        </w:rPr>
        <w:t xml:space="preserve">android </w:t>
      </w:r>
      <w:r w:rsidR="00382000">
        <w:t>asan</w:t>
      </w:r>
      <w:r w:rsidR="00382000">
        <w:t>介绍</w:t>
      </w:r>
    </w:p>
    <w:p w:rsidR="00C874C8" w:rsidRDefault="00515FEE" w:rsidP="00C874C8">
      <w:pPr>
        <w:rPr>
          <w:rStyle w:val="ae"/>
          <w:rFonts w:hint="default"/>
        </w:rPr>
      </w:pPr>
      <w:hyperlink r:id="rId30" w:history="1">
        <w:r w:rsidR="00C874C8" w:rsidRPr="00C874C8">
          <w:rPr>
            <w:rStyle w:val="ae"/>
          </w:rPr>
          <w:t>https://github.com/google/sanitizers/wiki/AddressSanitizer</w:t>
        </w:r>
      </w:hyperlink>
    </w:p>
    <w:p w:rsidR="00382000" w:rsidRDefault="00515FEE" w:rsidP="00C874C8">
      <w:pPr>
        <w:rPr>
          <w:rFonts w:hint="default"/>
        </w:rPr>
      </w:pPr>
      <w:hyperlink r:id="rId31" w:history="1">
        <w:r w:rsidR="00382000" w:rsidRPr="00A32C4D">
          <w:rPr>
            <w:rStyle w:val="ae"/>
            <w:rFonts w:hint="default"/>
          </w:rPr>
          <w:t>https://source.android.google.cn/devices/tech/debug/asan</w:t>
        </w:r>
      </w:hyperlink>
    </w:p>
    <w:p w:rsidR="00382000" w:rsidRDefault="00515FEE" w:rsidP="00C874C8">
      <w:pPr>
        <w:rPr>
          <w:rFonts w:hint="default"/>
        </w:rPr>
      </w:pPr>
      <w:hyperlink r:id="rId32" w:history="1">
        <w:r w:rsidR="00382000" w:rsidRPr="00A32C4D">
          <w:rPr>
            <w:rStyle w:val="ae"/>
            <w:rFonts w:hint="default"/>
          </w:rPr>
          <w:t>https://developer.android.google.cn/ndk/guides/asan</w:t>
        </w:r>
      </w:hyperlink>
    </w:p>
    <w:p w:rsidR="00382000" w:rsidRDefault="00382000" w:rsidP="00C874C8">
      <w:pPr>
        <w:rPr>
          <w:rFonts w:hint="default"/>
        </w:rPr>
      </w:pPr>
    </w:p>
    <w:p w:rsidR="0087443B" w:rsidRDefault="0087443B">
      <w:pPr>
        <w:topLinePunct w:val="0"/>
        <w:adjustRightInd/>
        <w:snapToGrid/>
        <w:spacing w:before="0" w:after="0" w:line="240" w:lineRule="auto"/>
        <w:rPr>
          <w:rFonts w:hint="default"/>
        </w:rPr>
      </w:pPr>
    </w:p>
    <w:p w:rsidR="0087443B" w:rsidRDefault="0087443B">
      <w:pPr>
        <w:topLinePunct w:val="0"/>
        <w:adjustRightInd/>
        <w:snapToGrid/>
        <w:spacing w:before="0" w:after="0" w:line="240" w:lineRule="auto"/>
        <w:rPr>
          <w:rFonts w:hint="default"/>
        </w:rPr>
      </w:pPr>
    </w:p>
    <w:p w:rsidR="000B5D68" w:rsidRPr="00C874C8" w:rsidRDefault="00BE6858" w:rsidP="009A29D5">
      <w:pPr>
        <w:topLinePunct w:val="0"/>
        <w:adjustRightInd/>
        <w:snapToGrid/>
        <w:spacing w:before="0" w:after="0" w:line="240" w:lineRule="auto"/>
      </w:pPr>
      <w:r>
        <w:rPr>
          <w:rFonts w:hint="default"/>
        </w:rPr>
        <w:br w:type="page"/>
      </w:r>
    </w:p>
    <w:p w:rsidR="00C874C8" w:rsidRPr="00307865" w:rsidRDefault="00C874C8" w:rsidP="00012007">
      <w:pPr>
        <w:pStyle w:val="10"/>
      </w:pPr>
      <w:bookmarkStart w:id="26" w:name="_Toc17447216"/>
      <w:bookmarkStart w:id="27" w:name="_Toc49427804"/>
      <w:r w:rsidRPr="00307865">
        <w:lastRenderedPageBreak/>
        <w:t>在可执行文件中使用</w:t>
      </w:r>
      <w:r w:rsidRPr="00307865">
        <w:t>AddressSanitizer</w:t>
      </w:r>
      <w:bookmarkEnd w:id="26"/>
      <w:bookmarkEnd w:id="27"/>
    </w:p>
    <w:p w:rsidR="00C874C8" w:rsidRPr="00C874C8" w:rsidRDefault="00C874C8" w:rsidP="008F2A0A">
      <w:pPr>
        <w:pStyle w:val="22"/>
        <w:rPr>
          <w:rFonts w:hint="default"/>
        </w:rPr>
      </w:pPr>
      <w:bookmarkStart w:id="28" w:name="_Toc17447217"/>
      <w:bookmarkStart w:id="29" w:name="_Toc49427805"/>
      <w:r w:rsidRPr="00C874C8">
        <w:t>使用方法</w:t>
      </w:r>
      <w:bookmarkEnd w:id="28"/>
      <w:bookmarkEnd w:id="29"/>
    </w:p>
    <w:p w:rsidR="00C874C8" w:rsidRPr="00C874C8" w:rsidRDefault="00C874C8" w:rsidP="00C874C8">
      <w:pPr>
        <w:rPr>
          <w:rFonts w:hint="default"/>
        </w:rPr>
      </w:pPr>
      <w:r w:rsidRPr="00C874C8">
        <w:t>使用</w:t>
      </w:r>
      <w:r w:rsidRPr="00C874C8">
        <w:t xml:space="preserve"> AddressSanitizer </w:t>
      </w:r>
      <w:r w:rsidRPr="00C874C8">
        <w:t>编译可执行文件</w:t>
      </w:r>
    </w:p>
    <w:p w:rsidR="00C874C8" w:rsidRPr="00C874C8" w:rsidRDefault="00C874C8" w:rsidP="00C874C8">
      <w:pPr>
        <w:rPr>
          <w:rFonts w:hint="default"/>
        </w:rPr>
      </w:pPr>
      <w:r w:rsidRPr="00C874C8">
        <w:t>将</w:t>
      </w:r>
      <w:r w:rsidRPr="00C874C8">
        <w:t> </w:t>
      </w:r>
      <w:r w:rsidRPr="00C874C8">
        <w:t>打开</w:t>
      </w:r>
      <w:r w:rsidRPr="00C874C8">
        <w:t>ASan</w:t>
      </w:r>
      <w:r w:rsidRPr="00C874C8">
        <w:t>的编译规则</w:t>
      </w:r>
      <w:r w:rsidRPr="00C874C8">
        <w:t> </w:t>
      </w:r>
      <w:r w:rsidRPr="00C874C8">
        <w:t>添加到可执行文件的编译规则文件中：</w:t>
      </w:r>
    </w:p>
    <w:p w:rsidR="00C874C8" w:rsidRPr="00C874C8" w:rsidRDefault="00C874C8" w:rsidP="007A0AAD">
      <w:pPr>
        <w:numPr>
          <w:ilvl w:val="0"/>
          <w:numId w:val="33"/>
        </w:numPr>
        <w:rPr>
          <w:rFonts w:hint="default"/>
        </w:rPr>
      </w:pPr>
      <w:r w:rsidRPr="00C874C8">
        <w:t>对于使用</w:t>
      </w:r>
      <w:r w:rsidRPr="00C874C8">
        <w:t>Android.mk</w:t>
      </w:r>
      <w:r w:rsidRPr="00C874C8">
        <w:t>文件的模块，在</w:t>
      </w:r>
      <w:r w:rsidRPr="00C874C8">
        <w:t>Android.mk</w:t>
      </w:r>
      <w:r w:rsidRPr="00C874C8">
        <w:t>中添加以下行：</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LOCAL_SANITIZE:=address</w:t>
            </w:r>
          </w:p>
        </w:tc>
      </w:tr>
    </w:tbl>
    <w:p w:rsidR="00C874C8" w:rsidRPr="00C874C8" w:rsidRDefault="00C874C8" w:rsidP="00C874C8">
      <w:pPr>
        <w:rPr>
          <w:rFonts w:hint="default"/>
        </w:rPr>
      </w:pPr>
    </w:p>
    <w:p w:rsidR="00C874C8" w:rsidRPr="00C874C8" w:rsidRDefault="00C874C8" w:rsidP="007A0AAD">
      <w:pPr>
        <w:numPr>
          <w:ilvl w:val="0"/>
          <w:numId w:val="33"/>
        </w:numPr>
        <w:rPr>
          <w:rFonts w:hint="default"/>
        </w:rPr>
      </w:pPr>
      <w:r w:rsidRPr="00C874C8">
        <w:t>对于使用</w:t>
      </w:r>
      <w:r w:rsidRPr="00C874C8">
        <w:t>Android.bp</w:t>
      </w:r>
      <w:r w:rsidRPr="00C874C8">
        <w:t>文件的模块，在</w:t>
      </w:r>
      <w:r w:rsidRPr="00C874C8">
        <w:t>Android.mk</w:t>
      </w:r>
      <w:r w:rsidRPr="00C874C8">
        <w:t>中添加以下行：</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 xml:space="preserve">sanitize: { </w:t>
            </w:r>
          </w:p>
          <w:p w:rsidR="00C874C8" w:rsidRPr="00C874C8" w:rsidRDefault="00C874C8" w:rsidP="00C874C8">
            <w:pPr>
              <w:rPr>
                <w:rFonts w:hint="default"/>
              </w:rPr>
            </w:pPr>
            <w:r w:rsidRPr="00C874C8">
              <w:t xml:space="preserve">address: true </w:t>
            </w:r>
          </w:p>
          <w:p w:rsidR="00C874C8" w:rsidRPr="00C874C8" w:rsidRDefault="00C874C8" w:rsidP="00C874C8">
            <w:pPr>
              <w:rPr>
                <w:rFonts w:hint="default"/>
              </w:rPr>
            </w:pPr>
            <w:r w:rsidRPr="00C874C8">
              <w:t>},</w:t>
            </w:r>
          </w:p>
        </w:tc>
      </w:tr>
    </w:tbl>
    <w:p w:rsidR="00C874C8" w:rsidRPr="00C874C8" w:rsidRDefault="00C874C8" w:rsidP="00C874C8">
      <w:pPr>
        <w:rPr>
          <w:rFonts w:hint="default"/>
        </w:rPr>
      </w:pPr>
      <w:r w:rsidRPr="00C874C8">
        <w:t>之后重新编译替换可执行程序。并将可执行程序替换到手机中。</w:t>
      </w:r>
    </w:p>
    <w:p w:rsidR="00C874C8" w:rsidRPr="00C874C8" w:rsidRDefault="00C874C8" w:rsidP="00C874C8">
      <w:pPr>
        <w:rPr>
          <w:rFonts w:hint="default"/>
        </w:rPr>
      </w:pPr>
      <w:r w:rsidRPr="00C874C8">
        <w:t>检测到错误时，</w:t>
      </w:r>
      <w:r w:rsidRPr="00C874C8">
        <w:t xml:space="preserve">ASan </w:t>
      </w:r>
      <w:r w:rsidRPr="00C874C8">
        <w:t>会向标准输出和</w:t>
      </w:r>
      <w:r w:rsidRPr="00C874C8">
        <w:t> logcat </w:t>
      </w:r>
      <w:r w:rsidRPr="00C874C8">
        <w:t>发送一份详细报告，然后让相应进程崩溃。</w:t>
      </w:r>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p>
    <w:p w:rsidR="005366BB" w:rsidRPr="005366BB" w:rsidRDefault="005366BB" w:rsidP="005366BB">
      <w:pPr>
        <w:pStyle w:val="22"/>
        <w:rPr>
          <w:rFonts w:hint="default"/>
        </w:rPr>
      </w:pPr>
      <w:bookmarkStart w:id="30" w:name="_Toc17447218"/>
      <w:bookmarkStart w:id="31" w:name="_Toc49427806"/>
      <w:r>
        <w:rPr>
          <w:lang w:eastAsia="zh-CN"/>
        </w:rPr>
        <w:t>以</w:t>
      </w:r>
      <w:r w:rsidRPr="005366BB">
        <w:rPr>
          <w:rFonts w:hint="default"/>
          <w:lang w:eastAsia="zh-CN"/>
        </w:rPr>
        <w:t>surfaceflinger</w:t>
      </w:r>
      <w:r>
        <w:rPr>
          <w:lang w:eastAsia="zh-CN"/>
        </w:rPr>
        <w:t>为</w:t>
      </w:r>
      <w:r w:rsidRPr="005366BB">
        <w:t>例</w:t>
      </w:r>
      <w:bookmarkEnd w:id="30"/>
      <w:bookmarkEnd w:id="31"/>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r w:rsidRPr="005366BB">
        <w:rPr>
          <w:rFonts w:ascii="Times New Roman" w:hAnsi="Times New Roman" w:cs="Times New Roman"/>
          <w:szCs w:val="20"/>
        </w:rPr>
        <w:t>我们以</w:t>
      </w:r>
      <w:r w:rsidRPr="005366BB">
        <w:rPr>
          <w:rFonts w:ascii="Times New Roman" w:hAnsi="Times New Roman" w:cs="Times New Roman"/>
          <w:sz w:val="18"/>
          <w:szCs w:val="20"/>
        </w:rPr>
        <w:t>surfaceflinger</w:t>
      </w:r>
      <w:r w:rsidRPr="005366BB">
        <w:rPr>
          <w:rFonts w:ascii="Times New Roman" w:hAnsi="Times New Roman" w:cs="Times New Roman"/>
          <w:szCs w:val="20"/>
        </w:rPr>
        <w:t>模块为例，看一下如何使用</w:t>
      </w:r>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p>
    <w:p w:rsidR="005366BB" w:rsidRPr="005366BB" w:rsidRDefault="005366BB" w:rsidP="005366BB">
      <w:pPr>
        <w:pStyle w:val="31"/>
        <w:rPr>
          <w:rFonts w:hint="default"/>
        </w:rPr>
      </w:pPr>
      <w:bookmarkStart w:id="32" w:name="_Toc17447219"/>
      <w:bookmarkStart w:id="33" w:name="_Toc49427807"/>
      <w:r w:rsidRPr="005366BB">
        <w:t>打开开关</w:t>
      </w:r>
      <w:bookmarkEnd w:id="32"/>
      <w:bookmarkEnd w:id="33"/>
    </w:p>
    <w:p w:rsidR="005366BB" w:rsidRDefault="005366BB" w:rsidP="005366BB">
      <w:pPr>
        <w:topLinePunct w:val="0"/>
        <w:adjustRightInd/>
        <w:snapToGrid/>
        <w:spacing w:before="120" w:after="120" w:line="360" w:lineRule="atLeast"/>
        <w:jc w:val="both"/>
        <w:rPr>
          <w:rFonts w:ascii="Times New Roman" w:hAnsi="Times New Roman" w:cs="Times New Roman" w:hint="default"/>
          <w:sz w:val="18"/>
          <w:szCs w:val="20"/>
        </w:rPr>
      </w:pPr>
      <w:r w:rsidRPr="005366BB">
        <w:rPr>
          <w:rFonts w:ascii="Times New Roman" w:hAnsi="Times New Roman" w:cs="Times New Roman"/>
          <w:sz w:val="18"/>
          <w:szCs w:val="20"/>
        </w:rPr>
        <w:t>修改</w:t>
      </w:r>
      <w:r w:rsidRPr="005366BB">
        <w:rPr>
          <w:rFonts w:ascii="Times New Roman" w:hAnsi="Times New Roman" w:cs="Times New Roman"/>
          <w:sz w:val="18"/>
          <w:szCs w:val="20"/>
        </w:rPr>
        <w:t>surfaceflinger</w:t>
      </w:r>
      <w:r w:rsidRPr="005366BB">
        <w:rPr>
          <w:rFonts w:ascii="Times New Roman" w:hAnsi="Times New Roman" w:cs="Times New Roman"/>
          <w:sz w:val="18"/>
          <w:szCs w:val="20"/>
        </w:rPr>
        <w:t>的编译配置文件打开</w:t>
      </w:r>
      <w:r w:rsidRPr="005366BB">
        <w:rPr>
          <w:rFonts w:ascii="Times New Roman" w:hAnsi="Times New Roman" w:cs="Times New Roman"/>
          <w:sz w:val="18"/>
          <w:szCs w:val="20"/>
        </w:rPr>
        <w:t>ASan</w:t>
      </w:r>
      <w:r w:rsidRPr="005366BB">
        <w:rPr>
          <w:rFonts w:ascii="Times New Roman" w:hAnsi="Times New Roman" w:cs="Times New Roman"/>
          <w:sz w:val="18"/>
          <w:szCs w:val="20"/>
        </w:rPr>
        <w:t>开关</w:t>
      </w:r>
    </w:p>
    <w:p w:rsidR="008F1A81" w:rsidRPr="005366BB" w:rsidRDefault="00515FEE" w:rsidP="005366BB">
      <w:pPr>
        <w:topLinePunct w:val="0"/>
        <w:adjustRightInd/>
        <w:snapToGrid/>
        <w:spacing w:before="120" w:after="120" w:line="360" w:lineRule="atLeast"/>
        <w:jc w:val="both"/>
        <w:rPr>
          <w:rFonts w:ascii="Times New Roman" w:hAnsi="Times New Roman" w:cs="Times New Roman" w:hint="default"/>
          <w:szCs w:val="20"/>
        </w:rPr>
      </w:pPr>
      <w:hyperlink r:id="rId33" w:anchor="/c/694117/" w:history="1">
        <w:r w:rsidR="008F1A81">
          <w:rPr>
            <w:rStyle w:val="ae"/>
          </w:rPr>
          <w:t>http://review.source.unisoc.com/gerrit/#/c/694117/</w:t>
        </w:r>
      </w:hyperlink>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5366BB" w:rsidRPr="005366BB" w:rsidTr="002B00AA">
        <w:tc>
          <w:tcPr>
            <w:tcW w:w="9286" w:type="dxa"/>
            <w:shd w:val="clear" w:color="auto" w:fill="auto"/>
          </w:tcPr>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p>
          <w:p w:rsidR="005366BB" w:rsidRPr="005366BB" w:rsidRDefault="008F1A81" w:rsidP="005366BB">
            <w:pPr>
              <w:widowControl w:val="0"/>
              <w:topLinePunct w:val="0"/>
              <w:autoSpaceDE w:val="0"/>
              <w:autoSpaceDN w:val="0"/>
              <w:snapToGrid/>
              <w:spacing w:before="0" w:after="0" w:line="276" w:lineRule="auto"/>
              <w:rPr>
                <w:rFonts w:ascii="Times New Roman" w:hAnsi="Times New Roman" w:cs="Times New Roman" w:hint="default"/>
                <w:szCs w:val="20"/>
              </w:rPr>
            </w:pPr>
            <w:r>
              <w:rPr>
                <w:rFonts w:ascii="Times New Roman" w:hAnsi="Times New Roman" w:cs="Times New Roman"/>
                <w:szCs w:val="20"/>
              </w:rPr>
              <w:t>sprdroid</w:t>
            </w:r>
            <w:r>
              <w:rPr>
                <w:rFonts w:ascii="Times New Roman" w:hAnsi="Times New Roman" w:cs="Times New Roman" w:hint="default"/>
                <w:szCs w:val="20"/>
              </w:rPr>
              <w:t>r</w:t>
            </w:r>
            <w:r w:rsidR="005366BB" w:rsidRPr="005366BB">
              <w:rPr>
                <w:rFonts w:ascii="Times New Roman" w:hAnsi="Times New Roman" w:cs="Times New Roman"/>
                <w:szCs w:val="20"/>
              </w:rPr>
              <w:t>_trunk/frameworks/native/services/surfaceflinger$ git diff</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highlight w:val="cyan"/>
              </w:rPr>
              <w:t>diff --git a/services/surfaceflinger/Android.bp b/services/surfaceflinger/Android.bp</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rPr>
              <w:lastRenderedPageBreak/>
              <w:t>index 4cd0a13..2d23146 100644</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rPr>
              <w:t>--- a/services/surfaceflinger/Android.bp</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rPr>
              <w:t>+++ b/services/surfaceflinger/Android.bp</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rPr>
              <w:t>@@ -218,6 +218,7 @@ filegroup {</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rPr>
              <w:t xml:space="preserve"> </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rPr>
              <w:t xml:space="preserve"> cc_binary {</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rPr>
              <w:t xml:space="preserve">     name: "surfaceflinger",</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highlight w:val="green"/>
              </w:rPr>
              <w:t>+    sanitize: {  address: true  },</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rPr>
              <w:t xml:space="preserve">     defaults: ["libsurfaceflinger_binary"],</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rPr>
              <w:t xml:space="preserve">     init_rc: ["surfaceflinger.rc"],</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r w:rsidRPr="005366BB">
              <w:rPr>
                <w:rFonts w:ascii="Times New Roman" w:hAnsi="Times New Roman" w:cs="Times New Roman"/>
                <w:szCs w:val="20"/>
              </w:rPr>
              <w:t xml:space="preserve">     srcs: [":surfaceflinger_binary_sources"],</w:t>
            </w:r>
          </w:p>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Cs w:val="20"/>
              </w:rPr>
            </w:pPr>
          </w:p>
        </w:tc>
      </w:tr>
    </w:tbl>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r w:rsidRPr="005366BB">
        <w:rPr>
          <w:rFonts w:ascii="Times New Roman" w:hAnsi="Times New Roman" w:cs="Times New Roman"/>
          <w:szCs w:val="20"/>
        </w:rPr>
        <w:t>之后我们将编译出的</w:t>
      </w:r>
      <w:r w:rsidRPr="005366BB">
        <w:rPr>
          <w:rFonts w:ascii="Times New Roman" w:hAnsi="Times New Roman" w:cs="Times New Roman"/>
          <w:szCs w:val="20"/>
        </w:rPr>
        <w:t xml:space="preserve">  system/bin/</w:t>
      </w:r>
      <w:r w:rsidRPr="005366BB">
        <w:rPr>
          <w:rFonts w:ascii="Times New Roman" w:hAnsi="Times New Roman" w:cs="Times New Roman"/>
          <w:sz w:val="18"/>
          <w:szCs w:val="20"/>
        </w:rPr>
        <w:t xml:space="preserve"> surfaceflinger </w:t>
      </w:r>
      <w:r w:rsidRPr="005366BB">
        <w:rPr>
          <w:rFonts w:ascii="Times New Roman" w:hAnsi="Times New Roman" w:cs="Times New Roman"/>
          <w:szCs w:val="20"/>
        </w:rPr>
        <w:t>替换到手机即可。</w:t>
      </w:r>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p>
    <w:p w:rsidR="005366BB" w:rsidRPr="005366BB" w:rsidRDefault="0000068A" w:rsidP="005366BB">
      <w:pPr>
        <w:pStyle w:val="31"/>
        <w:rPr>
          <w:rFonts w:hint="default"/>
        </w:rPr>
      </w:pPr>
      <w:bookmarkStart w:id="34" w:name="_Toc17447220"/>
      <w:bookmarkStart w:id="35" w:name="_Toc49427808"/>
      <w:r>
        <w:t>模拟</w:t>
      </w:r>
      <w:r>
        <w:rPr>
          <w:rFonts w:hint="default"/>
        </w:rPr>
        <w:t>一个</w:t>
      </w:r>
      <w:r w:rsidR="005366BB" w:rsidRPr="005366BB">
        <w:t>问题</w:t>
      </w:r>
      <w:bookmarkEnd w:id="34"/>
      <w:bookmarkEnd w:id="35"/>
    </w:p>
    <w:p w:rsidR="005366BB" w:rsidRDefault="005366BB" w:rsidP="005366BB">
      <w:pPr>
        <w:widowControl w:val="0"/>
        <w:topLinePunct w:val="0"/>
        <w:autoSpaceDE w:val="0"/>
        <w:autoSpaceDN w:val="0"/>
        <w:snapToGrid/>
        <w:spacing w:before="120" w:after="120" w:line="276" w:lineRule="auto"/>
        <w:ind w:firstLine="424"/>
        <w:rPr>
          <w:rFonts w:ascii="Times New Roman" w:hAnsi="Times New Roman" w:cs="Times New Roman" w:hint="default"/>
          <w:sz w:val="18"/>
          <w:szCs w:val="20"/>
        </w:rPr>
      </w:pPr>
      <w:r w:rsidRPr="005366BB">
        <w:rPr>
          <w:rFonts w:ascii="Times New Roman" w:hAnsi="Times New Roman" w:cs="Times New Roman"/>
          <w:sz w:val="18"/>
          <w:szCs w:val="20"/>
        </w:rPr>
        <w:t>为验证</w:t>
      </w:r>
      <w:r w:rsidRPr="005366BB">
        <w:rPr>
          <w:rFonts w:ascii="Times New Roman" w:hAnsi="Times New Roman" w:cs="Times New Roman"/>
          <w:sz w:val="18"/>
          <w:szCs w:val="20"/>
        </w:rPr>
        <w:t>ASan</w:t>
      </w:r>
      <w:r w:rsidRPr="005366BB">
        <w:rPr>
          <w:rFonts w:ascii="Times New Roman" w:hAnsi="Times New Roman" w:cs="Times New Roman"/>
          <w:sz w:val="18"/>
          <w:szCs w:val="20"/>
        </w:rPr>
        <w:t>是否生效，我们修改</w:t>
      </w:r>
      <w:r w:rsidRPr="005366BB">
        <w:rPr>
          <w:rFonts w:ascii="Times New Roman" w:hAnsi="Times New Roman" w:cs="Times New Roman"/>
          <w:sz w:val="18"/>
          <w:szCs w:val="20"/>
        </w:rPr>
        <w:t>surfaceflinger</w:t>
      </w:r>
      <w:r w:rsidRPr="005366BB">
        <w:rPr>
          <w:rFonts w:ascii="Times New Roman" w:hAnsi="Times New Roman" w:cs="Times New Roman"/>
          <w:sz w:val="18"/>
          <w:szCs w:val="20"/>
        </w:rPr>
        <w:t>代码，制造一个问题，看</w:t>
      </w:r>
      <w:r w:rsidRPr="005366BB">
        <w:rPr>
          <w:rFonts w:ascii="Times New Roman" w:hAnsi="Times New Roman" w:cs="Times New Roman"/>
          <w:sz w:val="18"/>
          <w:szCs w:val="20"/>
        </w:rPr>
        <w:t xml:space="preserve">ASan </w:t>
      </w:r>
      <w:r w:rsidRPr="005366BB">
        <w:rPr>
          <w:rFonts w:ascii="Times New Roman" w:hAnsi="Times New Roman" w:cs="Times New Roman"/>
          <w:sz w:val="18"/>
          <w:szCs w:val="20"/>
        </w:rPr>
        <w:t>是否可以检测到，我们</w:t>
      </w:r>
      <w:r w:rsidR="00645557">
        <w:rPr>
          <w:rFonts w:ascii="Times New Roman" w:hAnsi="Times New Roman" w:cs="Times New Roman"/>
          <w:sz w:val="18"/>
          <w:szCs w:val="20"/>
        </w:rPr>
        <w:t>模拟</w:t>
      </w:r>
      <w:r w:rsidRPr="005366BB">
        <w:rPr>
          <w:rFonts w:ascii="Times New Roman" w:hAnsi="Times New Roman" w:cs="Times New Roman"/>
          <w:sz w:val="18"/>
          <w:szCs w:val="20"/>
        </w:rPr>
        <w:t>一个范围外使用的问题：</w:t>
      </w:r>
    </w:p>
    <w:p w:rsidR="008F1A81" w:rsidRPr="005366BB" w:rsidRDefault="00515FEE" w:rsidP="008F1A81">
      <w:pPr>
        <w:widowControl w:val="0"/>
        <w:topLinePunct w:val="0"/>
        <w:autoSpaceDE w:val="0"/>
        <w:autoSpaceDN w:val="0"/>
        <w:snapToGrid/>
        <w:spacing w:before="120" w:after="120" w:line="276" w:lineRule="auto"/>
        <w:rPr>
          <w:rFonts w:ascii="Times New Roman" w:hAnsi="Times New Roman" w:cs="Times New Roman" w:hint="default"/>
          <w:szCs w:val="20"/>
        </w:rPr>
      </w:pPr>
      <w:hyperlink r:id="rId34" w:anchor="/c/694117/" w:history="1">
        <w:r w:rsidR="008F1A81">
          <w:rPr>
            <w:rStyle w:val="ae"/>
          </w:rPr>
          <w:t>http://review.source.unisoc.com/gerrit/#/c/694117/</w:t>
        </w:r>
      </w:hyperlink>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5366BB" w:rsidRPr="005366BB" w:rsidTr="002B00AA">
        <w:tc>
          <w:tcPr>
            <w:tcW w:w="9286" w:type="dxa"/>
            <w:shd w:val="clear" w:color="auto" w:fill="auto"/>
          </w:tcPr>
          <w:p w:rsidR="005366BB" w:rsidRPr="005366BB" w:rsidRDefault="005366BB" w:rsidP="005366BB">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5366BB">
              <w:rPr>
                <w:rFonts w:ascii="Times New Roman" w:hAnsi="Times New Roman" w:cs="Times New Roman"/>
                <w:sz w:val="20"/>
                <w:szCs w:val="20"/>
              </w:rPr>
              <w:t>sprdroid</w:t>
            </w:r>
            <w:r w:rsidR="008F1A81">
              <w:rPr>
                <w:rFonts w:ascii="Times New Roman" w:hAnsi="Times New Roman" w:cs="Times New Roman" w:hint="default"/>
                <w:sz w:val="20"/>
                <w:szCs w:val="20"/>
              </w:rPr>
              <w:t>r</w:t>
            </w:r>
            <w:r w:rsidRPr="005366BB">
              <w:rPr>
                <w:rFonts w:ascii="Times New Roman" w:hAnsi="Times New Roman" w:cs="Times New Roman"/>
                <w:sz w:val="20"/>
                <w:szCs w:val="20"/>
              </w:rPr>
              <w:t>_trunk/frameworks/native/services/surfaceflinger$ git diff</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diff --git a/services/surfaceflinger/main_surfaceflinger.cpp b/services/surfaceflinger/main_surfaceflinger.cpp</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index 2b8424c..51f8503 100644</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a/services/surfaceflinger/main_surfaceflinger.cpp</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b/services/surfaceflinger/main_surfaceflinger.cpp</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-77,6 +77,16 @@ static status_t startDisplayService()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return err;</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+volatile int *p = 0;</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+int test_test()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    int x = 0;</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    p = &amp;x;</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  *p = 5;</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  return 0;</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int main(int, char**)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signal(SIGPIPE, SIG_IGN);</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-105,6 +115,8 @@ int main(int, char**)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 Do this after the binder thread pool init</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if (cpusets_enabled()) set_cpuset_policy(0, SP_SYSTEM);</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t>+    test_test();</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8F1A81">
              <w:rPr>
                <w:rFonts w:ascii="Times New Roman" w:hAnsi="Times New Roman" w:cs="Times New Roman" w:hint="default"/>
                <w:color w:val="FF0000"/>
                <w:sz w:val="20"/>
                <w:szCs w:val="20"/>
              </w:rPr>
              <w:lastRenderedPageBreak/>
              <w:t>+</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 initialize before clients can connect</w:t>
            </w:r>
          </w:p>
          <w:p w:rsidR="008F1A81" w:rsidRPr="005366BB"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     flinger-&gt;init();</w:t>
            </w:r>
          </w:p>
        </w:tc>
      </w:tr>
    </w:tbl>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r w:rsidRPr="005366BB">
        <w:rPr>
          <w:rFonts w:ascii="Times New Roman" w:hAnsi="Times New Roman" w:cs="Times New Roman"/>
          <w:szCs w:val="20"/>
        </w:rPr>
        <w:t>之后我们将编译出的</w:t>
      </w:r>
      <w:r w:rsidRPr="005366BB">
        <w:rPr>
          <w:rFonts w:ascii="Times New Roman" w:hAnsi="Times New Roman" w:cs="Times New Roman"/>
          <w:szCs w:val="20"/>
        </w:rPr>
        <w:t xml:space="preserve">  system/bin/</w:t>
      </w:r>
      <w:r w:rsidRPr="005366BB">
        <w:rPr>
          <w:rFonts w:ascii="Times New Roman" w:hAnsi="Times New Roman" w:cs="Times New Roman"/>
          <w:sz w:val="18"/>
          <w:szCs w:val="20"/>
        </w:rPr>
        <w:t xml:space="preserve"> surfaceflinger </w:t>
      </w:r>
      <w:r w:rsidRPr="005366BB">
        <w:rPr>
          <w:rFonts w:ascii="Times New Roman" w:hAnsi="Times New Roman" w:cs="Times New Roman"/>
          <w:szCs w:val="20"/>
        </w:rPr>
        <w:t>替换到手机即可。</w:t>
      </w:r>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p>
    <w:p w:rsidR="005366BB" w:rsidRPr="005366BB" w:rsidRDefault="005366BB" w:rsidP="005366BB">
      <w:pPr>
        <w:pStyle w:val="31"/>
        <w:rPr>
          <w:rFonts w:hint="default"/>
        </w:rPr>
      </w:pPr>
      <w:bookmarkStart w:id="36" w:name="_Toc17447222"/>
      <w:bookmarkStart w:id="37" w:name="_Toc49427809"/>
      <w:r w:rsidRPr="005366BB">
        <w:t>发现问题</w:t>
      </w:r>
      <w:bookmarkEnd w:id="36"/>
      <w:bookmarkEnd w:id="37"/>
    </w:p>
    <w:p w:rsidR="005366BB" w:rsidRPr="005366BB" w:rsidRDefault="005366BB" w:rsidP="005366BB">
      <w:pPr>
        <w:widowControl w:val="0"/>
        <w:topLinePunct w:val="0"/>
        <w:autoSpaceDE w:val="0"/>
        <w:autoSpaceDN w:val="0"/>
        <w:snapToGrid/>
        <w:spacing w:before="120" w:after="120" w:line="276" w:lineRule="auto"/>
        <w:ind w:firstLineChars="200" w:firstLine="420"/>
        <w:rPr>
          <w:rFonts w:ascii="Times New Roman" w:hAnsi="Times New Roman" w:cs="Times New Roman" w:hint="default"/>
          <w:szCs w:val="20"/>
        </w:rPr>
      </w:pPr>
      <w:r w:rsidRPr="005366BB">
        <w:rPr>
          <w:rFonts w:ascii="Times New Roman" w:hAnsi="Times New Roman" w:cs="Times New Roman"/>
          <w:szCs w:val="20"/>
        </w:rPr>
        <w:t>我们将编译出的</w:t>
      </w:r>
      <w:r w:rsidRPr="005366BB">
        <w:rPr>
          <w:rFonts w:ascii="Times New Roman" w:hAnsi="Times New Roman" w:cs="Times New Roman"/>
          <w:szCs w:val="20"/>
        </w:rPr>
        <w:t xml:space="preserve">  system/bin/</w:t>
      </w:r>
      <w:r w:rsidRPr="005366BB">
        <w:rPr>
          <w:rFonts w:ascii="Times New Roman" w:hAnsi="Times New Roman" w:cs="Times New Roman"/>
          <w:sz w:val="18"/>
          <w:szCs w:val="20"/>
        </w:rPr>
        <w:t xml:space="preserve"> surfaceflinger </w:t>
      </w:r>
      <w:r w:rsidRPr="005366BB">
        <w:rPr>
          <w:rFonts w:ascii="Times New Roman" w:hAnsi="Times New Roman" w:cs="Times New Roman"/>
          <w:szCs w:val="20"/>
        </w:rPr>
        <w:t>替换到手机，并重启手机，之后在</w:t>
      </w:r>
      <w:r w:rsidRPr="005366BB">
        <w:rPr>
          <w:rFonts w:ascii="Times New Roman" w:hAnsi="Times New Roman" w:cs="Times New Roman"/>
          <w:szCs w:val="20"/>
        </w:rPr>
        <w:t>log</w:t>
      </w:r>
      <w:r w:rsidRPr="005366BB">
        <w:rPr>
          <w:rFonts w:ascii="Times New Roman" w:hAnsi="Times New Roman" w:cs="Times New Roman"/>
          <w:szCs w:val="20"/>
        </w:rPr>
        <w:t>中我们可以看会报如下错误：</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5366BB" w:rsidRPr="005366BB" w:rsidTr="002B00AA">
        <w:tc>
          <w:tcPr>
            <w:tcW w:w="9286" w:type="dxa"/>
            <w:shd w:val="clear" w:color="auto" w:fill="auto"/>
          </w:tcPr>
          <w:p w:rsidR="005366BB" w:rsidRPr="005366BB" w:rsidRDefault="005366BB" w:rsidP="005366BB">
            <w:pPr>
              <w:widowControl w:val="0"/>
              <w:topLinePunct w:val="0"/>
              <w:autoSpaceDE w:val="0"/>
              <w:autoSpaceDN w:val="0"/>
              <w:snapToGrid/>
              <w:spacing w:before="0" w:after="0" w:line="0" w:lineRule="atLeast"/>
              <w:rPr>
                <w:rFonts w:ascii="Times New Roman" w:hAnsi="Times New Roman" w:cs="Times New Roman" w:hint="default"/>
                <w:sz w:val="18"/>
                <w:szCs w:val="18"/>
              </w:rPr>
            </w:pPr>
          </w:p>
          <w:p w:rsidR="005366BB" w:rsidRDefault="005366BB" w:rsidP="005366BB">
            <w:pPr>
              <w:widowControl w:val="0"/>
              <w:topLinePunct w:val="0"/>
              <w:autoSpaceDE w:val="0"/>
              <w:autoSpaceDN w:val="0"/>
              <w:snapToGrid/>
              <w:spacing w:before="0" w:after="0" w:line="0" w:lineRule="atLeast"/>
              <w:rPr>
                <w:rFonts w:ascii="Times New Roman" w:hAnsi="Times New Roman" w:cs="Times New Roman" w:hint="default"/>
                <w:sz w:val="18"/>
                <w:szCs w:val="18"/>
              </w:rPr>
            </w:pP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15:23:29.109  5695  5695 I surfaceflinger: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15:23:29.110  5695  5695 I surfaceflinger: ==5695==ERROR: AddressSanitizer: stack-use-after-scope on address 0xbeb1e2a0 at pc 0x0a5b7eb5 bp 0xbeb1e258 sp 0xbeb1e254</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15:23:29.111  5695  5695 I surfaceflinger: WRITE of size 4 at 0xbeb1e2a0 thread T0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07-17 15:23:29.141  5695  5695 I surfaceflinger:     #0 0xa5b7eb2  (/system/bin/surfaceflinger+0x2eb2)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07-17 15:23:29.141  5695  5695 I surfaceflinger:     #1 0xb04fbe88  (/apex/com.android.runtime/lib/bionic/libc.so+0x5ce88)</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07-17 15:23:29.142  5695  5695 I surfaceflinger:     #2 0xa5b74fc  (/system/bin/surfaceflinger+0x24fc)</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07-17 15:23:29.143  5695  5695 I surfaceflinger: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15:23:29.143  5695  5695 I surfaceflinger: Address 0xbeb1e2a0 is located in stack of thread T0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15:23:29.144  5695  5695 I surfaceflinger:  at offset 64 in frame</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color w:val="FF0000"/>
                <w:sz w:val="18"/>
                <w:szCs w:val="18"/>
              </w:rPr>
              <w:t>07-17 15:23:29.145  5695  5695 I surfaceflinger:     #0 0xa5b7626  (/system/bin/surfaceflinger+0x2626)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07-17 15:23:29.145  5695  5695 I surfaceflinger: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15:23:29.146  5695  5695 I surfaceflinger:   This frame has 11 object(s):</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15:23:29.147  5695  5695 I surfaceflinger:     [16, 20) 'displayservice.i' (line 70)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15:23:29.147  5695  5695 I surfaceflinger:     [32, 44) 'ref.tmp.i62' (line 71)</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15:23:29.148  5695  5695 I surfaceflinger:     [64, 68) 'x.i' (line 83) &lt;== Memory access at offset 64 is inside this variable</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15:23:29.148  5695  5695 I surfaceflinger:     [80, 92) 'ref.tmp.i' (line 50)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15:23:29.149  5695  5695 I surfaceflinger:     [112, 124) 'ref.tmp6.i' (line 56)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15:23:29.149  5695  5695 I surfaceflinger:     [144, 148) 'ref.tmp' (line 100)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15:23:29.150  5695  5695 I surfaceflinger:     [160, 164) 'ps' (line 103)</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15:23:29.150  5695  5695 I surfaceflinger:     [176, 180) 'flinger' (line 107)</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15:23:29.151  5695  5695 I surfaceflinger:     [192, 196) 'sm' (line 124)</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15:23:29.151  5695  5695 I surfaceflinger:     [208, 212) 'ref.tmp14' (line 125)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15:23:29.152  5695  5695 I surfaceflinger:     [224, 228) 'ref.tmp17' (line 125)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15:23:29.152  5695  5695 I surfaceflinger: HINT: this may be a false positive if your program uses some custom stack unwind mechanism, swapcontext or vfork</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15:23:29.152  5695  5695 I surfaceflinger:       (longjmp and C++ exceptions *are* supported)</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07-17 15:23:29.153  5695  5695 I surfaceflinger: SUMMARY: AddressSanitizer: stack-use-after-scope (/system/bin/surfaceflinger+0x2eb2)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15:23:29.154  5695  5695 I surfaceflinger: Shadow bytes around the buggy address:</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15:23:29.154  5695  5695 I surfaceflinger:   0xa819bc00: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15:23:29.154  5695  5695 I surfaceflinger:   0xa819bc10: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15:23:29.154  5695  5695 I surfaceflinger:   0xa819bc20: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0xa819bc30: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0xa819bc40: 00 00 00 00 00 00 00 00 00 00 00 00 f1 f1 f8 f2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=&gt;0xa819bc50: f8 f8 f2 f2[f8]f2 f8 f8 f2 f2 f8 f8 f2 f2 f8 f2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0xa819bc60: 04 f2 04 f2 f8 f2 f8 f2 f8 f3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0xa819bc70: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0xa819bc80: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0xa819bc90: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0xa819bca0: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Shadow byte legend (one shadow byte represents 8 application bytes):</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Addressable: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07-17 15:23:29.155  5695  5695 I surfaceflinger:   Partially addressable: 01 02 03 04 05 06 07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lastRenderedPageBreak/>
              <w:t>07-17 15:23:29.155  5695  5695 I surfaceflinger:   Heap left redzone:       fa</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Freed heap region:       fd</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Stack left redzone:      f1</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Stack mid redzone:       f2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Stack right redzone:     f3</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15:23:29.155  5695  5695 I surfaceflinger:   Stack after return:      f5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15:23:29.156  5695  5695 I surfaceflinger:   Stack use after scope:   f8</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15:23:29.156  5695  5695 I surfaceflinger:   Global redzone:          f9</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15:23:29.156  5695  5695 I surfaceflinger:   Global init order:       f6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15:23:29.156  5695  5695 I surfaceflinger:   Poisoned by user:        f7</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15:23:29.156  5695  5695 I surfaceflinger:   Container overflow:      fc</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15:23:29.156  5695  5695 I surfaceflinger:   Array cookie:            ac</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15:23:29.156  5695  5695 I surfaceflinger:   Intra object redzone:    bb</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15:23:29.156  5695  5695 I surfaceflinger:   ASan internal:           fe</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15:23:29.156  5695  5695 I surfaceflinger:   Left alloca redzone:     ca</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15:23:29.156  5695  5695 I surfaceflinger:   Right alloca redzone:    cb</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15:23:29.157  5695  5695 I surfaceflinger:   Shadow gap:              cc</w:t>
            </w:r>
          </w:p>
          <w:p w:rsid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15:23:29.157  5695  5695 I surfaceflinger: ==5695==ABORTING</w:t>
            </w:r>
          </w:p>
          <w:p w:rsidR="008F1A81" w:rsidRDefault="008F1A81" w:rsidP="005366BB">
            <w:pPr>
              <w:widowControl w:val="0"/>
              <w:topLinePunct w:val="0"/>
              <w:autoSpaceDE w:val="0"/>
              <w:autoSpaceDN w:val="0"/>
              <w:snapToGrid/>
              <w:spacing w:before="0" w:after="0" w:line="0" w:lineRule="atLeast"/>
              <w:rPr>
                <w:rFonts w:ascii="Times New Roman" w:hAnsi="Times New Roman" w:cs="Times New Roman" w:hint="default"/>
                <w:sz w:val="18"/>
                <w:szCs w:val="18"/>
              </w:rPr>
            </w:pPr>
          </w:p>
          <w:p w:rsidR="008F1A81" w:rsidRPr="005366BB" w:rsidRDefault="008F1A81" w:rsidP="005366BB">
            <w:pPr>
              <w:widowControl w:val="0"/>
              <w:topLinePunct w:val="0"/>
              <w:autoSpaceDE w:val="0"/>
              <w:autoSpaceDN w:val="0"/>
              <w:snapToGrid/>
              <w:spacing w:before="0" w:after="0" w:line="0" w:lineRule="atLeast"/>
              <w:rPr>
                <w:rFonts w:ascii="Times New Roman" w:hAnsi="Times New Roman" w:cs="Times New Roman" w:hint="default"/>
                <w:sz w:val="18"/>
                <w:szCs w:val="18"/>
              </w:rPr>
            </w:pPr>
          </w:p>
        </w:tc>
      </w:tr>
    </w:tbl>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r w:rsidRPr="005366BB">
        <w:rPr>
          <w:rFonts w:ascii="Times New Roman" w:hAnsi="Times New Roman" w:cs="Times New Roman"/>
          <w:szCs w:val="20"/>
        </w:rPr>
        <w:t>我们看到错误类型为：</w:t>
      </w:r>
      <w:r w:rsidRPr="005366BB">
        <w:rPr>
          <w:rFonts w:ascii="Times New Roman" w:hAnsi="Times New Roman" w:cs="Times New Roman"/>
          <w:szCs w:val="20"/>
        </w:rPr>
        <w:t xml:space="preserve"> stack-use-after-scope</w:t>
      </w:r>
      <w:r w:rsidRPr="005366BB">
        <w:rPr>
          <w:rFonts w:ascii="Times New Roman" w:hAnsi="Times New Roman" w:cs="Times New Roman"/>
          <w:szCs w:val="20"/>
        </w:rPr>
        <w:t>，</w:t>
      </w:r>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r w:rsidRPr="005366BB">
        <w:rPr>
          <w:rFonts w:ascii="Times New Roman" w:hAnsi="Times New Roman" w:cs="Times New Roman"/>
          <w:szCs w:val="20"/>
        </w:rPr>
        <w:t>调用栈为：</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5366BB" w:rsidRPr="005366BB" w:rsidTr="002B00AA">
        <w:tc>
          <w:tcPr>
            <w:tcW w:w="9286" w:type="dxa"/>
            <w:shd w:val="clear" w:color="auto" w:fill="auto"/>
          </w:tcPr>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15:23:29.111  5695  5695 I surfaceflinger: WRITE of size 4 at 0xbeb1e2a0 thread T0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07-17 15:23:29.141  5695  5695 I surfaceflinger:     #0 0xa5b7eb2  (/system/bin/surfaceflinger+0x2eb2)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07-17 15:23:29.141  5695  5695 I surfaceflinger:     #1 0xb04fbe88  (/apex/com.android.runtime/lib/bionic/libc.so+0x5ce88)</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07-17 15:23:29.142  5695  5695 I surfaceflinger:     #2 0xa5b74fc  (/system/bin/surfaceflinger+0x24fc)</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07-17 15:23:29.143  5695  5695 I surfaceflinger: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15:23:29.143  5695  5695 I surfaceflinger: Address 0xbeb1e2a0 is located in stack of thread T0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15:23:29.144  5695  5695 I surfaceflinger:  at offset 64 in frame</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color w:val="FF0000"/>
                <w:sz w:val="18"/>
                <w:szCs w:val="18"/>
              </w:rPr>
              <w:t>07-17 15:23:29.145  5695  5695 I surfaceflinger:     #0 0xa5b7626  (/system/bin/surfaceflinger+0x2626)</w:t>
            </w:r>
          </w:p>
          <w:p w:rsidR="005366BB" w:rsidRPr="005366BB" w:rsidRDefault="008F1A81" w:rsidP="008F1A81">
            <w:pPr>
              <w:widowControl w:val="0"/>
              <w:topLinePunct w:val="0"/>
              <w:autoSpaceDE w:val="0"/>
              <w:autoSpaceDN w:val="0"/>
              <w:snapToGrid/>
              <w:spacing w:before="0" w:after="0" w:line="0" w:lineRule="atLeast"/>
              <w:rPr>
                <w:rFonts w:ascii="Times New Roman" w:hAnsi="Times New Roman" w:cs="Times New Roman" w:hint="default"/>
                <w:szCs w:val="20"/>
              </w:rPr>
            </w:pPr>
            <w:r w:rsidRPr="008F1A81">
              <w:rPr>
                <w:rFonts w:ascii="Times New Roman" w:hAnsi="Times New Roman" w:cs="Times New Roman" w:hint="default"/>
                <w:sz w:val="18"/>
                <w:szCs w:val="18"/>
              </w:rPr>
              <w:t xml:space="preserve">07-17 15:23:29.145  5695  5695 I surfaceflinger: </w:t>
            </w:r>
          </w:p>
        </w:tc>
      </w:tr>
    </w:tbl>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r w:rsidRPr="005366BB">
        <w:rPr>
          <w:rFonts w:ascii="Times New Roman" w:hAnsi="Times New Roman" w:cs="Times New Roman"/>
          <w:szCs w:val="20"/>
        </w:rPr>
        <w:t>同时</w:t>
      </w:r>
      <w:r w:rsidRPr="005366BB">
        <w:rPr>
          <w:rFonts w:ascii="Times New Roman" w:hAnsi="Times New Roman" w:cs="Times New Roman"/>
          <w:szCs w:val="20"/>
        </w:rPr>
        <w:t>AddressSanitizer</w:t>
      </w:r>
      <w:r w:rsidRPr="005366BB">
        <w:rPr>
          <w:rFonts w:ascii="Times New Roman" w:hAnsi="Times New Roman" w:cs="Times New Roman"/>
          <w:szCs w:val="20"/>
        </w:rPr>
        <w:t>在检查到错误之后，主动生成一个</w:t>
      </w:r>
      <w:r w:rsidRPr="005366BB">
        <w:rPr>
          <w:rFonts w:ascii="Times New Roman" w:hAnsi="Times New Roman" w:cs="Times New Roman"/>
          <w:szCs w:val="20"/>
        </w:rPr>
        <w:t xml:space="preserve">SIGABRT </w:t>
      </w:r>
      <w:r w:rsidRPr="005366BB">
        <w:rPr>
          <w:rFonts w:ascii="Times New Roman" w:hAnsi="Times New Roman" w:cs="Times New Roman"/>
          <w:szCs w:val="20"/>
        </w:rPr>
        <w:t>的</w:t>
      </w:r>
      <w:r w:rsidRPr="005366BB">
        <w:rPr>
          <w:rFonts w:ascii="Times New Roman" w:hAnsi="Times New Roman" w:cs="Times New Roman"/>
          <w:szCs w:val="20"/>
        </w:rPr>
        <w:t>NativeCrash</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5366BB" w:rsidRPr="005366BB" w:rsidTr="002B00AA">
        <w:tc>
          <w:tcPr>
            <w:tcW w:w="9286" w:type="dxa"/>
            <w:shd w:val="clear" w:color="auto" w:fill="auto"/>
          </w:tcPr>
          <w:p w:rsidR="008F1A81" w:rsidRDefault="008F1A81" w:rsidP="005366BB">
            <w:pPr>
              <w:widowControl w:val="0"/>
              <w:topLinePunct w:val="0"/>
              <w:autoSpaceDE w:val="0"/>
              <w:autoSpaceDN w:val="0"/>
              <w:snapToGrid/>
              <w:spacing w:before="0" w:after="0" w:line="0" w:lineRule="atLeast"/>
              <w:rPr>
                <w:rFonts w:ascii="Times New Roman" w:hAnsi="Times New Roman" w:cs="Times New Roman" w:hint="default"/>
                <w:sz w:val="18"/>
                <w:szCs w:val="18"/>
              </w:rPr>
            </w:pP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15:23:29.158  5695  5695 F libc    : Fatal signal 6 (SIGABRT), code -1 (SI_QUEUE) in tid 5695 (surfaceflinger), pid 5695 (surfaceflinger)</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15:23:29.222  5728  5728 F DEBUG   : pid: 5695, tid: 5695, name: surfaceflinger  &gt;&gt;&gt; /system/bin/surfaceflinger &lt;&lt;&lt;</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15:23:29.222  5728  5728 F DEBUG   :     #0 0xa5b7eb2  (/system/bin/surfaceflinger+0x2eb2)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15:23:29.222  5728  5728 F DEBUG   :     #2 0xa5b74fc  (/system/bin/surfaceflinger+0x24fc)</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15:23:29.222  5728  5728 F DEBUG   :     #0 0xa5b7626  (/system/bin/surfaceflinger+0x2626)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07-17 15:23:29.222  5728  5728 F DEBUG   : SUMMARY: AddressSanitizer: stack-use-after-scope (/system/bin/surfaceflinger+0x2eb2)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15:23:29.254  5728  5728 F DEBUG   :       #06 pc 00002eb1  /system/bin/surfaceflinger (main+2200) (BuildId: b5df860eb2d8583706c319c06fa6d768)</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15:23:34.109  5849  5849 I surfaceflinger: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15:23:34.110  5849  5849 I surfaceflinger: ==5849==ERROR: AddressSanitizer: stack-use-after-scope on address 0xbefda2a0 at pc 0x0944eeb5 bp 0xbefda258 sp 0xbefda254</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15:23:34.110  5849  5849 I surfaceflinger: WRITE of size 4 at 0xbefda2a0 thread T0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15:23:34.139  5849  5849 I surfaceflinger:     #0 0x944eeb2  (/system/bin/surfaceflinger+0x2eb2)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15:23:34.140  5849  5849 I surfaceflinger:     #1 0xa97fee88  (/apex/com.android.runtime/lib/bionic/libc.so+0x5ce88)</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15:23:34.140  5849  5849 I surfaceflinger:     #2 0x944e4fc  (/system/bin/surfaceflinger+0x24fc)</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07-17 15:23:34.141  5849  5849 I surfaceflinger: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15:23:34.141  5849  5849 I surfaceflinger: Address 0xbefda2a0 is located in stack of thread T0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15:23:34.142  5849  5849 I surfaceflinger:  at offset 64 in frame</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15:23:34.143  5849  5849 I surfaceflinger:     #0 0x944e626  (/system/bin/surfaceflinger+0x2626)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lastRenderedPageBreak/>
              <w:t xml:space="preserve">07-17 15:23:34.143  5849  5849 I surfaceflinger: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15:23:34.144  5849  5849 I surfaceflinger:   This frame has 11 object(s):</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15:23:34.144  5849  5849 I surfaceflinger:     [16, 20) 'displayservice.i' (line 70)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15:23:34.144  5849  5849 I surfaceflinger:     [32, 44) 'ref.tmp.i62' (line 71)</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15:23:34.145  5849  5849 I surfaceflinger:     [64, 68) 'x.i' (line 83) &lt;== Memory access at offset 64 is inside this variable</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15:23:34.145  5849  5849 I surfaceflinger:     [80, 92) 'ref.tmp.i' (line 50)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15:23:34.146  5849  5849 I surfaceflinger:     [112, 124) 'ref.tmp6.i' (line 56)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15:23:34.146  5849  5849 I surfaceflinger:     [144, 148) 'ref.tmp' (line 100)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15:23:34.147  5849  5849 I surfaceflinger:     [160, 164) 'ps' (line 103)</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15:23:34.147  5849  5849 I surfaceflinger:     [176, 180) 'flinger' (line 107)</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15:23:34.148  5849  5849 I surfaceflinger:     [192, 196) 'sm' (line 124)</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15:23:34.148  5849  5849 I surfaceflinger:     [208, 212) 'ref.tmp14' (line 125)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15:23:34.149  5849  5849 I surfaceflinger:     [224, 228) 'ref.tmp17' (line 125)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15:23:34.149  5849  5849 I surfaceflinger: HINT: this may be a false positive if your program uses some custom stack unwind mechanism, swapcontext or vfork</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15:23:34.150  5849  5849 I surfaceflinger:       (longjmp and C++ exceptions *are* supported)</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07-17 15:23:34.150  5849  5849 I surfaceflinger: SUMMARY: AddressSanitizer: stack-use-after-scope (/system/bin/surfaceflinger+0x2eb2)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15:23:34.151  5849  5849 I surfaceflinger: Shadow bytes around the buggy address:</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0x9ffc3400: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0x9ffc3410: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0x9ffc3420: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0x9ffc3430: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0x9ffc3440: 00 00 00 00 00 00 00 00 00 00 00 00 f1 f1 f8 f2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=&gt;0x9ffc3450: f8 f8 f2 f2[f8]f2 f8 f8 f2 f2 f8 f8 f2 f2 f8 f2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0x9ffc3460: 04 f2 04 f2 f8 f2 f8 f2 f8 f3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0x9ffc3470: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0x9ffc3480: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0x9ffc3490: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0x9ffc34a0: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Shadow byte legend (one shadow byte represents 8 application bytes):</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Addressable: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07-17 15:23:34.152  5849  5849 I surfaceflinger:   Partially addressable: 01 02 03 04 05 06 07 </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15:23:34.152  5849  5849 I surfaceflinger:   Heap left redzone:       fa</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Freed heap region:       fd</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Stack left redzone:      f1</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Stack mid redzone:       f2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Stack right redzone:     f3</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Stack after return:      f5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Stack use after scope:   f8</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Global redzone:          f9</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Global init order:       f6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Poisoned by user:        f7</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Container overflow:      fc</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Array cookie:            ac</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Intra object redzone:    bb</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ASan internal:           fe</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15:23:34.153  5849  5849 I surfaceflinger:   Left alloca redzone:     ca</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15:23:34.154  5849  5849 I surfaceflinger:   Right alloca redzone:    cb</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15:23:34.154  5849  5849 I surfaceflinger:   Shadow gap:              cc</w:t>
            </w:r>
          </w:p>
          <w:p w:rsid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07-17 15:23:34.154  5849  5849 I surfaceflinger: ==5849==ABORTING</w:t>
            </w:r>
          </w:p>
          <w:p w:rsidR="008F1A81" w:rsidRPr="005366BB"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p>
        </w:tc>
      </w:tr>
    </w:tbl>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p>
    <w:p w:rsidR="005366BB" w:rsidRPr="005366BB" w:rsidRDefault="005366BB" w:rsidP="005366BB">
      <w:pPr>
        <w:pStyle w:val="31"/>
        <w:rPr>
          <w:rFonts w:hint="default"/>
        </w:rPr>
      </w:pPr>
      <w:bookmarkStart w:id="38" w:name="_Toc17447223"/>
      <w:bookmarkStart w:id="39" w:name="_Toc49427810"/>
      <w:r w:rsidRPr="005366BB">
        <w:t>解析后的</w:t>
      </w:r>
      <w:r w:rsidRPr="005366BB">
        <w:t>log</w:t>
      </w:r>
      <w:bookmarkEnd w:id="38"/>
      <w:bookmarkEnd w:id="39"/>
    </w:p>
    <w:p w:rsidR="005366BB" w:rsidRPr="005366BB" w:rsidRDefault="005366BB" w:rsidP="005366BB">
      <w:pPr>
        <w:topLinePunct w:val="0"/>
        <w:adjustRightInd/>
        <w:snapToGrid/>
        <w:spacing w:before="120" w:after="120" w:line="360" w:lineRule="atLeast"/>
        <w:jc w:val="both"/>
        <w:rPr>
          <w:rFonts w:ascii="Times New Roman" w:hAnsi="Times New Roman" w:cs="Times New Roman" w:hint="default"/>
          <w:szCs w:val="20"/>
        </w:rPr>
      </w:pPr>
      <w:r w:rsidRPr="005366BB">
        <w:rPr>
          <w:rFonts w:ascii="Times New Roman" w:hAnsi="Times New Roman" w:cs="Times New Roman"/>
          <w:szCs w:val="20"/>
        </w:rPr>
        <w:t>调用栈解析结果如下：（调用栈解析方法见后面章节）</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5366BB" w:rsidRPr="005366BB" w:rsidTr="002B00AA">
        <w:tc>
          <w:tcPr>
            <w:tcW w:w="9286" w:type="dxa"/>
            <w:shd w:val="clear" w:color="auto" w:fill="auto"/>
          </w:tcPr>
          <w:p w:rsidR="005366BB" w:rsidRPr="005366BB" w:rsidRDefault="005366BB" w:rsidP="005366BB">
            <w:pPr>
              <w:widowControl w:val="0"/>
              <w:topLinePunct w:val="0"/>
              <w:autoSpaceDE w:val="0"/>
              <w:autoSpaceDN w:val="0"/>
              <w:snapToGrid/>
              <w:spacing w:before="0" w:after="0" w:line="0" w:lineRule="atLeast"/>
              <w:rPr>
                <w:rFonts w:ascii="Times New Roman" w:hAnsi="Times New Roman" w:cs="Times New Roman" w:hint="default"/>
                <w:sz w:val="18"/>
                <w:szCs w:val="18"/>
              </w:rPr>
            </w:pP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==5695==ERROR: AddressSanitizer: stack-use-after-scope on address 0xbeb1e2a0 at pc 0x0a5b7eb5 bp 0xbeb1e258 sp </w:t>
            </w:r>
            <w:r w:rsidRPr="008F1A81">
              <w:rPr>
                <w:rFonts w:ascii="Times New Roman" w:hAnsi="Times New Roman" w:cs="Times New Roman" w:hint="default"/>
                <w:sz w:val="18"/>
                <w:szCs w:val="18"/>
              </w:rPr>
              <w:lastRenderedPageBreak/>
              <w:t>0xbeb1e254</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WRITE of size 4 at 0xbeb1e2a0 thread T0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 xml:space="preserve">    #0 0xa5b7eb2 in _Z9test_testv frameworks/native/services/surfaceflinger/main_surfaceflinger.cpp:86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 xml:space="preserve">    #1 0xa5b7eb2 in main frameworks/native/services/surfaceflinger/main_surfaceflinger.cpp:118</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 xml:space="preserve">    #2 0xb04fbe88 in __libc_init bionic/libc/bionic/libc_init_dynamic.cpp:152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 xml:space="preserve">    #3 0xa5b74fc in _start_main bionic/libc/arch-common/bionic/crtbegin.c:45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Address 0xbeb1e2a0 is located in stack of thread T0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at offset 64 in frame</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 xml:space="preserve">    #4 0xa5b7626 in main frameworks/native/services/surfaceflinger/main_surfaceflinger.cpp:90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This frame has 11 object(s):</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[16, 20) 'displayservice.i' (line 70)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[32, 44) 'ref.tmp.i62' (line 71)</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[64, 68) 'x.i' (line 83) &lt;== Memory access at offset 64 is inside this variable</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[80, 92) 'ref.tmp.i' (line 50)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[112, 124) 'ref.tmp6.i' (line 56)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[144, 148) 'ref.tmp' (line 100)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[160, 164) 'ps' (line 103)</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[176, 180) 'flinger' (line 107)</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[192, 196) 'sm' (line 124)</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[208, 212) 'ref.tmp14' (line 125)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[224, 228) 'ref.tmp17' (line 125)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HINT: this may be a false positive if your program uses some custom stack unwind mechanism, swapcontext or vfork</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(longjmp and C++ exceptions *are* supported)</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SUMMARY: AddressSanitizer: stack-use-after-scope (/system/bin/surfaceflinger+0x2eb2)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Shadow bytes around the buggy address:</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0xa819bc00: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0xa819bc10: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0xa819bc20: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0xa819bc30: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0xa819bc40: 00 00 00 00 00 00 00 00 00 00 00 00 f1 f1 f8 f2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=&gt;0xa819bc50: f8 f8 f2 f2[f8]f2 f8 f8 f2 f2 f8 f8 f2 f2 f8 f2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0xa819bc60: 04 f2 04 f2 f8 f2 f8 f2 f8 f3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0xa819bc70: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0xa819bc80: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0xa819bc90: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0xa819bca0: 00 00 00 00 00 00 00 00 00 00 00 00 00 00 00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Shadow byte legend (one shadow byte represents 8 application bytes):</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Addressable:           00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Partially addressable: 01 02 03 04 05 06 07</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Heap left redzone:       fa</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Freed heap region:       fd</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Stack left redzone:      f1</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Stack mid redzone:       f2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Stack right redzone:     f3</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Stack after return:      f5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Stack use after scope:   f8</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Global redzone:          f9</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Global init order:       f6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Poisoned by user:        f7</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Container overflow:      fc</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Array cookie:            ac</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Intra object redzone:    bb</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ASan internal:           fe</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Left alloca redzone:     ca</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Right alloca redzone:    cb</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Shadow gap:              cc</w:t>
            </w:r>
          </w:p>
          <w:p w:rsidR="005366BB" w:rsidRPr="005366BB"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==5695==ABORTING</w:t>
            </w:r>
            <w:r w:rsidR="005366BB" w:rsidRPr="005366BB">
              <w:rPr>
                <w:rFonts w:ascii="Times New Roman" w:hAnsi="Times New Roman" w:cs="Times New Roman"/>
                <w:sz w:val="18"/>
                <w:szCs w:val="18"/>
              </w:rPr>
              <w:t xml:space="preserve"> </w:t>
            </w:r>
          </w:p>
        </w:tc>
      </w:tr>
    </w:tbl>
    <w:p w:rsidR="005366BB" w:rsidRPr="005366BB" w:rsidRDefault="005366BB" w:rsidP="005366BB">
      <w:pPr>
        <w:topLinePunct w:val="0"/>
        <w:adjustRightInd/>
        <w:snapToGrid/>
        <w:spacing w:before="120" w:after="120" w:line="360" w:lineRule="atLeast"/>
        <w:jc w:val="both"/>
        <w:rPr>
          <w:rFonts w:ascii="Times New Roman" w:hAnsi="Times New Roman" w:cs="Times New Roman" w:hint="default"/>
          <w:szCs w:val="20"/>
        </w:rPr>
      </w:pPr>
      <w:r w:rsidRPr="005366BB">
        <w:rPr>
          <w:rFonts w:ascii="Times New Roman" w:hAnsi="Times New Roman" w:cs="Times New Roman"/>
          <w:szCs w:val="20"/>
        </w:rPr>
        <w:t>我们可以看到，可以解析出文件名，以及函数所在行</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5366BB" w:rsidRPr="005366BB" w:rsidTr="002B00AA">
        <w:tc>
          <w:tcPr>
            <w:tcW w:w="9286" w:type="dxa"/>
            <w:shd w:val="clear" w:color="auto" w:fill="auto"/>
          </w:tcPr>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WRITE of size 4 at 0xbeb1e2a0 thread T0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 xml:space="preserve">    #0 0xa5b7eb2 in _Z9test_testv frameworks/native/services/surfaceflinger/main_surfaceflinger.cpp:</w:t>
            </w:r>
            <w:r w:rsidRPr="004D0796">
              <w:rPr>
                <w:rFonts w:ascii="Times New Roman" w:hAnsi="Times New Roman" w:cs="Times New Roman" w:hint="default"/>
                <w:color w:val="FF0000"/>
                <w:sz w:val="18"/>
                <w:szCs w:val="18"/>
                <w:highlight w:val="yellow"/>
              </w:rPr>
              <w:t>86</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lastRenderedPageBreak/>
              <w:t xml:space="preserve">    #1 0xa5b7eb2 in main frameworks/native/services/surfaceflinger/main_surfaceflinger.cpp:</w:t>
            </w:r>
            <w:r w:rsidRPr="004D0796">
              <w:rPr>
                <w:rFonts w:ascii="Times New Roman" w:hAnsi="Times New Roman" w:cs="Times New Roman" w:hint="default"/>
                <w:color w:val="FF0000"/>
                <w:sz w:val="18"/>
                <w:szCs w:val="18"/>
                <w:highlight w:val="yellow"/>
              </w:rPr>
              <w:t>118</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 xml:space="preserve">    #2 0xb04fbe88 in __libc_init bionic/libc/bionic/libc_init_dynamic.cpp:152</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 w:val="18"/>
                <w:szCs w:val="18"/>
              </w:rPr>
            </w:pPr>
            <w:r w:rsidRPr="008F1A81">
              <w:rPr>
                <w:rFonts w:ascii="Times New Roman" w:hAnsi="Times New Roman" w:cs="Times New Roman" w:hint="default"/>
                <w:color w:val="FF0000"/>
                <w:sz w:val="18"/>
                <w:szCs w:val="18"/>
              </w:rPr>
              <w:t xml:space="preserve">    #3 0xa5b74fc in _start_main bionic/libc/arch-common/bionic/crtbegin.c:45</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Address 0xbeb1e2a0 is located in stack of thread T0</w:t>
            </w:r>
          </w:p>
          <w:p w:rsidR="008F1A81"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sz w:val="18"/>
                <w:szCs w:val="18"/>
              </w:rPr>
            </w:pPr>
            <w:r w:rsidRPr="008F1A81">
              <w:rPr>
                <w:rFonts w:ascii="Times New Roman" w:hAnsi="Times New Roman" w:cs="Times New Roman" w:hint="default"/>
                <w:sz w:val="18"/>
                <w:szCs w:val="18"/>
              </w:rPr>
              <w:t xml:space="preserve"> at offset 64 in frame</w:t>
            </w:r>
          </w:p>
          <w:p w:rsidR="005366BB" w:rsidRPr="008F1A81" w:rsidRDefault="008F1A81" w:rsidP="008F1A81">
            <w:pPr>
              <w:widowControl w:val="0"/>
              <w:topLinePunct w:val="0"/>
              <w:autoSpaceDE w:val="0"/>
              <w:autoSpaceDN w:val="0"/>
              <w:snapToGrid/>
              <w:spacing w:before="0" w:after="0" w:line="0" w:lineRule="atLeast"/>
              <w:rPr>
                <w:rFonts w:ascii="Times New Roman" w:hAnsi="Times New Roman" w:cs="Times New Roman" w:hint="default"/>
                <w:color w:val="FF0000"/>
                <w:szCs w:val="20"/>
              </w:rPr>
            </w:pPr>
            <w:r w:rsidRPr="008F1A81">
              <w:rPr>
                <w:rFonts w:ascii="Times New Roman" w:hAnsi="Times New Roman" w:cs="Times New Roman" w:hint="default"/>
                <w:color w:val="FF0000"/>
                <w:sz w:val="18"/>
                <w:szCs w:val="18"/>
              </w:rPr>
              <w:t xml:space="preserve">    #4 0xa5b7626 in main frameworks/native/services/surfaceflinger/main_surfaceflinger.cpp:</w:t>
            </w:r>
            <w:r w:rsidRPr="004D0796">
              <w:rPr>
                <w:rFonts w:ascii="Times New Roman" w:hAnsi="Times New Roman" w:cs="Times New Roman" w:hint="default"/>
                <w:color w:val="FF0000"/>
                <w:sz w:val="18"/>
                <w:szCs w:val="18"/>
                <w:highlight w:val="yellow"/>
              </w:rPr>
              <w:t>90</w:t>
            </w:r>
          </w:p>
        </w:tc>
      </w:tr>
    </w:tbl>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p>
    <w:p w:rsidR="005366BB" w:rsidRPr="005366BB" w:rsidRDefault="005366BB" w:rsidP="005366BB">
      <w:pPr>
        <w:pStyle w:val="31"/>
        <w:rPr>
          <w:rFonts w:hint="default"/>
        </w:rPr>
      </w:pPr>
      <w:bookmarkStart w:id="40" w:name="_Toc17447224"/>
      <w:bookmarkStart w:id="41" w:name="_Toc49427811"/>
      <w:r w:rsidRPr="005366BB">
        <w:t>对应代码</w:t>
      </w:r>
      <w:bookmarkEnd w:id="40"/>
      <w:bookmarkEnd w:id="41"/>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r w:rsidRPr="005366BB">
        <w:rPr>
          <w:rFonts w:ascii="Times New Roman" w:hAnsi="Times New Roman" w:cs="Times New Roman"/>
          <w:szCs w:val="20"/>
        </w:rPr>
        <w:t>在</w:t>
      </w:r>
      <w:r w:rsidRPr="005366BB">
        <w:rPr>
          <w:rFonts w:ascii="Times New Roman" w:hAnsi="Times New Roman" w:cs="Times New Roman"/>
          <w:szCs w:val="20"/>
        </w:rPr>
        <w:t xml:space="preserve"> 8</w:t>
      </w:r>
      <w:r w:rsidR="004D0796">
        <w:rPr>
          <w:rFonts w:ascii="Times New Roman" w:hAnsi="Times New Roman" w:cs="Times New Roman" w:hint="default"/>
          <w:szCs w:val="20"/>
        </w:rPr>
        <w:t>6</w:t>
      </w:r>
      <w:r w:rsidRPr="005366BB">
        <w:rPr>
          <w:rFonts w:ascii="Times New Roman" w:hAnsi="Times New Roman" w:cs="Times New Roman"/>
          <w:szCs w:val="20"/>
        </w:rPr>
        <w:t xml:space="preserve"> </w:t>
      </w:r>
      <w:r w:rsidRPr="005366BB">
        <w:rPr>
          <w:rFonts w:ascii="Times New Roman" w:hAnsi="Times New Roman" w:cs="Times New Roman"/>
          <w:szCs w:val="20"/>
        </w:rPr>
        <w:t>行存在范围外使用的情况</w:t>
      </w:r>
    </w:p>
    <w:p w:rsidR="005366BB" w:rsidRPr="005366BB" w:rsidRDefault="005366BB" w:rsidP="005366BB">
      <w:pPr>
        <w:widowControl w:val="0"/>
        <w:topLinePunct w:val="0"/>
        <w:autoSpaceDE w:val="0"/>
        <w:autoSpaceDN w:val="0"/>
        <w:snapToGrid/>
        <w:spacing w:before="120" w:after="120" w:line="276" w:lineRule="auto"/>
        <w:rPr>
          <w:rFonts w:ascii="Times New Roman" w:hAnsi="Times New Roman" w:cs="Times New Roman" w:hint="default"/>
          <w:szCs w:val="20"/>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5366BB" w:rsidRPr="005366BB" w:rsidTr="002B00AA">
        <w:tc>
          <w:tcPr>
            <w:tcW w:w="9286" w:type="dxa"/>
            <w:shd w:val="clear" w:color="auto" w:fill="auto"/>
          </w:tcPr>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78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79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80  volatile int *p = 0;</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81  int test_test()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82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83      int x = 0;</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84      p = &amp;x;</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85    }</w:t>
            </w:r>
          </w:p>
          <w:p w:rsidR="008F1A81" w:rsidRPr="004D0796"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4D0796">
              <w:rPr>
                <w:rFonts w:ascii="Times New Roman" w:hAnsi="Times New Roman" w:cs="Times New Roman" w:hint="default"/>
                <w:color w:val="FF0000"/>
                <w:sz w:val="20"/>
                <w:szCs w:val="20"/>
                <w:highlight w:val="yellow"/>
              </w:rPr>
              <w:t>86</w:t>
            </w:r>
            <w:r w:rsidRPr="004D0796">
              <w:rPr>
                <w:rFonts w:ascii="Times New Roman" w:hAnsi="Times New Roman" w:cs="Times New Roman" w:hint="default"/>
                <w:color w:val="FF0000"/>
                <w:sz w:val="20"/>
                <w:szCs w:val="20"/>
              </w:rPr>
              <w:t xml:space="preserve">    *p = 5;</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87    return 0;</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88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89  </w:t>
            </w:r>
          </w:p>
          <w:p w:rsidR="008F1A81" w:rsidRPr="004D0796" w:rsidRDefault="008F1A81" w:rsidP="008F1A81">
            <w:pPr>
              <w:widowControl w:val="0"/>
              <w:topLinePunct w:val="0"/>
              <w:autoSpaceDE w:val="0"/>
              <w:autoSpaceDN w:val="0"/>
              <w:snapToGrid/>
              <w:spacing w:before="0" w:after="0" w:line="276" w:lineRule="auto"/>
              <w:rPr>
                <w:rFonts w:ascii="Times New Roman" w:hAnsi="Times New Roman" w:cs="Times New Roman" w:hint="default"/>
                <w:color w:val="FF0000"/>
                <w:sz w:val="20"/>
                <w:szCs w:val="20"/>
              </w:rPr>
            </w:pPr>
            <w:r w:rsidRPr="004D0796">
              <w:rPr>
                <w:rFonts w:ascii="Times New Roman" w:hAnsi="Times New Roman" w:cs="Times New Roman" w:hint="default"/>
                <w:color w:val="FF0000"/>
                <w:sz w:val="20"/>
                <w:szCs w:val="20"/>
                <w:highlight w:val="yellow"/>
              </w:rPr>
              <w:t>90</w:t>
            </w:r>
            <w:r w:rsidRPr="004D0796">
              <w:rPr>
                <w:rFonts w:ascii="Times New Roman" w:hAnsi="Times New Roman" w:cs="Times New Roman" w:hint="default"/>
                <w:color w:val="FF0000"/>
                <w:sz w:val="20"/>
                <w:szCs w:val="20"/>
              </w:rPr>
              <w:t xml:space="preserve">  int main(int, char**)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91      signal(SIGPIPE, SIG_IGN);</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92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93      hardware::configureRpcThreadpool(1 /* maxThreads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94              false /* callerWillJoin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95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96      startGraphicsAllocatorService();</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97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98      // When SF is launched in its own process, limit the number of</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99      // binder threads to 4.</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100     ProcessState::self()-&gt;setThreadPoolMaxThreadCount(4);</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101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102     // start the thread pool</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103     sp&lt;ProcessState&gt; ps(ProcessState::self());</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104     ps-&gt;startThreadPool();</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105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106     // instantiate surfaceflinger</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107     sp&lt;SurfaceFlinger&gt; flinger = surfaceflinger::createSurfaceFlinger();</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108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109     setpriority(PRIO_PROCESS, 0, PRIORITY_URGENT_DISPLAY);</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110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111     set_sched_policy(0, SP_FOREGROUND);</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112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113     // Put most SurfaceFlinger threads in the system-background cpuset</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lastRenderedPageBreak/>
              <w:t>114     // Keeps us from unnecessarily using big cores</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115     // Do this after the binder thread pool init</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116     if (cpusets_enabled()) set_cpuset_policy(0, SP_SYSTEM);</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117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4D0796">
              <w:rPr>
                <w:rFonts w:ascii="Times New Roman" w:hAnsi="Times New Roman" w:cs="Times New Roman" w:hint="default"/>
                <w:color w:val="FF0000"/>
                <w:sz w:val="20"/>
                <w:szCs w:val="20"/>
                <w:highlight w:val="yellow"/>
              </w:rPr>
              <w:t>118</w:t>
            </w:r>
            <w:r w:rsidRPr="004D0796">
              <w:rPr>
                <w:rFonts w:ascii="Times New Roman" w:hAnsi="Times New Roman" w:cs="Times New Roman" w:hint="default"/>
                <w:color w:val="FF0000"/>
                <w:sz w:val="20"/>
                <w:szCs w:val="20"/>
              </w:rPr>
              <w:t xml:space="preserve">     test_test();</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 xml:space="preserve">119 </w:t>
            </w:r>
          </w:p>
          <w:p w:rsidR="008F1A81" w:rsidRPr="008F1A81"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120     // initialize before clients can connect</w:t>
            </w:r>
          </w:p>
          <w:p w:rsidR="005366BB" w:rsidRPr="005366BB" w:rsidRDefault="008F1A81" w:rsidP="008F1A81">
            <w:pPr>
              <w:widowControl w:val="0"/>
              <w:topLinePunct w:val="0"/>
              <w:autoSpaceDE w:val="0"/>
              <w:autoSpaceDN w:val="0"/>
              <w:snapToGrid/>
              <w:spacing w:before="0" w:after="0" w:line="276" w:lineRule="auto"/>
              <w:rPr>
                <w:rFonts w:ascii="Times New Roman" w:hAnsi="Times New Roman" w:cs="Times New Roman" w:hint="default"/>
                <w:sz w:val="20"/>
                <w:szCs w:val="20"/>
              </w:rPr>
            </w:pPr>
            <w:r w:rsidRPr="008F1A81">
              <w:rPr>
                <w:rFonts w:ascii="Times New Roman" w:hAnsi="Times New Roman" w:cs="Times New Roman" w:hint="default"/>
                <w:sz w:val="20"/>
                <w:szCs w:val="20"/>
              </w:rPr>
              <w:t>121     flinger-&gt;init();</w:t>
            </w:r>
          </w:p>
        </w:tc>
      </w:tr>
    </w:tbl>
    <w:p w:rsidR="005366BB" w:rsidRDefault="005366BB" w:rsidP="00C874C8">
      <w:pPr>
        <w:rPr>
          <w:rFonts w:hint="default"/>
        </w:rPr>
      </w:pPr>
    </w:p>
    <w:p w:rsidR="00DB0710" w:rsidRDefault="00DB0710" w:rsidP="00DB0710">
      <w:pPr>
        <w:pStyle w:val="22"/>
        <w:rPr>
          <w:rFonts w:hint="default"/>
        </w:rPr>
      </w:pPr>
      <w:bookmarkStart w:id="42" w:name="_Toc49427812"/>
      <w:r>
        <w:t>以</w:t>
      </w:r>
      <w:r>
        <w:rPr>
          <w:rFonts w:hint="default"/>
        </w:rPr>
        <w:t>ylog</w:t>
      </w:r>
      <w:r>
        <w:rPr>
          <w:rFonts w:hint="default"/>
        </w:rPr>
        <w:t>为例演示</w:t>
      </w:r>
      <w:bookmarkEnd w:id="42"/>
    </w:p>
    <w:p w:rsidR="0014606B" w:rsidRPr="00C874C8" w:rsidRDefault="0014606B" w:rsidP="0014606B">
      <w:pPr>
        <w:rPr>
          <w:rFonts w:hint="default"/>
        </w:rPr>
      </w:pPr>
      <w:r w:rsidRPr="00C874C8">
        <w:t>我们以</w:t>
      </w:r>
      <w:r w:rsidR="005366BB">
        <w:rPr>
          <w:rFonts w:hint="default"/>
        </w:rPr>
        <w:t>ylog</w:t>
      </w:r>
      <w:r w:rsidRPr="00C874C8">
        <w:t>模块为例，看一下如何使用</w:t>
      </w:r>
    </w:p>
    <w:p w:rsidR="0014606B" w:rsidRPr="0014606B" w:rsidRDefault="0014606B" w:rsidP="0014606B">
      <w:pPr>
        <w:rPr>
          <w:rFonts w:hint="default"/>
        </w:rPr>
      </w:pPr>
    </w:p>
    <w:p w:rsidR="00DB0710" w:rsidRDefault="00DB0710" w:rsidP="00DB0710">
      <w:pPr>
        <w:pStyle w:val="31"/>
        <w:rPr>
          <w:rFonts w:hint="default"/>
        </w:rPr>
      </w:pPr>
      <w:bookmarkStart w:id="43" w:name="_Toc49427813"/>
      <w:r>
        <w:t>打开</w:t>
      </w:r>
      <w:r>
        <w:rPr>
          <w:rFonts w:hint="default"/>
        </w:rPr>
        <w:t>开关</w:t>
      </w:r>
      <w:bookmarkEnd w:id="43"/>
    </w:p>
    <w:p w:rsidR="0014606B" w:rsidRPr="0014606B" w:rsidRDefault="0014606B" w:rsidP="0014606B">
      <w:pPr>
        <w:rPr>
          <w:rFonts w:hint="default"/>
        </w:rPr>
      </w:pPr>
      <w:r w:rsidRPr="00C874C8">
        <w:t>编译配置文件打开</w:t>
      </w:r>
      <w:r w:rsidRPr="00C874C8">
        <w:t>ASan</w:t>
      </w:r>
      <w:r w:rsidRPr="00C874C8">
        <w:t>开关</w:t>
      </w:r>
    </w:p>
    <w:p w:rsidR="00DB0710" w:rsidRDefault="00515FEE" w:rsidP="00DB0710">
      <w:pPr>
        <w:widowControl w:val="0"/>
        <w:spacing w:before="0" w:after="0" w:line="0" w:lineRule="atLeast"/>
        <w:jc w:val="both"/>
        <w:rPr>
          <w:rFonts w:hint="default"/>
        </w:rPr>
      </w:pPr>
      <w:hyperlink r:id="rId35" w:anchor="/c/693789/" w:history="1">
        <w:r w:rsidR="00507458" w:rsidRPr="004E28FC">
          <w:rPr>
            <w:rStyle w:val="ae"/>
            <w:rFonts w:hint="default"/>
          </w:rPr>
          <w:t>http://review.source.unisoc.com/gerrit/#/c/693789/</w:t>
        </w:r>
      </w:hyperlink>
    </w:p>
    <w:p w:rsidR="00507458" w:rsidRDefault="00507458" w:rsidP="00DB0710">
      <w:pPr>
        <w:widowControl w:val="0"/>
        <w:spacing w:before="0" w:after="0" w:line="0" w:lineRule="atLeast"/>
        <w:jc w:val="both"/>
        <w:rPr>
          <w:rFonts w:hint="default"/>
        </w:rPr>
      </w:pPr>
    </w:p>
    <w:tbl>
      <w:tblPr>
        <w:tblStyle w:val="a8"/>
        <w:tblW w:w="0" w:type="auto"/>
        <w:tblLook w:val="04A0" w:firstRow="1" w:lastRow="0" w:firstColumn="1" w:lastColumn="0" w:noHBand="0" w:noVBand="1"/>
      </w:tblPr>
      <w:tblGrid>
        <w:gridCol w:w="9629"/>
      </w:tblGrid>
      <w:tr w:rsidR="00DB0710" w:rsidTr="00DB0710">
        <w:tc>
          <w:tcPr>
            <w:tcW w:w="9629" w:type="dxa"/>
          </w:tcPr>
          <w:p w:rsidR="00DB0710" w:rsidRDefault="00DB0710" w:rsidP="00DB0710">
            <w:pPr>
              <w:spacing w:after="0" w:line="240" w:lineRule="auto"/>
              <w:rPr>
                <w:rFonts w:hint="default"/>
              </w:rPr>
            </w:pPr>
            <w:r>
              <w:rPr>
                <w:rFonts w:hint="default"/>
              </w:rPr>
              <w:t>sprdroidr_trunk/vendor/sprd/tools/ylog/ylog/plugin/sgm.toolkits$ git diff</w:t>
            </w:r>
          </w:p>
          <w:p w:rsidR="00DB0710" w:rsidRDefault="00DB0710" w:rsidP="00DB0710">
            <w:pPr>
              <w:spacing w:after="0" w:line="240" w:lineRule="auto"/>
              <w:rPr>
                <w:rFonts w:hint="default"/>
              </w:rPr>
            </w:pPr>
            <w:r>
              <w:rPr>
                <w:rFonts w:hint="default"/>
              </w:rPr>
              <w:t>diff --git a/plugin/sgm.toolkits/Android.mk b/plugin/sgm.toolkits/Android.mk</w:t>
            </w:r>
          </w:p>
          <w:p w:rsidR="00DB0710" w:rsidRDefault="00DB0710" w:rsidP="00DB0710">
            <w:pPr>
              <w:spacing w:after="0" w:line="240" w:lineRule="auto"/>
              <w:rPr>
                <w:rFonts w:hint="default"/>
              </w:rPr>
            </w:pPr>
            <w:r>
              <w:rPr>
                <w:rFonts w:hint="default"/>
              </w:rPr>
              <w:t>old mode 100755</w:t>
            </w:r>
          </w:p>
          <w:p w:rsidR="00DB0710" w:rsidRDefault="00DB0710" w:rsidP="00DB0710">
            <w:pPr>
              <w:spacing w:after="0" w:line="240" w:lineRule="auto"/>
              <w:rPr>
                <w:rFonts w:hint="default"/>
              </w:rPr>
            </w:pPr>
            <w:r>
              <w:rPr>
                <w:rFonts w:hint="default"/>
              </w:rPr>
              <w:t>new mode 100644</w:t>
            </w:r>
          </w:p>
          <w:p w:rsidR="00DB0710" w:rsidRDefault="00DB0710" w:rsidP="00DB0710">
            <w:pPr>
              <w:spacing w:after="0" w:line="240" w:lineRule="auto"/>
              <w:rPr>
                <w:rFonts w:hint="default"/>
              </w:rPr>
            </w:pPr>
            <w:r>
              <w:rPr>
                <w:rFonts w:hint="default"/>
              </w:rPr>
              <w:t>index 1a7b22f..1385c10</w:t>
            </w:r>
          </w:p>
          <w:p w:rsidR="00DB0710" w:rsidRDefault="00DB0710" w:rsidP="00DB0710">
            <w:pPr>
              <w:spacing w:after="0" w:line="240" w:lineRule="auto"/>
              <w:rPr>
                <w:rFonts w:hint="default"/>
              </w:rPr>
            </w:pPr>
            <w:r>
              <w:rPr>
                <w:rFonts w:hint="default"/>
              </w:rPr>
              <w:t>--- a/plugin/sgm.toolkits/Android.mk</w:t>
            </w:r>
          </w:p>
          <w:p w:rsidR="00DB0710" w:rsidRDefault="00DB0710" w:rsidP="00DB0710">
            <w:pPr>
              <w:spacing w:after="0" w:line="240" w:lineRule="auto"/>
              <w:rPr>
                <w:rFonts w:hint="default"/>
              </w:rPr>
            </w:pPr>
            <w:r>
              <w:rPr>
                <w:rFonts w:hint="default"/>
              </w:rPr>
              <w:t>+++ b/plugin/sgm.toolkits/Android.mk</w:t>
            </w:r>
          </w:p>
          <w:p w:rsidR="00DB0710" w:rsidRDefault="00DB0710" w:rsidP="00DB0710">
            <w:pPr>
              <w:spacing w:after="0" w:line="240" w:lineRule="auto"/>
              <w:rPr>
                <w:rFonts w:hint="default"/>
              </w:rPr>
            </w:pPr>
            <w:r>
              <w:rPr>
                <w:rFonts w:hint="default"/>
              </w:rPr>
              <w:t>@@ -4,5 +4,6 @@ include $(CLEAR_VARS)</w:t>
            </w:r>
          </w:p>
          <w:p w:rsidR="00DB0710" w:rsidRDefault="00DB0710" w:rsidP="00DB0710">
            <w:pPr>
              <w:spacing w:after="0" w:line="240" w:lineRule="auto"/>
              <w:rPr>
                <w:rFonts w:hint="default"/>
              </w:rPr>
            </w:pPr>
            <w:r>
              <w:rPr>
                <w:rFonts w:hint="default"/>
              </w:rPr>
              <w:t xml:space="preserve"> LOCAL_SRC_FILES := sgm.cpu_memory.c</w:t>
            </w:r>
          </w:p>
          <w:p w:rsidR="00DB0710" w:rsidRDefault="00DB0710" w:rsidP="00DB0710">
            <w:pPr>
              <w:spacing w:after="0" w:line="240" w:lineRule="auto"/>
              <w:rPr>
                <w:rFonts w:hint="default"/>
              </w:rPr>
            </w:pPr>
            <w:r>
              <w:rPr>
                <w:rFonts w:hint="default"/>
              </w:rPr>
              <w:t xml:space="preserve"> LOCAL_MODULE := sgm.cpu_memory</w:t>
            </w:r>
          </w:p>
          <w:p w:rsidR="00DB0710" w:rsidRDefault="00DB0710" w:rsidP="00DB0710">
            <w:pPr>
              <w:spacing w:after="0" w:line="240" w:lineRule="auto"/>
              <w:rPr>
                <w:rFonts w:hint="default"/>
              </w:rPr>
            </w:pPr>
            <w:r>
              <w:rPr>
                <w:rFonts w:hint="default"/>
              </w:rPr>
              <w:t xml:space="preserve"> LOCAL_MODULE_TAGS := optional</w:t>
            </w:r>
          </w:p>
          <w:p w:rsidR="00DB0710" w:rsidRDefault="00DB0710" w:rsidP="00DB0710">
            <w:pPr>
              <w:spacing w:after="0" w:line="240" w:lineRule="auto"/>
              <w:rPr>
                <w:rFonts w:hint="default"/>
              </w:rPr>
            </w:pPr>
            <w:r w:rsidRPr="00DB0710">
              <w:rPr>
                <w:rFonts w:hint="default"/>
                <w:highlight w:val="green"/>
              </w:rPr>
              <w:t>+LOCAL_SANITIZE := address</w:t>
            </w:r>
          </w:p>
          <w:p w:rsidR="00DB0710" w:rsidRDefault="00DB0710" w:rsidP="00DB0710">
            <w:pPr>
              <w:spacing w:after="0" w:line="240" w:lineRule="auto"/>
              <w:rPr>
                <w:rFonts w:hint="default"/>
              </w:rPr>
            </w:pPr>
            <w:r>
              <w:rPr>
                <w:rFonts w:hint="default"/>
              </w:rPr>
              <w:t xml:space="preserve"> include $(BUILD_EXECUTABLE)</w:t>
            </w:r>
          </w:p>
          <w:p w:rsidR="00DB0710" w:rsidRDefault="00DB0710" w:rsidP="00DB0710">
            <w:pPr>
              <w:spacing w:after="0" w:line="240" w:lineRule="auto"/>
              <w:rPr>
                <w:rFonts w:hint="default"/>
              </w:rPr>
            </w:pPr>
            <w:r>
              <w:rPr>
                <w:rFonts w:hint="default"/>
              </w:rPr>
              <w:t xml:space="preserve"> CUSTOM_MODULES += sgm.cpu_memory # no need appending this module in PRODUCT_PACKAGES</w:t>
            </w:r>
          </w:p>
        </w:tc>
      </w:tr>
    </w:tbl>
    <w:p w:rsidR="00DB0710" w:rsidRDefault="00DB0710" w:rsidP="00C874C8">
      <w:pPr>
        <w:rPr>
          <w:rFonts w:hint="default"/>
        </w:rPr>
      </w:pPr>
    </w:p>
    <w:p w:rsidR="00DB0710" w:rsidRDefault="00DB0710" w:rsidP="00C874C8">
      <w:pPr>
        <w:rPr>
          <w:rFonts w:hint="default"/>
        </w:rPr>
      </w:pPr>
    </w:p>
    <w:p w:rsidR="00DB0710" w:rsidRDefault="00DB0710" w:rsidP="00DB0710">
      <w:pPr>
        <w:pStyle w:val="31"/>
        <w:rPr>
          <w:rFonts w:hint="default"/>
        </w:rPr>
      </w:pPr>
      <w:bookmarkStart w:id="44" w:name="_Toc49427814"/>
      <w:r>
        <w:lastRenderedPageBreak/>
        <w:t>模拟一</w:t>
      </w:r>
      <w:r>
        <w:rPr>
          <w:rFonts w:hint="default"/>
        </w:rPr>
        <w:t>个</w:t>
      </w:r>
      <w:r>
        <w:t>问题</w:t>
      </w:r>
      <w:bookmarkEnd w:id="44"/>
    </w:p>
    <w:p w:rsidR="00DB0710" w:rsidRDefault="00515FEE" w:rsidP="00DB0710">
      <w:pPr>
        <w:widowControl w:val="0"/>
        <w:spacing w:before="0" w:after="0" w:line="0" w:lineRule="atLeast"/>
        <w:jc w:val="both"/>
        <w:rPr>
          <w:rFonts w:hint="default"/>
        </w:rPr>
      </w:pPr>
      <w:hyperlink r:id="rId36" w:anchor="/c/693789/" w:history="1">
        <w:r w:rsidR="00507458" w:rsidRPr="004E28FC">
          <w:rPr>
            <w:rStyle w:val="ae"/>
            <w:rFonts w:hint="default"/>
          </w:rPr>
          <w:t>http://review.source.unisoc.com/gerrit/#/c/693789/</w:t>
        </w:r>
      </w:hyperlink>
    </w:p>
    <w:p w:rsidR="00507458" w:rsidRDefault="00507458" w:rsidP="00DB0710">
      <w:pPr>
        <w:widowControl w:val="0"/>
        <w:spacing w:before="0" w:after="0" w:line="0" w:lineRule="atLeast"/>
        <w:jc w:val="both"/>
        <w:rPr>
          <w:rFonts w:hint="default"/>
        </w:rPr>
      </w:pPr>
    </w:p>
    <w:tbl>
      <w:tblPr>
        <w:tblStyle w:val="a8"/>
        <w:tblW w:w="0" w:type="auto"/>
        <w:tblLook w:val="04A0" w:firstRow="1" w:lastRow="0" w:firstColumn="1" w:lastColumn="0" w:noHBand="0" w:noVBand="1"/>
      </w:tblPr>
      <w:tblGrid>
        <w:gridCol w:w="9629"/>
      </w:tblGrid>
      <w:tr w:rsidR="00DB0710" w:rsidTr="00F11E72">
        <w:tc>
          <w:tcPr>
            <w:tcW w:w="9629" w:type="dxa"/>
          </w:tcPr>
          <w:p w:rsidR="00DB0710" w:rsidRDefault="00DB0710" w:rsidP="00F11E72">
            <w:pPr>
              <w:spacing w:before="0" w:after="0" w:line="0" w:lineRule="atLeast"/>
              <w:rPr>
                <w:rFonts w:hint="default"/>
              </w:rPr>
            </w:pPr>
            <w:r>
              <w:rPr>
                <w:rFonts w:hint="default"/>
              </w:rPr>
              <w:t>sprdroidr_trunk/vendor/sprd/tools/ylog/ylog/plugin/sgm.toolkits$ git diff</w:t>
            </w:r>
          </w:p>
          <w:p w:rsidR="00DB0710" w:rsidRDefault="00DB0710" w:rsidP="00F11E72">
            <w:pPr>
              <w:spacing w:before="0" w:after="0" w:line="0" w:lineRule="atLeast"/>
              <w:rPr>
                <w:rFonts w:hint="default"/>
              </w:rPr>
            </w:pPr>
            <w:r>
              <w:rPr>
                <w:rFonts w:hint="default"/>
              </w:rPr>
              <w:t>diff --git a/plugin/sgm.toolkits/sgm.cpu_memory.c b/plugin/sgm.toolkits/sgm.cpu_memory.c</w:t>
            </w:r>
          </w:p>
          <w:p w:rsidR="00DB0710" w:rsidRDefault="00DB0710" w:rsidP="00F11E72">
            <w:pPr>
              <w:spacing w:before="0" w:after="0" w:line="0" w:lineRule="atLeast"/>
              <w:rPr>
                <w:rFonts w:hint="default"/>
              </w:rPr>
            </w:pPr>
            <w:r>
              <w:rPr>
                <w:rFonts w:hint="default"/>
              </w:rPr>
              <w:t>old mode 100755</w:t>
            </w:r>
          </w:p>
          <w:p w:rsidR="00DB0710" w:rsidRDefault="00DB0710" w:rsidP="00F11E72">
            <w:pPr>
              <w:spacing w:before="0" w:after="0" w:line="0" w:lineRule="atLeast"/>
              <w:rPr>
                <w:rFonts w:hint="default"/>
              </w:rPr>
            </w:pPr>
            <w:r>
              <w:rPr>
                <w:rFonts w:hint="default"/>
              </w:rPr>
              <w:t>new mode 100644</w:t>
            </w:r>
          </w:p>
          <w:p w:rsidR="00DB0710" w:rsidRDefault="00DB0710" w:rsidP="00F11E72">
            <w:pPr>
              <w:spacing w:before="0" w:after="0" w:line="0" w:lineRule="atLeast"/>
              <w:rPr>
                <w:rFonts w:hint="default"/>
              </w:rPr>
            </w:pPr>
            <w:r>
              <w:rPr>
                <w:rFonts w:hint="default"/>
              </w:rPr>
              <w:t>index 84f2eef..a577d9b</w:t>
            </w:r>
          </w:p>
          <w:p w:rsidR="00DB0710" w:rsidRDefault="00DB0710" w:rsidP="00F11E72">
            <w:pPr>
              <w:spacing w:before="0" w:after="0" w:line="0" w:lineRule="atLeast"/>
              <w:rPr>
                <w:rFonts w:hint="default"/>
              </w:rPr>
            </w:pPr>
            <w:r>
              <w:rPr>
                <w:rFonts w:hint="default"/>
              </w:rPr>
              <w:t>--- a/plugin/sgm.toolkits/sgm.cpu_memory.c</w:t>
            </w:r>
          </w:p>
          <w:p w:rsidR="00DB0710" w:rsidRDefault="00DB0710" w:rsidP="00F11E72">
            <w:pPr>
              <w:spacing w:before="0" w:after="0" w:line="0" w:lineRule="atLeast"/>
              <w:rPr>
                <w:rFonts w:hint="default"/>
              </w:rPr>
            </w:pPr>
            <w:r>
              <w:rPr>
                <w:rFonts w:hint="default"/>
              </w:rPr>
              <w:t>+++ b/plugin/sgm.toolkits/sgm.cpu_memory.c</w:t>
            </w:r>
          </w:p>
          <w:p w:rsidR="00DB0710" w:rsidRDefault="00DB0710" w:rsidP="00F11E72">
            <w:pPr>
              <w:spacing w:before="0" w:after="0" w:line="0" w:lineRule="atLeast"/>
              <w:rPr>
                <w:rFonts w:hint="default"/>
              </w:rPr>
            </w:pPr>
            <w:r>
              <w:rPr>
                <w:rFonts w:hint="default"/>
              </w:rPr>
              <w:t>@@ -539,7 +539,15 @@ static int parse_cmdline(int argc, char **argv) {</w:t>
            </w:r>
          </w:p>
          <w:p w:rsidR="00DB0710" w:rsidRDefault="00DB0710" w:rsidP="00F11E72">
            <w:pPr>
              <w:spacing w:before="0" w:after="0" w:line="0" w:lineRule="atLeast"/>
              <w:rPr>
                <w:rFonts w:hint="default"/>
              </w:rPr>
            </w:pPr>
            <w:r>
              <w:rPr>
                <w:rFonts w:hint="default"/>
              </w:rPr>
              <w:t xml:space="preserve">     }</w:t>
            </w:r>
          </w:p>
          <w:p w:rsidR="00DB0710" w:rsidRDefault="00DB0710" w:rsidP="00F11E72">
            <w:pPr>
              <w:spacing w:before="0" w:after="0" w:line="0" w:lineRule="atLeast"/>
              <w:rPr>
                <w:rFonts w:hint="default"/>
              </w:rPr>
            </w:pPr>
            <w:r>
              <w:rPr>
                <w:rFonts w:hint="default"/>
              </w:rPr>
              <w:t xml:space="preserve">     return ret;</w:t>
            </w:r>
          </w:p>
          <w:p w:rsidR="00DB0710" w:rsidRDefault="00DB0710" w:rsidP="00F11E72">
            <w:pPr>
              <w:spacing w:before="0" w:after="0" w:line="0" w:lineRule="atLeast"/>
              <w:rPr>
                <w:rFonts w:hint="default"/>
              </w:rPr>
            </w:pPr>
            <w:r>
              <w:rPr>
                <w:rFonts w:hint="default"/>
              </w:rPr>
              <w:t xml:space="preserve"> }</w:t>
            </w:r>
          </w:p>
          <w:p w:rsidR="00DB0710" w:rsidRPr="00DB0710" w:rsidRDefault="00DB0710" w:rsidP="00F11E72">
            <w:pPr>
              <w:spacing w:before="0" w:after="0" w:line="0" w:lineRule="atLeast"/>
              <w:rPr>
                <w:rFonts w:hint="default"/>
                <w:color w:val="FF0000"/>
              </w:rPr>
            </w:pPr>
            <w:r w:rsidRPr="00DB0710">
              <w:rPr>
                <w:rFonts w:hint="default"/>
                <w:color w:val="FF0000"/>
              </w:rPr>
              <w:t>+int *p = 0;</w:t>
            </w:r>
          </w:p>
          <w:p w:rsidR="00DB0710" w:rsidRPr="00DB0710" w:rsidRDefault="00DB0710" w:rsidP="00F11E72">
            <w:pPr>
              <w:spacing w:before="0" w:after="0" w:line="0" w:lineRule="atLeast"/>
              <w:rPr>
                <w:rFonts w:hint="default"/>
                <w:color w:val="FF0000"/>
              </w:rPr>
            </w:pPr>
            <w:r w:rsidRPr="00DB0710">
              <w:rPr>
                <w:rFonts w:hint="default"/>
                <w:color w:val="FF0000"/>
              </w:rPr>
              <w:t>+int test_test() {</w:t>
            </w:r>
          </w:p>
          <w:p w:rsidR="00DB0710" w:rsidRPr="00DB0710" w:rsidRDefault="00DB0710" w:rsidP="00F11E72">
            <w:pPr>
              <w:spacing w:before="0" w:after="0" w:line="0" w:lineRule="atLeast"/>
              <w:rPr>
                <w:rFonts w:hint="default"/>
                <w:color w:val="FF0000"/>
              </w:rPr>
            </w:pPr>
            <w:r w:rsidRPr="00DB0710">
              <w:rPr>
                <w:rFonts w:hint="default"/>
                <w:color w:val="FF0000"/>
              </w:rPr>
              <w:t>+  {</w:t>
            </w:r>
          </w:p>
          <w:p w:rsidR="00DB0710" w:rsidRPr="00DB0710" w:rsidRDefault="00DB0710" w:rsidP="00F11E72">
            <w:pPr>
              <w:spacing w:before="0" w:after="0" w:line="0" w:lineRule="atLeast"/>
              <w:rPr>
                <w:rFonts w:hint="default"/>
                <w:color w:val="FF0000"/>
              </w:rPr>
            </w:pPr>
            <w:r w:rsidRPr="00DB0710">
              <w:rPr>
                <w:rFonts w:hint="default"/>
                <w:color w:val="FF0000"/>
              </w:rPr>
              <w:t>+    int x = 0;</w:t>
            </w:r>
          </w:p>
          <w:p w:rsidR="00DB0710" w:rsidRPr="00DB0710" w:rsidRDefault="00DB0710" w:rsidP="00F11E72">
            <w:pPr>
              <w:spacing w:before="0" w:after="0" w:line="0" w:lineRule="atLeast"/>
              <w:rPr>
                <w:rFonts w:hint="default"/>
                <w:color w:val="FF0000"/>
              </w:rPr>
            </w:pPr>
            <w:r w:rsidRPr="00DB0710">
              <w:rPr>
                <w:rFonts w:hint="default"/>
                <w:color w:val="FF0000"/>
              </w:rPr>
              <w:t>+    p = &amp;x;</w:t>
            </w:r>
          </w:p>
          <w:p w:rsidR="00DB0710" w:rsidRPr="00DB0710" w:rsidRDefault="00DB0710" w:rsidP="00F11E72">
            <w:pPr>
              <w:spacing w:before="0" w:after="0" w:line="0" w:lineRule="atLeast"/>
              <w:rPr>
                <w:rFonts w:hint="default"/>
                <w:color w:val="FF0000"/>
              </w:rPr>
            </w:pPr>
            <w:r w:rsidRPr="00DB0710">
              <w:rPr>
                <w:rFonts w:hint="default"/>
                <w:color w:val="FF0000"/>
              </w:rPr>
              <w:t>+  }</w:t>
            </w:r>
          </w:p>
          <w:p w:rsidR="00DB0710" w:rsidRPr="00DB0710" w:rsidRDefault="00DB0710" w:rsidP="00F11E72">
            <w:pPr>
              <w:spacing w:before="0" w:after="0" w:line="0" w:lineRule="atLeast"/>
              <w:rPr>
                <w:rFonts w:hint="default"/>
                <w:color w:val="FF0000"/>
              </w:rPr>
            </w:pPr>
            <w:r w:rsidRPr="00DB0710">
              <w:rPr>
                <w:rFonts w:hint="default"/>
                <w:color w:val="FF0000"/>
              </w:rPr>
              <w:t>+  *p = 5;</w:t>
            </w:r>
          </w:p>
          <w:p w:rsidR="00DB0710" w:rsidRPr="00DB0710" w:rsidRDefault="00DB0710" w:rsidP="00F11E72">
            <w:pPr>
              <w:spacing w:before="0" w:after="0" w:line="0" w:lineRule="atLeast"/>
              <w:rPr>
                <w:rFonts w:hint="default"/>
                <w:color w:val="FF0000"/>
              </w:rPr>
            </w:pPr>
            <w:r w:rsidRPr="00DB0710">
              <w:rPr>
                <w:rFonts w:hint="default"/>
                <w:color w:val="FF0000"/>
              </w:rPr>
              <w:t>+  return 0;</w:t>
            </w:r>
          </w:p>
          <w:p w:rsidR="00DB0710" w:rsidRPr="00DB0710" w:rsidRDefault="00DB0710" w:rsidP="00F11E72">
            <w:pPr>
              <w:spacing w:before="0" w:after="0" w:line="0" w:lineRule="atLeast"/>
              <w:rPr>
                <w:rFonts w:hint="default"/>
                <w:color w:val="FF0000"/>
              </w:rPr>
            </w:pPr>
            <w:r w:rsidRPr="00DB0710">
              <w:rPr>
                <w:rFonts w:hint="default"/>
                <w:color w:val="FF0000"/>
              </w:rPr>
              <w:t>+}</w:t>
            </w:r>
          </w:p>
          <w:p w:rsidR="00DB0710" w:rsidRDefault="00DB0710" w:rsidP="00F11E72">
            <w:pPr>
              <w:spacing w:before="0" w:after="0" w:line="0" w:lineRule="atLeast"/>
              <w:rPr>
                <w:rFonts w:hint="default"/>
              </w:rPr>
            </w:pPr>
            <w:r>
              <w:rPr>
                <w:rFonts w:hint="default"/>
              </w:rPr>
              <w:t xml:space="preserve"> int main(int argc, char *argv[]) {</w:t>
            </w:r>
          </w:p>
          <w:p w:rsidR="00DB0710" w:rsidRDefault="00DB0710" w:rsidP="00F11E72">
            <w:pPr>
              <w:spacing w:before="0" w:after="0" w:line="0" w:lineRule="atLeast"/>
              <w:rPr>
                <w:rFonts w:hint="default"/>
              </w:rPr>
            </w:pPr>
            <w:r>
              <w:rPr>
                <w:rFonts w:hint="default"/>
              </w:rPr>
              <w:t xml:space="preserve">     int ret;</w:t>
            </w:r>
          </w:p>
          <w:p w:rsidR="00DB0710" w:rsidRDefault="00DB0710" w:rsidP="00F11E72">
            <w:pPr>
              <w:spacing w:before="0" w:after="0" w:line="0" w:lineRule="atLeast"/>
              <w:rPr>
                <w:rFonts w:hint="default"/>
              </w:rPr>
            </w:pPr>
            <w:r>
              <w:rPr>
                <w:rFonts w:hint="default"/>
              </w:rPr>
              <w:t xml:space="preserve">     int FD;</w:t>
            </w:r>
          </w:p>
          <w:p w:rsidR="00DB0710" w:rsidRDefault="00DB0710" w:rsidP="00F11E72">
            <w:pPr>
              <w:spacing w:before="0" w:after="0" w:line="0" w:lineRule="atLeast"/>
              <w:rPr>
                <w:rFonts w:hint="default"/>
              </w:rPr>
            </w:pPr>
            <w:r>
              <w:rPr>
                <w:rFonts w:hint="default"/>
              </w:rPr>
              <w:t>@@ -559,6 +567,7 @@ int main(int argc, char *argv[]) {</w:t>
            </w:r>
          </w:p>
          <w:p w:rsidR="00DB0710" w:rsidRDefault="00DB0710" w:rsidP="00F11E72">
            <w:pPr>
              <w:spacing w:before="0" w:after="0" w:line="0" w:lineRule="atLeast"/>
              <w:rPr>
                <w:rFonts w:hint="default"/>
              </w:rPr>
            </w:pPr>
            <w:r>
              <w:rPr>
                <w:rFonts w:hint="default"/>
              </w:rPr>
              <w:t xml:space="preserve">     signal(SIGTERM, cpu_sig_handler);</w:t>
            </w:r>
          </w:p>
          <w:p w:rsidR="00DB0710" w:rsidRDefault="00DB0710" w:rsidP="00F11E72">
            <w:pPr>
              <w:spacing w:before="0" w:after="0" w:line="0" w:lineRule="atLeast"/>
              <w:rPr>
                <w:rFonts w:hint="default"/>
              </w:rPr>
            </w:pPr>
            <w:r>
              <w:rPr>
                <w:rFonts w:hint="default"/>
              </w:rPr>
              <w:t xml:space="preserve">     signal(SIGCHLD, cpu_sig_killchld);</w:t>
            </w:r>
          </w:p>
          <w:p w:rsidR="00DB0710" w:rsidRPr="00DB0710" w:rsidRDefault="00DB0710" w:rsidP="00F11E72">
            <w:pPr>
              <w:spacing w:before="0" w:after="0" w:line="0" w:lineRule="atLeast"/>
              <w:rPr>
                <w:rFonts w:hint="default"/>
                <w:color w:val="FF0000"/>
              </w:rPr>
            </w:pPr>
            <w:r w:rsidRPr="00DB0710">
              <w:rPr>
                <w:rFonts w:hint="default"/>
                <w:color w:val="FF0000"/>
              </w:rPr>
              <w:t>+    test_test();</w:t>
            </w:r>
          </w:p>
          <w:p w:rsidR="00DB0710" w:rsidRDefault="00DB0710" w:rsidP="00F11E72">
            <w:pPr>
              <w:spacing w:before="0" w:after="0" w:line="0" w:lineRule="atLeast"/>
              <w:rPr>
                <w:rFonts w:hint="default"/>
              </w:rPr>
            </w:pPr>
            <w:r>
              <w:rPr>
                <w:rFonts w:hint="default"/>
              </w:rPr>
              <w:t xml:space="preserve">     while (!is_cpu_basic_quit) {</w:t>
            </w:r>
          </w:p>
          <w:p w:rsidR="00DB0710" w:rsidRDefault="00DB0710" w:rsidP="00F11E72">
            <w:pPr>
              <w:spacing w:before="0" w:after="0" w:line="0" w:lineRule="atLeast"/>
              <w:rPr>
                <w:rFonts w:hint="default"/>
              </w:rPr>
            </w:pPr>
            <w:r>
              <w:rPr>
                <w:rFonts w:hint="default"/>
              </w:rPr>
              <w:t xml:space="preserve">         gettimeofday(&amp;tv, NULL);</w:t>
            </w:r>
          </w:p>
          <w:p w:rsidR="00DB0710" w:rsidRDefault="00DB0710" w:rsidP="00F11E72">
            <w:pPr>
              <w:spacing w:before="0" w:after="0" w:line="0" w:lineRule="atLeast"/>
              <w:rPr>
                <w:rFonts w:hint="default"/>
              </w:rPr>
            </w:pPr>
            <w:r>
              <w:rPr>
                <w:rFonts w:hint="default"/>
              </w:rPr>
              <w:t xml:space="preserve">         cur = localtime(&amp;tv.tv_sec);</w:t>
            </w:r>
          </w:p>
        </w:tc>
      </w:tr>
    </w:tbl>
    <w:p w:rsidR="00DB0710" w:rsidRDefault="0014606B" w:rsidP="00C874C8">
      <w:pPr>
        <w:rPr>
          <w:rFonts w:hint="default"/>
        </w:rPr>
      </w:pPr>
      <w:r>
        <w:t>合入</w:t>
      </w:r>
      <w:r>
        <w:rPr>
          <w:rFonts w:hint="default"/>
        </w:rPr>
        <w:t>后编译，</w:t>
      </w:r>
      <w:r>
        <w:t>生成</w:t>
      </w:r>
      <w:r w:rsidRPr="0014606B">
        <w:rPr>
          <w:rFonts w:hint="default"/>
        </w:rPr>
        <w:t>/system/bin</w:t>
      </w:r>
      <w:r>
        <w:rPr>
          <w:rFonts w:hint="default"/>
        </w:rPr>
        <w:t>/</w:t>
      </w:r>
      <w:r w:rsidRPr="0014606B">
        <w:rPr>
          <w:rFonts w:hint="default"/>
        </w:rPr>
        <w:t>sgm.cpu_memory</w:t>
      </w:r>
      <w:r>
        <w:t>文件</w:t>
      </w:r>
      <w:r>
        <w:rPr>
          <w:rFonts w:hint="default"/>
        </w:rPr>
        <w:t>将其替换到手机。</w:t>
      </w:r>
    </w:p>
    <w:p w:rsidR="0014606B" w:rsidRPr="0014606B" w:rsidRDefault="0014606B" w:rsidP="00C874C8">
      <w:pPr>
        <w:rPr>
          <w:rFonts w:hint="default"/>
        </w:rPr>
      </w:pPr>
      <w:r>
        <w:t>在</w:t>
      </w:r>
      <w:r>
        <w:t>adb</w:t>
      </w:r>
      <w:r>
        <w:rPr>
          <w:rFonts w:hint="default"/>
        </w:rPr>
        <w:t xml:space="preserve"> </w:t>
      </w:r>
      <w:r>
        <w:t>shell</w:t>
      </w:r>
      <w:r>
        <w:t>中执行</w:t>
      </w:r>
      <w:r>
        <w:t xml:space="preserve"> </w:t>
      </w:r>
      <w:r w:rsidRPr="0014606B">
        <w:rPr>
          <w:rFonts w:hint="default"/>
        </w:rPr>
        <w:t>sgm.cpu_memory -t 1000</w:t>
      </w:r>
      <w:r>
        <w:t>运行程序</w:t>
      </w:r>
    </w:p>
    <w:p w:rsidR="00DB0710" w:rsidRDefault="00DB0710" w:rsidP="00DB0710">
      <w:pPr>
        <w:pStyle w:val="31"/>
        <w:rPr>
          <w:rFonts w:hint="default"/>
        </w:rPr>
      </w:pPr>
      <w:bookmarkStart w:id="45" w:name="_Toc49427815"/>
      <w:r>
        <w:t>发现</w:t>
      </w:r>
      <w:r>
        <w:rPr>
          <w:rFonts w:hint="default"/>
        </w:rPr>
        <w:t>问题</w:t>
      </w:r>
      <w:bookmarkEnd w:id="45"/>
    </w:p>
    <w:p w:rsidR="00DB0710" w:rsidRDefault="00DB0710" w:rsidP="00DB0710">
      <w:pPr>
        <w:rPr>
          <w:rFonts w:hint="default"/>
        </w:rPr>
      </w:pPr>
      <w:r>
        <w:t>捕获</w:t>
      </w:r>
      <w:r>
        <w:rPr>
          <w:rFonts w:hint="default"/>
        </w:rPr>
        <w:t>异常的</w:t>
      </w:r>
      <w:r>
        <w:rPr>
          <w:rFonts w:hint="default"/>
        </w:rPr>
        <w:t>log</w:t>
      </w:r>
    </w:p>
    <w:tbl>
      <w:tblPr>
        <w:tblStyle w:val="a8"/>
        <w:tblW w:w="0" w:type="auto"/>
        <w:tblLook w:val="04A0" w:firstRow="1" w:lastRow="0" w:firstColumn="1" w:lastColumn="0" w:noHBand="0" w:noVBand="1"/>
      </w:tblPr>
      <w:tblGrid>
        <w:gridCol w:w="9629"/>
      </w:tblGrid>
      <w:tr w:rsidR="00DB0710" w:rsidTr="00DB0710">
        <w:tc>
          <w:tcPr>
            <w:tcW w:w="9629" w:type="dxa"/>
          </w:tcPr>
          <w:p w:rsidR="00DB0710" w:rsidRDefault="00DB0710" w:rsidP="00DB0710">
            <w:pPr>
              <w:spacing w:before="0" w:after="0" w:line="0" w:lineRule="atLeast"/>
              <w:rPr>
                <w:rFonts w:hint="default"/>
              </w:rPr>
            </w:pPr>
            <w:r>
              <w:rPr>
                <w:rFonts w:hint="default"/>
              </w:rPr>
              <w:t>==17149==ERROR: AddressSanitizer: stack-use-after-scope on address 0xbeb11110 at pc 0x010ad090 bp 0xbeb110f8 sp 0xbeb110f4</w:t>
            </w:r>
          </w:p>
          <w:p w:rsidR="00DB0710" w:rsidRDefault="00DB0710" w:rsidP="00DB0710">
            <w:pPr>
              <w:spacing w:before="0" w:after="0" w:line="0" w:lineRule="atLeast"/>
              <w:rPr>
                <w:rFonts w:hint="default"/>
              </w:rPr>
            </w:pPr>
            <w:r>
              <w:rPr>
                <w:rFonts w:hint="default"/>
              </w:rPr>
              <w:t>WRITE of size 4 at 0xbeb11110 thread T0</w:t>
            </w:r>
          </w:p>
          <w:p w:rsidR="00DB0710" w:rsidRDefault="00DB0710" w:rsidP="00DB0710">
            <w:pPr>
              <w:spacing w:before="0" w:after="0" w:line="0" w:lineRule="atLeast"/>
              <w:rPr>
                <w:rFonts w:hint="default"/>
              </w:rPr>
            </w:pPr>
            <w:r>
              <w:rPr>
                <w:rFonts w:hint="default"/>
              </w:rPr>
              <w:t xml:space="preserve">    #0 0x10ad08c  (/system/bin/sgm.cpu_memory+0x308c)</w:t>
            </w:r>
          </w:p>
          <w:p w:rsidR="00DB0710" w:rsidRDefault="00DB0710" w:rsidP="00DB0710">
            <w:pPr>
              <w:spacing w:before="0" w:after="0" w:line="0" w:lineRule="atLeast"/>
              <w:rPr>
                <w:rFonts w:hint="default"/>
              </w:rPr>
            </w:pPr>
            <w:r>
              <w:rPr>
                <w:rFonts w:hint="default"/>
              </w:rPr>
              <w:t xml:space="preserve">    #1 0xa974be88  (/apex/com.android.runtime/lib/bionic/libc.so+0x5ce88)</w:t>
            </w:r>
          </w:p>
          <w:p w:rsidR="00DB0710" w:rsidRDefault="00DB0710" w:rsidP="00DB0710">
            <w:pPr>
              <w:spacing w:before="0" w:after="0" w:line="0" w:lineRule="atLeast"/>
              <w:rPr>
                <w:rFonts w:hint="default"/>
              </w:rPr>
            </w:pPr>
            <w:r>
              <w:rPr>
                <w:rFonts w:hint="default"/>
              </w:rPr>
              <w:t xml:space="preserve">    #2 0x10ac440  (/system/bin/sgm.cpu_memory+0x2440)</w:t>
            </w:r>
          </w:p>
          <w:p w:rsidR="00DB0710" w:rsidRDefault="00DB0710" w:rsidP="00DB0710">
            <w:pPr>
              <w:spacing w:before="0" w:after="0" w:line="0" w:lineRule="atLeast"/>
              <w:rPr>
                <w:rFonts w:hint="default"/>
              </w:rPr>
            </w:pPr>
          </w:p>
          <w:p w:rsidR="00DB0710" w:rsidRDefault="00DB0710" w:rsidP="00DB0710">
            <w:pPr>
              <w:spacing w:before="0" w:after="0" w:line="0" w:lineRule="atLeast"/>
              <w:rPr>
                <w:rFonts w:hint="default"/>
              </w:rPr>
            </w:pPr>
            <w:r>
              <w:rPr>
                <w:rFonts w:hint="default"/>
              </w:rPr>
              <w:t>Address 0xbeb11110 is located in stack of thread T0 at offset 16 in frame</w:t>
            </w:r>
          </w:p>
          <w:p w:rsidR="00DB0710" w:rsidRDefault="00DB0710" w:rsidP="00DB0710">
            <w:pPr>
              <w:spacing w:before="0" w:after="0" w:line="0" w:lineRule="atLeast"/>
              <w:rPr>
                <w:rFonts w:hint="default"/>
              </w:rPr>
            </w:pPr>
            <w:r>
              <w:rPr>
                <w:rFonts w:hint="default"/>
              </w:rPr>
              <w:t xml:space="preserve">    #0 0x10ac460  (/system/bin/sgm.cpu_memory+0x2460)</w:t>
            </w:r>
          </w:p>
          <w:p w:rsidR="00DB0710" w:rsidRDefault="00DB0710" w:rsidP="00DB0710">
            <w:pPr>
              <w:spacing w:before="0" w:after="0" w:line="0" w:lineRule="atLeast"/>
              <w:rPr>
                <w:rFonts w:hint="default"/>
              </w:rPr>
            </w:pPr>
          </w:p>
          <w:p w:rsidR="00DB0710" w:rsidRDefault="00DB0710" w:rsidP="00DB0710">
            <w:pPr>
              <w:spacing w:before="0" w:after="0" w:line="0" w:lineRule="atLeast"/>
              <w:rPr>
                <w:rFonts w:hint="default"/>
              </w:rPr>
            </w:pPr>
            <w:r>
              <w:rPr>
                <w:rFonts w:hint="default"/>
              </w:rPr>
              <w:t xml:space="preserve">  This frame has 4 object(s):</w:t>
            </w:r>
          </w:p>
          <w:p w:rsidR="00DB0710" w:rsidRDefault="00DB0710" w:rsidP="00DB0710">
            <w:pPr>
              <w:spacing w:before="0" w:after="0" w:line="0" w:lineRule="atLeast"/>
              <w:rPr>
                <w:rFonts w:hint="default"/>
              </w:rPr>
            </w:pPr>
            <w:r>
              <w:rPr>
                <w:rFonts w:hint="default"/>
              </w:rPr>
              <w:t xml:space="preserve">    [16, 20) 'x.i' (line 531) &lt;== Memory access at offset 16 is inside this variable</w:t>
            </w:r>
          </w:p>
          <w:p w:rsidR="00DB0710" w:rsidRDefault="00DB0710" w:rsidP="00DB0710">
            <w:pPr>
              <w:spacing w:before="0" w:after="0" w:line="0" w:lineRule="atLeast"/>
              <w:rPr>
                <w:rFonts w:hint="default"/>
              </w:rPr>
            </w:pPr>
            <w:r>
              <w:rPr>
                <w:rFonts w:hint="default"/>
              </w:rPr>
              <w:lastRenderedPageBreak/>
              <w:t xml:space="preserve">    [32, 40) 'tp' (line 542)</w:t>
            </w:r>
          </w:p>
          <w:p w:rsidR="00DB0710" w:rsidRDefault="00DB0710" w:rsidP="00DB0710">
            <w:pPr>
              <w:spacing w:before="0" w:after="0" w:line="0" w:lineRule="atLeast"/>
              <w:rPr>
                <w:rFonts w:hint="default"/>
              </w:rPr>
            </w:pPr>
            <w:r>
              <w:rPr>
                <w:rFonts w:hint="default"/>
              </w:rPr>
              <w:t xml:space="preserve">    [64, 72) 'tv' (line 543)</w:t>
            </w:r>
          </w:p>
          <w:p w:rsidR="00DB0710" w:rsidRDefault="00DB0710" w:rsidP="00DB0710">
            <w:pPr>
              <w:spacing w:before="0" w:after="0" w:line="0" w:lineRule="atLeast"/>
              <w:rPr>
                <w:rFonts w:hint="default"/>
              </w:rPr>
            </w:pPr>
            <w:r>
              <w:rPr>
                <w:rFonts w:hint="default"/>
              </w:rPr>
              <w:t xml:space="preserve">    [96, 352) 'cur_time' (line 544)</w:t>
            </w:r>
          </w:p>
          <w:p w:rsidR="00DB0710" w:rsidRDefault="00DB0710" w:rsidP="00DB0710">
            <w:pPr>
              <w:spacing w:before="0" w:after="0" w:line="0" w:lineRule="atLeast"/>
              <w:rPr>
                <w:rFonts w:hint="default"/>
              </w:rPr>
            </w:pPr>
            <w:r>
              <w:rPr>
                <w:rFonts w:hint="default"/>
              </w:rPr>
              <w:t>HINT: this may be a false positive if your program uses some custom stack unwind mechanism, swapcontext or vfork</w:t>
            </w:r>
          </w:p>
          <w:p w:rsidR="00DB0710" w:rsidRDefault="00DB0710" w:rsidP="00DB0710">
            <w:pPr>
              <w:spacing w:before="0" w:after="0" w:line="0" w:lineRule="atLeast"/>
              <w:rPr>
                <w:rFonts w:hint="default"/>
              </w:rPr>
            </w:pPr>
            <w:r>
              <w:rPr>
                <w:rFonts w:hint="default"/>
              </w:rPr>
              <w:t xml:space="preserve">      (longjmp and C++ exceptions *are* supported)</w:t>
            </w:r>
          </w:p>
          <w:p w:rsidR="00DB0710" w:rsidRDefault="00DB0710" w:rsidP="00DB0710">
            <w:pPr>
              <w:spacing w:before="0" w:after="0" w:line="0" w:lineRule="atLeast"/>
              <w:rPr>
                <w:rFonts w:hint="default"/>
              </w:rPr>
            </w:pPr>
            <w:r>
              <w:rPr>
                <w:rFonts w:hint="default"/>
              </w:rPr>
              <w:t xml:space="preserve">SUMMARY: AddressSanitizer: stack-use-after-scope (/system/bin/sgm.cpu_memory+0x308c) </w:t>
            </w:r>
          </w:p>
          <w:p w:rsidR="00DB0710" w:rsidRDefault="00DB0710" w:rsidP="00DB0710">
            <w:pPr>
              <w:spacing w:before="0" w:after="0" w:line="0" w:lineRule="atLeast"/>
              <w:rPr>
                <w:rFonts w:hint="default"/>
              </w:rPr>
            </w:pPr>
            <w:r>
              <w:rPr>
                <w:rFonts w:hint="default"/>
              </w:rPr>
              <w:t>Shadow bytes around the buggy address:</w:t>
            </w:r>
          </w:p>
          <w:p w:rsidR="00DB0710" w:rsidRDefault="00DB0710" w:rsidP="00DB0710">
            <w:pPr>
              <w:spacing w:before="0" w:after="0" w:line="0" w:lineRule="atLeast"/>
              <w:rPr>
                <w:rFonts w:hint="default"/>
              </w:rPr>
            </w:pPr>
            <w:r>
              <w:rPr>
                <w:rFonts w:hint="default"/>
              </w:rPr>
              <w:t xml:space="preserve">  0xa10ba1d0: 00 00 00 00 00 00 00 00 00 00 00 00 00 00 00 00</w:t>
            </w:r>
          </w:p>
          <w:p w:rsidR="00DB0710" w:rsidRDefault="00DB0710" w:rsidP="00DB0710">
            <w:pPr>
              <w:spacing w:before="0" w:after="0" w:line="0" w:lineRule="atLeast"/>
              <w:rPr>
                <w:rFonts w:hint="default"/>
              </w:rPr>
            </w:pPr>
            <w:r>
              <w:rPr>
                <w:rFonts w:hint="default"/>
              </w:rPr>
              <w:t xml:space="preserve">  0xa10ba1e0: 00 00 00 00 00 00 00 00 00 00 00 00 00 00 00 00</w:t>
            </w:r>
          </w:p>
          <w:p w:rsidR="00DB0710" w:rsidRDefault="00DB0710" w:rsidP="00DB0710">
            <w:pPr>
              <w:spacing w:before="0" w:after="0" w:line="0" w:lineRule="atLeast"/>
              <w:rPr>
                <w:rFonts w:hint="default"/>
              </w:rPr>
            </w:pPr>
            <w:r>
              <w:rPr>
                <w:rFonts w:hint="default"/>
              </w:rPr>
              <w:t xml:space="preserve">  0xa10ba1f0: 00 00 00 00 00 00 00 00 00 00 00 00 00 00 00 00</w:t>
            </w:r>
          </w:p>
          <w:p w:rsidR="00DB0710" w:rsidRDefault="00DB0710" w:rsidP="00DB0710">
            <w:pPr>
              <w:spacing w:before="0" w:after="0" w:line="0" w:lineRule="atLeast"/>
              <w:rPr>
                <w:rFonts w:hint="default"/>
              </w:rPr>
            </w:pPr>
            <w:r>
              <w:rPr>
                <w:rFonts w:hint="default"/>
              </w:rPr>
              <w:t xml:space="preserve">  0xa10ba200: 00 00 00 00 00 00 00 00 00 00 00 00 00 00 00 00</w:t>
            </w:r>
          </w:p>
          <w:p w:rsidR="00DB0710" w:rsidRDefault="00DB0710" w:rsidP="00DB0710">
            <w:pPr>
              <w:spacing w:before="0" w:after="0" w:line="0" w:lineRule="atLeast"/>
              <w:rPr>
                <w:rFonts w:hint="default"/>
              </w:rPr>
            </w:pPr>
            <w:r>
              <w:rPr>
                <w:rFonts w:hint="default"/>
              </w:rPr>
              <w:t xml:space="preserve">  0xa10ba210: 00 00 00 00 00 00 00 00 00 00 00 00 00 00 00 00</w:t>
            </w:r>
          </w:p>
          <w:p w:rsidR="00DB0710" w:rsidRDefault="00DB0710" w:rsidP="00DB0710">
            <w:pPr>
              <w:spacing w:before="0" w:after="0" w:line="0" w:lineRule="atLeast"/>
              <w:rPr>
                <w:rFonts w:hint="default"/>
              </w:rPr>
            </w:pPr>
            <w:r>
              <w:rPr>
                <w:rFonts w:hint="default"/>
              </w:rPr>
              <w:t>=&gt;0xa10ba220: f1 f1[f8]f2 00 f2 f2 f2 00 f2 f2 f2 00 00 00 00</w:t>
            </w:r>
          </w:p>
          <w:p w:rsidR="00DB0710" w:rsidRDefault="00DB0710" w:rsidP="00DB0710">
            <w:pPr>
              <w:spacing w:before="0" w:after="0" w:line="0" w:lineRule="atLeast"/>
              <w:rPr>
                <w:rFonts w:hint="default"/>
              </w:rPr>
            </w:pPr>
            <w:r>
              <w:rPr>
                <w:rFonts w:hint="default"/>
              </w:rPr>
              <w:t xml:space="preserve">  0xa10ba230: 00 00 00 00 00 00 00 00 00 00 00 00 00 00 00 00</w:t>
            </w:r>
          </w:p>
          <w:p w:rsidR="00DB0710" w:rsidRDefault="00DB0710" w:rsidP="00DB0710">
            <w:pPr>
              <w:spacing w:before="0" w:after="0" w:line="0" w:lineRule="atLeast"/>
              <w:rPr>
                <w:rFonts w:hint="default"/>
              </w:rPr>
            </w:pPr>
            <w:r>
              <w:rPr>
                <w:rFonts w:hint="default"/>
              </w:rPr>
              <w:t xml:space="preserve">  0xa10ba240: 00 00 00 00 00 00 00 00 00 00 00 00 f3 f3 f3 f3</w:t>
            </w:r>
          </w:p>
          <w:p w:rsidR="00DB0710" w:rsidRDefault="00DB0710" w:rsidP="00DB0710">
            <w:pPr>
              <w:spacing w:before="0" w:after="0" w:line="0" w:lineRule="atLeast"/>
              <w:rPr>
                <w:rFonts w:hint="default"/>
              </w:rPr>
            </w:pPr>
            <w:r>
              <w:rPr>
                <w:rFonts w:hint="default"/>
              </w:rPr>
              <w:t xml:space="preserve">  0xa10ba250: f3 f3 f3 f3 00 00 00 00 00 00 00 00 00 00 00 00</w:t>
            </w:r>
          </w:p>
          <w:p w:rsidR="00DB0710" w:rsidRDefault="00DB0710" w:rsidP="00DB0710">
            <w:pPr>
              <w:spacing w:before="0" w:after="0" w:line="0" w:lineRule="atLeast"/>
              <w:rPr>
                <w:rFonts w:hint="default"/>
              </w:rPr>
            </w:pPr>
            <w:r>
              <w:rPr>
                <w:rFonts w:hint="default"/>
              </w:rPr>
              <w:t xml:space="preserve">  0xa10ba260: 00 00 00 00 00 00 00 00 00 00 00 00 00 00 00 00</w:t>
            </w:r>
          </w:p>
          <w:p w:rsidR="00DB0710" w:rsidRDefault="00DB0710" w:rsidP="00DB0710">
            <w:pPr>
              <w:spacing w:before="0" w:after="0" w:line="0" w:lineRule="atLeast"/>
              <w:rPr>
                <w:rFonts w:hint="default"/>
              </w:rPr>
            </w:pPr>
            <w:r>
              <w:rPr>
                <w:rFonts w:hint="default"/>
              </w:rPr>
              <w:t xml:space="preserve">  0xa10ba270: 00 00 00 00 00 00 00 00 00 00 00 00 00 00 00 00</w:t>
            </w:r>
          </w:p>
          <w:p w:rsidR="00DB0710" w:rsidRDefault="00DB0710" w:rsidP="00DB0710">
            <w:pPr>
              <w:spacing w:before="0" w:after="0" w:line="0" w:lineRule="atLeast"/>
              <w:rPr>
                <w:rFonts w:hint="default"/>
              </w:rPr>
            </w:pPr>
            <w:r>
              <w:rPr>
                <w:rFonts w:hint="default"/>
              </w:rPr>
              <w:t>Shadow byte legend (one shadow byte represents 8 application bytes):</w:t>
            </w:r>
          </w:p>
          <w:p w:rsidR="00DB0710" w:rsidRDefault="00DB0710" w:rsidP="00DB0710">
            <w:pPr>
              <w:spacing w:before="0" w:after="0" w:line="0" w:lineRule="atLeast"/>
              <w:rPr>
                <w:rFonts w:hint="default"/>
              </w:rPr>
            </w:pPr>
            <w:r>
              <w:rPr>
                <w:rFonts w:hint="default"/>
              </w:rPr>
              <w:t xml:space="preserve">  Addressable:           00</w:t>
            </w:r>
          </w:p>
          <w:p w:rsidR="00DB0710" w:rsidRDefault="00DB0710" w:rsidP="00DB0710">
            <w:pPr>
              <w:spacing w:before="0" w:after="0" w:line="0" w:lineRule="atLeast"/>
              <w:rPr>
                <w:rFonts w:hint="default"/>
              </w:rPr>
            </w:pPr>
            <w:r>
              <w:rPr>
                <w:rFonts w:hint="default"/>
              </w:rPr>
              <w:t xml:space="preserve">  Partially addressable: 01 02 03 04 05 06 07 </w:t>
            </w:r>
          </w:p>
          <w:p w:rsidR="00DB0710" w:rsidRDefault="00DB0710" w:rsidP="00DB0710">
            <w:pPr>
              <w:spacing w:before="0" w:after="0" w:line="0" w:lineRule="atLeast"/>
              <w:rPr>
                <w:rFonts w:hint="default"/>
              </w:rPr>
            </w:pPr>
            <w:r>
              <w:rPr>
                <w:rFonts w:hint="default"/>
              </w:rPr>
              <w:t xml:space="preserve">  Heap left redzone:       fa</w:t>
            </w:r>
          </w:p>
          <w:p w:rsidR="00DB0710" w:rsidRDefault="00DB0710" w:rsidP="00DB0710">
            <w:pPr>
              <w:spacing w:before="0" w:after="0" w:line="0" w:lineRule="atLeast"/>
              <w:rPr>
                <w:rFonts w:hint="default"/>
              </w:rPr>
            </w:pPr>
            <w:r>
              <w:rPr>
                <w:rFonts w:hint="default"/>
              </w:rPr>
              <w:t xml:space="preserve">  Freed heap region:       fd</w:t>
            </w:r>
          </w:p>
          <w:p w:rsidR="00DB0710" w:rsidRDefault="00DB0710" w:rsidP="00DB0710">
            <w:pPr>
              <w:spacing w:before="0" w:after="0" w:line="0" w:lineRule="atLeast"/>
              <w:rPr>
                <w:rFonts w:hint="default"/>
              </w:rPr>
            </w:pPr>
            <w:r>
              <w:rPr>
                <w:rFonts w:hint="default"/>
              </w:rPr>
              <w:t xml:space="preserve">  Stack left redzone:      f1</w:t>
            </w:r>
          </w:p>
          <w:p w:rsidR="00DB0710" w:rsidRDefault="00DB0710" w:rsidP="00DB0710">
            <w:pPr>
              <w:spacing w:before="0" w:after="0" w:line="0" w:lineRule="atLeast"/>
              <w:rPr>
                <w:rFonts w:hint="default"/>
              </w:rPr>
            </w:pPr>
            <w:r>
              <w:rPr>
                <w:rFonts w:hint="default"/>
              </w:rPr>
              <w:t xml:space="preserve">  Stack mid redzone:       f2</w:t>
            </w:r>
          </w:p>
          <w:p w:rsidR="00DB0710" w:rsidRDefault="00DB0710" w:rsidP="00DB0710">
            <w:pPr>
              <w:spacing w:before="0" w:after="0" w:line="0" w:lineRule="atLeast"/>
              <w:rPr>
                <w:rFonts w:hint="default"/>
              </w:rPr>
            </w:pPr>
            <w:r>
              <w:rPr>
                <w:rFonts w:hint="default"/>
              </w:rPr>
              <w:t xml:space="preserve">  Stack right redzone:     f3</w:t>
            </w:r>
          </w:p>
          <w:p w:rsidR="00DB0710" w:rsidRDefault="00DB0710" w:rsidP="00DB0710">
            <w:pPr>
              <w:spacing w:before="0" w:after="0" w:line="0" w:lineRule="atLeast"/>
              <w:rPr>
                <w:rFonts w:hint="default"/>
              </w:rPr>
            </w:pPr>
            <w:r>
              <w:rPr>
                <w:rFonts w:hint="default"/>
              </w:rPr>
              <w:t xml:space="preserve">  Stack after return:      f5</w:t>
            </w:r>
          </w:p>
          <w:p w:rsidR="00DB0710" w:rsidRDefault="00DB0710" w:rsidP="00DB0710">
            <w:pPr>
              <w:spacing w:before="0" w:after="0" w:line="0" w:lineRule="atLeast"/>
              <w:rPr>
                <w:rFonts w:hint="default"/>
              </w:rPr>
            </w:pPr>
            <w:r>
              <w:rPr>
                <w:rFonts w:hint="default"/>
              </w:rPr>
              <w:t xml:space="preserve">  Stack use after scope:   f8</w:t>
            </w:r>
          </w:p>
          <w:p w:rsidR="00DB0710" w:rsidRDefault="00DB0710" w:rsidP="00DB0710">
            <w:pPr>
              <w:spacing w:before="0" w:after="0" w:line="0" w:lineRule="atLeast"/>
              <w:rPr>
                <w:rFonts w:hint="default"/>
              </w:rPr>
            </w:pPr>
            <w:r>
              <w:rPr>
                <w:rFonts w:hint="default"/>
              </w:rPr>
              <w:t xml:space="preserve">  Global redzone:          f9</w:t>
            </w:r>
          </w:p>
          <w:p w:rsidR="00DB0710" w:rsidRDefault="00DB0710" w:rsidP="00DB0710">
            <w:pPr>
              <w:spacing w:before="0" w:after="0" w:line="0" w:lineRule="atLeast"/>
              <w:rPr>
                <w:rFonts w:hint="default"/>
              </w:rPr>
            </w:pPr>
            <w:r>
              <w:rPr>
                <w:rFonts w:hint="default"/>
              </w:rPr>
              <w:t xml:space="preserve">  Global init order:       f6</w:t>
            </w:r>
          </w:p>
          <w:p w:rsidR="00DB0710" w:rsidRDefault="00DB0710" w:rsidP="00DB0710">
            <w:pPr>
              <w:spacing w:before="0" w:after="0" w:line="0" w:lineRule="atLeast"/>
              <w:rPr>
                <w:rFonts w:hint="default"/>
              </w:rPr>
            </w:pPr>
            <w:r>
              <w:rPr>
                <w:rFonts w:hint="default"/>
              </w:rPr>
              <w:t xml:space="preserve">  Poisoned by user:        f7</w:t>
            </w:r>
          </w:p>
          <w:p w:rsidR="00DB0710" w:rsidRDefault="00DB0710" w:rsidP="00DB0710">
            <w:pPr>
              <w:spacing w:before="0" w:after="0" w:line="0" w:lineRule="atLeast"/>
              <w:rPr>
                <w:rFonts w:hint="default"/>
              </w:rPr>
            </w:pPr>
            <w:r>
              <w:rPr>
                <w:rFonts w:hint="default"/>
              </w:rPr>
              <w:t xml:space="preserve">  Container overflow:      fc</w:t>
            </w:r>
          </w:p>
          <w:p w:rsidR="00DB0710" w:rsidRDefault="00DB0710" w:rsidP="00DB0710">
            <w:pPr>
              <w:spacing w:before="0" w:after="0" w:line="0" w:lineRule="atLeast"/>
              <w:rPr>
                <w:rFonts w:hint="default"/>
              </w:rPr>
            </w:pPr>
            <w:r>
              <w:rPr>
                <w:rFonts w:hint="default"/>
              </w:rPr>
              <w:t xml:space="preserve">  Array cookie:            ac</w:t>
            </w:r>
          </w:p>
          <w:p w:rsidR="00DB0710" w:rsidRDefault="00DB0710" w:rsidP="00DB0710">
            <w:pPr>
              <w:spacing w:before="0" w:after="0" w:line="0" w:lineRule="atLeast"/>
              <w:rPr>
                <w:rFonts w:hint="default"/>
              </w:rPr>
            </w:pPr>
            <w:r>
              <w:rPr>
                <w:rFonts w:hint="default"/>
              </w:rPr>
              <w:t xml:space="preserve">  Intra object redzone:    bb</w:t>
            </w:r>
          </w:p>
          <w:p w:rsidR="00DB0710" w:rsidRDefault="00DB0710" w:rsidP="00DB0710">
            <w:pPr>
              <w:spacing w:before="0" w:after="0" w:line="0" w:lineRule="atLeast"/>
              <w:rPr>
                <w:rFonts w:hint="default"/>
              </w:rPr>
            </w:pPr>
            <w:r>
              <w:rPr>
                <w:rFonts w:hint="default"/>
              </w:rPr>
              <w:t xml:space="preserve">  ASan internal:           fe</w:t>
            </w:r>
          </w:p>
          <w:p w:rsidR="00DB0710" w:rsidRDefault="00DB0710" w:rsidP="00DB0710">
            <w:pPr>
              <w:spacing w:before="0" w:after="0" w:line="0" w:lineRule="atLeast"/>
              <w:rPr>
                <w:rFonts w:hint="default"/>
              </w:rPr>
            </w:pPr>
            <w:r>
              <w:rPr>
                <w:rFonts w:hint="default"/>
              </w:rPr>
              <w:t xml:space="preserve">  Left alloca redzone:     ca</w:t>
            </w:r>
          </w:p>
          <w:p w:rsidR="00DB0710" w:rsidRDefault="00DB0710" w:rsidP="00DB0710">
            <w:pPr>
              <w:spacing w:before="0" w:after="0" w:line="0" w:lineRule="atLeast"/>
              <w:rPr>
                <w:rFonts w:hint="default"/>
              </w:rPr>
            </w:pPr>
            <w:r>
              <w:rPr>
                <w:rFonts w:hint="default"/>
              </w:rPr>
              <w:t xml:space="preserve">  Right alloca redzone:    cb</w:t>
            </w:r>
          </w:p>
          <w:p w:rsidR="00DB0710" w:rsidRDefault="00DB0710" w:rsidP="00DB0710">
            <w:pPr>
              <w:spacing w:before="0" w:after="0" w:line="0" w:lineRule="atLeast"/>
              <w:rPr>
                <w:rFonts w:hint="default"/>
              </w:rPr>
            </w:pPr>
            <w:r>
              <w:rPr>
                <w:rFonts w:hint="default"/>
              </w:rPr>
              <w:t xml:space="preserve">  Shadow gap:              cc</w:t>
            </w:r>
          </w:p>
          <w:p w:rsidR="00DB0710" w:rsidRDefault="00DB0710" w:rsidP="00DB0710">
            <w:pPr>
              <w:spacing w:before="0" w:after="0" w:line="0" w:lineRule="atLeast"/>
              <w:rPr>
                <w:rFonts w:hint="default"/>
              </w:rPr>
            </w:pPr>
            <w:r>
              <w:rPr>
                <w:rFonts w:hint="default"/>
              </w:rPr>
              <w:t xml:space="preserve">==17149==ABORTING         </w:t>
            </w:r>
          </w:p>
        </w:tc>
      </w:tr>
    </w:tbl>
    <w:p w:rsidR="00DB0710" w:rsidRDefault="00DB0710" w:rsidP="00C874C8">
      <w:pPr>
        <w:rPr>
          <w:rFonts w:hint="default"/>
        </w:rPr>
      </w:pPr>
    </w:p>
    <w:p w:rsidR="00DB0710" w:rsidRDefault="00DB0710" w:rsidP="00DB0710">
      <w:pPr>
        <w:pStyle w:val="31"/>
        <w:rPr>
          <w:rFonts w:hint="default"/>
        </w:rPr>
      </w:pPr>
      <w:bookmarkStart w:id="46" w:name="_Toc49427816"/>
      <w:r>
        <w:t>解析</w:t>
      </w:r>
      <w:r>
        <w:rPr>
          <w:rFonts w:hint="default"/>
        </w:rPr>
        <w:t>后的</w:t>
      </w:r>
      <w:r>
        <w:rPr>
          <w:rFonts w:hint="default"/>
        </w:rPr>
        <w:t>log</w:t>
      </w:r>
      <w:bookmarkEnd w:id="46"/>
    </w:p>
    <w:tbl>
      <w:tblPr>
        <w:tblStyle w:val="a8"/>
        <w:tblW w:w="0" w:type="auto"/>
        <w:tblLook w:val="04A0" w:firstRow="1" w:lastRow="0" w:firstColumn="1" w:lastColumn="0" w:noHBand="0" w:noVBand="1"/>
      </w:tblPr>
      <w:tblGrid>
        <w:gridCol w:w="9629"/>
      </w:tblGrid>
      <w:tr w:rsidR="00DB0710" w:rsidTr="00DB0710">
        <w:tc>
          <w:tcPr>
            <w:tcW w:w="9629" w:type="dxa"/>
          </w:tcPr>
          <w:p w:rsidR="00DB0710" w:rsidRDefault="00DB0710" w:rsidP="00DB0710">
            <w:pPr>
              <w:spacing w:before="0" w:after="0" w:line="0" w:lineRule="atLeast"/>
              <w:rPr>
                <w:rFonts w:hint="default"/>
              </w:rPr>
            </w:pPr>
            <w:r>
              <w:rPr>
                <w:rFonts w:hint="default"/>
              </w:rPr>
              <w:t>AddressSanitizer: stack-use-after-scope on address 0xbeb11110 at pc 0x010ad090 bp 0xbeb110f8 sp 0xbeb110f4</w:t>
            </w:r>
          </w:p>
          <w:p w:rsidR="00DB0710" w:rsidRDefault="00DB0710" w:rsidP="00DB0710">
            <w:pPr>
              <w:spacing w:before="0" w:after="0" w:line="0" w:lineRule="atLeast"/>
              <w:rPr>
                <w:rFonts w:hint="default"/>
              </w:rPr>
            </w:pPr>
            <w:r>
              <w:rPr>
                <w:rFonts w:hint="default"/>
              </w:rPr>
              <w:t>WRITE of size 4 at 0xbeb11110 thread T0</w:t>
            </w:r>
          </w:p>
          <w:p w:rsidR="00DB0710" w:rsidRPr="00DB0710" w:rsidRDefault="00DB0710" w:rsidP="00DB0710">
            <w:pPr>
              <w:spacing w:before="0" w:after="0" w:line="0" w:lineRule="atLeast"/>
              <w:rPr>
                <w:rFonts w:hint="default"/>
                <w:color w:val="0000CC"/>
              </w:rPr>
            </w:pPr>
            <w:r w:rsidRPr="00DB0710">
              <w:rPr>
                <w:rFonts w:hint="default"/>
                <w:color w:val="0000CC"/>
              </w:rPr>
              <w:t xml:space="preserve">    #0 0x10ad08c in test_test vendor/sprd/tools/ylog/ylog/plugin/sgm.toolkits/sgm.cpu_memory.c:534</w:t>
            </w:r>
          </w:p>
          <w:p w:rsidR="00DB0710" w:rsidRPr="00DB0710" w:rsidRDefault="00DB0710" w:rsidP="00DB0710">
            <w:pPr>
              <w:spacing w:before="0" w:after="0" w:line="0" w:lineRule="atLeast"/>
              <w:rPr>
                <w:rFonts w:hint="default"/>
                <w:color w:val="0000CC"/>
              </w:rPr>
            </w:pPr>
            <w:r w:rsidRPr="00DB0710">
              <w:rPr>
                <w:rFonts w:hint="default"/>
                <w:color w:val="0000CC"/>
              </w:rPr>
              <w:t xml:space="preserve">    #1 0x10ad08c in main vendor/sprd/tools/ylog/ylog/plugin/sgm.toolkits/sgm.cpu_memory.c:557</w:t>
            </w:r>
          </w:p>
          <w:p w:rsidR="00DB0710" w:rsidRPr="00DB0710" w:rsidRDefault="00DB0710" w:rsidP="00DB0710">
            <w:pPr>
              <w:spacing w:before="0" w:after="0" w:line="0" w:lineRule="atLeast"/>
              <w:rPr>
                <w:rFonts w:hint="default"/>
                <w:color w:val="0000CC"/>
              </w:rPr>
            </w:pPr>
            <w:r w:rsidRPr="00DB0710">
              <w:rPr>
                <w:rFonts w:hint="default"/>
                <w:color w:val="0000CC"/>
              </w:rPr>
              <w:t xml:space="preserve">    #2 0xa974be88 in __libc_init bionic/libc/bionic/libc_init_dynamic.cpp:152</w:t>
            </w:r>
          </w:p>
          <w:p w:rsidR="00DB0710" w:rsidRPr="00DB0710" w:rsidRDefault="00DB0710" w:rsidP="00DB0710">
            <w:pPr>
              <w:spacing w:before="0" w:after="0" w:line="0" w:lineRule="atLeast"/>
              <w:rPr>
                <w:rFonts w:hint="default"/>
                <w:color w:val="0000CC"/>
              </w:rPr>
            </w:pPr>
            <w:r w:rsidRPr="00DB0710">
              <w:rPr>
                <w:rFonts w:hint="default"/>
                <w:color w:val="0000CC"/>
              </w:rPr>
              <w:t xml:space="preserve">    #3 0x10ac440 in _start_main bionic/libc/arch-common/bionic/crtbegin.c:45</w:t>
            </w:r>
          </w:p>
          <w:p w:rsidR="00DB0710" w:rsidRDefault="00DB0710" w:rsidP="00DB0710">
            <w:pPr>
              <w:spacing w:before="0" w:after="0" w:line="0" w:lineRule="atLeast"/>
              <w:rPr>
                <w:rFonts w:hint="default"/>
              </w:rPr>
            </w:pPr>
          </w:p>
          <w:p w:rsidR="00DB0710" w:rsidRDefault="00DB0710" w:rsidP="00DB0710">
            <w:pPr>
              <w:spacing w:before="0" w:after="0" w:line="0" w:lineRule="atLeast"/>
              <w:rPr>
                <w:rFonts w:hint="default"/>
              </w:rPr>
            </w:pPr>
            <w:r>
              <w:rPr>
                <w:rFonts w:hint="default"/>
              </w:rPr>
              <w:t>Address 0xbeb11110 is located in stack of thread T0 at offset 16 in frame</w:t>
            </w:r>
          </w:p>
          <w:p w:rsidR="00DB0710" w:rsidRDefault="00DB0710" w:rsidP="00DB0710">
            <w:pPr>
              <w:spacing w:before="0" w:after="0" w:line="0" w:lineRule="atLeast"/>
              <w:rPr>
                <w:rFonts w:hint="default"/>
              </w:rPr>
            </w:pPr>
            <w:r w:rsidRPr="00DB0710">
              <w:rPr>
                <w:rFonts w:hint="default"/>
                <w:color w:val="FF0000"/>
              </w:rPr>
              <w:t xml:space="preserve">    #4 0x10ac460 in main vendor/sprd/tools/ylog/ylog/plugin/sgm.toolkits/sgm.cpu_memory.c:538</w:t>
            </w:r>
          </w:p>
          <w:p w:rsidR="00DB0710" w:rsidRDefault="00DB0710" w:rsidP="00DB0710">
            <w:pPr>
              <w:spacing w:before="0" w:after="0" w:line="0" w:lineRule="atLeast"/>
              <w:rPr>
                <w:rFonts w:hint="default"/>
              </w:rPr>
            </w:pPr>
          </w:p>
          <w:p w:rsidR="00DB0710" w:rsidRDefault="00DB0710" w:rsidP="00DB0710">
            <w:pPr>
              <w:spacing w:before="0" w:after="0" w:line="0" w:lineRule="atLeast"/>
              <w:rPr>
                <w:rFonts w:hint="default"/>
              </w:rPr>
            </w:pPr>
            <w:r>
              <w:rPr>
                <w:rFonts w:hint="default"/>
              </w:rPr>
              <w:t xml:space="preserve">  This frame has 4 object(s):</w:t>
            </w:r>
          </w:p>
          <w:p w:rsidR="00DB0710" w:rsidRDefault="00DB0710" w:rsidP="00DB0710">
            <w:pPr>
              <w:spacing w:before="0" w:after="0" w:line="0" w:lineRule="atLeast"/>
              <w:rPr>
                <w:rFonts w:hint="default"/>
              </w:rPr>
            </w:pPr>
            <w:r>
              <w:rPr>
                <w:rFonts w:hint="default"/>
              </w:rPr>
              <w:t xml:space="preserve">    [16, 20) 'x.i' (line 531) &lt;== Memory access at offset 16 is inside this variable</w:t>
            </w:r>
          </w:p>
          <w:p w:rsidR="00DB0710" w:rsidRDefault="00DB0710" w:rsidP="00DB0710">
            <w:pPr>
              <w:spacing w:before="0" w:after="0" w:line="0" w:lineRule="atLeast"/>
              <w:rPr>
                <w:rFonts w:hint="default"/>
              </w:rPr>
            </w:pPr>
            <w:r>
              <w:rPr>
                <w:rFonts w:hint="default"/>
              </w:rPr>
              <w:t xml:space="preserve">    [32, 40) 'tp' (line 542)</w:t>
            </w:r>
          </w:p>
          <w:p w:rsidR="00DB0710" w:rsidRDefault="00DB0710" w:rsidP="00DB0710">
            <w:pPr>
              <w:spacing w:before="0" w:after="0" w:line="0" w:lineRule="atLeast"/>
              <w:rPr>
                <w:rFonts w:hint="default"/>
              </w:rPr>
            </w:pPr>
            <w:r>
              <w:rPr>
                <w:rFonts w:hint="default"/>
              </w:rPr>
              <w:t xml:space="preserve">    [64, 72) 'tv' (line 543)</w:t>
            </w:r>
          </w:p>
          <w:p w:rsidR="00DB0710" w:rsidRDefault="00DB0710" w:rsidP="00DB0710">
            <w:pPr>
              <w:spacing w:before="0" w:after="0" w:line="0" w:lineRule="atLeast"/>
              <w:rPr>
                <w:rFonts w:hint="default"/>
              </w:rPr>
            </w:pPr>
            <w:r>
              <w:rPr>
                <w:rFonts w:hint="default"/>
              </w:rPr>
              <w:t xml:space="preserve">    [96, 352) 'cur_time' (line 544)</w:t>
            </w:r>
          </w:p>
          <w:p w:rsidR="00DB0710" w:rsidRDefault="00DB0710" w:rsidP="00DB0710">
            <w:pPr>
              <w:spacing w:before="0" w:after="0" w:line="0" w:lineRule="atLeast"/>
              <w:rPr>
                <w:rFonts w:hint="default"/>
              </w:rPr>
            </w:pPr>
            <w:r>
              <w:rPr>
                <w:rFonts w:hint="default"/>
              </w:rPr>
              <w:t>this may be a false positive if your program uses some custom stack unwind mechanism, swapcontext or vfork</w:t>
            </w:r>
          </w:p>
          <w:p w:rsidR="00DB0710" w:rsidRDefault="00DB0710" w:rsidP="00DB0710">
            <w:pPr>
              <w:spacing w:before="0" w:after="0" w:line="0" w:lineRule="atLeast"/>
              <w:rPr>
                <w:rFonts w:hint="default"/>
              </w:rPr>
            </w:pPr>
            <w:r>
              <w:rPr>
                <w:rFonts w:hint="default"/>
              </w:rPr>
              <w:t xml:space="preserve">      (longjmp and C++ exceptions *are* supported)</w:t>
            </w:r>
          </w:p>
          <w:p w:rsidR="00DB0710" w:rsidRDefault="00DB0710" w:rsidP="00DB0710">
            <w:pPr>
              <w:spacing w:before="0" w:after="0" w:line="0" w:lineRule="atLeast"/>
              <w:rPr>
                <w:rFonts w:hint="default"/>
              </w:rPr>
            </w:pPr>
            <w:r>
              <w:rPr>
                <w:rFonts w:hint="default"/>
              </w:rPr>
              <w:t>AddressSanitizer: stack-use-after-scope (/system/bin/sgm.cpu_memory+0x308c)</w:t>
            </w:r>
          </w:p>
          <w:p w:rsidR="00DB0710" w:rsidRDefault="00DB0710" w:rsidP="00DB0710">
            <w:pPr>
              <w:spacing w:before="0" w:after="0" w:line="0" w:lineRule="atLeast"/>
              <w:rPr>
                <w:rFonts w:hint="default"/>
              </w:rPr>
            </w:pPr>
            <w:r>
              <w:rPr>
                <w:rFonts w:hint="default"/>
              </w:rPr>
              <w:t>Shadow bytes around the buggy address:</w:t>
            </w:r>
          </w:p>
          <w:p w:rsidR="00DB0710" w:rsidRDefault="00DB0710" w:rsidP="00DB0710">
            <w:pPr>
              <w:spacing w:before="0" w:after="0" w:line="0" w:lineRule="atLeast"/>
              <w:rPr>
                <w:rFonts w:hint="default"/>
              </w:rPr>
            </w:pPr>
            <w:r>
              <w:rPr>
                <w:rFonts w:hint="default"/>
              </w:rPr>
              <w:t>00 00 00 00 00 00 00 00 00 00 00 00 00 00 00 00</w:t>
            </w:r>
          </w:p>
          <w:p w:rsidR="00DB0710" w:rsidRDefault="00DB0710" w:rsidP="00DB0710">
            <w:pPr>
              <w:spacing w:before="0" w:after="0" w:line="0" w:lineRule="atLeast"/>
              <w:rPr>
                <w:rFonts w:hint="default"/>
              </w:rPr>
            </w:pPr>
            <w:r>
              <w:rPr>
                <w:rFonts w:hint="default"/>
              </w:rPr>
              <w:t>00 00 00 00 00 00 00 00 00 00 00 00 00 00 00 00</w:t>
            </w:r>
          </w:p>
          <w:p w:rsidR="00DB0710" w:rsidRDefault="00DB0710" w:rsidP="00DB0710">
            <w:pPr>
              <w:spacing w:before="0" w:after="0" w:line="0" w:lineRule="atLeast"/>
              <w:rPr>
                <w:rFonts w:hint="default"/>
              </w:rPr>
            </w:pPr>
            <w:r>
              <w:rPr>
                <w:rFonts w:hint="default"/>
              </w:rPr>
              <w:t>00 00 00 00 00 00 00 00 00 00 00 00 00 00 00 00</w:t>
            </w:r>
          </w:p>
          <w:p w:rsidR="00DB0710" w:rsidRDefault="00DB0710" w:rsidP="00DB0710">
            <w:pPr>
              <w:spacing w:before="0" w:after="0" w:line="0" w:lineRule="atLeast"/>
              <w:rPr>
                <w:rFonts w:hint="default"/>
              </w:rPr>
            </w:pPr>
            <w:r>
              <w:rPr>
                <w:rFonts w:hint="default"/>
              </w:rPr>
              <w:t>00 00 00 00 00 00 00 00 00 00 00 00 00 00 00 00</w:t>
            </w:r>
          </w:p>
          <w:p w:rsidR="00DB0710" w:rsidRDefault="00DB0710" w:rsidP="00DB0710">
            <w:pPr>
              <w:spacing w:before="0" w:after="0" w:line="0" w:lineRule="atLeast"/>
              <w:rPr>
                <w:rFonts w:hint="default"/>
              </w:rPr>
            </w:pPr>
            <w:r>
              <w:rPr>
                <w:rFonts w:hint="default"/>
              </w:rPr>
              <w:t>00 00 00 00 00 00 00 00 00 00 00 00 00 00 00 00</w:t>
            </w:r>
          </w:p>
          <w:p w:rsidR="00DB0710" w:rsidRDefault="00DB0710" w:rsidP="00DB0710">
            <w:pPr>
              <w:spacing w:before="0" w:after="0" w:line="0" w:lineRule="atLeast"/>
              <w:rPr>
                <w:rFonts w:hint="default"/>
              </w:rPr>
            </w:pPr>
            <w:r>
              <w:rPr>
                <w:rFonts w:hint="default"/>
              </w:rPr>
              <w:t>f1 f1[f8]f2 00 f2 f2 f2 00 f2 f2 f2 00 00 00 00</w:t>
            </w:r>
          </w:p>
          <w:p w:rsidR="00DB0710" w:rsidRDefault="00DB0710" w:rsidP="00DB0710">
            <w:pPr>
              <w:spacing w:before="0" w:after="0" w:line="0" w:lineRule="atLeast"/>
              <w:rPr>
                <w:rFonts w:hint="default"/>
              </w:rPr>
            </w:pPr>
            <w:r>
              <w:rPr>
                <w:rFonts w:hint="default"/>
              </w:rPr>
              <w:t>00 00 00 00 00 00 00 00 00 00 00 00 00 00 00 00</w:t>
            </w:r>
          </w:p>
          <w:p w:rsidR="00DB0710" w:rsidRDefault="00DB0710" w:rsidP="00DB0710">
            <w:pPr>
              <w:spacing w:before="0" w:after="0" w:line="0" w:lineRule="atLeast"/>
              <w:rPr>
                <w:rFonts w:hint="default"/>
              </w:rPr>
            </w:pPr>
            <w:r>
              <w:rPr>
                <w:rFonts w:hint="default"/>
              </w:rPr>
              <w:t>00 00 00 00 00 00 00 00 00 00 00 00 f3 f3 f3 f3</w:t>
            </w:r>
          </w:p>
          <w:p w:rsidR="00DB0710" w:rsidRDefault="00DB0710" w:rsidP="00DB0710">
            <w:pPr>
              <w:spacing w:before="0" w:after="0" w:line="0" w:lineRule="atLeast"/>
              <w:rPr>
                <w:rFonts w:hint="default"/>
              </w:rPr>
            </w:pPr>
            <w:r>
              <w:rPr>
                <w:rFonts w:hint="default"/>
              </w:rPr>
              <w:t>f3 f3 f3 f3 00 00 00 00 00 00 00 00 00 00 00 00</w:t>
            </w:r>
          </w:p>
          <w:p w:rsidR="00DB0710" w:rsidRDefault="00DB0710" w:rsidP="00DB0710">
            <w:pPr>
              <w:spacing w:before="0" w:after="0" w:line="0" w:lineRule="atLeast"/>
              <w:rPr>
                <w:rFonts w:hint="default"/>
              </w:rPr>
            </w:pPr>
            <w:r>
              <w:rPr>
                <w:rFonts w:hint="default"/>
              </w:rPr>
              <w:t>00 00 00 00 00 00 00 00 00 00 00 00 00 00 00 00</w:t>
            </w:r>
          </w:p>
          <w:p w:rsidR="00DB0710" w:rsidRDefault="00DB0710" w:rsidP="00DB0710">
            <w:pPr>
              <w:spacing w:before="0" w:after="0" w:line="0" w:lineRule="atLeast"/>
              <w:rPr>
                <w:rFonts w:hint="default"/>
              </w:rPr>
            </w:pPr>
            <w:r>
              <w:rPr>
                <w:rFonts w:hint="default"/>
              </w:rPr>
              <w:t>00 00 00 00 00 00 00 00 00 00 00 00 00 00 00 00</w:t>
            </w:r>
          </w:p>
          <w:p w:rsidR="00DB0710" w:rsidRDefault="00DB0710" w:rsidP="00DB0710">
            <w:pPr>
              <w:spacing w:before="0" w:after="0" w:line="0" w:lineRule="atLeast"/>
              <w:rPr>
                <w:rFonts w:hint="default"/>
              </w:rPr>
            </w:pPr>
            <w:r>
              <w:rPr>
                <w:rFonts w:hint="default"/>
              </w:rPr>
              <w:t>Shadow byte legend (one shadow byte represents 8 application bytes):</w:t>
            </w:r>
          </w:p>
          <w:p w:rsidR="00DB0710" w:rsidRDefault="00DB0710" w:rsidP="00DB0710">
            <w:pPr>
              <w:spacing w:before="0" w:after="0" w:line="0" w:lineRule="atLeast"/>
              <w:rPr>
                <w:rFonts w:hint="default"/>
              </w:rPr>
            </w:pPr>
            <w:r>
              <w:rPr>
                <w:rFonts w:hint="default"/>
              </w:rPr>
              <w:t xml:space="preserve">          00</w:t>
            </w:r>
          </w:p>
          <w:p w:rsidR="00DB0710" w:rsidRDefault="00DB0710" w:rsidP="00DB0710">
            <w:pPr>
              <w:spacing w:before="0" w:after="0" w:line="0" w:lineRule="atLeast"/>
              <w:rPr>
                <w:rFonts w:hint="default"/>
              </w:rPr>
            </w:pPr>
            <w:r>
              <w:rPr>
                <w:rFonts w:hint="default"/>
              </w:rPr>
              <w:t>01 02 03 04 05 06 07</w:t>
            </w:r>
          </w:p>
          <w:p w:rsidR="00DB0710" w:rsidRDefault="00DB0710" w:rsidP="00DB0710">
            <w:pPr>
              <w:spacing w:before="0" w:after="0" w:line="0" w:lineRule="atLeast"/>
              <w:rPr>
                <w:rFonts w:hint="default"/>
              </w:rPr>
            </w:pPr>
            <w:r>
              <w:rPr>
                <w:rFonts w:hint="default"/>
              </w:rPr>
              <w:t xml:space="preserve">      fa</w:t>
            </w:r>
          </w:p>
          <w:p w:rsidR="00DB0710" w:rsidRDefault="00DB0710" w:rsidP="00DB0710">
            <w:pPr>
              <w:spacing w:before="0" w:after="0" w:line="0" w:lineRule="atLeast"/>
              <w:rPr>
                <w:rFonts w:hint="default"/>
              </w:rPr>
            </w:pPr>
            <w:r>
              <w:rPr>
                <w:rFonts w:hint="default"/>
              </w:rPr>
              <w:t xml:space="preserve">      fd</w:t>
            </w:r>
          </w:p>
          <w:p w:rsidR="00DB0710" w:rsidRDefault="00DB0710" w:rsidP="00DB0710">
            <w:pPr>
              <w:spacing w:before="0" w:after="0" w:line="0" w:lineRule="atLeast"/>
              <w:rPr>
                <w:rFonts w:hint="default"/>
              </w:rPr>
            </w:pPr>
            <w:r>
              <w:rPr>
                <w:rFonts w:hint="default"/>
              </w:rPr>
              <w:t xml:space="preserve">     f1</w:t>
            </w:r>
          </w:p>
          <w:p w:rsidR="00DB0710" w:rsidRDefault="00DB0710" w:rsidP="00DB0710">
            <w:pPr>
              <w:spacing w:before="0" w:after="0" w:line="0" w:lineRule="atLeast"/>
              <w:rPr>
                <w:rFonts w:hint="default"/>
              </w:rPr>
            </w:pPr>
            <w:r>
              <w:rPr>
                <w:rFonts w:hint="default"/>
              </w:rPr>
              <w:t xml:space="preserve">      f2</w:t>
            </w:r>
          </w:p>
          <w:p w:rsidR="00DB0710" w:rsidRDefault="00DB0710" w:rsidP="00DB0710">
            <w:pPr>
              <w:spacing w:before="0" w:after="0" w:line="0" w:lineRule="atLeast"/>
              <w:rPr>
                <w:rFonts w:hint="default"/>
              </w:rPr>
            </w:pPr>
            <w:r>
              <w:rPr>
                <w:rFonts w:hint="default"/>
              </w:rPr>
              <w:t xml:space="preserve">    f3</w:t>
            </w:r>
          </w:p>
          <w:p w:rsidR="00DB0710" w:rsidRDefault="00DB0710" w:rsidP="00DB0710">
            <w:pPr>
              <w:spacing w:before="0" w:after="0" w:line="0" w:lineRule="atLeast"/>
              <w:rPr>
                <w:rFonts w:hint="default"/>
              </w:rPr>
            </w:pPr>
            <w:r>
              <w:rPr>
                <w:rFonts w:hint="default"/>
              </w:rPr>
              <w:t xml:space="preserve">     f5</w:t>
            </w:r>
          </w:p>
          <w:p w:rsidR="00DB0710" w:rsidRDefault="00DB0710" w:rsidP="00DB0710">
            <w:pPr>
              <w:spacing w:before="0" w:after="0" w:line="0" w:lineRule="atLeast"/>
              <w:rPr>
                <w:rFonts w:hint="default"/>
              </w:rPr>
            </w:pPr>
            <w:r>
              <w:rPr>
                <w:rFonts w:hint="default"/>
              </w:rPr>
              <w:t xml:space="preserve">  f8</w:t>
            </w:r>
          </w:p>
          <w:p w:rsidR="00DB0710" w:rsidRDefault="00DB0710" w:rsidP="00DB0710">
            <w:pPr>
              <w:spacing w:before="0" w:after="0" w:line="0" w:lineRule="atLeast"/>
              <w:rPr>
                <w:rFonts w:hint="default"/>
              </w:rPr>
            </w:pPr>
            <w:r>
              <w:rPr>
                <w:rFonts w:hint="default"/>
              </w:rPr>
              <w:t xml:space="preserve">         f9</w:t>
            </w:r>
          </w:p>
          <w:p w:rsidR="00DB0710" w:rsidRDefault="00DB0710" w:rsidP="00DB0710">
            <w:pPr>
              <w:spacing w:before="0" w:after="0" w:line="0" w:lineRule="atLeast"/>
              <w:rPr>
                <w:rFonts w:hint="default"/>
              </w:rPr>
            </w:pPr>
            <w:r>
              <w:rPr>
                <w:rFonts w:hint="default"/>
              </w:rPr>
              <w:t xml:space="preserve">      f6</w:t>
            </w:r>
          </w:p>
          <w:p w:rsidR="00DB0710" w:rsidRDefault="00DB0710" w:rsidP="00DB0710">
            <w:pPr>
              <w:spacing w:before="0" w:after="0" w:line="0" w:lineRule="atLeast"/>
              <w:rPr>
                <w:rFonts w:hint="default"/>
              </w:rPr>
            </w:pPr>
            <w:r>
              <w:rPr>
                <w:rFonts w:hint="default"/>
              </w:rPr>
              <w:t xml:space="preserve">       f7</w:t>
            </w:r>
          </w:p>
          <w:p w:rsidR="00DB0710" w:rsidRDefault="00DB0710" w:rsidP="00DB0710">
            <w:pPr>
              <w:spacing w:before="0" w:after="0" w:line="0" w:lineRule="atLeast"/>
              <w:rPr>
                <w:rFonts w:hint="default"/>
              </w:rPr>
            </w:pPr>
            <w:r>
              <w:rPr>
                <w:rFonts w:hint="default"/>
              </w:rPr>
              <w:t xml:space="preserve">     fc</w:t>
            </w:r>
          </w:p>
          <w:p w:rsidR="00DB0710" w:rsidRDefault="00DB0710" w:rsidP="00DB0710">
            <w:pPr>
              <w:spacing w:before="0" w:after="0" w:line="0" w:lineRule="atLeast"/>
              <w:rPr>
                <w:rFonts w:hint="default"/>
              </w:rPr>
            </w:pPr>
            <w:r>
              <w:rPr>
                <w:rFonts w:hint="default"/>
              </w:rPr>
              <w:t xml:space="preserve">           ac</w:t>
            </w:r>
          </w:p>
          <w:p w:rsidR="00DB0710" w:rsidRDefault="00DB0710" w:rsidP="00DB0710">
            <w:pPr>
              <w:spacing w:before="0" w:after="0" w:line="0" w:lineRule="atLeast"/>
              <w:rPr>
                <w:rFonts w:hint="default"/>
              </w:rPr>
            </w:pPr>
            <w:r>
              <w:rPr>
                <w:rFonts w:hint="default"/>
              </w:rPr>
              <w:t xml:space="preserve">   bb</w:t>
            </w:r>
          </w:p>
          <w:p w:rsidR="00DB0710" w:rsidRDefault="00DB0710" w:rsidP="00DB0710">
            <w:pPr>
              <w:spacing w:before="0" w:after="0" w:line="0" w:lineRule="atLeast"/>
              <w:rPr>
                <w:rFonts w:hint="default"/>
              </w:rPr>
            </w:pPr>
            <w:r>
              <w:rPr>
                <w:rFonts w:hint="default"/>
              </w:rPr>
              <w:t xml:space="preserve">          fe</w:t>
            </w:r>
          </w:p>
          <w:p w:rsidR="00DB0710" w:rsidRDefault="00DB0710" w:rsidP="00DB0710">
            <w:pPr>
              <w:spacing w:before="0" w:after="0" w:line="0" w:lineRule="atLeast"/>
              <w:rPr>
                <w:rFonts w:hint="default"/>
              </w:rPr>
            </w:pPr>
            <w:r>
              <w:rPr>
                <w:rFonts w:hint="default"/>
              </w:rPr>
              <w:t xml:space="preserve">    ca</w:t>
            </w:r>
          </w:p>
          <w:p w:rsidR="00DB0710" w:rsidRDefault="00DB0710" w:rsidP="00DB0710">
            <w:pPr>
              <w:spacing w:before="0" w:after="0" w:line="0" w:lineRule="atLeast"/>
              <w:rPr>
                <w:rFonts w:hint="default"/>
              </w:rPr>
            </w:pPr>
            <w:r>
              <w:rPr>
                <w:rFonts w:hint="default"/>
              </w:rPr>
              <w:t xml:space="preserve">   cb</w:t>
            </w:r>
          </w:p>
          <w:p w:rsidR="00DB0710" w:rsidRDefault="00DB0710" w:rsidP="00DB0710">
            <w:pPr>
              <w:spacing w:before="0" w:after="0" w:line="0" w:lineRule="atLeast"/>
              <w:rPr>
                <w:rFonts w:hint="default"/>
              </w:rPr>
            </w:pPr>
            <w:r>
              <w:rPr>
                <w:rFonts w:hint="default"/>
              </w:rPr>
              <w:t xml:space="preserve">             cc</w:t>
            </w:r>
          </w:p>
          <w:p w:rsidR="00DB0710" w:rsidRDefault="00DB0710" w:rsidP="00DB0710">
            <w:pPr>
              <w:spacing w:before="0" w:after="0" w:line="0" w:lineRule="atLeast"/>
              <w:rPr>
                <w:rFonts w:hint="default"/>
              </w:rPr>
            </w:pPr>
            <w:r>
              <w:rPr>
                <w:rFonts w:hint="default"/>
              </w:rPr>
              <w:t>==17149==ABORTING</w:t>
            </w:r>
          </w:p>
        </w:tc>
      </w:tr>
    </w:tbl>
    <w:p w:rsidR="00DB0710" w:rsidRDefault="00DB0710" w:rsidP="00C874C8">
      <w:pPr>
        <w:rPr>
          <w:rFonts w:hint="default"/>
        </w:rPr>
      </w:pPr>
    </w:p>
    <w:p w:rsidR="00DB0710" w:rsidRDefault="00DB0710" w:rsidP="00507458">
      <w:pPr>
        <w:pStyle w:val="31"/>
        <w:rPr>
          <w:rFonts w:hint="default"/>
        </w:rPr>
      </w:pPr>
      <w:bookmarkStart w:id="47" w:name="_Toc49427817"/>
      <w:r>
        <w:t>对应</w:t>
      </w:r>
      <w:r>
        <w:rPr>
          <w:rFonts w:hint="default"/>
        </w:rPr>
        <w:t>代码</w:t>
      </w:r>
      <w:bookmarkEnd w:id="47"/>
    </w:p>
    <w:tbl>
      <w:tblPr>
        <w:tblStyle w:val="a8"/>
        <w:tblW w:w="0" w:type="auto"/>
        <w:tblLook w:val="04A0" w:firstRow="1" w:lastRow="0" w:firstColumn="1" w:lastColumn="0" w:noHBand="0" w:noVBand="1"/>
      </w:tblPr>
      <w:tblGrid>
        <w:gridCol w:w="9629"/>
      </w:tblGrid>
      <w:tr w:rsidR="00DB0710" w:rsidTr="00DB0710">
        <w:tc>
          <w:tcPr>
            <w:tcW w:w="9629" w:type="dxa"/>
          </w:tcPr>
          <w:p w:rsidR="00507458" w:rsidRDefault="00507458" w:rsidP="00507458">
            <w:pPr>
              <w:spacing w:before="0" w:after="0" w:line="0" w:lineRule="atLeast"/>
              <w:rPr>
                <w:rFonts w:hint="default"/>
              </w:rPr>
            </w:pPr>
            <w:r>
              <w:rPr>
                <w:rFonts w:hint="default"/>
              </w:rPr>
              <w:t>526 }</w:t>
            </w:r>
          </w:p>
          <w:p w:rsidR="00507458" w:rsidRDefault="00507458" w:rsidP="00507458">
            <w:pPr>
              <w:spacing w:before="0" w:after="0" w:line="0" w:lineRule="atLeast"/>
              <w:rPr>
                <w:rFonts w:hint="default"/>
              </w:rPr>
            </w:pPr>
            <w:r>
              <w:rPr>
                <w:rFonts w:hint="default"/>
              </w:rPr>
              <w:t>527 int *p = 0;</w:t>
            </w:r>
          </w:p>
          <w:p w:rsidR="00507458" w:rsidRDefault="00507458" w:rsidP="00507458">
            <w:pPr>
              <w:spacing w:before="0" w:after="0" w:line="0" w:lineRule="atLeast"/>
              <w:rPr>
                <w:rFonts w:hint="default"/>
              </w:rPr>
            </w:pPr>
            <w:r>
              <w:rPr>
                <w:rFonts w:hint="default"/>
              </w:rPr>
              <w:t>528 int test_test() {</w:t>
            </w:r>
          </w:p>
          <w:p w:rsidR="00507458" w:rsidRDefault="00507458" w:rsidP="00507458">
            <w:pPr>
              <w:spacing w:before="0" w:after="0" w:line="0" w:lineRule="atLeast"/>
              <w:rPr>
                <w:rFonts w:hint="default"/>
              </w:rPr>
            </w:pPr>
            <w:r>
              <w:rPr>
                <w:rFonts w:hint="default"/>
              </w:rPr>
              <w:t>529   printf("+sgm.cpu_memory test_test ");</w:t>
            </w:r>
          </w:p>
          <w:p w:rsidR="00507458" w:rsidRDefault="00507458" w:rsidP="00507458">
            <w:pPr>
              <w:spacing w:before="0" w:after="0" w:line="0" w:lineRule="atLeast"/>
              <w:rPr>
                <w:rFonts w:hint="default"/>
              </w:rPr>
            </w:pPr>
            <w:r>
              <w:rPr>
                <w:rFonts w:hint="default"/>
              </w:rPr>
              <w:t>530   {</w:t>
            </w:r>
          </w:p>
          <w:p w:rsidR="00507458" w:rsidRDefault="00507458" w:rsidP="00507458">
            <w:pPr>
              <w:spacing w:before="0" w:after="0" w:line="0" w:lineRule="atLeast"/>
              <w:rPr>
                <w:rFonts w:hint="default"/>
              </w:rPr>
            </w:pPr>
            <w:r>
              <w:rPr>
                <w:rFonts w:hint="default"/>
              </w:rPr>
              <w:t>531     int x = 0;</w:t>
            </w:r>
          </w:p>
          <w:p w:rsidR="00507458" w:rsidRDefault="00507458" w:rsidP="00507458">
            <w:pPr>
              <w:spacing w:before="0" w:after="0" w:line="0" w:lineRule="atLeast"/>
              <w:rPr>
                <w:rFonts w:hint="default"/>
              </w:rPr>
            </w:pPr>
            <w:r>
              <w:rPr>
                <w:rFonts w:hint="default"/>
              </w:rPr>
              <w:t>532     p = &amp;x;</w:t>
            </w:r>
          </w:p>
          <w:p w:rsidR="00507458" w:rsidRDefault="00507458" w:rsidP="00507458">
            <w:pPr>
              <w:spacing w:before="0" w:after="0" w:line="0" w:lineRule="atLeast"/>
              <w:rPr>
                <w:rFonts w:hint="default"/>
              </w:rPr>
            </w:pPr>
            <w:r>
              <w:rPr>
                <w:rFonts w:hint="default"/>
              </w:rPr>
              <w:lastRenderedPageBreak/>
              <w:t>533   }</w:t>
            </w:r>
          </w:p>
          <w:p w:rsidR="00507458" w:rsidRPr="00507458" w:rsidRDefault="00507458" w:rsidP="00507458">
            <w:pPr>
              <w:spacing w:before="0" w:after="0" w:line="0" w:lineRule="atLeast"/>
              <w:rPr>
                <w:rFonts w:hint="default"/>
                <w:color w:val="FF0000"/>
              </w:rPr>
            </w:pPr>
            <w:r w:rsidRPr="00507458">
              <w:rPr>
                <w:rFonts w:hint="default"/>
                <w:color w:val="FF0000"/>
              </w:rPr>
              <w:t>534   *p = 5;</w:t>
            </w:r>
          </w:p>
          <w:p w:rsidR="00507458" w:rsidRDefault="00507458" w:rsidP="00507458">
            <w:pPr>
              <w:spacing w:before="0" w:after="0" w:line="0" w:lineRule="atLeast"/>
              <w:rPr>
                <w:rFonts w:hint="default"/>
              </w:rPr>
            </w:pPr>
            <w:r>
              <w:rPr>
                <w:rFonts w:hint="default"/>
              </w:rPr>
              <w:t>535   printf("-sgm.cpu_memory test_test ");</w:t>
            </w:r>
          </w:p>
          <w:p w:rsidR="00507458" w:rsidRDefault="00507458" w:rsidP="00507458">
            <w:pPr>
              <w:spacing w:before="0" w:after="0" w:line="0" w:lineRule="atLeast"/>
              <w:rPr>
                <w:rFonts w:hint="default"/>
              </w:rPr>
            </w:pPr>
            <w:r>
              <w:rPr>
                <w:rFonts w:hint="default"/>
              </w:rPr>
              <w:t>536   return 0;</w:t>
            </w:r>
          </w:p>
          <w:p w:rsidR="00507458" w:rsidRDefault="00507458" w:rsidP="00507458">
            <w:pPr>
              <w:spacing w:before="0" w:after="0" w:line="0" w:lineRule="atLeast"/>
              <w:rPr>
                <w:rFonts w:hint="default"/>
              </w:rPr>
            </w:pPr>
            <w:r>
              <w:rPr>
                <w:rFonts w:hint="default"/>
              </w:rPr>
              <w:t>537 }</w:t>
            </w:r>
          </w:p>
          <w:p w:rsidR="00507458" w:rsidRPr="00507458" w:rsidRDefault="00507458" w:rsidP="00507458">
            <w:pPr>
              <w:spacing w:before="0" w:after="0" w:line="0" w:lineRule="atLeast"/>
              <w:rPr>
                <w:rFonts w:hint="default"/>
                <w:color w:val="FF0000"/>
              </w:rPr>
            </w:pPr>
            <w:r w:rsidRPr="00507458">
              <w:rPr>
                <w:rFonts w:hint="default"/>
                <w:color w:val="FF0000"/>
              </w:rPr>
              <w:t>538 int main(int argc, char *argv[]) {</w:t>
            </w:r>
          </w:p>
          <w:p w:rsidR="00507458" w:rsidRDefault="00507458" w:rsidP="00507458">
            <w:pPr>
              <w:spacing w:before="0" w:after="0" w:line="0" w:lineRule="atLeast"/>
              <w:rPr>
                <w:rFonts w:hint="default"/>
              </w:rPr>
            </w:pPr>
            <w:r>
              <w:rPr>
                <w:rFonts w:hint="default"/>
              </w:rPr>
              <w:t>539     int ret;</w:t>
            </w:r>
          </w:p>
          <w:p w:rsidR="00507458" w:rsidRDefault="00507458" w:rsidP="00507458">
            <w:pPr>
              <w:spacing w:before="0" w:after="0" w:line="0" w:lineRule="atLeast"/>
              <w:rPr>
                <w:rFonts w:hint="default"/>
              </w:rPr>
            </w:pPr>
            <w:r>
              <w:rPr>
                <w:rFonts w:hint="default"/>
              </w:rPr>
              <w:t>540     int FD;</w:t>
            </w:r>
          </w:p>
          <w:p w:rsidR="00507458" w:rsidRDefault="00507458" w:rsidP="00507458">
            <w:pPr>
              <w:spacing w:before="0" w:after="0" w:line="0" w:lineRule="atLeast"/>
              <w:rPr>
                <w:rFonts w:hint="default"/>
              </w:rPr>
            </w:pPr>
            <w:r>
              <w:rPr>
                <w:rFonts w:hint="default"/>
              </w:rPr>
              <w:t>541     struct tm *cur;</w:t>
            </w:r>
          </w:p>
          <w:p w:rsidR="00507458" w:rsidRDefault="00507458" w:rsidP="00507458">
            <w:pPr>
              <w:spacing w:before="0" w:after="0" w:line="0" w:lineRule="atLeast"/>
              <w:rPr>
                <w:rFonts w:hint="default"/>
              </w:rPr>
            </w:pPr>
            <w:r>
              <w:rPr>
                <w:rFonts w:hint="default"/>
              </w:rPr>
              <w:t>542     struct timespec tp;</w:t>
            </w:r>
          </w:p>
          <w:p w:rsidR="00507458" w:rsidRDefault="00507458" w:rsidP="00507458">
            <w:pPr>
              <w:spacing w:before="0" w:after="0" w:line="0" w:lineRule="atLeast"/>
              <w:rPr>
                <w:rFonts w:hint="default"/>
              </w:rPr>
            </w:pPr>
            <w:r>
              <w:rPr>
                <w:rFonts w:hint="default"/>
              </w:rPr>
              <w:t>543     struct timeval tv;</w:t>
            </w:r>
          </w:p>
          <w:p w:rsidR="00507458" w:rsidRDefault="00507458" w:rsidP="00507458">
            <w:pPr>
              <w:spacing w:before="0" w:after="0" w:line="0" w:lineRule="atLeast"/>
              <w:rPr>
                <w:rFonts w:hint="default"/>
              </w:rPr>
            </w:pPr>
            <w:r>
              <w:rPr>
                <w:rFonts w:hint="default"/>
              </w:rPr>
              <w:t>544     char cur_time[256];</w:t>
            </w:r>
          </w:p>
          <w:p w:rsidR="00507458" w:rsidRDefault="00507458" w:rsidP="00507458">
            <w:pPr>
              <w:spacing w:before="0" w:after="0" w:line="0" w:lineRule="atLeast"/>
              <w:rPr>
                <w:rFonts w:hint="default"/>
              </w:rPr>
            </w:pPr>
            <w:r>
              <w:rPr>
                <w:rFonts w:hint="default"/>
              </w:rPr>
              <w:t xml:space="preserve">545 </w:t>
            </w:r>
          </w:p>
          <w:p w:rsidR="00507458" w:rsidRDefault="00507458" w:rsidP="00507458">
            <w:pPr>
              <w:spacing w:before="0" w:after="0" w:line="0" w:lineRule="atLeast"/>
              <w:rPr>
                <w:rFonts w:hint="default"/>
              </w:rPr>
            </w:pPr>
            <w:r>
              <w:rPr>
                <w:rFonts w:hint="default"/>
              </w:rPr>
              <w:t>546     ret = parse_cmdline(argc, argv);</w:t>
            </w:r>
          </w:p>
          <w:p w:rsidR="00507458" w:rsidRDefault="00507458" w:rsidP="00507458">
            <w:pPr>
              <w:spacing w:before="0" w:after="0" w:line="0" w:lineRule="atLeast"/>
              <w:rPr>
                <w:rFonts w:hint="default"/>
              </w:rPr>
            </w:pPr>
            <w:r>
              <w:rPr>
                <w:rFonts w:hint="default"/>
              </w:rPr>
              <w:t>547     if (ret &lt; 0)</w:t>
            </w:r>
          </w:p>
          <w:p w:rsidR="00507458" w:rsidRDefault="00507458" w:rsidP="00507458">
            <w:pPr>
              <w:spacing w:before="0" w:after="0" w:line="0" w:lineRule="atLeast"/>
              <w:rPr>
                <w:rFonts w:hint="default"/>
              </w:rPr>
            </w:pPr>
            <w:r>
              <w:rPr>
                <w:rFonts w:hint="default"/>
              </w:rPr>
              <w:t>548         return -1;</w:t>
            </w:r>
          </w:p>
          <w:p w:rsidR="00507458" w:rsidRDefault="00507458" w:rsidP="00507458">
            <w:pPr>
              <w:spacing w:before="0" w:after="0" w:line="0" w:lineRule="atLeast"/>
              <w:rPr>
                <w:rFonts w:hint="default"/>
              </w:rPr>
            </w:pPr>
            <w:r>
              <w:rPr>
                <w:rFonts w:hint="default"/>
              </w:rPr>
              <w:t>549     setbuf(stdout, NULL);</w:t>
            </w:r>
          </w:p>
          <w:p w:rsidR="00507458" w:rsidRDefault="00507458" w:rsidP="00507458">
            <w:pPr>
              <w:spacing w:before="0" w:after="0" w:line="0" w:lineRule="atLeast"/>
              <w:rPr>
                <w:rFonts w:hint="default"/>
              </w:rPr>
            </w:pPr>
            <w:r>
              <w:rPr>
                <w:rFonts w:hint="default"/>
              </w:rPr>
              <w:t>550     setbuf(stderr, NULL);</w:t>
            </w:r>
          </w:p>
          <w:p w:rsidR="00507458" w:rsidRDefault="00507458" w:rsidP="00507458">
            <w:pPr>
              <w:spacing w:before="0" w:after="0" w:line="0" w:lineRule="atLeast"/>
              <w:rPr>
                <w:rFonts w:hint="default"/>
              </w:rPr>
            </w:pPr>
            <w:r>
              <w:rPr>
                <w:rFonts w:hint="default"/>
              </w:rPr>
              <w:t xml:space="preserve">551 </w:t>
            </w:r>
          </w:p>
          <w:p w:rsidR="00507458" w:rsidRDefault="00507458" w:rsidP="00507458">
            <w:pPr>
              <w:spacing w:before="0" w:after="0" w:line="0" w:lineRule="atLeast"/>
              <w:rPr>
                <w:rFonts w:hint="default"/>
              </w:rPr>
            </w:pPr>
            <w:r>
              <w:rPr>
                <w:rFonts w:hint="default"/>
              </w:rPr>
              <w:t>552     if (no_header == false)</w:t>
            </w:r>
          </w:p>
          <w:p w:rsidR="00507458" w:rsidRDefault="00507458" w:rsidP="00507458">
            <w:pPr>
              <w:spacing w:before="0" w:after="0" w:line="0" w:lineRule="atLeast"/>
              <w:rPr>
                <w:rFonts w:hint="default"/>
              </w:rPr>
            </w:pPr>
            <w:r>
              <w:rPr>
                <w:rFonts w:hint="default"/>
              </w:rPr>
              <w:t>553         logs_print(0, PRINT_HEAD, output);</w:t>
            </w:r>
          </w:p>
          <w:p w:rsidR="00507458" w:rsidRDefault="00507458" w:rsidP="00507458">
            <w:pPr>
              <w:spacing w:before="0" w:after="0" w:line="0" w:lineRule="atLeast"/>
              <w:rPr>
                <w:rFonts w:hint="default"/>
              </w:rPr>
            </w:pPr>
            <w:r>
              <w:rPr>
                <w:rFonts w:hint="default"/>
              </w:rPr>
              <w:t>554     signal(SIGTERM, cpu_sig_handler);</w:t>
            </w:r>
          </w:p>
          <w:p w:rsidR="00507458" w:rsidRDefault="00507458" w:rsidP="00507458">
            <w:pPr>
              <w:spacing w:before="0" w:after="0" w:line="0" w:lineRule="atLeast"/>
              <w:rPr>
                <w:rFonts w:hint="default"/>
              </w:rPr>
            </w:pPr>
            <w:r>
              <w:rPr>
                <w:rFonts w:hint="default"/>
              </w:rPr>
              <w:t>555     signal(SIGCHLD, cpu_sig_killchld);</w:t>
            </w:r>
          </w:p>
          <w:p w:rsidR="00507458" w:rsidRDefault="00507458" w:rsidP="00507458">
            <w:pPr>
              <w:spacing w:before="0" w:after="0" w:line="0" w:lineRule="atLeast"/>
              <w:rPr>
                <w:rFonts w:hint="default"/>
              </w:rPr>
            </w:pPr>
            <w:r>
              <w:rPr>
                <w:rFonts w:hint="default"/>
              </w:rPr>
              <w:t xml:space="preserve">556 </w:t>
            </w:r>
          </w:p>
          <w:p w:rsidR="00507458" w:rsidRPr="00507458" w:rsidRDefault="00507458" w:rsidP="00507458">
            <w:pPr>
              <w:spacing w:before="0" w:after="0" w:line="0" w:lineRule="atLeast"/>
              <w:rPr>
                <w:rFonts w:hint="default"/>
                <w:color w:val="FF0000"/>
              </w:rPr>
            </w:pPr>
            <w:r w:rsidRPr="00507458">
              <w:rPr>
                <w:rFonts w:hint="default"/>
                <w:color w:val="FF0000"/>
              </w:rPr>
              <w:t>557     test_test();</w:t>
            </w:r>
          </w:p>
          <w:p w:rsidR="00507458" w:rsidRDefault="00507458" w:rsidP="00507458">
            <w:pPr>
              <w:spacing w:before="0" w:after="0" w:line="0" w:lineRule="atLeast"/>
              <w:rPr>
                <w:rFonts w:hint="default"/>
              </w:rPr>
            </w:pPr>
            <w:r>
              <w:rPr>
                <w:rFonts w:hint="default"/>
              </w:rPr>
              <w:t>558     while (!is_cpu_basic_quit) {</w:t>
            </w:r>
          </w:p>
          <w:p w:rsidR="00507458" w:rsidRDefault="00507458" w:rsidP="00507458">
            <w:pPr>
              <w:spacing w:before="0" w:after="0" w:line="0" w:lineRule="atLeast"/>
              <w:rPr>
                <w:rFonts w:hint="default"/>
              </w:rPr>
            </w:pPr>
            <w:r>
              <w:rPr>
                <w:rFonts w:hint="default"/>
              </w:rPr>
              <w:t>559         gettimeofday(&amp;tv, NULL);</w:t>
            </w:r>
          </w:p>
          <w:p w:rsidR="00507458" w:rsidRDefault="00507458" w:rsidP="00507458">
            <w:pPr>
              <w:spacing w:before="0" w:after="0" w:line="0" w:lineRule="atLeast"/>
              <w:rPr>
                <w:rFonts w:hint="default"/>
              </w:rPr>
            </w:pPr>
            <w:r>
              <w:rPr>
                <w:rFonts w:hint="default"/>
              </w:rPr>
              <w:t>560         cur = localtime(&amp;tv.tv_sec);</w:t>
            </w:r>
          </w:p>
          <w:p w:rsidR="00507458" w:rsidRDefault="00507458" w:rsidP="00507458">
            <w:pPr>
              <w:spacing w:before="0" w:after="0" w:line="0" w:lineRule="atLeast"/>
              <w:rPr>
                <w:rFonts w:hint="default"/>
              </w:rPr>
            </w:pPr>
            <w:r>
              <w:rPr>
                <w:rFonts w:hint="default"/>
              </w:rPr>
              <w:t>561         clock_gettime(CLOCK_MONOTONIC_RAW, &amp;tp);</w:t>
            </w:r>
          </w:p>
          <w:p w:rsidR="00507458" w:rsidRDefault="00507458" w:rsidP="00507458">
            <w:pPr>
              <w:spacing w:before="0" w:after="0" w:line="0" w:lineRule="atLeast"/>
              <w:rPr>
                <w:rFonts w:hint="default"/>
              </w:rPr>
            </w:pPr>
            <w:r>
              <w:rPr>
                <w:rFonts w:hint="default"/>
              </w:rPr>
              <w:t>562         sprintf(cur_time, "%d-%d %d:%d:%d.%03ld&lt;%5lu.%06lu&gt;", cur-&gt;tm_mon + 1, cur-&gt;tm_mday, cur-&gt;tm_hour, cur-&gt;tm_min, cur-&gt;tm_sec, tv.tv_usec / 1000, tp.tv_sec, tp.tv_nsec / 1000);</w:t>
            </w:r>
          </w:p>
          <w:p w:rsidR="00507458" w:rsidRDefault="00507458" w:rsidP="00507458">
            <w:pPr>
              <w:spacing w:before="0" w:after="0" w:line="0" w:lineRule="atLeast"/>
              <w:rPr>
                <w:rFonts w:hint="default"/>
              </w:rPr>
            </w:pPr>
            <w:r>
              <w:rPr>
                <w:rFonts w:hint="default"/>
              </w:rPr>
              <w:t xml:space="preserve">563 </w:t>
            </w:r>
          </w:p>
          <w:p w:rsidR="00507458" w:rsidRDefault="00507458" w:rsidP="00507458">
            <w:pPr>
              <w:spacing w:before="0" w:after="0" w:line="0" w:lineRule="atLeast"/>
              <w:rPr>
                <w:rFonts w:hint="default"/>
              </w:rPr>
            </w:pPr>
            <w:r>
              <w:rPr>
                <w:rFonts w:hint="default"/>
              </w:rPr>
              <w:t>564         logs_print(cur_time, PRINT_BODY, output);</w:t>
            </w:r>
          </w:p>
          <w:p w:rsidR="00507458" w:rsidRDefault="00507458" w:rsidP="00507458">
            <w:pPr>
              <w:spacing w:before="0" w:after="0" w:line="0" w:lineRule="atLeast"/>
              <w:rPr>
                <w:rFonts w:hint="default"/>
              </w:rPr>
            </w:pPr>
            <w:r>
              <w:rPr>
                <w:rFonts w:hint="default"/>
              </w:rPr>
              <w:t>565         msleep(interval);</w:t>
            </w:r>
          </w:p>
          <w:p w:rsidR="00507458" w:rsidRDefault="00507458" w:rsidP="00507458">
            <w:pPr>
              <w:spacing w:before="0" w:after="0" w:line="0" w:lineRule="atLeast"/>
              <w:rPr>
                <w:rFonts w:hint="default"/>
              </w:rPr>
            </w:pPr>
            <w:r>
              <w:rPr>
                <w:rFonts w:hint="default"/>
              </w:rPr>
              <w:t>566     }</w:t>
            </w:r>
          </w:p>
          <w:p w:rsidR="00507458" w:rsidRDefault="00507458" w:rsidP="00507458">
            <w:pPr>
              <w:spacing w:before="0" w:after="0" w:line="0" w:lineRule="atLeast"/>
              <w:rPr>
                <w:rFonts w:hint="default"/>
              </w:rPr>
            </w:pPr>
            <w:r>
              <w:rPr>
                <w:rFonts w:hint="default"/>
              </w:rPr>
              <w:t>567     return 0;</w:t>
            </w:r>
          </w:p>
        </w:tc>
      </w:tr>
    </w:tbl>
    <w:p w:rsidR="00DB0710" w:rsidRDefault="00DB0710" w:rsidP="00C874C8">
      <w:pPr>
        <w:rPr>
          <w:rFonts w:hint="default"/>
        </w:rPr>
      </w:pPr>
    </w:p>
    <w:p w:rsidR="00DB0710" w:rsidRDefault="00DB0710" w:rsidP="00C874C8">
      <w:pPr>
        <w:rPr>
          <w:rFonts w:hint="default"/>
        </w:rPr>
      </w:pPr>
    </w:p>
    <w:p w:rsidR="008103F2" w:rsidRDefault="008103F2">
      <w:pPr>
        <w:topLinePunct w:val="0"/>
        <w:adjustRightInd/>
        <w:snapToGrid/>
        <w:spacing w:before="0" w:after="0" w:line="240" w:lineRule="auto"/>
        <w:rPr>
          <w:rFonts w:hint="default"/>
        </w:rPr>
      </w:pPr>
      <w:r>
        <w:rPr>
          <w:rFonts w:hint="default"/>
        </w:rPr>
        <w:br w:type="page"/>
      </w:r>
    </w:p>
    <w:p w:rsidR="008103F2" w:rsidRPr="00C874C8" w:rsidRDefault="008103F2" w:rsidP="00C874C8">
      <w:pPr>
        <w:rPr>
          <w:rFonts w:hint="default"/>
        </w:rPr>
      </w:pPr>
    </w:p>
    <w:p w:rsidR="00C874C8" w:rsidRPr="00C874C8" w:rsidRDefault="00C874C8" w:rsidP="008103F2">
      <w:pPr>
        <w:pStyle w:val="10"/>
      </w:pPr>
      <w:bookmarkStart w:id="48" w:name="_Toc17447225"/>
      <w:bookmarkStart w:id="49" w:name="_Toc49427818"/>
      <w:r w:rsidRPr="00C874C8">
        <w:t>在动态库中使用</w:t>
      </w:r>
      <w:r w:rsidRPr="00C874C8">
        <w:t>AddressSanitizer</w:t>
      </w:r>
      <w:bookmarkEnd w:id="48"/>
      <w:bookmarkEnd w:id="49"/>
    </w:p>
    <w:p w:rsidR="00C874C8" w:rsidRPr="00C874C8" w:rsidRDefault="00C874C8" w:rsidP="008103F2">
      <w:pPr>
        <w:pStyle w:val="22"/>
        <w:rPr>
          <w:rFonts w:hint="default"/>
        </w:rPr>
      </w:pPr>
      <w:bookmarkStart w:id="50" w:name="_Toc17447226"/>
      <w:bookmarkStart w:id="51" w:name="_Toc49427819"/>
      <w:r w:rsidRPr="00C874C8">
        <w:t>使用方法</w:t>
      </w:r>
      <w:bookmarkEnd w:id="50"/>
      <w:bookmarkEnd w:id="51"/>
    </w:p>
    <w:p w:rsidR="00C874C8" w:rsidRPr="00C874C8" w:rsidRDefault="00C874C8" w:rsidP="008103F2">
      <w:pPr>
        <w:pStyle w:val="31"/>
        <w:rPr>
          <w:rFonts w:hint="default"/>
        </w:rPr>
      </w:pPr>
      <w:bookmarkStart w:id="52" w:name="_Toc17447227"/>
      <w:bookmarkStart w:id="53" w:name="_Toc49427820"/>
      <w:r w:rsidRPr="00C874C8">
        <w:t>ASan</w:t>
      </w:r>
      <w:r w:rsidRPr="00C874C8">
        <w:t>自身的限制</w:t>
      </w:r>
      <w:bookmarkEnd w:id="52"/>
      <w:bookmarkEnd w:id="53"/>
    </w:p>
    <w:p w:rsidR="00C874C8" w:rsidRPr="00C874C8" w:rsidRDefault="00C874C8" w:rsidP="00C874C8">
      <w:pPr>
        <w:rPr>
          <w:rFonts w:hint="default"/>
        </w:rPr>
      </w:pPr>
      <w:r w:rsidRPr="00C874C8">
        <w:t>基于</w:t>
      </w:r>
      <w:r w:rsidRPr="00C874C8">
        <w:t xml:space="preserve"> ASan </w:t>
      </w:r>
      <w:r w:rsidRPr="00C874C8">
        <w:t>的工作原理，不是通过</w:t>
      </w:r>
      <w:r w:rsidRPr="00C874C8">
        <w:t xml:space="preserve"> ASan </w:t>
      </w:r>
      <w:r w:rsidRPr="00C874C8">
        <w:t>编译的可执行文件将无法使用通过</w:t>
      </w:r>
      <w:r w:rsidRPr="00C874C8">
        <w:t xml:space="preserve"> ASan </w:t>
      </w:r>
      <w:r w:rsidRPr="00C874C8">
        <w:t>编译的库。</w:t>
      </w:r>
    </w:p>
    <w:p w:rsidR="00C874C8" w:rsidRDefault="00C874C8" w:rsidP="00C874C8">
      <w:pPr>
        <w:rPr>
          <w:rFonts w:hint="default"/>
        </w:rPr>
      </w:pPr>
      <w:r w:rsidRPr="00C874C8">
        <w:t>当我们调试共享库的时候，共享库有可能会被多个可执行文件调用，如果这些可执行文件中没有使用</w:t>
      </w:r>
      <w:r w:rsidRPr="00C874C8">
        <w:t xml:space="preserve">ASan </w:t>
      </w:r>
      <w:r w:rsidRPr="00C874C8">
        <w:t>编译的情况，就会遇到错误：在运行时，如果将</w:t>
      </w:r>
      <w:r w:rsidRPr="00C874C8">
        <w:t xml:space="preserve"> ASan </w:t>
      </w:r>
      <w:r w:rsidRPr="00C874C8">
        <w:t>库加载到错误的进程中，系统将显示以</w:t>
      </w:r>
      <w:r w:rsidRPr="00C874C8">
        <w:t xml:space="preserve"> _asan </w:t>
      </w:r>
      <w:r w:rsidRPr="00C874C8">
        <w:t>或</w:t>
      </w:r>
      <w:r w:rsidRPr="00C874C8">
        <w:t xml:space="preserve"> _sanitizer </w:t>
      </w:r>
      <w:r w:rsidRPr="00C874C8">
        <w:t>开头的消息，提示您有无法解析的符号。</w:t>
      </w:r>
    </w:p>
    <w:p w:rsidR="00B0055D" w:rsidRDefault="00B0055D" w:rsidP="00B0055D">
      <w:pPr>
        <w:jc w:val="center"/>
        <w:rPr>
          <w:rFonts w:hint="default"/>
        </w:rPr>
      </w:pPr>
      <w:r>
        <w:object w:dxaOrig="3796" w:dyaOrig="4890">
          <v:shape id="_x0000_i1027" type="#_x0000_t75" style="width:189.7pt;height:244.8pt" o:ole="">
            <v:imagedata r:id="rId37" o:title=""/>
          </v:shape>
          <o:OLEObject Type="Embed" ProgID="Visio.Drawing.15" ShapeID="_x0000_i1027" DrawAspect="Content" ObjectID="_1660040654" r:id="rId38"/>
        </w:object>
      </w:r>
    </w:p>
    <w:p w:rsidR="00526492" w:rsidRDefault="00526492" w:rsidP="00526492">
      <w:pPr>
        <w:jc w:val="both"/>
        <w:rPr>
          <w:rFonts w:hint="default"/>
        </w:rPr>
      </w:pPr>
      <w:r>
        <w:t>上图中</w:t>
      </w:r>
      <w:r>
        <w:rPr>
          <w:rFonts w:hint="default"/>
        </w:rPr>
        <w:t>：</w:t>
      </w:r>
    </w:p>
    <w:p w:rsidR="00F52F54" w:rsidRPr="00F52F54" w:rsidRDefault="00F52F54" w:rsidP="00F52F54">
      <w:pPr>
        <w:pStyle w:val="afff8"/>
        <w:numPr>
          <w:ilvl w:val="0"/>
          <w:numId w:val="38"/>
        </w:numPr>
        <w:ind w:firstLineChars="0"/>
        <w:jc w:val="both"/>
        <w:rPr>
          <w:rFonts w:hint="default"/>
          <w:b/>
        </w:rPr>
      </w:pPr>
      <w:r>
        <w:t>蓝色</w:t>
      </w:r>
      <w:r>
        <w:rPr>
          <w:rFonts w:hint="default"/>
        </w:rPr>
        <w:t>框：</w:t>
      </w:r>
      <w:r>
        <w:t>使用</w:t>
      </w:r>
      <w:r>
        <w:t>asan</w:t>
      </w:r>
      <w:r w:rsidRPr="00F52F54">
        <w:t>编译</w:t>
      </w:r>
      <w:r w:rsidRPr="00F52F54">
        <w:rPr>
          <w:rFonts w:hint="default"/>
        </w:rPr>
        <w:t>的库和可执行文件</w:t>
      </w:r>
    </w:p>
    <w:p w:rsidR="00F52F54" w:rsidRDefault="00F52F54" w:rsidP="00F52F54">
      <w:pPr>
        <w:pStyle w:val="afff8"/>
        <w:numPr>
          <w:ilvl w:val="0"/>
          <w:numId w:val="38"/>
        </w:numPr>
        <w:ind w:firstLineChars="0"/>
        <w:jc w:val="both"/>
        <w:rPr>
          <w:rFonts w:hint="default"/>
        </w:rPr>
      </w:pPr>
      <w:r>
        <w:t>黄色</w:t>
      </w:r>
      <w:r>
        <w:rPr>
          <w:rFonts w:hint="default"/>
        </w:rPr>
        <w:t>框：</w:t>
      </w:r>
      <w:r>
        <w:t>未用</w:t>
      </w:r>
      <w:r>
        <w:t>asan</w:t>
      </w:r>
      <w:r w:rsidRPr="00F52F54">
        <w:t>编译</w:t>
      </w:r>
      <w:r w:rsidRPr="00F52F54">
        <w:rPr>
          <w:rFonts w:hint="default"/>
        </w:rPr>
        <w:t>的库和可执行文件</w:t>
      </w:r>
    </w:p>
    <w:p w:rsidR="00FA2127" w:rsidRDefault="00526492" w:rsidP="00526492">
      <w:pPr>
        <w:numPr>
          <w:ilvl w:val="0"/>
          <w:numId w:val="36"/>
        </w:numPr>
        <w:rPr>
          <w:rFonts w:hint="default"/>
        </w:rPr>
      </w:pPr>
      <w:r>
        <w:t>绿色</w:t>
      </w:r>
      <w:r>
        <w:rPr>
          <w:rFonts w:hint="default"/>
        </w:rPr>
        <w:t>实线</w:t>
      </w:r>
      <w:r>
        <w:t>：</w:t>
      </w:r>
      <w:r>
        <w:rPr>
          <w:rFonts w:hint="default"/>
        </w:rPr>
        <w:t>两</w:t>
      </w:r>
      <w:r>
        <w:t>端</w:t>
      </w:r>
      <w:r>
        <w:rPr>
          <w:rFonts w:hint="default"/>
        </w:rPr>
        <w:t>模块均</w:t>
      </w:r>
      <w:r>
        <w:t>使用</w:t>
      </w:r>
      <w:r>
        <w:t>asan</w:t>
      </w:r>
      <w:r w:rsidRPr="00526492">
        <w:t>编译</w:t>
      </w:r>
      <w:r w:rsidRPr="00526492">
        <w:rPr>
          <w:rFonts w:hint="default"/>
        </w:rPr>
        <w:t>，</w:t>
      </w:r>
      <w:r>
        <w:t>相关路径</w:t>
      </w:r>
      <w:r>
        <w:rPr>
          <w:rFonts w:hint="default"/>
        </w:rPr>
        <w:t>调用时出现问题可以被</w:t>
      </w:r>
      <w:r>
        <w:t>asan</w:t>
      </w:r>
      <w:r>
        <w:t>检测到</w:t>
      </w:r>
    </w:p>
    <w:p w:rsidR="00526492" w:rsidRDefault="00526492" w:rsidP="00526492">
      <w:pPr>
        <w:numPr>
          <w:ilvl w:val="0"/>
          <w:numId w:val="36"/>
        </w:numPr>
        <w:rPr>
          <w:rFonts w:hint="default"/>
        </w:rPr>
      </w:pPr>
      <w:r>
        <w:t>绿色</w:t>
      </w:r>
      <w:r>
        <w:rPr>
          <w:rFonts w:hint="default"/>
        </w:rPr>
        <w:t>虚线</w:t>
      </w:r>
      <w:r>
        <w:t>：</w:t>
      </w:r>
      <w:r>
        <w:rPr>
          <w:rFonts w:hint="default"/>
        </w:rPr>
        <w:t>箭头指向模块未用</w:t>
      </w:r>
      <w:r>
        <w:t>asan</w:t>
      </w:r>
      <w:r w:rsidRPr="00526492">
        <w:t>编译</w:t>
      </w:r>
      <w:r w:rsidRPr="00526492">
        <w:rPr>
          <w:rFonts w:hint="default"/>
        </w:rPr>
        <w:t>，</w:t>
      </w:r>
      <w:r w:rsidR="00016061">
        <w:rPr>
          <w:rFonts w:hint="default"/>
        </w:rPr>
        <w:t>箭头指向模块</w:t>
      </w:r>
      <w:r w:rsidR="00016061">
        <w:t>中</w:t>
      </w:r>
      <w:r w:rsidR="00016061">
        <w:rPr>
          <w:rFonts w:hint="default"/>
        </w:rPr>
        <w:t>内存问题不能被</w:t>
      </w:r>
      <w:r w:rsidR="00016061">
        <w:t>asan</w:t>
      </w:r>
      <w:r w:rsidR="00016061">
        <w:t>检测到</w:t>
      </w:r>
    </w:p>
    <w:p w:rsidR="00016061" w:rsidRDefault="00016061" w:rsidP="00526492">
      <w:pPr>
        <w:numPr>
          <w:ilvl w:val="0"/>
          <w:numId w:val="36"/>
        </w:numPr>
        <w:rPr>
          <w:rFonts w:hint="default"/>
        </w:rPr>
      </w:pPr>
      <w:r>
        <w:t>桔色虚线</w:t>
      </w:r>
      <w:r>
        <w:rPr>
          <w:rFonts w:hint="default"/>
        </w:rPr>
        <w:t>：未用</w:t>
      </w:r>
      <w:r>
        <w:t>asan</w:t>
      </w:r>
      <w:r w:rsidRPr="00526492">
        <w:t>编译</w:t>
      </w:r>
      <w:r>
        <w:t>的</w:t>
      </w:r>
      <w:r>
        <w:rPr>
          <w:rFonts w:hint="default"/>
        </w:rPr>
        <w:t>库，调用</w:t>
      </w:r>
      <w:r>
        <w:t>使</w:t>
      </w:r>
      <w:r>
        <w:rPr>
          <w:rFonts w:hint="default"/>
        </w:rPr>
        <w:t>用</w:t>
      </w:r>
      <w:r>
        <w:t>asan</w:t>
      </w:r>
      <w:r w:rsidRPr="00526492">
        <w:t>编译</w:t>
      </w:r>
      <w:r>
        <w:t>的</w:t>
      </w:r>
      <w:r>
        <w:rPr>
          <w:rFonts w:hint="default"/>
        </w:rPr>
        <w:t>库，会报错</w:t>
      </w:r>
    </w:p>
    <w:p w:rsidR="00F52F54" w:rsidRDefault="00F52F54" w:rsidP="00F52F54">
      <w:pPr>
        <w:rPr>
          <w:rFonts w:hint="default"/>
        </w:rPr>
      </w:pPr>
    </w:p>
    <w:p w:rsidR="00C874C8" w:rsidRPr="00C874C8" w:rsidRDefault="00F52F54" w:rsidP="00F52F54">
      <w:pPr>
        <w:ind w:firstLine="420"/>
        <w:rPr>
          <w:rFonts w:hint="default"/>
        </w:rPr>
      </w:pPr>
      <w:r>
        <w:lastRenderedPageBreak/>
        <w:t>为了避免</w:t>
      </w:r>
      <w:r w:rsidRPr="00C874C8">
        <w:t>不是通过</w:t>
      </w:r>
      <w:r w:rsidRPr="00C874C8">
        <w:t xml:space="preserve"> ASan </w:t>
      </w:r>
      <w:r w:rsidRPr="00C874C8">
        <w:t>编译的可执行文件将无法使用通过</w:t>
      </w:r>
      <w:r w:rsidRPr="00C874C8">
        <w:t xml:space="preserve"> ASan </w:t>
      </w:r>
      <w:r w:rsidRPr="00C874C8">
        <w:t>编译的库</w:t>
      </w:r>
      <w:r>
        <w:t>的情况</w:t>
      </w:r>
      <w:r>
        <w:rPr>
          <w:rFonts w:hint="default"/>
        </w:rPr>
        <w:t>，</w:t>
      </w:r>
      <w:r>
        <w:rPr>
          <w:rFonts w:hint="default"/>
        </w:rPr>
        <w:t>G</w:t>
      </w:r>
      <w:r>
        <w:t>oogle</w:t>
      </w:r>
      <w:r>
        <w:rPr>
          <w:rFonts w:hint="default"/>
        </w:rPr>
        <w:t>提供了</w:t>
      </w:r>
      <w:r>
        <w:t>，</w:t>
      </w:r>
      <w:r w:rsidR="00C874C8" w:rsidRPr="00C874C8">
        <w:t xml:space="preserve"> 2 </w:t>
      </w:r>
      <w:r w:rsidR="00C874C8" w:rsidRPr="00C874C8">
        <w:t>个副本的方法，来解决这种问题，</w:t>
      </w:r>
    </w:p>
    <w:p w:rsidR="00C874C8" w:rsidRPr="00C874C8" w:rsidRDefault="00C874C8" w:rsidP="007A0AAD">
      <w:pPr>
        <w:numPr>
          <w:ilvl w:val="0"/>
          <w:numId w:val="36"/>
        </w:numPr>
        <w:rPr>
          <w:rFonts w:hint="default"/>
        </w:rPr>
      </w:pPr>
      <w:r w:rsidRPr="00C874C8">
        <w:t>使用</w:t>
      </w:r>
      <w:r w:rsidRPr="00C874C8">
        <w:t>Asan</w:t>
      </w:r>
      <w:r w:rsidRPr="00C874C8">
        <w:t>编译的可执行文件调用使用</w:t>
      </w:r>
      <w:r w:rsidRPr="00C874C8">
        <w:t>Asan</w:t>
      </w:r>
      <w:r w:rsidRPr="00C874C8">
        <w:t>编译的的库</w:t>
      </w:r>
    </w:p>
    <w:p w:rsidR="00C874C8" w:rsidRPr="00C874C8" w:rsidRDefault="00C874C8" w:rsidP="007A0AAD">
      <w:pPr>
        <w:numPr>
          <w:ilvl w:val="0"/>
          <w:numId w:val="36"/>
        </w:numPr>
        <w:rPr>
          <w:rFonts w:hint="default"/>
        </w:rPr>
      </w:pPr>
      <w:r w:rsidRPr="00C874C8">
        <w:t>未使用</w:t>
      </w:r>
      <w:r w:rsidRPr="00C874C8">
        <w:t>Asan</w:t>
      </w:r>
      <w:r w:rsidRPr="00C874C8">
        <w:t>编译的可执行文件调用使用未用</w:t>
      </w:r>
      <w:r w:rsidRPr="00C874C8">
        <w:t>Asan</w:t>
      </w:r>
      <w:r w:rsidRPr="00C874C8">
        <w:t>编译的的库</w:t>
      </w:r>
    </w:p>
    <w:p w:rsidR="00C874C8" w:rsidRDefault="00C874C8" w:rsidP="00C874C8">
      <w:pPr>
        <w:rPr>
          <w:rFonts w:hint="default"/>
        </w:rPr>
      </w:pPr>
    </w:p>
    <w:p w:rsidR="00F52F54" w:rsidRDefault="00F52F54" w:rsidP="00C874C8">
      <w:pPr>
        <w:rPr>
          <w:rFonts w:hint="default"/>
        </w:rPr>
      </w:pPr>
      <w:r>
        <w:object w:dxaOrig="9135" w:dyaOrig="5371">
          <v:shape id="_x0000_i1028" type="#_x0000_t75" style="width:457.05pt;height:268.6pt" o:ole="">
            <v:imagedata r:id="rId39" o:title=""/>
          </v:shape>
          <o:OLEObject Type="Embed" ProgID="Visio.Drawing.15" ShapeID="_x0000_i1028" DrawAspect="Content" ObjectID="_1660040655" r:id="rId40"/>
        </w:object>
      </w:r>
    </w:p>
    <w:p w:rsidR="00F52F54" w:rsidRPr="00C874C8" w:rsidRDefault="00F52F54" w:rsidP="00C874C8">
      <w:pPr>
        <w:rPr>
          <w:rFonts w:hint="default"/>
        </w:rPr>
      </w:pPr>
    </w:p>
    <w:p w:rsidR="00C874C8" w:rsidRPr="00C874C8" w:rsidRDefault="00C874C8" w:rsidP="008103F2">
      <w:pPr>
        <w:pStyle w:val="31"/>
        <w:rPr>
          <w:rFonts w:hint="default"/>
        </w:rPr>
      </w:pPr>
      <w:bookmarkStart w:id="54" w:name="_Toc17447228"/>
      <w:bookmarkStart w:id="55" w:name="_Toc49427821"/>
      <w:r w:rsidRPr="00C874C8">
        <w:t>在编译文件中打开</w:t>
      </w:r>
      <w:r w:rsidRPr="00C874C8">
        <w:t>ASan</w:t>
      </w:r>
      <w:bookmarkEnd w:id="54"/>
      <w:bookmarkEnd w:id="55"/>
      <w:r w:rsidRPr="00C874C8">
        <w:t xml:space="preserve"> </w:t>
      </w:r>
    </w:p>
    <w:p w:rsidR="00C874C8" w:rsidRPr="00C874C8" w:rsidRDefault="00C874C8" w:rsidP="00C874C8">
      <w:pPr>
        <w:rPr>
          <w:rFonts w:hint="default"/>
        </w:rPr>
      </w:pPr>
    </w:p>
    <w:p w:rsidR="00C874C8" w:rsidRPr="00C874C8" w:rsidRDefault="00C874C8" w:rsidP="00C874C8">
      <w:pPr>
        <w:rPr>
          <w:rFonts w:hint="default"/>
        </w:rPr>
      </w:pPr>
      <w:r w:rsidRPr="00C874C8">
        <w:t>可以针对相应的模块向</w:t>
      </w:r>
      <w:r w:rsidRPr="00C874C8">
        <w:t> Android.mk </w:t>
      </w:r>
      <w:r w:rsidRPr="00C874C8">
        <w:t>中添加以下内容：</w:t>
      </w:r>
    </w:p>
    <w:p w:rsidR="00C874C8" w:rsidRPr="00C874C8" w:rsidRDefault="00C874C8" w:rsidP="007A0AAD">
      <w:pPr>
        <w:numPr>
          <w:ilvl w:val="0"/>
          <w:numId w:val="33"/>
        </w:numPr>
        <w:rPr>
          <w:rFonts w:hint="default"/>
        </w:rPr>
      </w:pPr>
      <w:r w:rsidRPr="00C874C8">
        <w:t>对于使用</w:t>
      </w:r>
      <w:r w:rsidRPr="00C874C8">
        <w:t>Android.mk</w:t>
      </w:r>
      <w:r w:rsidRPr="00C874C8">
        <w:t>文件的模块，在</w:t>
      </w:r>
      <w:r w:rsidRPr="00C874C8">
        <w:t>Android.mk</w:t>
      </w:r>
      <w:r w:rsidRPr="00C874C8">
        <w:t>中添加以下行：</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LOCAL_SANITIZE:=address</w:t>
            </w:r>
          </w:p>
          <w:p w:rsidR="00C874C8" w:rsidRPr="00C874C8" w:rsidRDefault="00C874C8" w:rsidP="00C874C8">
            <w:pPr>
              <w:rPr>
                <w:rFonts w:hint="default"/>
              </w:rPr>
            </w:pPr>
            <w:r w:rsidRPr="00C874C8">
              <w:t>LOCAL_MODULE_RELATIVE_PATH := asan</w:t>
            </w:r>
          </w:p>
        </w:tc>
      </w:tr>
    </w:tbl>
    <w:p w:rsidR="00C874C8" w:rsidRPr="00C874C8" w:rsidRDefault="00C874C8" w:rsidP="00C874C8">
      <w:pPr>
        <w:rPr>
          <w:rFonts w:hint="default"/>
        </w:rPr>
      </w:pPr>
      <w:r w:rsidRPr="00C874C8">
        <w:t>这样一来，系统会将库放置到</w:t>
      </w:r>
      <w:r w:rsidRPr="00C874C8">
        <w:t> /system/lib/asan</w:t>
      </w:r>
      <w:r w:rsidRPr="00C874C8">
        <w:t>（而非</w:t>
      </w:r>
      <w:r w:rsidRPr="00C874C8">
        <w:t> /system/lib</w:t>
      </w:r>
      <w:r w:rsidRPr="00C874C8">
        <w:t>）中。</w:t>
      </w:r>
    </w:p>
    <w:p w:rsidR="00C874C8" w:rsidRPr="00C874C8" w:rsidRDefault="00C874C8" w:rsidP="00C874C8">
      <w:pPr>
        <w:rPr>
          <w:rFonts w:hint="default"/>
        </w:rPr>
      </w:pPr>
      <w:r w:rsidRPr="00C874C8">
        <w:t>然后，将生成的的</w:t>
      </w:r>
      <w:r w:rsidRPr="00C874C8">
        <w:t>out</w:t>
      </w:r>
      <w:r w:rsidRPr="00C874C8">
        <w:t>目录中的</w:t>
      </w:r>
      <w:r w:rsidRPr="00C874C8">
        <w:t>/system/lib/asan</w:t>
      </w:r>
      <w:r w:rsidRPr="00C874C8">
        <w:t>中的动态库</w:t>
      </w:r>
      <w:r w:rsidRPr="00C874C8">
        <w:t>push</w:t>
      </w:r>
      <w:r w:rsidRPr="00C874C8">
        <w:t>到手机上的</w:t>
      </w:r>
      <w:r w:rsidRPr="00C874C8">
        <w:t>/system/lib/asan</w:t>
      </w:r>
      <w:r w:rsidRPr="00C874C8">
        <w:t>中。</w:t>
      </w:r>
    </w:p>
    <w:p w:rsidR="00C874C8" w:rsidRPr="00C874C8" w:rsidRDefault="00C874C8" w:rsidP="00C874C8">
      <w:pPr>
        <w:rPr>
          <w:rFonts w:hint="default"/>
        </w:rPr>
      </w:pPr>
    </w:p>
    <w:p w:rsidR="00C874C8" w:rsidRPr="00C874C8" w:rsidRDefault="00C874C8" w:rsidP="007A0AAD">
      <w:pPr>
        <w:numPr>
          <w:ilvl w:val="0"/>
          <w:numId w:val="33"/>
        </w:numPr>
        <w:rPr>
          <w:rFonts w:hint="default"/>
        </w:rPr>
      </w:pPr>
      <w:r w:rsidRPr="00C874C8">
        <w:t>对于使用</w:t>
      </w:r>
      <w:r w:rsidRPr="00C874C8">
        <w:t>Android.bp</w:t>
      </w:r>
      <w:r w:rsidRPr="00C874C8">
        <w:t>文件的模块，在</w:t>
      </w:r>
      <w:r w:rsidRPr="00C874C8">
        <w:t>Android.mk</w:t>
      </w:r>
      <w:r w:rsidRPr="00C874C8">
        <w:t>中添加以下行：</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 xml:space="preserve">sanitize: { </w:t>
            </w:r>
          </w:p>
          <w:p w:rsidR="00C874C8" w:rsidRPr="00C874C8" w:rsidRDefault="00C874C8" w:rsidP="00C874C8">
            <w:pPr>
              <w:rPr>
                <w:rFonts w:hint="default"/>
              </w:rPr>
            </w:pPr>
            <w:r w:rsidRPr="00C874C8">
              <w:lastRenderedPageBreak/>
              <w:t xml:space="preserve">address: true </w:t>
            </w:r>
          </w:p>
          <w:p w:rsidR="00C874C8" w:rsidRPr="00C874C8" w:rsidRDefault="00C874C8" w:rsidP="00C874C8">
            <w:pPr>
              <w:rPr>
                <w:rFonts w:hint="default"/>
              </w:rPr>
            </w:pPr>
            <w:r w:rsidRPr="00C874C8">
              <w:t>},</w:t>
            </w:r>
          </w:p>
        </w:tc>
      </w:tr>
    </w:tbl>
    <w:p w:rsidR="00C874C8" w:rsidRPr="00C874C8" w:rsidRDefault="00C874C8" w:rsidP="00C874C8">
      <w:pPr>
        <w:rPr>
          <w:rFonts w:hint="default"/>
        </w:rPr>
      </w:pPr>
      <w:r w:rsidRPr="00C874C8">
        <w:t>对于</w:t>
      </w:r>
      <w:r w:rsidRPr="00C874C8">
        <w:t>Android.bp</w:t>
      </w:r>
      <w:r w:rsidRPr="00C874C8">
        <w:t>文件的模块，无需指定，系统编译完成后自动将文件放到</w:t>
      </w:r>
      <w:r w:rsidRPr="00C874C8">
        <w:t>/data/asan</w:t>
      </w:r>
      <w:r w:rsidRPr="00C874C8">
        <w:t>下。然后，将生成的的</w:t>
      </w:r>
      <w:r w:rsidRPr="00C874C8">
        <w:t>out</w:t>
      </w:r>
      <w:r w:rsidRPr="00C874C8">
        <w:t>目录中的</w:t>
      </w:r>
      <w:r w:rsidRPr="00C874C8">
        <w:t>/data/asan/system</w:t>
      </w:r>
      <w:r w:rsidRPr="00C874C8">
        <w:t>中的动态库</w:t>
      </w:r>
      <w:r w:rsidRPr="00C874C8">
        <w:t>push</w:t>
      </w:r>
      <w:r w:rsidRPr="00C874C8">
        <w:t>到手机上的</w:t>
      </w:r>
      <w:r w:rsidRPr="00C874C8">
        <w:t>/data/asan/system</w:t>
      </w:r>
      <w:r w:rsidRPr="00C874C8">
        <w:t>中。</w:t>
      </w:r>
    </w:p>
    <w:p w:rsidR="00C874C8" w:rsidRPr="00C874C8" w:rsidRDefault="00C874C8" w:rsidP="00C874C8">
      <w:pPr>
        <w:rPr>
          <w:rFonts w:hint="default"/>
        </w:rPr>
      </w:pPr>
    </w:p>
    <w:p w:rsidR="00C874C8" w:rsidRPr="00C874C8" w:rsidRDefault="00C874C8" w:rsidP="008103F2">
      <w:pPr>
        <w:pStyle w:val="31"/>
        <w:rPr>
          <w:rFonts w:hint="default"/>
        </w:rPr>
      </w:pPr>
      <w:bookmarkStart w:id="56" w:name="_Toc17447229"/>
      <w:bookmarkStart w:id="57" w:name="_Toc49427822"/>
      <w:r w:rsidRPr="00C874C8">
        <w:t>文件执行</w:t>
      </w:r>
      <w:bookmarkEnd w:id="56"/>
      <w:bookmarkEnd w:id="57"/>
    </w:p>
    <w:p w:rsidR="00C874C8" w:rsidRPr="00C874C8" w:rsidRDefault="00C874C8" w:rsidP="008103F2">
      <w:pPr>
        <w:pStyle w:val="41"/>
        <w:rPr>
          <w:rFonts w:hint="default"/>
        </w:rPr>
      </w:pPr>
      <w:r w:rsidRPr="00C874C8">
        <w:t>待测可执行文件的执行：</w:t>
      </w:r>
    </w:p>
    <w:p w:rsidR="00C874C8" w:rsidRPr="00C874C8" w:rsidRDefault="00C874C8" w:rsidP="00C874C8">
      <w:pPr>
        <w:rPr>
          <w:rFonts w:hint="default"/>
        </w:rPr>
      </w:pPr>
      <w:r w:rsidRPr="00C874C8">
        <w:t>如果待测可执行文件不是系统服务是普通可执行文件，使用以下方法运行您的可执行文件：</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LD_LIBRARY_PATH=/system/lib/asan</w:t>
            </w:r>
          </w:p>
        </w:tc>
      </w:tr>
    </w:tbl>
    <w:p w:rsidR="00C874C8" w:rsidRPr="00C874C8" w:rsidRDefault="00C874C8" w:rsidP="00C874C8">
      <w:pPr>
        <w:rPr>
          <w:rFonts w:hint="default"/>
        </w:rPr>
      </w:pPr>
    </w:p>
    <w:p w:rsidR="00C874C8" w:rsidRPr="00C874C8" w:rsidRDefault="00C874C8" w:rsidP="008103F2">
      <w:pPr>
        <w:pStyle w:val="41"/>
        <w:rPr>
          <w:rFonts w:hint="default"/>
        </w:rPr>
      </w:pPr>
      <w:r w:rsidRPr="00C874C8">
        <w:t>系统服务的执行</w:t>
      </w:r>
    </w:p>
    <w:p w:rsidR="00C874C8" w:rsidRPr="00C874C8" w:rsidRDefault="00C874C8" w:rsidP="00C874C8">
      <w:pPr>
        <w:rPr>
          <w:rFonts w:hint="default"/>
        </w:rPr>
      </w:pPr>
      <w:r w:rsidRPr="00C874C8">
        <w:t>如果待测文件是系统服务，还需要将以下内容添加到</w:t>
      </w:r>
      <w:r w:rsidRPr="00C874C8">
        <w:t> /init.rc </w:t>
      </w:r>
      <w:r w:rsidRPr="00C874C8">
        <w:t>或</w:t>
      </w:r>
      <w:r w:rsidRPr="00C874C8">
        <w:t> /init.$device$.rc </w:t>
      </w:r>
      <w:r w:rsidRPr="00C874C8">
        <w:t>的相应部分。</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setenv LD_LIBRARY_PATH /system/lib/asan</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58" w:name="_Toc17447230"/>
      <w:bookmarkStart w:id="59" w:name="_Toc49427823"/>
      <w:r w:rsidRPr="00C874C8">
        <w:t>检查</w:t>
      </w:r>
      <w:bookmarkEnd w:id="58"/>
      <w:bookmarkEnd w:id="59"/>
    </w:p>
    <w:p w:rsidR="00C874C8" w:rsidRPr="00C874C8" w:rsidRDefault="00C874C8" w:rsidP="00C874C8">
      <w:pPr>
        <w:rPr>
          <w:rFonts w:hint="default"/>
        </w:rPr>
      </w:pPr>
      <w:r w:rsidRPr="00C874C8">
        <w:t>启动之后我们还需要验证一下被测可执行文件使用的库是否来自</w:t>
      </w:r>
      <w:r w:rsidRPr="00C874C8">
        <w:t>/system/lib/asan</w:t>
      </w:r>
      <w:r w:rsidRPr="00C874C8">
        <w:t>。我们可以通过读取</w:t>
      </w:r>
      <w:r w:rsidRPr="00C874C8">
        <w:t xml:space="preserve"> /proc/$PID/maps</w:t>
      </w:r>
      <w:r w:rsidRPr="00C874C8">
        <w:t>，验证相应进程使用的库是否来自</w:t>
      </w:r>
      <w:r w:rsidRPr="00C874C8">
        <w:t xml:space="preserve"> /system/lib/asan</w:t>
      </w:r>
      <w:r w:rsidRPr="00C874C8">
        <w:t>（如果此库存在）。</w:t>
      </w:r>
    </w:p>
    <w:p w:rsidR="00C874C8" w:rsidRPr="00C874C8" w:rsidRDefault="00C874C8" w:rsidP="00C874C8">
      <w:pPr>
        <w:rPr>
          <w:rFonts w:hint="default"/>
        </w:rPr>
      </w:pPr>
    </w:p>
    <w:p w:rsidR="00C874C8" w:rsidRPr="00C874C8" w:rsidRDefault="00C874C8" w:rsidP="00C874C8">
      <w:pPr>
        <w:rPr>
          <w:rFonts w:hint="default"/>
        </w:rPr>
      </w:pPr>
      <w:r w:rsidRPr="00C874C8">
        <w:t>如果不是，可能需要停用</w:t>
      </w:r>
      <w:r w:rsidRPr="00C874C8">
        <w:t xml:space="preserve"> SELinux</w:t>
      </w:r>
      <w:r w:rsidRPr="00C874C8">
        <w:t>，如下所示：</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adb root</w:t>
            </w:r>
          </w:p>
          <w:p w:rsidR="00C874C8" w:rsidRPr="00C874C8" w:rsidRDefault="00C874C8" w:rsidP="00C874C8">
            <w:pPr>
              <w:rPr>
                <w:rFonts w:hint="default"/>
              </w:rPr>
            </w:pPr>
            <w:r w:rsidRPr="00C874C8">
              <w:t>adb shell setenforce 0</w:t>
            </w:r>
          </w:p>
          <w:p w:rsidR="00C874C8" w:rsidRPr="00C874C8" w:rsidRDefault="00C874C8" w:rsidP="00C874C8">
            <w:pPr>
              <w:rPr>
                <w:rFonts w:hint="default"/>
              </w:rPr>
            </w:pPr>
            <w:r w:rsidRPr="00C874C8">
              <w:t># restart the process with adb shell kill $PID</w:t>
            </w:r>
          </w:p>
          <w:p w:rsidR="00C874C8" w:rsidRPr="00C874C8" w:rsidRDefault="00C874C8" w:rsidP="00C874C8">
            <w:pPr>
              <w:rPr>
                <w:rFonts w:hint="default"/>
              </w:rPr>
            </w:pPr>
            <w:r w:rsidRPr="00C874C8">
              <w:t># if it is a system service, or may be adb shell stop; adb shell start.</w:t>
            </w:r>
          </w:p>
        </w:tc>
      </w:tr>
    </w:tbl>
    <w:p w:rsidR="00C874C8" w:rsidRPr="00C874C8" w:rsidRDefault="00C874C8" w:rsidP="00C874C8">
      <w:pPr>
        <w:rPr>
          <w:rFonts w:hint="default"/>
        </w:rPr>
      </w:pPr>
      <w:r w:rsidRPr="00C874C8">
        <w:t>如上所述，关闭</w:t>
      </w:r>
      <w:r w:rsidRPr="00C874C8">
        <w:t>SELinux</w:t>
      </w:r>
      <w:r w:rsidRPr="00C874C8">
        <w:t>后，需要将被测进程杀了重启，如果是系统服务的话，需要使用</w:t>
      </w:r>
      <w:r w:rsidR="00B0055D">
        <w:t>：</w:t>
      </w:r>
      <w:r w:rsidRPr="00C874C8">
        <w:t xml:space="preserve">adb shell stop; </w:t>
      </w:r>
      <w:r w:rsidR="00B0055D">
        <w:t>和</w:t>
      </w:r>
      <w:r w:rsidRPr="00C874C8">
        <w:t>adb shell start</w:t>
      </w:r>
      <w:r w:rsidR="00B0055D">
        <w:t>来</w:t>
      </w:r>
      <w:r w:rsidRPr="00C874C8">
        <w:t>重启服务。</w:t>
      </w:r>
    </w:p>
    <w:p w:rsidR="00C874C8" w:rsidRPr="00C874C8" w:rsidRDefault="00C874C8" w:rsidP="00C874C8">
      <w:pPr>
        <w:rPr>
          <w:rFonts w:hint="default"/>
        </w:rPr>
      </w:pPr>
      <w:r w:rsidRPr="00C874C8">
        <w:t>之后再次验证调用库是否为</w:t>
      </w:r>
      <w:r w:rsidRPr="00C874C8">
        <w:t>/system/lib/asan</w:t>
      </w:r>
      <w:r w:rsidRPr="00C874C8">
        <w:t>中库</w:t>
      </w:r>
    </w:p>
    <w:p w:rsidR="00C874C8" w:rsidRPr="00C874C8" w:rsidRDefault="00C874C8" w:rsidP="008103F2">
      <w:pPr>
        <w:pStyle w:val="31"/>
        <w:rPr>
          <w:rFonts w:hint="default"/>
        </w:rPr>
      </w:pPr>
      <w:bookmarkStart w:id="60" w:name="_Toc17447231"/>
      <w:bookmarkStart w:id="61" w:name="_Toc49427824"/>
      <w:r w:rsidRPr="00C874C8">
        <w:t>注意</w:t>
      </w:r>
      <w:bookmarkEnd w:id="60"/>
      <w:bookmarkEnd w:id="61"/>
    </w:p>
    <w:p w:rsidR="00C874C8" w:rsidRPr="00C874C8" w:rsidRDefault="00C874C8" w:rsidP="00C874C8">
      <w:pPr>
        <w:rPr>
          <w:rFonts w:hint="default"/>
        </w:rPr>
      </w:pPr>
      <w:r w:rsidRPr="00C874C8">
        <w:t>警告：</w:t>
      </w:r>
      <w:r w:rsidRPr="00C874C8">
        <w:t xml:space="preserve"> LOCAL_MODULE_RELATIVE_PATH </w:t>
      </w:r>
      <w:r w:rsidRPr="00C874C8">
        <w:t>会将您的库移至</w:t>
      </w:r>
      <w:r w:rsidRPr="00C874C8">
        <w:t xml:space="preserve"> /system/lib/asan</w:t>
      </w:r>
      <w:r w:rsidRPr="00C874C8">
        <w:t>，也就是说该设置并不是编两套库出来，而是只编</w:t>
      </w:r>
      <w:r w:rsidRPr="00C874C8">
        <w:t>1</w:t>
      </w:r>
      <w:r w:rsidRPr="00C874C8">
        <w:t>套库放在在</w:t>
      </w:r>
      <w:r w:rsidRPr="00C874C8">
        <w:t> /system/lib/asan</w:t>
      </w:r>
      <w:r w:rsidRPr="00C874C8">
        <w:t>里，所以如果删了</w:t>
      </w:r>
      <w:r w:rsidRPr="00C874C8">
        <w:t>out</w:t>
      </w:r>
      <w:r w:rsidRPr="00C874C8">
        <w:t>目录重新全编，就只在</w:t>
      </w:r>
      <w:r w:rsidRPr="00C874C8">
        <w:lastRenderedPageBreak/>
        <w:t>/system/lib/asan</w:t>
      </w:r>
      <w:r w:rsidRPr="00C874C8">
        <w:t>里有这个库，而</w:t>
      </w:r>
      <w:r w:rsidRPr="00C874C8">
        <w:t>/system/lib/</w:t>
      </w:r>
      <w:r w:rsidRPr="00C874C8">
        <w:t>下没有这个库，其他需要调用</w:t>
      </w:r>
      <w:r w:rsidRPr="00C874C8">
        <w:t>/system/lib/</w:t>
      </w:r>
      <w:r w:rsidRPr="00C874C8">
        <w:t>中该库的程序会找不到库而报错。</w:t>
      </w:r>
    </w:p>
    <w:p w:rsidR="00C874C8" w:rsidRPr="00C874C8" w:rsidRDefault="00C874C8" w:rsidP="00C874C8">
      <w:pPr>
        <w:rPr>
          <w:rFonts w:hint="default"/>
        </w:rPr>
      </w:pPr>
      <w:r w:rsidRPr="00C874C8">
        <w:t>严重情况下造成编出来的映像可能会无法启动。</w:t>
      </w:r>
    </w:p>
    <w:p w:rsidR="00C874C8" w:rsidRPr="00C874C8" w:rsidRDefault="00C874C8" w:rsidP="00C874C8">
      <w:pPr>
        <w:rPr>
          <w:rFonts w:hint="default"/>
        </w:rPr>
      </w:pPr>
      <w:r w:rsidRPr="00C874C8">
        <w:t>这是当前编译系统存在的一个令人遗憾的限制。</w:t>
      </w:r>
    </w:p>
    <w:p w:rsidR="00C874C8" w:rsidRPr="00C874C8" w:rsidRDefault="00C874C8" w:rsidP="00C874C8">
      <w:pPr>
        <w:rPr>
          <w:rFonts w:hint="default"/>
        </w:rPr>
      </w:pPr>
      <w:r w:rsidRPr="00C874C8">
        <w:t>也就是说，如果非要这样用的话，需要先确保</w:t>
      </w:r>
      <w:r w:rsidRPr="00C874C8">
        <w:t>Android.mk</w:t>
      </w:r>
      <w:r w:rsidRPr="00C874C8">
        <w:t>中没有这个设置编一套库出来，然后修改</w:t>
      </w:r>
      <w:r w:rsidRPr="00C874C8">
        <w:t>Android.mk</w:t>
      </w:r>
      <w:r w:rsidRPr="00C874C8">
        <w:t>将这一句加上，再编一套库出来，并修改可执行文件的启动环境。期间不要删除</w:t>
      </w:r>
      <w:r w:rsidRPr="00C874C8">
        <w:t>out</w:t>
      </w:r>
      <w:r w:rsidRPr="00C874C8">
        <w:t>目录。</w:t>
      </w:r>
    </w:p>
    <w:p w:rsidR="00C874C8" w:rsidRPr="00C874C8" w:rsidRDefault="00C874C8" w:rsidP="00C874C8">
      <w:pPr>
        <w:rPr>
          <w:rFonts w:hint="default"/>
        </w:rPr>
      </w:pPr>
    </w:p>
    <w:p w:rsidR="00C874C8" w:rsidRPr="00C874C8" w:rsidRDefault="00C874C8" w:rsidP="008103F2">
      <w:pPr>
        <w:pStyle w:val="31"/>
        <w:rPr>
          <w:rFonts w:hint="default"/>
        </w:rPr>
      </w:pPr>
      <w:bookmarkStart w:id="62" w:name="_Toc17447232"/>
      <w:bookmarkStart w:id="63" w:name="_Toc49427825"/>
      <w:r w:rsidRPr="00C874C8">
        <w:t>简单的办法</w:t>
      </w:r>
      <w:bookmarkEnd w:id="62"/>
      <w:bookmarkEnd w:id="63"/>
    </w:p>
    <w:p w:rsidR="00C874C8" w:rsidRPr="00C874C8" w:rsidRDefault="00C874C8" w:rsidP="00C874C8">
      <w:pPr>
        <w:rPr>
          <w:rFonts w:hint="default"/>
        </w:rPr>
      </w:pPr>
      <w:r w:rsidRPr="00C874C8">
        <w:t>基于</w:t>
      </w:r>
      <w:r w:rsidRPr="00C874C8">
        <w:t xml:space="preserve"> ASan </w:t>
      </w:r>
      <w:r w:rsidRPr="00C874C8">
        <w:t>的工作原理，不是通过</w:t>
      </w:r>
      <w:r w:rsidRPr="00C874C8">
        <w:t xml:space="preserve"> ASan </w:t>
      </w:r>
      <w:r w:rsidRPr="00C874C8">
        <w:t>编译的可执行文件将无法使用通过</w:t>
      </w:r>
      <w:r w:rsidRPr="00C874C8">
        <w:t xml:space="preserve"> ASan </w:t>
      </w:r>
      <w:r w:rsidRPr="00C874C8">
        <w:t>编译的库。也就是说，</w:t>
      </w:r>
      <w:r w:rsidRPr="00C874C8">
        <w:t xml:space="preserve">ASan </w:t>
      </w:r>
      <w:r w:rsidRPr="00C874C8">
        <w:t>编译的可执行文件可以调用</w:t>
      </w:r>
      <w:r w:rsidRPr="00C874C8">
        <w:t xml:space="preserve">ASan </w:t>
      </w:r>
      <w:r w:rsidRPr="00C874C8">
        <w:t>编译的库和非</w:t>
      </w:r>
      <w:r w:rsidRPr="00C874C8">
        <w:t xml:space="preserve">ASan </w:t>
      </w:r>
      <w:r w:rsidRPr="00C874C8">
        <w:t>编译的库，前面官方给出的方法是两套库。我们在实际使用中，对于被较少可执行文件调用的共享库，可以采用的比较简单的办法：</w:t>
      </w:r>
    </w:p>
    <w:p w:rsidR="00C874C8" w:rsidRPr="00C874C8" w:rsidRDefault="00C874C8" w:rsidP="007A0AAD">
      <w:pPr>
        <w:numPr>
          <w:ilvl w:val="0"/>
          <w:numId w:val="35"/>
        </w:numPr>
        <w:rPr>
          <w:rFonts w:hint="default"/>
        </w:rPr>
      </w:pPr>
      <w:r w:rsidRPr="00C874C8">
        <w:t>将所有调用该库的可执行文件都使用</w:t>
      </w:r>
      <w:r w:rsidRPr="00C874C8">
        <w:t xml:space="preserve"> ASan </w:t>
      </w:r>
      <w:r w:rsidRPr="00C874C8">
        <w:t>来编译，</w:t>
      </w:r>
    </w:p>
    <w:p w:rsidR="00C874C8" w:rsidRPr="00C874C8" w:rsidRDefault="00C874C8" w:rsidP="007A0AAD">
      <w:pPr>
        <w:numPr>
          <w:ilvl w:val="0"/>
          <w:numId w:val="35"/>
        </w:numPr>
        <w:rPr>
          <w:rFonts w:hint="default"/>
        </w:rPr>
      </w:pPr>
      <w:r w:rsidRPr="00C874C8">
        <w:t>或者确保在测试过程中不会用到那些没用</w:t>
      </w:r>
      <w:r w:rsidRPr="00C874C8">
        <w:t xml:space="preserve">ASan </w:t>
      </w:r>
      <w:r w:rsidRPr="00C874C8">
        <w:t>编译可可执行文件。</w:t>
      </w:r>
    </w:p>
    <w:p w:rsidR="00C874C8" w:rsidRDefault="00B0055D" w:rsidP="00B0055D">
      <w:pPr>
        <w:jc w:val="center"/>
        <w:rPr>
          <w:rFonts w:hint="default"/>
        </w:rPr>
      </w:pPr>
      <w:r>
        <w:object w:dxaOrig="4021" w:dyaOrig="5566">
          <v:shape id="_x0000_i1029" type="#_x0000_t75" style="width:200.95pt;height:278.6pt" o:ole="">
            <v:imagedata r:id="rId41" o:title=""/>
          </v:shape>
          <o:OLEObject Type="Embed" ProgID="Visio.Drawing.15" ShapeID="_x0000_i1029" DrawAspect="Content" ObjectID="_1660040656" r:id="rId42"/>
        </w:object>
      </w:r>
    </w:p>
    <w:p w:rsidR="00B0055D" w:rsidRPr="00C874C8" w:rsidRDefault="00B0055D" w:rsidP="00B0055D">
      <w:pPr>
        <w:jc w:val="center"/>
        <w:rPr>
          <w:rFonts w:hint="default"/>
        </w:rPr>
      </w:pPr>
    </w:p>
    <w:p w:rsidR="00C874C8" w:rsidRPr="00C874C8" w:rsidRDefault="00C874C8" w:rsidP="00C874C8">
      <w:pPr>
        <w:rPr>
          <w:rFonts w:hint="default"/>
        </w:rPr>
      </w:pPr>
      <w:r w:rsidRPr="00C874C8">
        <w:t>这样我们就可以像前面一章修改可执行文件的方法一样，将打开</w:t>
      </w:r>
      <w:r w:rsidRPr="00C874C8">
        <w:t>ASan</w:t>
      </w:r>
      <w:r w:rsidRPr="00C874C8">
        <w:t>的编译规则添加到动态库的编译规则文件和可执行文件的编译规则文件中。</w:t>
      </w:r>
    </w:p>
    <w:p w:rsidR="00C874C8" w:rsidRPr="00C874C8" w:rsidRDefault="00C874C8" w:rsidP="007A0AAD">
      <w:pPr>
        <w:numPr>
          <w:ilvl w:val="0"/>
          <w:numId w:val="33"/>
        </w:numPr>
        <w:rPr>
          <w:rFonts w:hint="default"/>
        </w:rPr>
      </w:pPr>
      <w:r w:rsidRPr="00C874C8">
        <w:t>对于使用</w:t>
      </w:r>
      <w:r w:rsidRPr="00C874C8">
        <w:t>Android.mk</w:t>
      </w:r>
      <w:r w:rsidRPr="00C874C8">
        <w:t>文件的模块，在可执行文件或动态库的</w:t>
      </w:r>
      <w:r w:rsidRPr="00C874C8">
        <w:t>Android.mk</w:t>
      </w:r>
      <w:r w:rsidRPr="00C874C8">
        <w:t>中添加以下行：</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LOCAL_SANITIZE:=address</w:t>
            </w:r>
          </w:p>
        </w:tc>
      </w:tr>
    </w:tbl>
    <w:p w:rsidR="00C874C8" w:rsidRPr="00C874C8" w:rsidRDefault="00C874C8" w:rsidP="00C874C8">
      <w:pPr>
        <w:rPr>
          <w:rFonts w:hint="default"/>
        </w:rPr>
      </w:pPr>
      <w:r w:rsidRPr="00C874C8">
        <w:lastRenderedPageBreak/>
        <w:t>之后重新编译动态库及可执行程序，然后，将</w:t>
      </w:r>
      <w:r w:rsidRPr="00C874C8">
        <w:t xml:space="preserve"> system/lib </w:t>
      </w:r>
      <w:r w:rsidRPr="00C874C8">
        <w:t>或</w:t>
      </w:r>
      <w:r w:rsidRPr="00C874C8">
        <w:t xml:space="preserve"> system/lib64 </w:t>
      </w:r>
      <w:r w:rsidRPr="00C874C8">
        <w:t>下的生成的动态库或</w:t>
      </w:r>
      <w:r w:rsidRPr="00C874C8">
        <w:t>system/bin</w:t>
      </w:r>
      <w:r w:rsidRPr="00C874C8">
        <w:t>下可执行程序替换到手机。</w:t>
      </w:r>
    </w:p>
    <w:p w:rsidR="00C874C8" w:rsidRPr="00C874C8" w:rsidRDefault="00C874C8" w:rsidP="007A0AAD">
      <w:pPr>
        <w:numPr>
          <w:ilvl w:val="0"/>
          <w:numId w:val="33"/>
        </w:numPr>
        <w:rPr>
          <w:rFonts w:hint="default"/>
        </w:rPr>
      </w:pPr>
      <w:r w:rsidRPr="00C874C8">
        <w:t>对于使用</w:t>
      </w:r>
      <w:r w:rsidRPr="00C874C8">
        <w:t>Android.bp</w:t>
      </w:r>
      <w:r w:rsidRPr="00C874C8">
        <w:t>文件的模块，在可执行文件或动态库的</w:t>
      </w:r>
      <w:r w:rsidRPr="00C874C8">
        <w:t>Android.bp</w:t>
      </w:r>
      <w:r w:rsidRPr="00C874C8">
        <w:t>文件中添加以下行：</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 xml:space="preserve">sanitize: { </w:t>
            </w:r>
          </w:p>
          <w:p w:rsidR="00C874C8" w:rsidRPr="00C874C8" w:rsidRDefault="00C874C8" w:rsidP="00C874C8">
            <w:pPr>
              <w:rPr>
                <w:rFonts w:hint="default"/>
              </w:rPr>
            </w:pPr>
            <w:r w:rsidRPr="00C874C8">
              <w:t xml:space="preserve">address: true </w:t>
            </w:r>
          </w:p>
          <w:p w:rsidR="00C874C8" w:rsidRPr="00C874C8" w:rsidRDefault="00C874C8" w:rsidP="00C874C8">
            <w:pPr>
              <w:rPr>
                <w:rFonts w:hint="default"/>
              </w:rPr>
            </w:pPr>
            <w:r w:rsidRPr="00C874C8">
              <w:t>},</w:t>
            </w:r>
          </w:p>
        </w:tc>
      </w:tr>
    </w:tbl>
    <w:p w:rsidR="00C874C8" w:rsidRPr="00C874C8" w:rsidRDefault="00C874C8" w:rsidP="00C874C8">
      <w:pPr>
        <w:rPr>
          <w:rFonts w:hint="default"/>
        </w:rPr>
      </w:pPr>
      <w:r w:rsidRPr="00C874C8">
        <w:t>之后重新编译动态库及可执行程序。并将</w:t>
      </w:r>
      <w:r w:rsidRPr="00C874C8">
        <w:t>/data/asan/system/lib64</w:t>
      </w:r>
      <w:r w:rsidRPr="00C874C8">
        <w:t>和</w:t>
      </w:r>
      <w:r w:rsidRPr="00C874C8">
        <w:t>/data/asan/system/lib</w:t>
      </w:r>
      <w:r w:rsidR="00B0055D">
        <w:t>动态以及</w:t>
      </w:r>
      <w:r w:rsidRPr="00C874C8">
        <w:t>system/bin</w:t>
      </w:r>
      <w:r w:rsidRPr="00C874C8">
        <w:t>下可执行程序替换到手机中。</w:t>
      </w:r>
    </w:p>
    <w:p w:rsidR="0006277E" w:rsidRPr="00C874C8" w:rsidRDefault="0006277E" w:rsidP="0006277E">
      <w:pPr>
        <w:rPr>
          <w:rFonts w:hint="default"/>
        </w:rPr>
      </w:pPr>
    </w:p>
    <w:p w:rsidR="0006277E" w:rsidRPr="00C874C8" w:rsidRDefault="0006277E" w:rsidP="0006277E">
      <w:pPr>
        <w:pStyle w:val="22"/>
        <w:rPr>
          <w:rFonts w:hint="default"/>
        </w:rPr>
      </w:pPr>
      <w:bookmarkStart w:id="64" w:name="_Toc17447233"/>
      <w:bookmarkStart w:id="65" w:name="_Toc49427826"/>
      <w:r>
        <w:rPr>
          <w:lang w:eastAsia="zh-CN"/>
        </w:rPr>
        <w:t>简单</w:t>
      </w:r>
      <w:r w:rsidR="00CB536E">
        <w:rPr>
          <w:lang w:eastAsia="zh-CN"/>
        </w:rPr>
        <w:t>调用</w:t>
      </w:r>
      <w:r w:rsidR="00CB536E">
        <w:rPr>
          <w:rFonts w:hint="default"/>
          <w:lang w:eastAsia="zh-CN"/>
        </w:rPr>
        <w:t>调试</w:t>
      </w:r>
      <w:r w:rsidRPr="00C874C8">
        <w:t>举例</w:t>
      </w:r>
      <w:r w:rsidRPr="00C874C8">
        <w:t>-libsurfaceflinger.so</w:t>
      </w:r>
      <w:bookmarkEnd w:id="64"/>
      <w:bookmarkEnd w:id="65"/>
    </w:p>
    <w:p w:rsidR="0006277E" w:rsidRPr="00C874C8" w:rsidRDefault="0006277E" w:rsidP="0006277E">
      <w:pPr>
        <w:rPr>
          <w:rFonts w:hint="default"/>
        </w:rPr>
      </w:pPr>
      <w:r>
        <w:t>与</w:t>
      </w:r>
      <w:r>
        <w:rPr>
          <w:rFonts w:hint="default"/>
        </w:rPr>
        <w:t>之前版本不同的是，</w:t>
      </w:r>
      <w:r>
        <w:t>如果</w:t>
      </w:r>
      <w:r>
        <w:rPr>
          <w:rFonts w:hint="default"/>
        </w:rPr>
        <w:t>一个库只有一个可执行文件调用，</w:t>
      </w:r>
      <w:r>
        <w:t>该库直接</w:t>
      </w:r>
      <w:r>
        <w:rPr>
          <w:rFonts w:hint="default"/>
        </w:rPr>
        <w:t>放在</w:t>
      </w:r>
      <w:r>
        <w:t>/system/lib</w:t>
      </w:r>
      <w:r>
        <w:t>下</w:t>
      </w:r>
      <w:r>
        <w:rPr>
          <w:rFonts w:hint="default"/>
        </w:rPr>
        <w:t>，无需</w:t>
      </w:r>
      <w:r>
        <w:t>再</w:t>
      </w:r>
      <w:r>
        <w:rPr>
          <w:rFonts w:hint="default"/>
        </w:rPr>
        <w:t>放在</w:t>
      </w:r>
      <w:r>
        <w:t>放在</w:t>
      </w:r>
      <w:r>
        <w:t>asan</w:t>
      </w:r>
      <w:r>
        <w:t>目录</w:t>
      </w:r>
      <w:r>
        <w:rPr>
          <w:rFonts w:hint="default"/>
        </w:rPr>
        <w:t>下</w:t>
      </w:r>
      <w:r>
        <w:t>。</w:t>
      </w:r>
    </w:p>
    <w:p w:rsidR="0006277E" w:rsidRDefault="0006277E" w:rsidP="0006277E">
      <w:pPr>
        <w:rPr>
          <w:rFonts w:hint="default"/>
        </w:rPr>
      </w:pPr>
      <w:r w:rsidRPr="00C874C8">
        <w:t>我们以调试</w:t>
      </w:r>
      <w:r w:rsidRPr="00C874C8">
        <w:t>libcameraservice.so</w:t>
      </w:r>
      <w:r w:rsidRPr="00C874C8">
        <w:t>库为例</w:t>
      </w:r>
    </w:p>
    <w:p w:rsidR="0006277E" w:rsidRDefault="0006277E" w:rsidP="0006277E">
      <w:pPr>
        <w:jc w:val="center"/>
        <w:rPr>
          <w:rFonts w:hint="default"/>
        </w:rPr>
      </w:pPr>
      <w:r>
        <w:object w:dxaOrig="2220" w:dyaOrig="2895">
          <v:shape id="_x0000_i1030" type="#_x0000_t75" style="width:110.8pt;height:144.65pt" o:ole="">
            <v:imagedata r:id="rId43" o:title=""/>
          </v:shape>
          <o:OLEObject Type="Embed" ProgID="Visio.Drawing.15" ShapeID="_x0000_i1030" DrawAspect="Content" ObjectID="_1660040657" r:id="rId44"/>
        </w:object>
      </w:r>
    </w:p>
    <w:p w:rsidR="0006277E" w:rsidRPr="00C874C8" w:rsidRDefault="0006277E" w:rsidP="0006277E">
      <w:pPr>
        <w:jc w:val="center"/>
        <w:rPr>
          <w:rFonts w:hint="default"/>
        </w:rPr>
      </w:pPr>
    </w:p>
    <w:p w:rsidR="0006277E" w:rsidRPr="00C874C8" w:rsidRDefault="0006277E" w:rsidP="0006277E">
      <w:pPr>
        <w:pStyle w:val="31"/>
        <w:rPr>
          <w:rFonts w:hint="default"/>
        </w:rPr>
      </w:pPr>
      <w:bookmarkStart w:id="66" w:name="_Toc17447234"/>
      <w:bookmarkStart w:id="67" w:name="_Toc49427827"/>
      <w:r w:rsidRPr="00C874C8">
        <w:t>配置文件的修改</w:t>
      </w:r>
      <w:bookmarkEnd w:id="66"/>
      <w:bookmarkEnd w:id="67"/>
    </w:p>
    <w:p w:rsidR="0006277E" w:rsidRDefault="0006277E" w:rsidP="0006277E">
      <w:pPr>
        <w:rPr>
          <w:rFonts w:hint="default"/>
        </w:rPr>
      </w:pPr>
      <w:r w:rsidRPr="00C874C8">
        <w:t>调试</w:t>
      </w:r>
      <w:r w:rsidRPr="00C874C8">
        <w:t>libcameraservice.so</w:t>
      </w:r>
      <w:r w:rsidRPr="00C874C8">
        <w:t>库，需要修改调试</w:t>
      </w:r>
      <w:r w:rsidRPr="00C874C8">
        <w:t>libcameraservice.so</w:t>
      </w:r>
      <w:r w:rsidRPr="00C874C8">
        <w:t>库的编译配置及调用它的</w:t>
      </w:r>
      <w:r w:rsidRPr="00C874C8">
        <w:t>surfaceflinger</w:t>
      </w:r>
      <w:r w:rsidRPr="00C874C8">
        <w:t>的编译配置。</w:t>
      </w:r>
    </w:p>
    <w:p w:rsidR="0006277E" w:rsidRPr="00C874C8" w:rsidRDefault="00515FEE" w:rsidP="0006277E">
      <w:pPr>
        <w:rPr>
          <w:rFonts w:hint="default"/>
        </w:rPr>
      </w:pPr>
      <w:hyperlink r:id="rId45" w:anchor="/c/694140/" w:history="1">
        <w:r w:rsidR="0006277E" w:rsidRPr="009B7497">
          <w:rPr>
            <w:rStyle w:val="ae"/>
            <w:rFonts w:hint="default"/>
          </w:rPr>
          <w:t>http://review.source.unisoc.com/gerrit/#/c/694140/</w:t>
        </w:r>
      </w:hyperlink>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06277E" w:rsidRPr="00C874C8" w:rsidTr="00C93096">
        <w:tc>
          <w:tcPr>
            <w:tcW w:w="9286" w:type="dxa"/>
            <w:shd w:val="clear" w:color="auto" w:fill="auto"/>
          </w:tcPr>
          <w:p w:rsidR="0006277E" w:rsidRPr="00C874C8" w:rsidRDefault="0006277E" w:rsidP="00C93096">
            <w:pPr>
              <w:rPr>
                <w:rFonts w:hint="default"/>
              </w:rPr>
            </w:pPr>
            <w:r w:rsidRPr="003C344E">
              <w:rPr>
                <w:highlight w:val="yellow"/>
              </w:rPr>
              <w:t>sprdroidr_trunk</w:t>
            </w:r>
            <w:r w:rsidRPr="00C874C8">
              <w:t>/frameworks/native/services/surfaceflinger$ git diff</w:t>
            </w:r>
          </w:p>
          <w:p w:rsidR="0006277E" w:rsidRPr="00C874C8" w:rsidRDefault="0006277E" w:rsidP="00C93096">
            <w:pPr>
              <w:rPr>
                <w:rFonts w:hint="default"/>
              </w:rPr>
            </w:pPr>
            <w:r w:rsidRPr="00C874C8">
              <w:t>diff --git a/services/surfaceflinger/Android.bp b/services/surfaceflinger/Android.bp</w:t>
            </w:r>
          </w:p>
          <w:p w:rsidR="0006277E" w:rsidRPr="00C874C8" w:rsidRDefault="0006277E" w:rsidP="00C93096">
            <w:pPr>
              <w:rPr>
                <w:rFonts w:hint="default"/>
              </w:rPr>
            </w:pPr>
            <w:r w:rsidRPr="00C874C8">
              <w:t>index 4cd0a13..8126b1e 100644</w:t>
            </w:r>
          </w:p>
          <w:p w:rsidR="0006277E" w:rsidRPr="00C874C8" w:rsidRDefault="0006277E" w:rsidP="00C93096">
            <w:pPr>
              <w:rPr>
                <w:rFonts w:hint="default"/>
              </w:rPr>
            </w:pPr>
            <w:r w:rsidRPr="00C874C8">
              <w:t>--- a/services/surfaceflinger/Android.bp</w:t>
            </w:r>
          </w:p>
          <w:p w:rsidR="0006277E" w:rsidRPr="00C874C8" w:rsidRDefault="0006277E" w:rsidP="00C93096">
            <w:pPr>
              <w:rPr>
                <w:rFonts w:hint="default"/>
              </w:rPr>
            </w:pPr>
            <w:r w:rsidRPr="00C874C8">
              <w:t>+++ b/services/surfaceflinger/Android.bp</w:t>
            </w:r>
          </w:p>
          <w:p w:rsidR="0006277E" w:rsidRPr="00C874C8" w:rsidRDefault="0006277E" w:rsidP="00C93096">
            <w:pPr>
              <w:rPr>
                <w:rFonts w:hint="default"/>
              </w:rPr>
            </w:pPr>
            <w:r w:rsidRPr="00C874C8">
              <w:lastRenderedPageBreak/>
              <w:t>@@ -165,6 +165,7 @@ cc_library_shared {</w:t>
            </w:r>
          </w:p>
          <w:p w:rsidR="0006277E" w:rsidRPr="00C874C8" w:rsidRDefault="0006277E" w:rsidP="00C93096">
            <w:pPr>
              <w:rPr>
                <w:rFonts w:hint="default"/>
              </w:rPr>
            </w:pPr>
            <w:r w:rsidRPr="00C874C8">
              <w:t xml:space="preserve">     // Please use libsurfaceflinger_defaults to configure how the sources are</w:t>
            </w:r>
          </w:p>
          <w:p w:rsidR="0006277E" w:rsidRPr="00C874C8" w:rsidRDefault="0006277E" w:rsidP="00C93096">
            <w:pPr>
              <w:rPr>
                <w:rFonts w:hint="default"/>
              </w:rPr>
            </w:pPr>
            <w:r w:rsidRPr="00C874C8">
              <w:t xml:space="preserve">     // built, so the same settings can be used elsewhere.</w:t>
            </w:r>
          </w:p>
          <w:p w:rsidR="0006277E" w:rsidRPr="00C874C8" w:rsidRDefault="0006277E" w:rsidP="00C93096">
            <w:pPr>
              <w:rPr>
                <w:rFonts w:hint="default"/>
              </w:rPr>
            </w:pPr>
            <w:r w:rsidRPr="00C874C8">
              <w:t xml:space="preserve">     name: "libsurfaceflinger",</w:t>
            </w:r>
          </w:p>
          <w:p w:rsidR="0006277E" w:rsidRPr="00161DAD" w:rsidRDefault="0006277E" w:rsidP="00C93096">
            <w:pPr>
              <w:rPr>
                <w:rFonts w:hint="default"/>
                <w:color w:val="0000CC"/>
              </w:rPr>
            </w:pPr>
            <w:r w:rsidRPr="00161DAD">
              <w:rPr>
                <w:color w:val="0000CC"/>
              </w:rPr>
              <w:t>+    sanitize: {  address: true  },       // libsurfaceflinger.so</w:t>
            </w:r>
            <w:r w:rsidRPr="00161DAD">
              <w:rPr>
                <w:color w:val="0000CC"/>
              </w:rPr>
              <w:t>动态库</w:t>
            </w:r>
          </w:p>
          <w:p w:rsidR="0006277E" w:rsidRPr="00C874C8" w:rsidRDefault="0006277E" w:rsidP="00C93096">
            <w:pPr>
              <w:rPr>
                <w:rFonts w:hint="default"/>
              </w:rPr>
            </w:pPr>
            <w:r w:rsidRPr="00C874C8">
              <w:t xml:space="preserve">     defaults: ["libsurfaceflinger_production_defaults"],</w:t>
            </w:r>
          </w:p>
          <w:p w:rsidR="0006277E" w:rsidRPr="00C874C8" w:rsidRDefault="0006277E" w:rsidP="00C93096">
            <w:pPr>
              <w:rPr>
                <w:rFonts w:hint="default"/>
              </w:rPr>
            </w:pPr>
            <w:r w:rsidRPr="00C874C8">
              <w:t xml:space="preserve">     srcs: [</w:t>
            </w:r>
          </w:p>
          <w:p w:rsidR="0006277E" w:rsidRPr="00C874C8" w:rsidRDefault="0006277E" w:rsidP="00C93096">
            <w:pPr>
              <w:rPr>
                <w:rFonts w:hint="default"/>
              </w:rPr>
            </w:pPr>
            <w:r w:rsidRPr="00C874C8">
              <w:t xml:space="preserve">         ":libsurfaceflinger_sources",</w:t>
            </w:r>
          </w:p>
          <w:p w:rsidR="0006277E" w:rsidRPr="00C874C8" w:rsidRDefault="0006277E" w:rsidP="00C93096">
            <w:pPr>
              <w:rPr>
                <w:rFonts w:hint="default"/>
              </w:rPr>
            </w:pPr>
            <w:r w:rsidRPr="00C874C8">
              <w:t>@@ -218,6 +219,7 @@ filegroup {</w:t>
            </w:r>
          </w:p>
          <w:p w:rsidR="0006277E" w:rsidRPr="00C874C8" w:rsidRDefault="0006277E" w:rsidP="00C93096">
            <w:pPr>
              <w:rPr>
                <w:rFonts w:hint="default"/>
              </w:rPr>
            </w:pPr>
            <w:r w:rsidRPr="00C874C8">
              <w:t xml:space="preserve"> </w:t>
            </w:r>
          </w:p>
          <w:p w:rsidR="0006277E" w:rsidRPr="00C874C8" w:rsidRDefault="0006277E" w:rsidP="00C93096">
            <w:pPr>
              <w:rPr>
                <w:rFonts w:hint="default"/>
              </w:rPr>
            </w:pPr>
            <w:r w:rsidRPr="00C874C8">
              <w:t xml:space="preserve"> cc_binary {</w:t>
            </w:r>
          </w:p>
          <w:p w:rsidR="0006277E" w:rsidRPr="00C874C8" w:rsidRDefault="0006277E" w:rsidP="00C93096">
            <w:pPr>
              <w:rPr>
                <w:rFonts w:hint="default"/>
              </w:rPr>
            </w:pPr>
            <w:r w:rsidRPr="00C874C8">
              <w:t xml:space="preserve">     name: "surfaceflinger",</w:t>
            </w:r>
          </w:p>
          <w:p w:rsidR="0006277E" w:rsidRPr="00161DAD" w:rsidRDefault="0006277E" w:rsidP="00C93096">
            <w:pPr>
              <w:rPr>
                <w:rFonts w:hint="default"/>
                <w:color w:val="0000CC"/>
              </w:rPr>
            </w:pPr>
            <w:r w:rsidRPr="00161DAD">
              <w:rPr>
                <w:color w:val="0000CC"/>
              </w:rPr>
              <w:t xml:space="preserve">+    sanitize: {  address: true  },    // surfaceflinger </w:t>
            </w:r>
            <w:r w:rsidRPr="00161DAD">
              <w:rPr>
                <w:color w:val="0000CC"/>
              </w:rPr>
              <w:t>可执行文件</w:t>
            </w:r>
          </w:p>
          <w:p w:rsidR="0006277E" w:rsidRPr="00C874C8" w:rsidRDefault="0006277E" w:rsidP="00C93096">
            <w:pPr>
              <w:rPr>
                <w:rFonts w:hint="default"/>
              </w:rPr>
            </w:pPr>
            <w:r w:rsidRPr="00C874C8">
              <w:t xml:space="preserve">     defaults: ["libsurfaceflinger_binary"],</w:t>
            </w:r>
          </w:p>
          <w:p w:rsidR="0006277E" w:rsidRPr="00C874C8" w:rsidRDefault="0006277E" w:rsidP="00C93096">
            <w:pPr>
              <w:rPr>
                <w:rFonts w:hint="default"/>
              </w:rPr>
            </w:pPr>
            <w:r w:rsidRPr="00C874C8">
              <w:t xml:space="preserve">     init_rc: ["surfaceflinger.rc"],</w:t>
            </w:r>
          </w:p>
          <w:p w:rsidR="0006277E" w:rsidRPr="00C874C8" w:rsidRDefault="0006277E" w:rsidP="00C93096">
            <w:pPr>
              <w:rPr>
                <w:rFonts w:hint="default"/>
              </w:rPr>
            </w:pPr>
            <w:r w:rsidRPr="00C874C8">
              <w:t xml:space="preserve">     srcs: [":surfaceflinger_binary_sources"],</w:t>
            </w:r>
          </w:p>
        </w:tc>
      </w:tr>
    </w:tbl>
    <w:p w:rsidR="0006277E" w:rsidRPr="00C874C8" w:rsidRDefault="0006277E" w:rsidP="0006277E">
      <w:pPr>
        <w:rPr>
          <w:rFonts w:hint="default"/>
        </w:rPr>
      </w:pPr>
    </w:p>
    <w:p w:rsidR="0006277E" w:rsidRPr="00C874C8" w:rsidRDefault="0006277E" w:rsidP="0006277E">
      <w:pPr>
        <w:pStyle w:val="31"/>
        <w:rPr>
          <w:rFonts w:hint="default"/>
        </w:rPr>
      </w:pPr>
      <w:bookmarkStart w:id="68" w:name="_Toc17447235"/>
      <w:bookmarkStart w:id="69" w:name="_Toc49427828"/>
      <w:r>
        <w:t>模拟</w:t>
      </w:r>
      <w:r>
        <w:rPr>
          <w:rFonts w:hint="default"/>
        </w:rPr>
        <w:t>一个</w:t>
      </w:r>
      <w:r w:rsidRPr="00C874C8">
        <w:t>问题</w:t>
      </w:r>
      <w:bookmarkEnd w:id="68"/>
      <w:bookmarkEnd w:id="69"/>
    </w:p>
    <w:p w:rsidR="0006277E" w:rsidRDefault="0006277E" w:rsidP="0006277E">
      <w:pPr>
        <w:rPr>
          <w:rFonts w:hint="default"/>
        </w:rPr>
      </w:pPr>
      <w:r w:rsidRPr="00C874C8">
        <w:t>为验证</w:t>
      </w:r>
      <w:r w:rsidRPr="00C874C8">
        <w:t>ASan</w:t>
      </w:r>
      <w:r w:rsidRPr="00C874C8">
        <w:t>是否生效，我们修改</w:t>
      </w:r>
      <w:r w:rsidRPr="00C874C8">
        <w:t>surfaceflinger</w:t>
      </w:r>
      <w:r w:rsidRPr="00C874C8">
        <w:t>代码，制造一个问题，看</w:t>
      </w:r>
      <w:r w:rsidRPr="00C874C8">
        <w:t xml:space="preserve">ASan </w:t>
      </w:r>
      <w:r w:rsidRPr="00C874C8">
        <w:t>是否可以检测到，我们制造一个范围外使用的问题：</w:t>
      </w:r>
    </w:p>
    <w:p w:rsidR="0006277E" w:rsidRPr="00C874C8" w:rsidRDefault="00515FEE" w:rsidP="0006277E">
      <w:pPr>
        <w:rPr>
          <w:rFonts w:hint="default"/>
        </w:rPr>
      </w:pPr>
      <w:hyperlink r:id="rId46" w:anchor="/c/694140/" w:history="1">
        <w:r w:rsidR="0006277E" w:rsidRPr="009B7497">
          <w:rPr>
            <w:rStyle w:val="ae"/>
            <w:rFonts w:hint="default"/>
          </w:rPr>
          <w:t>http://review.source.unisoc.com/gerrit/#/c/694140/</w:t>
        </w:r>
      </w:hyperlink>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06277E" w:rsidRPr="00C874C8" w:rsidTr="00C93096">
        <w:tc>
          <w:tcPr>
            <w:tcW w:w="9286" w:type="dxa"/>
            <w:shd w:val="clear" w:color="auto" w:fill="auto"/>
          </w:tcPr>
          <w:p w:rsidR="0006277E" w:rsidRPr="00C874C8" w:rsidRDefault="0006277E" w:rsidP="00C93096">
            <w:pPr>
              <w:rPr>
                <w:rFonts w:hint="default"/>
              </w:rPr>
            </w:pPr>
            <w:r w:rsidRPr="003C344E">
              <w:rPr>
                <w:highlight w:val="yellow"/>
              </w:rPr>
              <w:t>sprdroidr_trunk</w:t>
            </w:r>
            <w:r w:rsidRPr="00C874C8">
              <w:t>/frameworks/native/services/surfaceflinger$ git diff</w:t>
            </w:r>
          </w:p>
          <w:p w:rsidR="0006277E" w:rsidRPr="00C874C8" w:rsidRDefault="0006277E" w:rsidP="00C93096">
            <w:pPr>
              <w:rPr>
                <w:rFonts w:hint="default"/>
              </w:rPr>
            </w:pPr>
          </w:p>
          <w:p w:rsidR="0006277E" w:rsidRPr="00C874C8" w:rsidRDefault="0006277E" w:rsidP="00C93096">
            <w:pPr>
              <w:rPr>
                <w:rFonts w:hint="default"/>
              </w:rPr>
            </w:pPr>
            <w:r w:rsidRPr="00C874C8">
              <w:t>diff --git a/services/surfaceflinger/SurfaceFlingerFactory.cpp b/services/surfaceflinger/SurfaceFlingerFactory.cpp</w:t>
            </w:r>
          </w:p>
          <w:p w:rsidR="0006277E" w:rsidRPr="00C874C8" w:rsidRDefault="0006277E" w:rsidP="00C93096">
            <w:pPr>
              <w:rPr>
                <w:rFonts w:hint="default"/>
              </w:rPr>
            </w:pPr>
            <w:r w:rsidRPr="00C874C8">
              <w:t>index e425b2a..83e3a63 100644</w:t>
            </w:r>
          </w:p>
          <w:p w:rsidR="0006277E" w:rsidRPr="00C874C8" w:rsidRDefault="0006277E" w:rsidP="00C93096">
            <w:pPr>
              <w:rPr>
                <w:rFonts w:hint="default"/>
              </w:rPr>
            </w:pPr>
            <w:r w:rsidRPr="00C874C8">
              <w:t>--- a/services/surfaceflinger/SurfaceFlingerFactory.cpp</w:t>
            </w:r>
          </w:p>
          <w:p w:rsidR="0006277E" w:rsidRPr="00C874C8" w:rsidRDefault="0006277E" w:rsidP="00C93096">
            <w:pPr>
              <w:rPr>
                <w:rFonts w:hint="default"/>
              </w:rPr>
            </w:pPr>
            <w:r w:rsidRPr="00C874C8">
              <w:t>+++ b/services/surfaceflinger/SurfaceFlingerFactory.cpp</w:t>
            </w:r>
          </w:p>
          <w:p w:rsidR="0006277E" w:rsidRPr="00C874C8" w:rsidRDefault="0006277E" w:rsidP="00C93096">
            <w:pPr>
              <w:rPr>
                <w:rFonts w:hint="default"/>
              </w:rPr>
            </w:pPr>
            <w:r w:rsidRPr="00C874C8">
              <w:t>@@ -39,6 +39,16 @@</w:t>
            </w:r>
          </w:p>
          <w:p w:rsidR="0006277E" w:rsidRPr="00C874C8" w:rsidRDefault="0006277E" w:rsidP="00C93096">
            <w:pPr>
              <w:rPr>
                <w:rFonts w:hint="default"/>
              </w:rPr>
            </w:pPr>
            <w:r w:rsidRPr="00C874C8">
              <w:t xml:space="preserve"> </w:t>
            </w:r>
          </w:p>
          <w:p w:rsidR="0006277E" w:rsidRPr="00C874C8" w:rsidRDefault="0006277E" w:rsidP="00C93096">
            <w:pPr>
              <w:rPr>
                <w:rFonts w:hint="default"/>
              </w:rPr>
            </w:pPr>
            <w:r w:rsidRPr="00C874C8">
              <w:t xml:space="preserve"> namespace android::surfaceflinger {</w:t>
            </w:r>
          </w:p>
          <w:p w:rsidR="0006277E" w:rsidRPr="00C874C8" w:rsidRDefault="0006277E" w:rsidP="00C93096">
            <w:pPr>
              <w:rPr>
                <w:rFonts w:hint="default"/>
              </w:rPr>
            </w:pPr>
            <w:r w:rsidRPr="00C874C8">
              <w:t xml:space="preserve"> </w:t>
            </w:r>
          </w:p>
          <w:p w:rsidR="0006277E" w:rsidRPr="00F70217" w:rsidRDefault="0006277E" w:rsidP="00C93096">
            <w:pPr>
              <w:rPr>
                <w:rFonts w:hint="default"/>
                <w:color w:val="FF0000"/>
              </w:rPr>
            </w:pPr>
            <w:r w:rsidRPr="00F70217">
              <w:rPr>
                <w:color w:val="FF0000"/>
              </w:rPr>
              <w:lastRenderedPageBreak/>
              <w:t>+volatile int *p = 0;</w:t>
            </w:r>
          </w:p>
          <w:p w:rsidR="0006277E" w:rsidRPr="00F70217" w:rsidRDefault="0006277E" w:rsidP="00C93096">
            <w:pPr>
              <w:rPr>
                <w:rFonts w:hint="default"/>
                <w:color w:val="FF0000"/>
              </w:rPr>
            </w:pPr>
            <w:r w:rsidRPr="00F70217">
              <w:rPr>
                <w:color w:val="FF0000"/>
              </w:rPr>
              <w:t>+int test_test() {</w:t>
            </w:r>
          </w:p>
          <w:p w:rsidR="0006277E" w:rsidRPr="00F70217" w:rsidRDefault="0006277E" w:rsidP="00C93096">
            <w:pPr>
              <w:rPr>
                <w:rFonts w:hint="default"/>
                <w:color w:val="FF0000"/>
              </w:rPr>
            </w:pPr>
            <w:r w:rsidRPr="00F70217">
              <w:rPr>
                <w:color w:val="FF0000"/>
              </w:rPr>
              <w:t>+  {</w:t>
            </w:r>
          </w:p>
          <w:p w:rsidR="0006277E" w:rsidRPr="00F70217" w:rsidRDefault="0006277E" w:rsidP="00C93096">
            <w:pPr>
              <w:rPr>
                <w:rFonts w:hint="default"/>
                <w:color w:val="FF0000"/>
              </w:rPr>
            </w:pPr>
            <w:r w:rsidRPr="00F70217">
              <w:rPr>
                <w:color w:val="FF0000"/>
              </w:rPr>
              <w:t>+    int x = 0;</w:t>
            </w:r>
          </w:p>
          <w:p w:rsidR="0006277E" w:rsidRPr="00F70217" w:rsidRDefault="0006277E" w:rsidP="00C93096">
            <w:pPr>
              <w:rPr>
                <w:rFonts w:hint="default"/>
                <w:color w:val="FF0000"/>
              </w:rPr>
            </w:pPr>
            <w:r w:rsidRPr="00F70217">
              <w:rPr>
                <w:color w:val="FF0000"/>
              </w:rPr>
              <w:t>+    p = &amp;x;</w:t>
            </w:r>
          </w:p>
          <w:p w:rsidR="0006277E" w:rsidRPr="00F70217" w:rsidRDefault="0006277E" w:rsidP="00C93096">
            <w:pPr>
              <w:rPr>
                <w:rFonts w:hint="default"/>
                <w:color w:val="FF0000"/>
              </w:rPr>
            </w:pPr>
            <w:r w:rsidRPr="00F70217">
              <w:rPr>
                <w:color w:val="FF0000"/>
              </w:rPr>
              <w:t>+  }</w:t>
            </w:r>
          </w:p>
          <w:p w:rsidR="0006277E" w:rsidRPr="00F70217" w:rsidRDefault="0006277E" w:rsidP="00C93096">
            <w:pPr>
              <w:rPr>
                <w:rFonts w:hint="default"/>
                <w:color w:val="FF0000"/>
              </w:rPr>
            </w:pPr>
            <w:r w:rsidRPr="00F70217">
              <w:rPr>
                <w:color w:val="FF0000"/>
              </w:rPr>
              <w:t>+  *p = 5;</w:t>
            </w:r>
          </w:p>
          <w:p w:rsidR="0006277E" w:rsidRPr="00F70217" w:rsidRDefault="0006277E" w:rsidP="00C93096">
            <w:pPr>
              <w:rPr>
                <w:rFonts w:hint="default"/>
                <w:color w:val="FF0000"/>
              </w:rPr>
            </w:pPr>
            <w:r w:rsidRPr="00F70217">
              <w:rPr>
                <w:color w:val="FF0000"/>
              </w:rPr>
              <w:t>+  return 0;</w:t>
            </w:r>
          </w:p>
          <w:p w:rsidR="0006277E" w:rsidRPr="00F70217" w:rsidRDefault="0006277E" w:rsidP="00C93096">
            <w:pPr>
              <w:rPr>
                <w:rFonts w:hint="default"/>
                <w:color w:val="FF0000"/>
              </w:rPr>
            </w:pPr>
            <w:r w:rsidRPr="00F70217">
              <w:rPr>
                <w:color w:val="FF0000"/>
              </w:rPr>
              <w:t>+}</w:t>
            </w:r>
          </w:p>
          <w:p w:rsidR="0006277E" w:rsidRPr="00C874C8" w:rsidRDefault="0006277E" w:rsidP="00C93096">
            <w:pPr>
              <w:rPr>
                <w:rFonts w:hint="default"/>
              </w:rPr>
            </w:pPr>
            <w:r w:rsidRPr="00C874C8">
              <w:t>+</w:t>
            </w:r>
          </w:p>
          <w:p w:rsidR="0006277E" w:rsidRPr="00C874C8" w:rsidRDefault="0006277E" w:rsidP="00C93096">
            <w:pPr>
              <w:rPr>
                <w:rFonts w:hint="default"/>
              </w:rPr>
            </w:pPr>
            <w:r w:rsidRPr="00C874C8">
              <w:t xml:space="preserve"> sp&lt;SurfaceFlinger&gt; createSurfaceFlinger() {</w:t>
            </w:r>
          </w:p>
          <w:p w:rsidR="0006277E" w:rsidRPr="00C874C8" w:rsidRDefault="0006277E" w:rsidP="00C93096">
            <w:pPr>
              <w:rPr>
                <w:rFonts w:hint="default"/>
              </w:rPr>
            </w:pPr>
            <w:r w:rsidRPr="00C874C8">
              <w:t xml:space="preserve">     class Factory final : public surfaceflinger::Factory {</w:t>
            </w:r>
          </w:p>
          <w:p w:rsidR="0006277E" w:rsidRPr="00C874C8" w:rsidRDefault="0006277E" w:rsidP="00C93096">
            <w:pPr>
              <w:rPr>
                <w:rFonts w:hint="default"/>
              </w:rPr>
            </w:pPr>
            <w:r w:rsidRPr="00C874C8">
              <w:t xml:space="preserve">     public:</w:t>
            </w:r>
          </w:p>
          <w:p w:rsidR="0006277E" w:rsidRPr="00C874C8" w:rsidRDefault="0006277E" w:rsidP="00C93096">
            <w:pPr>
              <w:rPr>
                <w:rFonts w:hint="default"/>
              </w:rPr>
            </w:pPr>
            <w:r w:rsidRPr="00C874C8">
              <w:t>@@ -136,6 +146,8 @@ sp&lt;SurfaceFlinger&gt; createSurfaceFlinger() {</w:t>
            </w:r>
          </w:p>
          <w:p w:rsidR="0006277E" w:rsidRPr="00C874C8" w:rsidRDefault="0006277E" w:rsidP="00C93096">
            <w:pPr>
              <w:rPr>
                <w:rFonts w:hint="default"/>
              </w:rPr>
            </w:pPr>
            <w:r w:rsidRPr="00C874C8">
              <w:t xml:space="preserve">     };</w:t>
            </w:r>
          </w:p>
          <w:p w:rsidR="0006277E" w:rsidRPr="00C874C8" w:rsidRDefault="0006277E" w:rsidP="00C93096">
            <w:pPr>
              <w:rPr>
                <w:rFonts w:hint="default"/>
              </w:rPr>
            </w:pPr>
            <w:r w:rsidRPr="00C874C8">
              <w:t xml:space="preserve">     static Factory factory;</w:t>
            </w:r>
          </w:p>
          <w:p w:rsidR="0006277E" w:rsidRPr="00C874C8" w:rsidRDefault="0006277E" w:rsidP="00C93096">
            <w:pPr>
              <w:rPr>
                <w:rFonts w:hint="default"/>
              </w:rPr>
            </w:pPr>
            <w:r w:rsidRPr="00C874C8">
              <w:t xml:space="preserve"> </w:t>
            </w:r>
          </w:p>
          <w:p w:rsidR="0006277E" w:rsidRPr="00F70217" w:rsidRDefault="0006277E" w:rsidP="00C93096">
            <w:pPr>
              <w:rPr>
                <w:rFonts w:hint="default"/>
                <w:color w:val="FF0000"/>
              </w:rPr>
            </w:pPr>
            <w:r w:rsidRPr="00F70217">
              <w:rPr>
                <w:color w:val="FF0000"/>
              </w:rPr>
              <w:t>+    test_test();</w:t>
            </w:r>
          </w:p>
          <w:p w:rsidR="0006277E" w:rsidRPr="00C874C8" w:rsidRDefault="0006277E" w:rsidP="00C93096">
            <w:pPr>
              <w:rPr>
                <w:rFonts w:hint="default"/>
              </w:rPr>
            </w:pPr>
          </w:p>
          <w:p w:rsidR="0006277E" w:rsidRPr="00C874C8" w:rsidRDefault="0006277E" w:rsidP="00C93096">
            <w:pPr>
              <w:rPr>
                <w:rFonts w:hint="default"/>
              </w:rPr>
            </w:pPr>
            <w:r w:rsidRPr="00C874C8">
              <w:t xml:space="preserve">     return new SurfaceFlinger(factory);</w:t>
            </w:r>
          </w:p>
          <w:p w:rsidR="0006277E" w:rsidRPr="00C874C8" w:rsidRDefault="0006277E" w:rsidP="00C93096">
            <w:pPr>
              <w:rPr>
                <w:rFonts w:hint="default"/>
              </w:rPr>
            </w:pPr>
            <w:r w:rsidRPr="00C874C8">
              <w:t xml:space="preserve"> }</w:t>
            </w:r>
          </w:p>
        </w:tc>
      </w:tr>
    </w:tbl>
    <w:p w:rsidR="0006277E" w:rsidRPr="00C874C8" w:rsidRDefault="0006277E" w:rsidP="0006277E">
      <w:pPr>
        <w:pStyle w:val="31"/>
        <w:rPr>
          <w:rFonts w:hint="default"/>
        </w:rPr>
      </w:pPr>
      <w:bookmarkStart w:id="70" w:name="_Toc17447236"/>
      <w:bookmarkStart w:id="71" w:name="_Toc49427829"/>
      <w:r w:rsidRPr="00C874C8">
        <w:t>编译替换生成库</w:t>
      </w:r>
      <w:bookmarkEnd w:id="70"/>
      <w:bookmarkEnd w:id="71"/>
    </w:p>
    <w:p w:rsidR="0006277E" w:rsidRPr="00C874C8" w:rsidRDefault="0006277E" w:rsidP="0006277E">
      <w:pPr>
        <w:rPr>
          <w:rFonts w:hint="default"/>
        </w:rPr>
      </w:pPr>
      <w:r w:rsidRPr="00C874C8">
        <w:t>系统编译完成后</w:t>
      </w:r>
      <w:r>
        <w:t>替换</w:t>
      </w:r>
      <w:r>
        <w:rPr>
          <w:rFonts w:hint="default"/>
        </w:rPr>
        <w:t>生成库</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06277E" w:rsidRPr="00C874C8" w:rsidTr="00C93096">
        <w:tc>
          <w:tcPr>
            <w:tcW w:w="9286" w:type="dxa"/>
            <w:shd w:val="clear" w:color="auto" w:fill="auto"/>
          </w:tcPr>
          <w:p w:rsidR="0006277E" w:rsidRPr="00C874C8" w:rsidRDefault="0006277E" w:rsidP="00C93096">
            <w:pPr>
              <w:rPr>
                <w:rFonts w:hint="default"/>
              </w:rPr>
            </w:pPr>
            <w:r w:rsidRPr="00FA23A2">
              <w:rPr>
                <w:highlight w:val="green"/>
              </w:rPr>
              <w:t>sprdroidr_trunk/</w:t>
            </w:r>
            <w:r w:rsidRPr="00C874C8">
              <w:t xml:space="preserve">out/ $ find -name "libsurfaceflinger.so" </w:t>
            </w:r>
          </w:p>
          <w:p w:rsidR="0006277E" w:rsidRDefault="0006277E" w:rsidP="00C93096">
            <w:pPr>
              <w:rPr>
                <w:rFonts w:hint="default"/>
              </w:rPr>
            </w:pPr>
            <w:r>
              <w:rPr>
                <w:rFonts w:hint="default"/>
              </w:rPr>
              <w:t>./target/product/s9863a1h10_go_32b/system/lib/libsurfaceflinger.so</w:t>
            </w:r>
          </w:p>
          <w:p w:rsidR="0006277E" w:rsidRPr="00C874C8" w:rsidRDefault="0006277E" w:rsidP="00C93096">
            <w:pPr>
              <w:rPr>
                <w:rFonts w:hint="default"/>
              </w:rPr>
            </w:pPr>
            <w:r>
              <w:rPr>
                <w:rFonts w:hint="default"/>
              </w:rPr>
              <w:t>/target/product/s9863a1h10_go_32b/symbols/system/lib/libsurfaceflinger.so</w:t>
            </w:r>
          </w:p>
        </w:tc>
      </w:tr>
    </w:tbl>
    <w:p w:rsidR="0006277E" w:rsidRPr="00C874C8" w:rsidRDefault="0006277E" w:rsidP="0006277E">
      <w:pPr>
        <w:rPr>
          <w:rFonts w:hint="default"/>
        </w:rPr>
      </w:pPr>
    </w:p>
    <w:p w:rsidR="0006277E" w:rsidRPr="00C874C8" w:rsidRDefault="0006277E" w:rsidP="0006277E">
      <w:pPr>
        <w:pStyle w:val="31"/>
        <w:rPr>
          <w:rFonts w:hint="default"/>
        </w:rPr>
      </w:pPr>
      <w:bookmarkStart w:id="72" w:name="_Toc17447240"/>
      <w:bookmarkStart w:id="73" w:name="_Toc49427830"/>
      <w:r>
        <w:t>检查</w:t>
      </w:r>
      <w:r>
        <w:rPr>
          <w:rFonts w:hint="default"/>
        </w:rPr>
        <w:t>到问题</w:t>
      </w:r>
      <w:r w:rsidRPr="00C874C8">
        <w:t>Log</w:t>
      </w:r>
      <w:r w:rsidRPr="00C874C8">
        <w:t>如下</w:t>
      </w:r>
      <w:bookmarkEnd w:id="72"/>
      <w:bookmarkEnd w:id="73"/>
    </w:p>
    <w:p w:rsidR="0006277E" w:rsidRPr="00C874C8" w:rsidRDefault="0006277E" w:rsidP="0006277E">
      <w:pPr>
        <w:rPr>
          <w:rFonts w:hint="default"/>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06277E" w:rsidRPr="00C874C8" w:rsidTr="00C93096">
        <w:tc>
          <w:tcPr>
            <w:tcW w:w="9286" w:type="dxa"/>
            <w:shd w:val="clear" w:color="auto" w:fill="auto"/>
          </w:tcPr>
          <w:p w:rsidR="0006277E" w:rsidRPr="002F5778" w:rsidRDefault="0006277E" w:rsidP="00C93096">
            <w:pPr>
              <w:spacing w:before="0" w:after="0" w:line="240" w:lineRule="auto"/>
              <w:rPr>
                <w:rFonts w:hint="default"/>
                <w:sz w:val="16"/>
                <w:szCs w:val="16"/>
              </w:rPr>
            </w:pPr>
            <w:r w:rsidRPr="002F5778">
              <w:rPr>
                <w:rFonts w:hint="default"/>
                <w:sz w:val="16"/>
                <w:szCs w:val="16"/>
              </w:rPr>
              <w:t>07-17 12:34:17.900 11196 11196 I surfaceflinger: ==11196==ERROR: AddressSanitizer: stack-use-after-scope on address 0xbef83210 at pc 0xb160aae3 bp 0xbef831f8 sp 0xbef831f4</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12:34:17.901 11196 11196 I surfaceflinger: WRITE of size 4 at 0xbef83210 thread T0</w:t>
            </w:r>
          </w:p>
          <w:p w:rsidR="0006277E" w:rsidRPr="002F5778" w:rsidRDefault="0006277E" w:rsidP="00C93096">
            <w:pPr>
              <w:spacing w:before="0" w:after="0" w:line="240" w:lineRule="auto"/>
              <w:rPr>
                <w:rFonts w:hint="default"/>
                <w:color w:val="FF0000"/>
                <w:sz w:val="16"/>
                <w:szCs w:val="16"/>
              </w:rPr>
            </w:pPr>
            <w:r w:rsidRPr="002F5778">
              <w:rPr>
                <w:rFonts w:hint="default"/>
                <w:color w:val="FF0000"/>
                <w:sz w:val="16"/>
                <w:szCs w:val="16"/>
              </w:rPr>
              <w:t>07-17 12:34:17.919 11196 11196 I surfaceflinger:     #0 0xb160aae0  (/system/lib/libsurfaceflinger.so+0x27fae0)</w:t>
            </w:r>
          </w:p>
          <w:p w:rsidR="0006277E" w:rsidRPr="002F5778" w:rsidRDefault="0006277E" w:rsidP="00C93096">
            <w:pPr>
              <w:spacing w:before="0" w:after="0" w:line="240" w:lineRule="auto"/>
              <w:rPr>
                <w:rFonts w:hint="default"/>
                <w:color w:val="FF0000"/>
                <w:sz w:val="16"/>
                <w:szCs w:val="16"/>
              </w:rPr>
            </w:pPr>
            <w:r w:rsidRPr="002F5778">
              <w:rPr>
                <w:rFonts w:hint="default"/>
                <w:color w:val="FF0000"/>
                <w:sz w:val="16"/>
                <w:szCs w:val="16"/>
              </w:rPr>
              <w:lastRenderedPageBreak/>
              <w:t>07-17 12:34:17.920 11196 11196 I surfaceflinger:     #1 0xec0d71a  (/system/bin/surfaceflinger+0x271a)</w:t>
            </w:r>
          </w:p>
          <w:p w:rsidR="0006277E" w:rsidRPr="002F5778" w:rsidRDefault="0006277E" w:rsidP="00C93096">
            <w:pPr>
              <w:spacing w:before="0" w:after="0" w:line="240" w:lineRule="auto"/>
              <w:rPr>
                <w:rFonts w:hint="default"/>
                <w:color w:val="FF0000"/>
                <w:sz w:val="16"/>
                <w:szCs w:val="16"/>
              </w:rPr>
            </w:pPr>
            <w:r w:rsidRPr="002F5778">
              <w:rPr>
                <w:rFonts w:hint="default"/>
                <w:color w:val="FF0000"/>
                <w:sz w:val="16"/>
                <w:szCs w:val="16"/>
              </w:rPr>
              <w:t>07-17 12:34:17.920 11196 11196 I surfaceflinger:     #2 0xb19ece88  (/apex/com.android.runtime/lib/bionic/libc.so+0x5ce88)</w:t>
            </w:r>
          </w:p>
          <w:p w:rsidR="0006277E" w:rsidRPr="002F5778" w:rsidRDefault="0006277E" w:rsidP="00C93096">
            <w:pPr>
              <w:spacing w:before="0" w:after="0" w:line="240" w:lineRule="auto"/>
              <w:rPr>
                <w:rFonts w:hint="default"/>
                <w:sz w:val="16"/>
                <w:szCs w:val="16"/>
              </w:rPr>
            </w:pPr>
            <w:r w:rsidRPr="002F5778">
              <w:rPr>
                <w:rFonts w:hint="default"/>
                <w:color w:val="FF0000"/>
                <w:sz w:val="16"/>
                <w:szCs w:val="16"/>
              </w:rPr>
              <w:t>07-17 12:34:17.921 11196 11196 I surfaceflinger:     #3 0xec0d434  (/system/bin/surfaceflinger+0x2434)</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07-17 12:34:17.921 11196 11196 I surfaceflinger: </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12:34:17.922 11196 11196 I surfaceflinger: Address 0xbef83210 is located in stack of thread T0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12:34:17.922 11196 11196 I surfaceflinger:  at offset 16 in frame</w:t>
            </w:r>
          </w:p>
          <w:p w:rsidR="0006277E" w:rsidRPr="002F5778" w:rsidRDefault="0006277E" w:rsidP="00C93096">
            <w:pPr>
              <w:spacing w:before="0" w:after="0" w:line="240" w:lineRule="auto"/>
              <w:rPr>
                <w:rFonts w:hint="default"/>
                <w:sz w:val="16"/>
                <w:szCs w:val="16"/>
              </w:rPr>
            </w:pPr>
            <w:r w:rsidRPr="002F5778">
              <w:rPr>
                <w:rFonts w:hint="default"/>
                <w:color w:val="FF0000"/>
                <w:sz w:val="16"/>
                <w:szCs w:val="16"/>
              </w:rPr>
              <w:t>07-17 12:34:17.922 11196 11196 I surfaceflinger:     #0 0xb160a9a2  (/system/lib/libsurfaceflinger.so+0x27f9a2)</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07-17 12:34:17.923 11196 11196 I surfaceflinger: </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12:34:17.923 11196 11196 I surfaceflinger:   This frame has 1 object(s):</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12:34:17.924 11196 11196 I surfaceflinger:     [16, 20) 'x.i' (line 29) &lt;== Memory access at offset 16 is inside this variable</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12:34:17.924 11196 11196 I surfaceflinger: HINT: this may be a false positive if your program uses some custom stack unwind mechanism, swapcontext or vfork</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12:34:17.924 11196 11196 I surfaceflinger:       (longjmp and C++ exceptions *are* supported)</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07-17 12:34:17.925 11196 11196 I surfaceflinger: SUMMARY: AddressSanitizer: stack-use-after-scope (/system/lib/libsurfaceflinger.so+0x27fae0) </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12:34:17.926 11196 11196 I surfaceflinger: Shadow bytes around the buggy address:</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12:34:17.926 11196 11196 I surfaceflinger:   0xa7c585f0: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12:34:17.926 11196 11196 I surfaceflinger:   0xa7c58600: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12:34:17.926 11196 11196 I surfaceflinger:   0xa7c58610: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12:34:17.926 11196 11196 I surfaceflinger:   0xa7c58620: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12:34:17.926 11196 11196 I surfaceflinger:   0xa7c58630: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12:34:17.926 11196 11196 I surfaceflinger: =&gt;0xa7c58640: f1 f1[f8]f3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12:34:17.926 11196 11196 I surfaceflinger:   0xa7c58650: f1 f1 f8 f2 f8 f8 f2 f2 f8 f8 f2 f2 f8 f8 f2 f2</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12:34:17.926 11196 11196 I surfaceflinger:   0xa7c58660: f8 f2 04 f2 04 f2 f8 f2 f8 f2 f8 f3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12:34:17.926 11196 11196 I surfaceflinger:   0xa7c58670: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0xa7c58680: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0xa7c58690: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Shadow byte legend (one shadow byte represents 8 application bytes):</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Addressable:           00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07-17 12:34:17.927 11196 11196 I surfaceflinger:   Partially addressable: 01 02 03 04 05 06 07 </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Heap left redzone:       fa</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Freed heap region:       fd</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Stack left redzone:      f1</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Stack mid redzone:       f2</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Stack right redzone:     f3</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Stack after return:      f5</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Stack use after scope:   f8</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Global redzone:          f9</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Global init order:       f6</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Poisoned by user:        f7</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Container overflow:      fc</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Array cookie:            ac</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Intra object redzone:    bb</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ASan internal:           fe</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Left alloca redzone:     ca</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Right alloca redzone:    cb</w:t>
            </w:r>
          </w:p>
          <w:p w:rsidR="0006277E" w:rsidRPr="002F5778" w:rsidRDefault="0006277E" w:rsidP="00C93096">
            <w:pPr>
              <w:spacing w:before="0" w:after="0" w:line="240" w:lineRule="auto"/>
              <w:rPr>
                <w:rFonts w:hint="default"/>
                <w:sz w:val="16"/>
                <w:szCs w:val="16"/>
              </w:rPr>
            </w:pPr>
            <w:r w:rsidRPr="002F5778">
              <w:rPr>
                <w:rFonts w:hint="default"/>
                <w:sz w:val="16"/>
                <w:szCs w:val="16"/>
              </w:rPr>
              <w:t>07-17 12:34:17.927 11196 11196 I surfaceflinger:   Shadow gap:              cc</w:t>
            </w:r>
          </w:p>
          <w:p w:rsidR="0006277E" w:rsidRPr="00A2421A" w:rsidRDefault="0006277E" w:rsidP="00C93096">
            <w:pPr>
              <w:spacing w:before="0" w:after="0" w:line="240" w:lineRule="auto"/>
              <w:rPr>
                <w:rFonts w:hint="default"/>
                <w:sz w:val="16"/>
                <w:szCs w:val="16"/>
              </w:rPr>
            </w:pPr>
            <w:r w:rsidRPr="002F5778">
              <w:rPr>
                <w:rFonts w:hint="default"/>
                <w:sz w:val="16"/>
                <w:szCs w:val="16"/>
              </w:rPr>
              <w:t>07-17 12:34:17.928 11196 11196 I surfaceflinger: ==11196==ABORTING</w:t>
            </w:r>
          </w:p>
        </w:tc>
      </w:tr>
    </w:tbl>
    <w:p w:rsidR="0006277E" w:rsidRPr="00C874C8" w:rsidRDefault="0006277E" w:rsidP="0006277E">
      <w:pPr>
        <w:pStyle w:val="31"/>
        <w:rPr>
          <w:rFonts w:hint="default"/>
        </w:rPr>
      </w:pPr>
      <w:bookmarkStart w:id="74" w:name="_Toc17447241"/>
      <w:bookmarkStart w:id="75" w:name="_Toc49427831"/>
      <w:r w:rsidRPr="00C874C8">
        <w:t>栈解析如下</w:t>
      </w:r>
      <w:bookmarkEnd w:id="74"/>
      <w:bookmarkEnd w:id="75"/>
    </w:p>
    <w:p w:rsidR="0006277E" w:rsidRPr="00C874C8" w:rsidRDefault="0006277E" w:rsidP="0006277E">
      <w:pPr>
        <w:rPr>
          <w:rFonts w:hint="default"/>
        </w:rPr>
      </w:pPr>
      <w:r w:rsidRPr="00C874C8">
        <w:t>调用栈解析结果如下：（调用栈解析方法见后面章节）</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06277E" w:rsidRPr="00C874C8" w:rsidTr="00C93096">
        <w:tc>
          <w:tcPr>
            <w:tcW w:w="9286" w:type="dxa"/>
            <w:shd w:val="clear" w:color="auto" w:fill="auto"/>
          </w:tcPr>
          <w:p w:rsidR="0006277E" w:rsidRPr="002F5778" w:rsidRDefault="0006277E" w:rsidP="00C93096">
            <w:pPr>
              <w:spacing w:before="0" w:after="0" w:line="240" w:lineRule="auto"/>
              <w:rPr>
                <w:rFonts w:hint="default"/>
                <w:sz w:val="16"/>
                <w:szCs w:val="16"/>
              </w:rPr>
            </w:pPr>
          </w:p>
          <w:p w:rsidR="0006277E" w:rsidRPr="002F5778" w:rsidRDefault="0006277E" w:rsidP="00C93096">
            <w:pPr>
              <w:spacing w:before="0" w:after="0" w:line="240" w:lineRule="auto"/>
              <w:rPr>
                <w:rFonts w:hint="default"/>
                <w:sz w:val="16"/>
                <w:szCs w:val="16"/>
              </w:rPr>
            </w:pPr>
            <w:r w:rsidRPr="002F5778">
              <w:rPr>
                <w:rFonts w:hint="default"/>
                <w:sz w:val="16"/>
                <w:szCs w:val="16"/>
              </w:rPr>
              <w:t>==11196==ERROR: AddressSanitizer: stack-use-after-scope on address 0xbef83210 at pc 0xb160aae3 bp 0xbef831f8 sp 0xbef831f4</w:t>
            </w:r>
          </w:p>
          <w:p w:rsidR="0006277E" w:rsidRPr="002F5778" w:rsidRDefault="0006277E" w:rsidP="00C93096">
            <w:pPr>
              <w:spacing w:before="0" w:after="0" w:line="240" w:lineRule="auto"/>
              <w:rPr>
                <w:rFonts w:hint="default"/>
                <w:sz w:val="16"/>
                <w:szCs w:val="16"/>
              </w:rPr>
            </w:pPr>
            <w:r w:rsidRPr="002F5778">
              <w:rPr>
                <w:rFonts w:hint="default"/>
                <w:sz w:val="16"/>
                <w:szCs w:val="16"/>
              </w:rPr>
              <w:t>WRITE of size 4 at 0xbef83210 thread T0</w:t>
            </w:r>
          </w:p>
          <w:p w:rsidR="0006277E" w:rsidRPr="002F5778" w:rsidRDefault="0006277E" w:rsidP="00C93096">
            <w:pPr>
              <w:spacing w:before="0" w:after="0" w:line="240" w:lineRule="auto"/>
              <w:rPr>
                <w:rFonts w:hint="default"/>
                <w:color w:val="FF0000"/>
                <w:sz w:val="16"/>
                <w:szCs w:val="16"/>
              </w:rPr>
            </w:pPr>
            <w:r w:rsidRPr="002F5778">
              <w:rPr>
                <w:rFonts w:hint="default"/>
                <w:color w:val="FF0000"/>
                <w:sz w:val="16"/>
                <w:szCs w:val="16"/>
              </w:rPr>
              <w:t xml:space="preserve">    #0 0xb160aae0 in _ZN7android14surfaceflinger9test_testEv frameworks/native/services/surfaceflinger/SurfaceFlingerFactory.cpp:</w:t>
            </w:r>
            <w:r w:rsidRPr="002F5778">
              <w:rPr>
                <w:rFonts w:hint="default"/>
                <w:color w:val="FF0000"/>
                <w:sz w:val="16"/>
                <w:szCs w:val="16"/>
                <w:highlight w:val="yellow"/>
              </w:rPr>
              <w:t>32</w:t>
            </w:r>
          </w:p>
          <w:p w:rsidR="0006277E" w:rsidRPr="002F5778" w:rsidRDefault="0006277E" w:rsidP="00C93096">
            <w:pPr>
              <w:spacing w:before="0" w:after="0" w:line="240" w:lineRule="auto"/>
              <w:rPr>
                <w:rFonts w:hint="default"/>
                <w:color w:val="FF0000"/>
                <w:sz w:val="16"/>
                <w:szCs w:val="16"/>
              </w:rPr>
            </w:pPr>
            <w:r w:rsidRPr="002F5778">
              <w:rPr>
                <w:rFonts w:hint="default"/>
                <w:color w:val="FF0000"/>
                <w:sz w:val="16"/>
                <w:szCs w:val="16"/>
              </w:rPr>
              <w:t xml:space="preserve">    #1 0xb160aae0 in _ZN7android14surfaceflinger20createSurfaceFlingerEv frameworks/native/services/surfaceflinger/SurfaceFlingerFactory.cpp:</w:t>
            </w:r>
            <w:r w:rsidRPr="002F5778">
              <w:rPr>
                <w:rFonts w:hint="default"/>
                <w:color w:val="FF0000"/>
                <w:sz w:val="16"/>
                <w:szCs w:val="16"/>
                <w:highlight w:val="yellow"/>
              </w:rPr>
              <w:t>39</w:t>
            </w:r>
          </w:p>
          <w:p w:rsidR="0006277E" w:rsidRPr="002F5778" w:rsidRDefault="0006277E" w:rsidP="00C93096">
            <w:pPr>
              <w:spacing w:before="0" w:after="0" w:line="240" w:lineRule="auto"/>
              <w:rPr>
                <w:rFonts w:hint="default"/>
                <w:color w:val="FF0000"/>
                <w:sz w:val="16"/>
                <w:szCs w:val="16"/>
              </w:rPr>
            </w:pPr>
            <w:r w:rsidRPr="002F5778">
              <w:rPr>
                <w:rFonts w:hint="default"/>
                <w:color w:val="FF0000"/>
                <w:sz w:val="16"/>
                <w:szCs w:val="16"/>
              </w:rPr>
              <w:t xml:space="preserve">    #2 0xec0d71a in main frameworks/native/services/surfaceflinger/main_surfaceflinger.cpp:97</w:t>
            </w:r>
          </w:p>
          <w:p w:rsidR="0006277E" w:rsidRPr="002F5778" w:rsidRDefault="0006277E" w:rsidP="00C93096">
            <w:pPr>
              <w:spacing w:before="0" w:after="0" w:line="240" w:lineRule="auto"/>
              <w:rPr>
                <w:rFonts w:hint="default"/>
                <w:color w:val="FF0000"/>
                <w:sz w:val="16"/>
                <w:szCs w:val="16"/>
              </w:rPr>
            </w:pPr>
            <w:r w:rsidRPr="002F5778">
              <w:rPr>
                <w:rFonts w:hint="default"/>
                <w:color w:val="FF0000"/>
                <w:sz w:val="16"/>
                <w:szCs w:val="16"/>
              </w:rPr>
              <w:t xml:space="preserve">    #3 0xb19ece88 in __libc_init bionic/libc/bionic/libc_init_dynamic.cpp:152</w:t>
            </w:r>
          </w:p>
          <w:p w:rsidR="0006277E" w:rsidRPr="002F5778" w:rsidRDefault="0006277E" w:rsidP="00C93096">
            <w:pPr>
              <w:spacing w:before="0" w:after="0" w:line="240" w:lineRule="auto"/>
              <w:rPr>
                <w:rFonts w:hint="default"/>
                <w:color w:val="FF0000"/>
                <w:sz w:val="16"/>
                <w:szCs w:val="16"/>
              </w:rPr>
            </w:pPr>
            <w:r w:rsidRPr="002F5778">
              <w:rPr>
                <w:rFonts w:hint="default"/>
                <w:color w:val="FF0000"/>
                <w:sz w:val="16"/>
                <w:szCs w:val="16"/>
              </w:rPr>
              <w:t xml:space="preserve">    #4 0xec0d434 in _start_main bionic/libc/arch-common/bionic/crtbegin.c:45</w:t>
            </w:r>
          </w:p>
          <w:p w:rsidR="0006277E" w:rsidRPr="002F5778" w:rsidRDefault="0006277E" w:rsidP="00C93096">
            <w:pPr>
              <w:spacing w:before="0" w:after="0" w:line="240" w:lineRule="auto"/>
              <w:rPr>
                <w:rFonts w:hint="default"/>
                <w:sz w:val="16"/>
                <w:szCs w:val="16"/>
              </w:rPr>
            </w:pPr>
          </w:p>
          <w:p w:rsidR="0006277E" w:rsidRPr="002F5778" w:rsidRDefault="0006277E" w:rsidP="00C93096">
            <w:pPr>
              <w:spacing w:before="0" w:after="0" w:line="240" w:lineRule="auto"/>
              <w:rPr>
                <w:rFonts w:hint="default"/>
                <w:sz w:val="16"/>
                <w:szCs w:val="16"/>
              </w:rPr>
            </w:pPr>
            <w:r w:rsidRPr="002F5778">
              <w:rPr>
                <w:rFonts w:hint="default"/>
                <w:sz w:val="16"/>
                <w:szCs w:val="16"/>
              </w:rPr>
              <w:t>Address 0xbef83210 is located in stack of thread T0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at offset 16 in frame</w:t>
            </w:r>
          </w:p>
          <w:p w:rsidR="0006277E" w:rsidRPr="002F5778" w:rsidRDefault="0006277E" w:rsidP="00C93096">
            <w:pPr>
              <w:spacing w:before="0" w:after="0" w:line="240" w:lineRule="auto"/>
              <w:rPr>
                <w:rFonts w:hint="default"/>
                <w:color w:val="FF0000"/>
                <w:sz w:val="16"/>
                <w:szCs w:val="16"/>
              </w:rPr>
            </w:pPr>
            <w:r w:rsidRPr="002F5778">
              <w:rPr>
                <w:rFonts w:hint="default"/>
                <w:sz w:val="16"/>
                <w:szCs w:val="16"/>
              </w:rPr>
              <w:t xml:space="preserve">    #5 0xb160a9a2 in _ZN7android14surfaceflinger20createSurfaceFlingerEv </w:t>
            </w:r>
            <w:r w:rsidRPr="002F5778">
              <w:rPr>
                <w:rFonts w:hint="default"/>
                <w:color w:val="FF0000"/>
                <w:sz w:val="16"/>
                <w:szCs w:val="16"/>
              </w:rPr>
              <w:t>frameworks/native/services/surfaceflinger/SurfaceFlingerFactory.cpp:</w:t>
            </w:r>
            <w:r w:rsidRPr="002F5778">
              <w:rPr>
                <w:rFonts w:hint="default"/>
                <w:color w:val="FF0000"/>
                <w:sz w:val="16"/>
                <w:szCs w:val="16"/>
                <w:highlight w:val="yellow"/>
              </w:rPr>
              <w:t>36</w:t>
            </w:r>
          </w:p>
          <w:p w:rsidR="0006277E" w:rsidRPr="002F5778" w:rsidRDefault="0006277E" w:rsidP="00C93096">
            <w:pPr>
              <w:spacing w:before="0" w:after="0" w:line="240" w:lineRule="auto"/>
              <w:rPr>
                <w:rFonts w:hint="default"/>
                <w:sz w:val="16"/>
                <w:szCs w:val="16"/>
              </w:rPr>
            </w:pPr>
          </w:p>
          <w:p w:rsidR="0006277E" w:rsidRPr="002F5778" w:rsidRDefault="0006277E" w:rsidP="00C93096">
            <w:pPr>
              <w:spacing w:before="0" w:after="0" w:line="240" w:lineRule="auto"/>
              <w:rPr>
                <w:rFonts w:hint="default"/>
                <w:sz w:val="16"/>
                <w:szCs w:val="16"/>
              </w:rPr>
            </w:pPr>
            <w:r w:rsidRPr="002F5778">
              <w:rPr>
                <w:rFonts w:hint="default"/>
                <w:sz w:val="16"/>
                <w:szCs w:val="16"/>
              </w:rPr>
              <w:lastRenderedPageBreak/>
              <w:t xml:space="preserve">  This frame has 1 object(s):</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[16, 20) 'x.i' (line 29) &lt;== Memory access at offset 16 is inside this variable</w:t>
            </w:r>
          </w:p>
          <w:p w:rsidR="0006277E" w:rsidRPr="002F5778" w:rsidRDefault="0006277E" w:rsidP="00C93096">
            <w:pPr>
              <w:spacing w:before="0" w:after="0" w:line="240" w:lineRule="auto"/>
              <w:rPr>
                <w:rFonts w:hint="default"/>
                <w:sz w:val="16"/>
                <w:szCs w:val="16"/>
              </w:rPr>
            </w:pPr>
            <w:r w:rsidRPr="002F5778">
              <w:rPr>
                <w:rFonts w:hint="default"/>
                <w:sz w:val="16"/>
                <w:szCs w:val="16"/>
              </w:rPr>
              <w:t>HINT: this may be a false positive if your program uses some custom stack unwind mechanism, swapcontext or vfork</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(longjmp and C++ exceptions *are* supported)</w:t>
            </w:r>
          </w:p>
          <w:p w:rsidR="0006277E" w:rsidRPr="002F5778" w:rsidRDefault="0006277E" w:rsidP="00C93096">
            <w:pPr>
              <w:spacing w:before="0" w:after="0" w:line="240" w:lineRule="auto"/>
              <w:rPr>
                <w:rFonts w:hint="default"/>
                <w:sz w:val="16"/>
                <w:szCs w:val="16"/>
              </w:rPr>
            </w:pPr>
            <w:r w:rsidRPr="002F5778">
              <w:rPr>
                <w:rFonts w:hint="default"/>
                <w:sz w:val="16"/>
                <w:szCs w:val="16"/>
              </w:rPr>
              <w:t>SUMMARY: AddressSanitizer: stack-use-after-scope (/system/lib/libsurfaceflinger.so+0x27fae0)</w:t>
            </w:r>
          </w:p>
          <w:p w:rsidR="0006277E" w:rsidRPr="002F5778" w:rsidRDefault="0006277E" w:rsidP="00C93096">
            <w:pPr>
              <w:spacing w:before="0" w:after="0" w:line="240" w:lineRule="auto"/>
              <w:rPr>
                <w:rFonts w:hint="default"/>
                <w:sz w:val="16"/>
                <w:szCs w:val="16"/>
              </w:rPr>
            </w:pPr>
            <w:r w:rsidRPr="002F5778">
              <w:rPr>
                <w:rFonts w:hint="default"/>
                <w:sz w:val="16"/>
                <w:szCs w:val="16"/>
              </w:rPr>
              <w:t>Shadow bytes around the buggy address:</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0xa7c585f0: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0xa7c58600: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0xa7c58610: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0xa7c58620: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0xa7c58630: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=&gt;0xa7c58640: f1 f1[f8]f3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0xa7c58650: f1 f1 f8 f2 f8 f8 f2 f2 f8 f8 f2 f2 f8 f8 f2 f2</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0xa7c58660: f8 f2 04 f2 04 f2 f8 f2 f8 f2 f8 f3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0xa7c58670: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0xa7c58680: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0xa7c58690: 00 00 00 00 00 00 00 00 00 00 00 00 00 00 00 00</w:t>
            </w:r>
          </w:p>
          <w:p w:rsidR="0006277E" w:rsidRPr="002F5778" w:rsidRDefault="0006277E" w:rsidP="00C93096">
            <w:pPr>
              <w:spacing w:before="0" w:after="0" w:line="240" w:lineRule="auto"/>
              <w:rPr>
                <w:rFonts w:hint="default"/>
                <w:sz w:val="16"/>
                <w:szCs w:val="16"/>
              </w:rPr>
            </w:pPr>
            <w:r w:rsidRPr="002F5778">
              <w:rPr>
                <w:rFonts w:hint="default"/>
                <w:sz w:val="16"/>
                <w:szCs w:val="16"/>
              </w:rPr>
              <w:t>Shadow byte legend (one shadow byte represents 8 application bytes):</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Addressable:           00</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Partially addressable: 01 02 03 04 05 06 07</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Heap left redzone:       fa</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Freed heap region:       fd</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Stack left redzone:      f1</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Stack mid redzone:       f2</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Stack right redzone:     f3</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Stack after return:      f5</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Stack use after scope:   f8</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Global redzone:          f9</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Global init order:       f6</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Poisoned by user:        f7</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Container overflow:      fc</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Array cookie:            ac</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Intra object redzone:    bb</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ASan internal:           fe</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Left alloca redzone:     ca</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Right alloca redzone:    cb</w:t>
            </w:r>
          </w:p>
          <w:p w:rsidR="0006277E" w:rsidRPr="002F5778" w:rsidRDefault="0006277E" w:rsidP="00C93096">
            <w:pPr>
              <w:spacing w:before="0" w:after="0" w:line="240" w:lineRule="auto"/>
              <w:rPr>
                <w:rFonts w:hint="default"/>
                <w:sz w:val="16"/>
                <w:szCs w:val="16"/>
              </w:rPr>
            </w:pPr>
            <w:r w:rsidRPr="002F5778">
              <w:rPr>
                <w:rFonts w:hint="default"/>
                <w:sz w:val="16"/>
                <w:szCs w:val="16"/>
              </w:rPr>
              <w:t xml:space="preserve">  Shadow gap:              cc</w:t>
            </w:r>
          </w:p>
          <w:p w:rsidR="0006277E" w:rsidRPr="00A2421A" w:rsidRDefault="0006277E" w:rsidP="00C93096">
            <w:pPr>
              <w:spacing w:before="0" w:after="0" w:line="240" w:lineRule="auto"/>
              <w:rPr>
                <w:rFonts w:hint="default"/>
                <w:sz w:val="16"/>
                <w:szCs w:val="16"/>
              </w:rPr>
            </w:pPr>
            <w:r w:rsidRPr="002F5778">
              <w:rPr>
                <w:rFonts w:hint="default"/>
                <w:sz w:val="16"/>
                <w:szCs w:val="16"/>
              </w:rPr>
              <w:t xml:space="preserve">==11196==ABORTING </w:t>
            </w:r>
          </w:p>
        </w:tc>
      </w:tr>
    </w:tbl>
    <w:p w:rsidR="0006277E" w:rsidRPr="00C874C8" w:rsidRDefault="0006277E" w:rsidP="0006277E">
      <w:pPr>
        <w:rPr>
          <w:rFonts w:hint="default"/>
        </w:rPr>
      </w:pPr>
    </w:p>
    <w:p w:rsidR="0006277E" w:rsidRPr="00C874C8" w:rsidRDefault="0006277E" w:rsidP="0006277E">
      <w:pPr>
        <w:pStyle w:val="31"/>
        <w:rPr>
          <w:rFonts w:hint="default"/>
        </w:rPr>
      </w:pPr>
      <w:bookmarkStart w:id="76" w:name="_Toc17447242"/>
      <w:bookmarkStart w:id="77" w:name="_Toc49427832"/>
      <w:r w:rsidRPr="00C874C8">
        <w:t>对应代码</w:t>
      </w:r>
      <w:bookmarkEnd w:id="76"/>
      <w:bookmarkEnd w:id="77"/>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06277E" w:rsidRPr="00C874C8" w:rsidTr="00C93096">
        <w:tc>
          <w:tcPr>
            <w:tcW w:w="9286" w:type="dxa"/>
            <w:shd w:val="clear" w:color="auto" w:fill="auto"/>
          </w:tcPr>
          <w:p w:rsidR="0006277E" w:rsidRDefault="0006277E" w:rsidP="00C93096">
            <w:pPr>
              <w:spacing w:before="0" w:after="0" w:line="240" w:lineRule="auto"/>
              <w:rPr>
                <w:rFonts w:hint="default"/>
              </w:rPr>
            </w:pPr>
            <w:r>
              <w:rPr>
                <w:rFonts w:hint="default"/>
              </w:rPr>
              <w:t>22 #include "SurfaceFlingerDefaultFactory.h"</w:t>
            </w:r>
          </w:p>
          <w:p w:rsidR="0006277E" w:rsidRDefault="0006277E" w:rsidP="00C93096">
            <w:pPr>
              <w:spacing w:before="0" w:after="0" w:line="240" w:lineRule="auto"/>
              <w:rPr>
                <w:rFonts w:hint="default"/>
              </w:rPr>
            </w:pPr>
            <w:r>
              <w:rPr>
                <w:rFonts w:hint="default"/>
              </w:rPr>
              <w:t xml:space="preserve">23 </w:t>
            </w:r>
          </w:p>
          <w:p w:rsidR="0006277E" w:rsidRDefault="0006277E" w:rsidP="00C93096">
            <w:pPr>
              <w:spacing w:before="0" w:after="0" w:line="240" w:lineRule="auto"/>
              <w:rPr>
                <w:rFonts w:hint="default"/>
              </w:rPr>
            </w:pPr>
            <w:r>
              <w:rPr>
                <w:rFonts w:hint="default"/>
              </w:rPr>
              <w:t>24 namespace android::surfaceflinger {</w:t>
            </w:r>
          </w:p>
          <w:p w:rsidR="0006277E" w:rsidRDefault="0006277E" w:rsidP="00C93096">
            <w:pPr>
              <w:spacing w:before="0" w:after="0" w:line="240" w:lineRule="auto"/>
              <w:rPr>
                <w:rFonts w:hint="default"/>
              </w:rPr>
            </w:pPr>
            <w:r>
              <w:rPr>
                <w:rFonts w:hint="default"/>
              </w:rPr>
              <w:t xml:space="preserve">25 </w:t>
            </w:r>
          </w:p>
          <w:p w:rsidR="0006277E" w:rsidRDefault="0006277E" w:rsidP="00C93096">
            <w:pPr>
              <w:spacing w:before="0" w:after="0" w:line="240" w:lineRule="auto"/>
              <w:rPr>
                <w:rFonts w:hint="default"/>
              </w:rPr>
            </w:pPr>
            <w:r>
              <w:rPr>
                <w:rFonts w:hint="default"/>
              </w:rPr>
              <w:t>26 volatile int *p = 0;</w:t>
            </w:r>
          </w:p>
          <w:p w:rsidR="0006277E" w:rsidRDefault="0006277E" w:rsidP="00C93096">
            <w:pPr>
              <w:spacing w:before="0" w:after="0" w:line="240" w:lineRule="auto"/>
              <w:rPr>
                <w:rFonts w:hint="default"/>
              </w:rPr>
            </w:pPr>
            <w:r>
              <w:rPr>
                <w:rFonts w:hint="default"/>
              </w:rPr>
              <w:t>27 int test_test() {</w:t>
            </w:r>
          </w:p>
          <w:p w:rsidR="0006277E" w:rsidRDefault="0006277E" w:rsidP="00C93096">
            <w:pPr>
              <w:spacing w:before="0" w:after="0" w:line="240" w:lineRule="auto"/>
              <w:rPr>
                <w:rFonts w:hint="default"/>
              </w:rPr>
            </w:pPr>
            <w:r>
              <w:rPr>
                <w:rFonts w:hint="default"/>
              </w:rPr>
              <w:t>28   {</w:t>
            </w:r>
          </w:p>
          <w:p w:rsidR="0006277E" w:rsidRDefault="0006277E" w:rsidP="00C93096">
            <w:pPr>
              <w:spacing w:before="0" w:after="0" w:line="240" w:lineRule="auto"/>
              <w:rPr>
                <w:rFonts w:hint="default"/>
              </w:rPr>
            </w:pPr>
            <w:r>
              <w:rPr>
                <w:rFonts w:hint="default"/>
              </w:rPr>
              <w:t>29     int x = 0;</w:t>
            </w:r>
          </w:p>
          <w:p w:rsidR="0006277E" w:rsidRDefault="0006277E" w:rsidP="00C93096">
            <w:pPr>
              <w:spacing w:before="0" w:after="0" w:line="240" w:lineRule="auto"/>
              <w:rPr>
                <w:rFonts w:hint="default"/>
              </w:rPr>
            </w:pPr>
            <w:r>
              <w:rPr>
                <w:rFonts w:hint="default"/>
              </w:rPr>
              <w:t>30     p = &amp;x;</w:t>
            </w:r>
          </w:p>
          <w:p w:rsidR="0006277E" w:rsidRDefault="0006277E" w:rsidP="00C93096">
            <w:pPr>
              <w:spacing w:before="0" w:after="0" w:line="240" w:lineRule="auto"/>
              <w:rPr>
                <w:rFonts w:hint="default"/>
              </w:rPr>
            </w:pPr>
            <w:r>
              <w:rPr>
                <w:rFonts w:hint="default"/>
              </w:rPr>
              <w:t>31   }</w:t>
            </w:r>
          </w:p>
          <w:p w:rsidR="0006277E" w:rsidRPr="002F5778" w:rsidRDefault="0006277E" w:rsidP="00C93096">
            <w:pPr>
              <w:spacing w:before="0" w:after="0" w:line="240" w:lineRule="auto"/>
              <w:rPr>
                <w:rFonts w:hint="default"/>
                <w:color w:val="FF0000"/>
              </w:rPr>
            </w:pPr>
            <w:r w:rsidRPr="002F5778">
              <w:rPr>
                <w:rFonts w:hint="default"/>
                <w:color w:val="FF0000"/>
              </w:rPr>
              <w:t>32   *p = 5;</w:t>
            </w:r>
          </w:p>
          <w:p w:rsidR="0006277E" w:rsidRDefault="0006277E" w:rsidP="00C93096">
            <w:pPr>
              <w:spacing w:before="0" w:after="0" w:line="240" w:lineRule="auto"/>
              <w:rPr>
                <w:rFonts w:hint="default"/>
              </w:rPr>
            </w:pPr>
            <w:r>
              <w:rPr>
                <w:rFonts w:hint="default"/>
              </w:rPr>
              <w:t>33   return 0;</w:t>
            </w:r>
          </w:p>
          <w:p w:rsidR="0006277E" w:rsidRDefault="0006277E" w:rsidP="00C93096">
            <w:pPr>
              <w:spacing w:before="0" w:after="0" w:line="240" w:lineRule="auto"/>
              <w:rPr>
                <w:rFonts w:hint="default"/>
              </w:rPr>
            </w:pPr>
            <w:r>
              <w:rPr>
                <w:rFonts w:hint="default"/>
              </w:rPr>
              <w:t>34 }</w:t>
            </w:r>
          </w:p>
          <w:p w:rsidR="0006277E" w:rsidRDefault="0006277E" w:rsidP="00C93096">
            <w:pPr>
              <w:spacing w:before="0" w:after="0" w:line="240" w:lineRule="auto"/>
              <w:rPr>
                <w:rFonts w:hint="default"/>
              </w:rPr>
            </w:pPr>
            <w:r>
              <w:rPr>
                <w:rFonts w:hint="default"/>
              </w:rPr>
              <w:t xml:space="preserve">35 </w:t>
            </w:r>
          </w:p>
          <w:p w:rsidR="0006277E" w:rsidRPr="002F5778" w:rsidRDefault="0006277E" w:rsidP="00C93096">
            <w:pPr>
              <w:spacing w:before="0" w:after="0" w:line="240" w:lineRule="auto"/>
              <w:rPr>
                <w:rFonts w:hint="default"/>
                <w:color w:val="FF0000"/>
              </w:rPr>
            </w:pPr>
            <w:r w:rsidRPr="002F5778">
              <w:rPr>
                <w:rFonts w:hint="default"/>
                <w:color w:val="FF0000"/>
              </w:rPr>
              <w:t>36 sp&lt;SurfaceFlinger&gt; createSurfaceFlinger() {</w:t>
            </w:r>
          </w:p>
          <w:p w:rsidR="0006277E" w:rsidRDefault="0006277E" w:rsidP="00C93096">
            <w:pPr>
              <w:spacing w:before="0" w:after="0" w:line="240" w:lineRule="auto"/>
              <w:rPr>
                <w:rFonts w:hint="default"/>
              </w:rPr>
            </w:pPr>
            <w:r>
              <w:rPr>
                <w:rFonts w:hint="default"/>
              </w:rPr>
              <w:t>37     static DefaultFactory factory;</w:t>
            </w:r>
          </w:p>
          <w:p w:rsidR="0006277E" w:rsidRDefault="0006277E" w:rsidP="00C93096">
            <w:pPr>
              <w:spacing w:before="0" w:after="0" w:line="240" w:lineRule="auto"/>
              <w:rPr>
                <w:rFonts w:hint="default"/>
              </w:rPr>
            </w:pPr>
            <w:r>
              <w:rPr>
                <w:rFonts w:hint="default"/>
              </w:rPr>
              <w:t xml:space="preserve">38 </w:t>
            </w:r>
          </w:p>
          <w:p w:rsidR="0006277E" w:rsidRPr="002F5778" w:rsidRDefault="0006277E" w:rsidP="00C93096">
            <w:pPr>
              <w:spacing w:before="0" w:after="0" w:line="240" w:lineRule="auto"/>
              <w:rPr>
                <w:rFonts w:hint="default"/>
                <w:color w:val="FF0000"/>
              </w:rPr>
            </w:pPr>
            <w:r w:rsidRPr="002F5778">
              <w:rPr>
                <w:rFonts w:hint="default"/>
                <w:color w:val="FF0000"/>
              </w:rPr>
              <w:t>39     test_test();</w:t>
            </w:r>
          </w:p>
          <w:p w:rsidR="0006277E" w:rsidRDefault="0006277E" w:rsidP="00C93096">
            <w:pPr>
              <w:spacing w:before="0" w:after="0" w:line="240" w:lineRule="auto"/>
              <w:rPr>
                <w:rFonts w:hint="default"/>
              </w:rPr>
            </w:pPr>
            <w:r>
              <w:rPr>
                <w:rFonts w:hint="default"/>
              </w:rPr>
              <w:t>40     return new SurfaceFlinger(factory);</w:t>
            </w:r>
          </w:p>
          <w:p w:rsidR="0006277E" w:rsidRDefault="0006277E" w:rsidP="00C93096">
            <w:pPr>
              <w:spacing w:before="0" w:after="0" w:line="240" w:lineRule="auto"/>
              <w:rPr>
                <w:rFonts w:hint="default"/>
              </w:rPr>
            </w:pPr>
            <w:r>
              <w:rPr>
                <w:rFonts w:hint="default"/>
              </w:rPr>
              <w:t>41 }</w:t>
            </w:r>
          </w:p>
          <w:p w:rsidR="0006277E" w:rsidRDefault="0006277E" w:rsidP="00C93096">
            <w:pPr>
              <w:spacing w:before="0" w:after="0" w:line="240" w:lineRule="auto"/>
              <w:rPr>
                <w:rFonts w:hint="default"/>
              </w:rPr>
            </w:pPr>
            <w:r>
              <w:rPr>
                <w:rFonts w:hint="default"/>
              </w:rPr>
              <w:t xml:space="preserve">42 </w:t>
            </w:r>
          </w:p>
          <w:p w:rsidR="0006277E" w:rsidRPr="00C874C8" w:rsidRDefault="0006277E" w:rsidP="00C93096">
            <w:pPr>
              <w:spacing w:before="0" w:after="0" w:line="240" w:lineRule="auto"/>
              <w:rPr>
                <w:rFonts w:hint="default"/>
              </w:rPr>
            </w:pPr>
            <w:r>
              <w:rPr>
                <w:rFonts w:hint="default"/>
              </w:rPr>
              <w:lastRenderedPageBreak/>
              <w:t>43 } // namespace android::surfaceflinger</w:t>
            </w:r>
          </w:p>
        </w:tc>
      </w:tr>
    </w:tbl>
    <w:p w:rsidR="002F5778" w:rsidRPr="00C874C8" w:rsidRDefault="00662D53" w:rsidP="002F5778">
      <w:pPr>
        <w:pStyle w:val="22"/>
        <w:rPr>
          <w:rFonts w:hint="default"/>
        </w:rPr>
      </w:pPr>
      <w:bookmarkStart w:id="78" w:name="_Toc49427833"/>
      <w:r>
        <w:rPr>
          <w:lang w:eastAsia="zh-CN"/>
        </w:rPr>
        <w:t>一般</w:t>
      </w:r>
      <w:r>
        <w:rPr>
          <w:rFonts w:hint="default"/>
          <w:lang w:eastAsia="zh-CN"/>
        </w:rPr>
        <w:t>动态库调试</w:t>
      </w:r>
      <w:r w:rsidR="002F5778" w:rsidRPr="00C874C8">
        <w:t>举例</w:t>
      </w:r>
      <w:bookmarkEnd w:id="78"/>
    </w:p>
    <w:p w:rsidR="002F5778" w:rsidRDefault="002F5778" w:rsidP="002F5778">
      <w:pPr>
        <w:rPr>
          <w:rFonts w:hint="default"/>
        </w:rPr>
      </w:pPr>
      <w:r w:rsidRPr="00C874C8">
        <w:t>我们以调试</w:t>
      </w:r>
      <w:r w:rsidR="00A90878" w:rsidRPr="007A2722">
        <w:rPr>
          <w:rFonts w:hint="default"/>
        </w:rPr>
        <w:t>libSurfaceFlingerProp.so</w:t>
      </w:r>
      <w:r w:rsidRPr="00C874C8">
        <w:t>库为例</w:t>
      </w:r>
    </w:p>
    <w:p w:rsidR="00662D53" w:rsidRDefault="00662D53" w:rsidP="00662D53">
      <w:pPr>
        <w:jc w:val="center"/>
        <w:rPr>
          <w:rFonts w:hint="default"/>
        </w:rPr>
      </w:pPr>
      <w:r>
        <w:object w:dxaOrig="6600" w:dyaOrig="5325">
          <v:shape id="_x0000_i1031" type="#_x0000_t75" style="width:260.45pt;height:210.35pt" o:ole="">
            <v:imagedata r:id="rId47" o:title=""/>
          </v:shape>
          <o:OLEObject Type="Embed" ProgID="Visio.Drawing.15" ShapeID="_x0000_i1031" DrawAspect="Content" ObjectID="_1660040658" r:id="rId48"/>
        </w:object>
      </w:r>
    </w:p>
    <w:p w:rsidR="00662D53" w:rsidRDefault="00662D53" w:rsidP="00662D53">
      <w:pPr>
        <w:rPr>
          <w:rFonts w:hint="default"/>
        </w:rPr>
      </w:pPr>
      <w:r>
        <w:t>正常</w:t>
      </w:r>
      <w:r>
        <w:rPr>
          <w:rFonts w:hint="default"/>
        </w:rPr>
        <w:t>情况下我们需要使用</w:t>
      </w:r>
      <w:r>
        <w:t>上图</w:t>
      </w:r>
      <w:r>
        <w:rPr>
          <w:rFonts w:hint="default"/>
        </w:rPr>
        <w:t>中左面的方案，将所有</w:t>
      </w:r>
      <w:r>
        <w:t>使用</w:t>
      </w:r>
      <w:r>
        <w:t>asan</w:t>
      </w:r>
      <w:r w:rsidRPr="00662D53">
        <w:t>编译</w:t>
      </w:r>
      <w:r w:rsidRPr="00662D53">
        <w:rPr>
          <w:rFonts w:hint="default"/>
        </w:rPr>
        <w:t>的</w:t>
      </w:r>
      <w:r>
        <w:rPr>
          <w:rFonts w:hint="default"/>
        </w:rPr>
        <w:t>相关库</w:t>
      </w:r>
      <w:r>
        <w:t>放在</w:t>
      </w:r>
      <w:r>
        <w:t>/data/asan</w:t>
      </w:r>
      <w:r>
        <w:t>目录</w:t>
      </w:r>
      <w:r>
        <w:rPr>
          <w:rFonts w:hint="default"/>
        </w:rPr>
        <w:t>下</w:t>
      </w:r>
    </w:p>
    <w:p w:rsidR="00662D53" w:rsidRDefault="00662D53" w:rsidP="00662D53">
      <w:pPr>
        <w:rPr>
          <w:rFonts w:hint="default"/>
        </w:rPr>
      </w:pPr>
      <w:r>
        <w:t>但我们</w:t>
      </w:r>
      <w:r>
        <w:rPr>
          <w:rFonts w:hint="default"/>
        </w:rPr>
        <w:t>知道，实际上</w:t>
      </w:r>
      <w:r w:rsidRPr="00662D53">
        <w:rPr>
          <w:rFonts w:hint="default"/>
        </w:rPr>
        <w:t>libsurfaceflinger.so</w:t>
      </w:r>
      <w:r>
        <w:rPr>
          <w:rFonts w:hint="default"/>
        </w:rPr>
        <w:t xml:space="preserve"> </w:t>
      </w:r>
      <w:r>
        <w:t>只有</w:t>
      </w:r>
      <w:r>
        <w:rPr>
          <w:rFonts w:hint="default"/>
        </w:rPr>
        <w:t>surfaceflinger</w:t>
      </w:r>
      <w:r>
        <w:t>调用</w:t>
      </w:r>
      <w:r>
        <w:rPr>
          <w:rFonts w:hint="default"/>
        </w:rPr>
        <w:t>，没有其他调用，因此</w:t>
      </w:r>
      <w:r>
        <w:t>只需</w:t>
      </w:r>
      <w:r>
        <w:rPr>
          <w:rFonts w:hint="default"/>
        </w:rPr>
        <w:t>将</w:t>
      </w:r>
      <w:r w:rsidRPr="007A2722">
        <w:rPr>
          <w:rFonts w:hint="default"/>
        </w:rPr>
        <w:t>libSurfaceFlingerProp.so</w:t>
      </w:r>
      <w:r>
        <w:t>放到</w:t>
      </w:r>
      <w:r>
        <w:t>asan</w:t>
      </w:r>
      <w:r>
        <w:t>下</w:t>
      </w:r>
      <w:r>
        <w:rPr>
          <w:rFonts w:hint="default"/>
        </w:rPr>
        <w:t>即可</w:t>
      </w:r>
      <w:r>
        <w:t>，所以</w:t>
      </w:r>
      <w:r>
        <w:rPr>
          <w:rFonts w:hint="default"/>
        </w:rPr>
        <w:t>我们使用下面的方案</w:t>
      </w:r>
    </w:p>
    <w:p w:rsidR="00662D53" w:rsidRPr="00662D53" w:rsidRDefault="0070635D" w:rsidP="00662D53">
      <w:pPr>
        <w:jc w:val="center"/>
        <w:rPr>
          <w:rFonts w:hint="default"/>
        </w:rPr>
      </w:pPr>
      <w:r>
        <w:object w:dxaOrig="5521" w:dyaOrig="5325">
          <v:shape id="_x0000_i1032" type="#_x0000_t75" style="width:243.55pt;height:234.15pt" o:ole="">
            <v:imagedata r:id="rId49" o:title=""/>
          </v:shape>
          <o:OLEObject Type="Embed" ProgID="Visio.Drawing.15" ShapeID="_x0000_i1032" DrawAspect="Content" ObjectID="_1660040659" r:id="rId50"/>
        </w:object>
      </w:r>
    </w:p>
    <w:p w:rsidR="00A90878" w:rsidRDefault="00A90878" w:rsidP="002F5778">
      <w:pPr>
        <w:jc w:val="center"/>
        <w:rPr>
          <w:rFonts w:hint="default"/>
        </w:rPr>
      </w:pPr>
    </w:p>
    <w:p w:rsidR="002F5778" w:rsidRPr="00C874C8" w:rsidRDefault="002F5778" w:rsidP="002F5778">
      <w:pPr>
        <w:jc w:val="center"/>
        <w:rPr>
          <w:rFonts w:hint="default"/>
        </w:rPr>
      </w:pPr>
    </w:p>
    <w:p w:rsidR="002F5778" w:rsidRPr="00C874C8" w:rsidRDefault="002F5778" w:rsidP="002F5778">
      <w:pPr>
        <w:pStyle w:val="31"/>
        <w:rPr>
          <w:rFonts w:hint="default"/>
        </w:rPr>
      </w:pPr>
      <w:bookmarkStart w:id="79" w:name="_Toc49427834"/>
      <w:r w:rsidRPr="00C874C8">
        <w:lastRenderedPageBreak/>
        <w:t>配置文件的修改</w:t>
      </w:r>
      <w:bookmarkEnd w:id="79"/>
    </w:p>
    <w:p w:rsidR="002F5778" w:rsidRDefault="002F5778" w:rsidP="002F5778">
      <w:pPr>
        <w:rPr>
          <w:rFonts w:hint="default"/>
        </w:rPr>
      </w:pPr>
      <w:r w:rsidRPr="00C874C8">
        <w:t>调试</w:t>
      </w:r>
      <w:r w:rsidR="007A2722" w:rsidRPr="007A2722">
        <w:rPr>
          <w:rFonts w:hint="default"/>
        </w:rPr>
        <w:t>libSurfaceFlingerProp.so</w:t>
      </w:r>
      <w:r w:rsidRPr="00C874C8">
        <w:t>库，需要修改调试</w:t>
      </w:r>
      <w:r w:rsidR="007A2722" w:rsidRPr="007A2722">
        <w:rPr>
          <w:rFonts w:hint="default"/>
        </w:rPr>
        <w:t>libSurfaceFlingerProp.so</w:t>
      </w:r>
      <w:r w:rsidRPr="00C874C8">
        <w:t>库的编译配置及调用它的</w:t>
      </w:r>
      <w:r w:rsidRPr="00C874C8">
        <w:t>surfaceflinger</w:t>
      </w:r>
      <w:r w:rsidRPr="00C874C8">
        <w:t>的编译配置。</w:t>
      </w:r>
    </w:p>
    <w:p w:rsidR="002F5778" w:rsidRPr="00C874C8" w:rsidRDefault="00515FEE" w:rsidP="002F5778">
      <w:pPr>
        <w:rPr>
          <w:rFonts w:hint="default"/>
        </w:rPr>
      </w:pPr>
      <w:hyperlink r:id="rId51" w:anchor="/c/694140/" w:history="1">
        <w:r w:rsidR="002F5778" w:rsidRPr="009B7497">
          <w:rPr>
            <w:rStyle w:val="ae"/>
            <w:rFonts w:hint="default"/>
          </w:rPr>
          <w:t>http://review.source.unisoc.com/gerrit/#/c/694140/</w:t>
        </w:r>
      </w:hyperlink>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2F5778" w:rsidRPr="00C874C8" w:rsidTr="00C93096">
        <w:tc>
          <w:tcPr>
            <w:tcW w:w="9286" w:type="dxa"/>
            <w:shd w:val="clear" w:color="auto" w:fill="auto"/>
          </w:tcPr>
          <w:p w:rsidR="00CE392F" w:rsidRDefault="00CE392F" w:rsidP="00CE392F">
            <w:pPr>
              <w:spacing w:before="0" w:after="0" w:line="240" w:lineRule="auto"/>
              <w:rPr>
                <w:rFonts w:hint="default"/>
              </w:rPr>
            </w:pPr>
            <w:r>
              <w:rPr>
                <w:rFonts w:hint="default"/>
              </w:rPr>
              <w:t>sprdroidr_trunk/frameworks/native/services/surfaceflinger$ git diff .</w:t>
            </w:r>
          </w:p>
          <w:p w:rsidR="00CE392F" w:rsidRDefault="00CE392F" w:rsidP="00CE392F">
            <w:pPr>
              <w:spacing w:before="0" w:after="0" w:line="240" w:lineRule="auto"/>
              <w:rPr>
                <w:rFonts w:hint="default"/>
              </w:rPr>
            </w:pPr>
            <w:r>
              <w:rPr>
                <w:rFonts w:hint="default"/>
              </w:rPr>
              <w:t>diff --git a/services/surfaceflinger/Android.bp b/services/surfaceflinger/Android.bp</w:t>
            </w:r>
          </w:p>
          <w:p w:rsidR="00CE392F" w:rsidRDefault="00CE392F" w:rsidP="00CE392F">
            <w:pPr>
              <w:spacing w:before="0" w:after="0" w:line="240" w:lineRule="auto"/>
              <w:rPr>
                <w:rFonts w:hint="default"/>
              </w:rPr>
            </w:pPr>
            <w:r>
              <w:rPr>
                <w:rFonts w:hint="default"/>
              </w:rPr>
              <w:t>index a790d0b..4435b31 100644</w:t>
            </w:r>
          </w:p>
          <w:p w:rsidR="00CE392F" w:rsidRDefault="00CE392F" w:rsidP="00CE392F">
            <w:pPr>
              <w:spacing w:before="0" w:after="0" w:line="240" w:lineRule="auto"/>
              <w:rPr>
                <w:rFonts w:hint="default"/>
              </w:rPr>
            </w:pPr>
            <w:r>
              <w:rPr>
                <w:rFonts w:hint="default"/>
              </w:rPr>
              <w:t>--- a/services/surfaceflinger/Android.bp</w:t>
            </w:r>
          </w:p>
          <w:p w:rsidR="00CE392F" w:rsidRDefault="00CE392F" w:rsidP="00CE392F">
            <w:pPr>
              <w:spacing w:before="0" w:after="0" w:line="240" w:lineRule="auto"/>
              <w:rPr>
                <w:rFonts w:hint="default"/>
              </w:rPr>
            </w:pPr>
            <w:r>
              <w:rPr>
                <w:rFonts w:hint="default"/>
              </w:rPr>
              <w:t>+++ b/services/surfaceflinger/Android.bp</w:t>
            </w:r>
          </w:p>
          <w:p w:rsidR="00CE392F" w:rsidRDefault="00CE392F" w:rsidP="00CE392F">
            <w:pPr>
              <w:spacing w:before="0" w:after="0" w:line="240" w:lineRule="auto"/>
              <w:rPr>
                <w:rFonts w:hint="default"/>
              </w:rPr>
            </w:pPr>
            <w:r>
              <w:rPr>
                <w:rFonts w:hint="default"/>
              </w:rPr>
              <w:t>@@ -190,6 +190,7 @@ cc_library_shared {</w:t>
            </w:r>
          </w:p>
          <w:p w:rsidR="00CE392F" w:rsidRDefault="00CE392F" w:rsidP="00CE392F">
            <w:pPr>
              <w:spacing w:before="0" w:after="0" w:line="240" w:lineRule="auto"/>
              <w:rPr>
                <w:rFonts w:hint="default"/>
              </w:rPr>
            </w:pPr>
            <w:r>
              <w:rPr>
                <w:rFonts w:hint="default"/>
              </w:rPr>
              <w:t xml:space="preserve">     // Please use libsurfaceflinger_defaults to configure how the sources are</w:t>
            </w:r>
          </w:p>
          <w:p w:rsidR="00CE392F" w:rsidRDefault="00CE392F" w:rsidP="00CE392F">
            <w:pPr>
              <w:spacing w:before="0" w:after="0" w:line="240" w:lineRule="auto"/>
              <w:rPr>
                <w:rFonts w:hint="default"/>
              </w:rPr>
            </w:pPr>
            <w:r>
              <w:rPr>
                <w:rFonts w:hint="default"/>
              </w:rPr>
              <w:t xml:space="preserve">     // built, so the same settings can be used elsewhere.</w:t>
            </w:r>
          </w:p>
          <w:p w:rsidR="00CE392F" w:rsidRDefault="00CE392F" w:rsidP="00CE392F">
            <w:pPr>
              <w:spacing w:before="0" w:after="0" w:line="240" w:lineRule="auto"/>
              <w:rPr>
                <w:rFonts w:hint="default"/>
              </w:rPr>
            </w:pPr>
            <w:r>
              <w:rPr>
                <w:rFonts w:hint="default"/>
              </w:rPr>
              <w:t xml:space="preserve">     name: "libsurfaceflinger",</w:t>
            </w:r>
          </w:p>
          <w:p w:rsidR="00CE392F" w:rsidRPr="00CE392F" w:rsidRDefault="00CE392F" w:rsidP="00CE392F">
            <w:pPr>
              <w:spacing w:before="0" w:after="0" w:line="240" w:lineRule="auto"/>
              <w:rPr>
                <w:rFonts w:hint="default"/>
                <w:color w:val="0000CC"/>
              </w:rPr>
            </w:pPr>
            <w:r w:rsidRPr="00CE392F">
              <w:rPr>
                <w:rFonts w:hint="default"/>
                <w:color w:val="0000CC"/>
              </w:rPr>
              <w:t>+    sanitize:{ address:true },</w:t>
            </w:r>
          </w:p>
          <w:p w:rsidR="00CE392F" w:rsidRDefault="00CE392F" w:rsidP="00CE392F">
            <w:pPr>
              <w:spacing w:before="0" w:after="0" w:line="240" w:lineRule="auto"/>
              <w:rPr>
                <w:rFonts w:hint="default"/>
              </w:rPr>
            </w:pPr>
            <w:r>
              <w:rPr>
                <w:rFonts w:hint="default"/>
              </w:rPr>
              <w:t xml:space="preserve">     defaults: ["libsurfaceflinger_production_defaults"],</w:t>
            </w:r>
          </w:p>
          <w:p w:rsidR="00CE392F" w:rsidRDefault="00CE392F" w:rsidP="00CE392F">
            <w:pPr>
              <w:spacing w:before="0" w:after="0" w:line="240" w:lineRule="auto"/>
              <w:rPr>
                <w:rFonts w:hint="default"/>
              </w:rPr>
            </w:pPr>
            <w:r>
              <w:rPr>
                <w:rFonts w:hint="default"/>
              </w:rPr>
              <w:t xml:space="preserve">     srcs: [</w:t>
            </w:r>
          </w:p>
          <w:p w:rsidR="00CE392F" w:rsidRDefault="00CE392F" w:rsidP="00CE392F">
            <w:pPr>
              <w:spacing w:before="0" w:after="0" w:line="240" w:lineRule="auto"/>
              <w:rPr>
                <w:rFonts w:hint="default"/>
              </w:rPr>
            </w:pPr>
            <w:r>
              <w:rPr>
                <w:rFonts w:hint="default"/>
              </w:rPr>
              <w:t xml:space="preserve">         ":libsurfaceflinger_sources",</w:t>
            </w:r>
          </w:p>
          <w:p w:rsidR="00CE392F" w:rsidRDefault="00CE392F" w:rsidP="00CE392F">
            <w:pPr>
              <w:spacing w:before="0" w:after="0" w:line="240" w:lineRule="auto"/>
              <w:rPr>
                <w:rFonts w:hint="default"/>
              </w:rPr>
            </w:pPr>
            <w:r>
              <w:rPr>
                <w:rFonts w:hint="default"/>
              </w:rPr>
              <w:t>@@ -249,6 +250,7 @@ filegroup {</w:t>
            </w:r>
          </w:p>
          <w:p w:rsidR="00CE392F" w:rsidRDefault="00CE392F" w:rsidP="00CE392F">
            <w:pPr>
              <w:spacing w:before="0" w:after="0" w:line="240" w:lineRule="auto"/>
              <w:rPr>
                <w:rFonts w:hint="default"/>
              </w:rPr>
            </w:pPr>
            <w:r>
              <w:rPr>
                <w:rFonts w:hint="default"/>
              </w:rPr>
              <w:t xml:space="preserve"> </w:t>
            </w:r>
          </w:p>
          <w:p w:rsidR="00CE392F" w:rsidRDefault="00CE392F" w:rsidP="00CE392F">
            <w:pPr>
              <w:spacing w:before="0" w:after="0" w:line="240" w:lineRule="auto"/>
              <w:rPr>
                <w:rFonts w:hint="default"/>
              </w:rPr>
            </w:pPr>
            <w:r>
              <w:rPr>
                <w:rFonts w:hint="default"/>
              </w:rPr>
              <w:t xml:space="preserve"> cc_binary {</w:t>
            </w:r>
          </w:p>
          <w:p w:rsidR="00CE392F" w:rsidRDefault="00CE392F" w:rsidP="00CE392F">
            <w:pPr>
              <w:spacing w:before="0" w:after="0" w:line="240" w:lineRule="auto"/>
              <w:rPr>
                <w:rFonts w:hint="default"/>
              </w:rPr>
            </w:pPr>
            <w:r>
              <w:rPr>
                <w:rFonts w:hint="default"/>
              </w:rPr>
              <w:t xml:space="preserve">     name: "surfaceflinger",</w:t>
            </w:r>
          </w:p>
          <w:p w:rsidR="00CE392F" w:rsidRPr="00CE392F" w:rsidRDefault="00CE392F" w:rsidP="00CE392F">
            <w:pPr>
              <w:spacing w:before="0" w:after="0" w:line="240" w:lineRule="auto"/>
              <w:rPr>
                <w:rFonts w:hint="default"/>
                <w:color w:val="0000CC"/>
              </w:rPr>
            </w:pPr>
            <w:r w:rsidRPr="00CE392F">
              <w:rPr>
                <w:rFonts w:hint="default"/>
                <w:color w:val="0000CC"/>
              </w:rPr>
              <w:t>+    sanitize:{ address:true },</w:t>
            </w:r>
          </w:p>
          <w:p w:rsidR="00CE392F" w:rsidRDefault="00CE392F" w:rsidP="00CE392F">
            <w:pPr>
              <w:spacing w:before="0" w:after="0" w:line="240" w:lineRule="auto"/>
              <w:rPr>
                <w:rFonts w:hint="default"/>
              </w:rPr>
            </w:pPr>
            <w:r>
              <w:rPr>
                <w:rFonts w:hint="default"/>
              </w:rPr>
              <w:t xml:space="preserve">     defaults: ["libsurfaceflinger_binary"],</w:t>
            </w:r>
          </w:p>
          <w:p w:rsidR="00CE392F" w:rsidRDefault="00CE392F" w:rsidP="00CE392F">
            <w:pPr>
              <w:spacing w:before="0" w:after="0" w:line="240" w:lineRule="auto"/>
              <w:rPr>
                <w:rFonts w:hint="default"/>
              </w:rPr>
            </w:pPr>
            <w:r>
              <w:rPr>
                <w:rFonts w:hint="default"/>
              </w:rPr>
              <w:t xml:space="preserve">     init_rc: ["surfaceflinger.rc"],</w:t>
            </w:r>
          </w:p>
          <w:p w:rsidR="00CE392F" w:rsidRDefault="00CE392F" w:rsidP="00CE392F">
            <w:pPr>
              <w:spacing w:before="0" w:after="0" w:line="240" w:lineRule="auto"/>
              <w:rPr>
                <w:rFonts w:hint="default"/>
              </w:rPr>
            </w:pPr>
            <w:r>
              <w:rPr>
                <w:rFonts w:hint="default"/>
              </w:rPr>
              <w:t xml:space="preserve">     srcs: [":surfaceflinger_binary_sources"],</w:t>
            </w:r>
          </w:p>
          <w:p w:rsidR="00CE392F" w:rsidRDefault="00CE392F" w:rsidP="00CE392F">
            <w:pPr>
              <w:spacing w:before="0" w:after="0" w:line="240" w:lineRule="auto"/>
              <w:rPr>
                <w:rFonts w:hint="default"/>
              </w:rPr>
            </w:pPr>
            <w:r>
              <w:rPr>
                <w:rFonts w:hint="default"/>
              </w:rPr>
              <w:t>@@ -265,6 +267,7 @@ subdirs = [</w:t>
            </w:r>
          </w:p>
          <w:p w:rsidR="00CE392F" w:rsidRDefault="00CE392F" w:rsidP="00CE392F">
            <w:pPr>
              <w:spacing w:before="0" w:after="0" w:line="240" w:lineRule="auto"/>
              <w:rPr>
                <w:rFonts w:hint="default"/>
              </w:rPr>
            </w:pPr>
            <w:r>
              <w:rPr>
                <w:rFonts w:hint="default"/>
              </w:rPr>
              <w:t xml:space="preserve"> </w:t>
            </w:r>
          </w:p>
          <w:p w:rsidR="00CE392F" w:rsidRDefault="00CE392F" w:rsidP="00CE392F">
            <w:pPr>
              <w:spacing w:before="0" w:after="0" w:line="240" w:lineRule="auto"/>
              <w:rPr>
                <w:rFonts w:hint="default"/>
              </w:rPr>
            </w:pPr>
            <w:r>
              <w:rPr>
                <w:rFonts w:hint="default"/>
              </w:rPr>
              <w:t xml:space="preserve"> cc_library_shared {</w:t>
            </w:r>
          </w:p>
          <w:p w:rsidR="00CE392F" w:rsidRDefault="00CE392F" w:rsidP="00CE392F">
            <w:pPr>
              <w:spacing w:before="0" w:after="0" w:line="240" w:lineRule="auto"/>
              <w:rPr>
                <w:rFonts w:hint="default"/>
              </w:rPr>
            </w:pPr>
            <w:r>
              <w:rPr>
                <w:rFonts w:hint="default"/>
              </w:rPr>
              <w:t xml:space="preserve">     name: "libSurfaceFlingerProp",</w:t>
            </w:r>
          </w:p>
          <w:p w:rsidR="00CE392F" w:rsidRPr="00CE392F" w:rsidRDefault="00CE392F" w:rsidP="00CE392F">
            <w:pPr>
              <w:spacing w:before="0" w:after="0" w:line="240" w:lineRule="auto"/>
              <w:rPr>
                <w:rFonts w:hint="default"/>
                <w:color w:val="0000CC"/>
              </w:rPr>
            </w:pPr>
            <w:r w:rsidRPr="00CE392F">
              <w:rPr>
                <w:rFonts w:hint="default"/>
                <w:color w:val="0000CC"/>
              </w:rPr>
              <w:t>+    sanitize:{ address:true },</w:t>
            </w:r>
          </w:p>
          <w:p w:rsidR="00CE392F" w:rsidRDefault="00CE392F" w:rsidP="00CE392F">
            <w:pPr>
              <w:spacing w:before="0" w:after="0" w:line="240" w:lineRule="auto"/>
              <w:rPr>
                <w:rFonts w:hint="default"/>
              </w:rPr>
            </w:pPr>
            <w:r>
              <w:rPr>
                <w:rFonts w:hint="default"/>
              </w:rPr>
              <w:t xml:space="preserve">     srcs: [</w:t>
            </w:r>
          </w:p>
          <w:p w:rsidR="00CE392F" w:rsidRDefault="00CE392F" w:rsidP="00CE392F">
            <w:pPr>
              <w:spacing w:before="0" w:after="0" w:line="240" w:lineRule="auto"/>
              <w:rPr>
                <w:rFonts w:hint="default"/>
              </w:rPr>
            </w:pPr>
            <w:r>
              <w:rPr>
                <w:rFonts w:hint="default"/>
              </w:rPr>
              <w:t xml:space="preserve">         "SurfaceFlingerProperties.cpp",</w:t>
            </w:r>
          </w:p>
          <w:p w:rsidR="00CE392F" w:rsidRDefault="00CE392F" w:rsidP="00CE392F">
            <w:pPr>
              <w:spacing w:before="0" w:after="0" w:line="240" w:lineRule="auto"/>
              <w:rPr>
                <w:rFonts w:hint="default"/>
              </w:rPr>
            </w:pPr>
            <w:r>
              <w:rPr>
                <w:rFonts w:hint="default"/>
              </w:rPr>
              <w:t xml:space="preserve">     ],</w:t>
            </w:r>
          </w:p>
          <w:p w:rsidR="002F5778" w:rsidRPr="00C874C8" w:rsidRDefault="002F5778" w:rsidP="00CE392F">
            <w:pPr>
              <w:spacing w:before="0" w:after="0" w:line="240" w:lineRule="auto"/>
              <w:rPr>
                <w:rFonts w:hint="default"/>
              </w:rPr>
            </w:pPr>
          </w:p>
        </w:tc>
      </w:tr>
    </w:tbl>
    <w:p w:rsidR="002F5778" w:rsidRPr="00C874C8" w:rsidRDefault="002F5778" w:rsidP="002F5778">
      <w:pPr>
        <w:rPr>
          <w:rFonts w:hint="default"/>
        </w:rPr>
      </w:pPr>
    </w:p>
    <w:p w:rsidR="002F5778" w:rsidRPr="00C874C8" w:rsidRDefault="002F5778" w:rsidP="002F5778">
      <w:pPr>
        <w:pStyle w:val="31"/>
        <w:rPr>
          <w:rFonts w:hint="default"/>
        </w:rPr>
      </w:pPr>
      <w:bookmarkStart w:id="80" w:name="_Toc49427835"/>
      <w:r>
        <w:t>模拟</w:t>
      </w:r>
      <w:r>
        <w:rPr>
          <w:rFonts w:hint="default"/>
        </w:rPr>
        <w:t>一个</w:t>
      </w:r>
      <w:r w:rsidRPr="00C874C8">
        <w:t>问题</w:t>
      </w:r>
      <w:bookmarkEnd w:id="80"/>
    </w:p>
    <w:p w:rsidR="002F5778" w:rsidRDefault="002F5778" w:rsidP="002F5778">
      <w:pPr>
        <w:rPr>
          <w:rFonts w:hint="default"/>
        </w:rPr>
      </w:pPr>
      <w:r w:rsidRPr="00C874C8">
        <w:t>为验证</w:t>
      </w:r>
      <w:r w:rsidRPr="00C874C8">
        <w:t>ASan</w:t>
      </w:r>
      <w:r w:rsidRPr="00C874C8">
        <w:t>是否生效，我们修改</w:t>
      </w:r>
      <w:r w:rsidRPr="00C874C8">
        <w:t>surfaceflinger</w:t>
      </w:r>
      <w:r w:rsidRPr="00C874C8">
        <w:t>代码，制造一个问题，看</w:t>
      </w:r>
      <w:r w:rsidRPr="00C874C8">
        <w:t xml:space="preserve">ASan </w:t>
      </w:r>
      <w:r w:rsidRPr="00C874C8">
        <w:t>是否可以检测到，我们制造一个范围外使用的问题：</w:t>
      </w:r>
    </w:p>
    <w:p w:rsidR="002F5778" w:rsidRPr="00C874C8" w:rsidRDefault="00515FEE" w:rsidP="002F5778">
      <w:pPr>
        <w:rPr>
          <w:rFonts w:hint="default"/>
        </w:rPr>
      </w:pPr>
      <w:hyperlink r:id="rId52" w:anchor="/c/694140/" w:history="1">
        <w:r w:rsidR="002F5778" w:rsidRPr="009B7497">
          <w:rPr>
            <w:rStyle w:val="ae"/>
            <w:rFonts w:hint="default"/>
          </w:rPr>
          <w:t>http://review.source.unisoc.com/gerrit/#/c/694140/</w:t>
        </w:r>
      </w:hyperlink>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2F5778" w:rsidRPr="00C874C8" w:rsidTr="00C93096">
        <w:tc>
          <w:tcPr>
            <w:tcW w:w="9286" w:type="dxa"/>
            <w:shd w:val="clear" w:color="auto" w:fill="auto"/>
          </w:tcPr>
          <w:p w:rsidR="00CE392F" w:rsidRDefault="00CE392F" w:rsidP="00CE392F">
            <w:pPr>
              <w:spacing w:before="0" w:after="0" w:line="240" w:lineRule="auto"/>
              <w:rPr>
                <w:rFonts w:hint="default"/>
              </w:rPr>
            </w:pPr>
          </w:p>
          <w:p w:rsidR="00CE392F" w:rsidRDefault="00CE392F" w:rsidP="00CE392F">
            <w:pPr>
              <w:spacing w:before="0" w:after="0" w:line="240" w:lineRule="auto"/>
              <w:rPr>
                <w:rFonts w:hint="default"/>
              </w:rPr>
            </w:pPr>
            <w:r>
              <w:rPr>
                <w:rFonts w:hint="default"/>
              </w:rPr>
              <w:t>diff --git a/services/surfaceflinger/SurfaceFlingerProperties.cpp b/services/surfaceflinger/SurfaceFlingerProperties.cpp</w:t>
            </w:r>
          </w:p>
          <w:p w:rsidR="00CE392F" w:rsidRDefault="00CE392F" w:rsidP="00CE392F">
            <w:pPr>
              <w:spacing w:before="0" w:after="0" w:line="240" w:lineRule="auto"/>
              <w:rPr>
                <w:rFonts w:hint="default"/>
              </w:rPr>
            </w:pPr>
            <w:r>
              <w:rPr>
                <w:rFonts w:hint="default"/>
              </w:rPr>
              <w:t>index 9d78702..b0fef3f 100644</w:t>
            </w:r>
          </w:p>
          <w:p w:rsidR="00CE392F" w:rsidRDefault="00CE392F" w:rsidP="00CE392F">
            <w:pPr>
              <w:spacing w:before="0" w:after="0" w:line="240" w:lineRule="auto"/>
              <w:rPr>
                <w:rFonts w:hint="default"/>
              </w:rPr>
            </w:pPr>
            <w:r>
              <w:rPr>
                <w:rFonts w:hint="default"/>
              </w:rPr>
              <w:t>--- a/services/surfaceflinger/SurfaceFlingerProperties.cpp</w:t>
            </w:r>
          </w:p>
          <w:p w:rsidR="00CE392F" w:rsidRDefault="00CE392F" w:rsidP="00CE392F">
            <w:pPr>
              <w:spacing w:before="0" w:after="0" w:line="240" w:lineRule="auto"/>
              <w:rPr>
                <w:rFonts w:hint="default"/>
              </w:rPr>
            </w:pPr>
            <w:r>
              <w:rPr>
                <w:rFonts w:hint="default"/>
              </w:rPr>
              <w:t>+++ b/services/surfaceflinger/SurfaceFlingerProperties.cpp</w:t>
            </w:r>
          </w:p>
          <w:p w:rsidR="00CE392F" w:rsidRDefault="00CE392F" w:rsidP="00CE392F">
            <w:pPr>
              <w:spacing w:before="0" w:after="0" w:line="240" w:lineRule="auto"/>
              <w:rPr>
                <w:rFonts w:hint="default"/>
              </w:rPr>
            </w:pPr>
            <w:r>
              <w:rPr>
                <w:rFonts w:hint="default"/>
              </w:rPr>
              <w:t>@@ -154,10 +154,20 @@ bool start_graphics_allocator_service(bool defaultValue) {</w:t>
            </w:r>
          </w:p>
          <w:p w:rsidR="00CE392F" w:rsidRDefault="00CE392F" w:rsidP="00CE392F">
            <w:pPr>
              <w:spacing w:before="0" w:after="0" w:line="240" w:lineRule="auto"/>
              <w:rPr>
                <w:rFonts w:hint="default"/>
              </w:rPr>
            </w:pPr>
            <w:r>
              <w:rPr>
                <w:rFonts w:hint="default"/>
              </w:rPr>
              <w:t xml:space="preserve">     return getBool&lt;ISurfaceFlingerConfigs, &amp;ISurfaceFlingerConfigs::startGraphicsAllocatorService&gt;(</w:t>
            </w:r>
          </w:p>
          <w:p w:rsidR="00CE392F" w:rsidRDefault="00CE392F" w:rsidP="00CE392F">
            <w:pPr>
              <w:spacing w:before="0" w:after="0" w:line="240" w:lineRule="auto"/>
              <w:rPr>
                <w:rFonts w:hint="default"/>
              </w:rPr>
            </w:pPr>
            <w:r>
              <w:rPr>
                <w:rFonts w:hint="default"/>
              </w:rPr>
              <w:lastRenderedPageBreak/>
              <w:t xml:space="preserve">             defaultValue);</w:t>
            </w:r>
          </w:p>
          <w:p w:rsidR="00CE392F" w:rsidRDefault="00CE392F" w:rsidP="00CE392F">
            <w:pPr>
              <w:spacing w:before="0" w:after="0" w:line="240" w:lineRule="auto"/>
              <w:rPr>
                <w:rFonts w:hint="default"/>
              </w:rPr>
            </w:pPr>
            <w:r>
              <w:rPr>
                <w:rFonts w:hint="default"/>
              </w:rPr>
              <w:t xml:space="preserve"> }</w:t>
            </w:r>
          </w:p>
          <w:p w:rsidR="00CE392F" w:rsidRPr="00CE392F" w:rsidRDefault="00CE392F" w:rsidP="00CE392F">
            <w:pPr>
              <w:spacing w:before="0" w:after="0" w:line="240" w:lineRule="auto"/>
              <w:rPr>
                <w:rFonts w:hint="default"/>
                <w:color w:val="FF0000"/>
              </w:rPr>
            </w:pPr>
            <w:r w:rsidRPr="00CE392F">
              <w:rPr>
                <w:rFonts w:hint="default"/>
                <w:color w:val="FF0000"/>
              </w:rPr>
              <w:t>+volatile int *p = 0;</w:t>
            </w:r>
          </w:p>
          <w:p w:rsidR="00CE392F" w:rsidRPr="00CE392F" w:rsidRDefault="00CE392F" w:rsidP="00CE392F">
            <w:pPr>
              <w:spacing w:before="0" w:after="0" w:line="240" w:lineRule="auto"/>
              <w:rPr>
                <w:rFonts w:hint="default"/>
                <w:color w:val="FF0000"/>
              </w:rPr>
            </w:pPr>
            <w:r w:rsidRPr="00CE392F">
              <w:rPr>
                <w:rFonts w:hint="default"/>
                <w:color w:val="FF0000"/>
              </w:rPr>
              <w:t>+int test_test() {</w:t>
            </w:r>
          </w:p>
          <w:p w:rsidR="00CE392F" w:rsidRPr="00CE392F" w:rsidRDefault="00CE392F" w:rsidP="00CE392F">
            <w:pPr>
              <w:spacing w:before="0" w:after="0" w:line="240" w:lineRule="auto"/>
              <w:rPr>
                <w:rFonts w:hint="default"/>
                <w:color w:val="FF0000"/>
              </w:rPr>
            </w:pPr>
            <w:r w:rsidRPr="00CE392F">
              <w:rPr>
                <w:rFonts w:hint="default"/>
                <w:color w:val="FF0000"/>
              </w:rPr>
              <w:t>+  {</w:t>
            </w:r>
          </w:p>
          <w:p w:rsidR="00CE392F" w:rsidRPr="00CE392F" w:rsidRDefault="00CE392F" w:rsidP="00CE392F">
            <w:pPr>
              <w:spacing w:before="0" w:after="0" w:line="240" w:lineRule="auto"/>
              <w:rPr>
                <w:rFonts w:hint="default"/>
                <w:color w:val="FF0000"/>
              </w:rPr>
            </w:pPr>
            <w:r w:rsidRPr="00CE392F">
              <w:rPr>
                <w:rFonts w:hint="default"/>
                <w:color w:val="FF0000"/>
              </w:rPr>
              <w:t>+    int x = 0;</w:t>
            </w:r>
          </w:p>
          <w:p w:rsidR="00CE392F" w:rsidRPr="00CE392F" w:rsidRDefault="00CE392F" w:rsidP="00CE392F">
            <w:pPr>
              <w:spacing w:before="0" w:after="0" w:line="240" w:lineRule="auto"/>
              <w:rPr>
                <w:rFonts w:hint="default"/>
                <w:color w:val="FF0000"/>
              </w:rPr>
            </w:pPr>
            <w:r w:rsidRPr="00CE392F">
              <w:rPr>
                <w:rFonts w:hint="default"/>
                <w:color w:val="FF0000"/>
              </w:rPr>
              <w:t>+    p = &amp;x;</w:t>
            </w:r>
          </w:p>
          <w:p w:rsidR="00CE392F" w:rsidRPr="00CE392F" w:rsidRDefault="00CE392F" w:rsidP="00CE392F">
            <w:pPr>
              <w:spacing w:before="0" w:after="0" w:line="240" w:lineRule="auto"/>
              <w:rPr>
                <w:rFonts w:hint="default"/>
                <w:color w:val="FF0000"/>
              </w:rPr>
            </w:pPr>
            <w:r w:rsidRPr="00CE392F">
              <w:rPr>
                <w:rFonts w:hint="default"/>
                <w:color w:val="FF0000"/>
              </w:rPr>
              <w:t>+  }</w:t>
            </w:r>
          </w:p>
          <w:p w:rsidR="00CE392F" w:rsidRPr="00CE392F" w:rsidRDefault="00CE392F" w:rsidP="00CE392F">
            <w:pPr>
              <w:spacing w:before="0" w:after="0" w:line="240" w:lineRule="auto"/>
              <w:rPr>
                <w:rFonts w:hint="default"/>
                <w:color w:val="FF0000"/>
              </w:rPr>
            </w:pPr>
            <w:r w:rsidRPr="00CE392F">
              <w:rPr>
                <w:rFonts w:hint="default"/>
                <w:color w:val="FF0000"/>
              </w:rPr>
              <w:t>+  *p = 5;</w:t>
            </w:r>
          </w:p>
          <w:p w:rsidR="00CE392F" w:rsidRPr="00CE392F" w:rsidRDefault="00CE392F" w:rsidP="00CE392F">
            <w:pPr>
              <w:spacing w:before="0" w:after="0" w:line="240" w:lineRule="auto"/>
              <w:rPr>
                <w:rFonts w:hint="default"/>
                <w:color w:val="FF0000"/>
              </w:rPr>
            </w:pPr>
            <w:r w:rsidRPr="00CE392F">
              <w:rPr>
                <w:rFonts w:hint="default"/>
                <w:color w:val="FF0000"/>
              </w:rPr>
              <w:t>+  return 0;</w:t>
            </w:r>
          </w:p>
          <w:p w:rsidR="002F5778" w:rsidRDefault="00CE392F" w:rsidP="00CE392F">
            <w:pPr>
              <w:rPr>
                <w:rFonts w:hint="default"/>
                <w:color w:val="FF0000"/>
              </w:rPr>
            </w:pPr>
            <w:r w:rsidRPr="00CE392F">
              <w:rPr>
                <w:rFonts w:hint="default"/>
                <w:color w:val="FF0000"/>
              </w:rPr>
              <w:t>+}</w:t>
            </w:r>
          </w:p>
          <w:p w:rsidR="00CE392F" w:rsidRDefault="00CE392F" w:rsidP="00CE392F">
            <w:pPr>
              <w:rPr>
                <w:rFonts w:hint="default"/>
              </w:rPr>
            </w:pPr>
          </w:p>
          <w:p w:rsidR="00CE392F" w:rsidRDefault="00CE392F" w:rsidP="00CE392F">
            <w:pPr>
              <w:rPr>
                <w:rFonts w:hint="default"/>
              </w:rPr>
            </w:pPr>
            <w:r>
              <w:rPr>
                <w:rFonts w:hint="default"/>
              </w:rPr>
              <w:t xml:space="preserve"> SurfaceFlingerProperties::primary_display_orientation_values primary_display_orientation(</w:t>
            </w:r>
          </w:p>
          <w:p w:rsidR="00CE392F" w:rsidRDefault="00CE392F" w:rsidP="00CE392F">
            <w:pPr>
              <w:rPr>
                <w:rFonts w:hint="default"/>
              </w:rPr>
            </w:pPr>
            <w:r>
              <w:rPr>
                <w:rFonts w:hint="default"/>
              </w:rPr>
              <w:t xml:space="preserve">         SurfaceFlingerProperties::primary_display_orientation_values defaultValue) {</w:t>
            </w:r>
          </w:p>
          <w:p w:rsidR="00CE392F" w:rsidRDefault="00CE392F" w:rsidP="00CE392F">
            <w:pPr>
              <w:rPr>
                <w:rFonts w:hint="default"/>
              </w:rPr>
            </w:pPr>
            <w:r>
              <w:rPr>
                <w:rFonts w:hint="default"/>
              </w:rPr>
              <w:t xml:space="preserve">     auto temp = SurfaceFlingerProperties::primary_display_orientation();</w:t>
            </w:r>
          </w:p>
          <w:p w:rsidR="00CE392F" w:rsidRPr="00CE392F" w:rsidRDefault="00CE392F" w:rsidP="00CE392F">
            <w:pPr>
              <w:rPr>
                <w:rFonts w:hint="default"/>
                <w:color w:val="FF0000"/>
              </w:rPr>
            </w:pPr>
            <w:r w:rsidRPr="00CE392F">
              <w:rPr>
                <w:rFonts w:hint="default"/>
                <w:color w:val="FF0000"/>
              </w:rPr>
              <w:t>+        test_test();</w:t>
            </w:r>
          </w:p>
          <w:p w:rsidR="00CE392F" w:rsidRDefault="00CE392F" w:rsidP="00CE392F">
            <w:pPr>
              <w:rPr>
                <w:rFonts w:hint="default"/>
              </w:rPr>
            </w:pPr>
            <w:r>
              <w:rPr>
                <w:rFonts w:hint="default"/>
              </w:rPr>
              <w:t xml:space="preserve">     if (temp.has_value()) {</w:t>
            </w:r>
          </w:p>
          <w:p w:rsidR="00CE392F" w:rsidRDefault="00CE392F" w:rsidP="00CE392F">
            <w:pPr>
              <w:rPr>
                <w:rFonts w:hint="default"/>
              </w:rPr>
            </w:pPr>
            <w:r>
              <w:rPr>
                <w:rFonts w:hint="default"/>
              </w:rPr>
              <w:t xml:space="preserve">         return *temp;</w:t>
            </w:r>
          </w:p>
          <w:p w:rsidR="00CE392F" w:rsidRPr="00C874C8" w:rsidRDefault="00CE392F" w:rsidP="00CE392F">
            <w:pPr>
              <w:rPr>
                <w:rFonts w:hint="default"/>
              </w:rPr>
            </w:pPr>
            <w:r>
              <w:rPr>
                <w:rFonts w:hint="default"/>
              </w:rPr>
              <w:t xml:space="preserve">     }</w:t>
            </w:r>
          </w:p>
        </w:tc>
      </w:tr>
    </w:tbl>
    <w:p w:rsidR="002F5778" w:rsidRPr="00C874C8" w:rsidRDefault="002F5778" w:rsidP="002F5778">
      <w:pPr>
        <w:pStyle w:val="31"/>
        <w:rPr>
          <w:rFonts w:hint="default"/>
        </w:rPr>
      </w:pPr>
      <w:bookmarkStart w:id="81" w:name="_Toc49427836"/>
      <w:r w:rsidRPr="00C874C8">
        <w:t>编译替换生成库</w:t>
      </w:r>
      <w:bookmarkEnd w:id="81"/>
    </w:p>
    <w:p w:rsidR="002F5778" w:rsidRDefault="002F5778" w:rsidP="002F5778">
      <w:pPr>
        <w:rPr>
          <w:rFonts w:hint="default"/>
        </w:rPr>
      </w:pPr>
      <w:r w:rsidRPr="00C874C8">
        <w:t>系统编译完成后自动</w:t>
      </w:r>
      <w:r w:rsidR="00C64760">
        <w:t>生成两套</w:t>
      </w:r>
      <w:r w:rsidR="00C64760">
        <w:rPr>
          <w:rFonts w:hint="default"/>
        </w:rPr>
        <w:t>库和符号表</w:t>
      </w:r>
    </w:p>
    <w:p w:rsidR="0006277E" w:rsidRDefault="0006277E" w:rsidP="002F5778">
      <w:pPr>
        <w:rPr>
          <w:rFonts w:hint="default"/>
        </w:rPr>
      </w:pPr>
      <w:r>
        <w:t>这里</w:t>
      </w:r>
      <w:r>
        <w:t>Android</w:t>
      </w:r>
      <w:r>
        <w:rPr>
          <w:rFonts w:hint="default"/>
        </w:rPr>
        <w:t>R</w:t>
      </w:r>
      <w:r>
        <w:t>与</w:t>
      </w:r>
      <w:r>
        <w:t>Android</w:t>
      </w:r>
      <w:r>
        <w:rPr>
          <w:rFonts w:hint="default"/>
        </w:rPr>
        <w:t>Q</w:t>
      </w:r>
      <w:r>
        <w:rPr>
          <w:rFonts w:hint="default"/>
        </w:rPr>
        <w:t>不同，之前</w:t>
      </w:r>
      <w:r>
        <w:t>Android</w:t>
      </w:r>
      <w:r>
        <w:rPr>
          <w:rFonts w:hint="default"/>
        </w:rPr>
        <w:t>Q</w:t>
      </w:r>
      <w:r>
        <w:rPr>
          <w:rFonts w:hint="default"/>
        </w:rPr>
        <w:t>版</w:t>
      </w:r>
      <w:r>
        <w:t>本</w:t>
      </w:r>
      <w:r>
        <w:rPr>
          <w:rFonts w:hint="default"/>
        </w:rPr>
        <w:t>会将</w:t>
      </w:r>
      <w:r w:rsidRPr="0006277E">
        <w:t>自动将</w:t>
      </w:r>
      <w:r>
        <w:t>asan</w:t>
      </w:r>
      <w:r>
        <w:rPr>
          <w:rFonts w:hint="default"/>
        </w:rPr>
        <w:t>编译的</w:t>
      </w:r>
      <w:r w:rsidRPr="0006277E">
        <w:t>文件放到</w:t>
      </w:r>
      <w:r w:rsidRPr="0006277E">
        <w:t>/data/asan</w:t>
      </w:r>
      <w:r w:rsidRPr="0006277E">
        <w:t>下</w:t>
      </w:r>
      <w:r>
        <w:t>，</w:t>
      </w:r>
      <w:r>
        <w:rPr>
          <w:rFonts w:hint="default"/>
        </w:rPr>
        <w:t>而</w:t>
      </w:r>
      <w:r>
        <w:t>Android</w:t>
      </w:r>
      <w:r>
        <w:rPr>
          <w:rFonts w:hint="default"/>
        </w:rPr>
        <w:t>R</w:t>
      </w:r>
      <w:r>
        <w:t>是</w:t>
      </w:r>
      <w:r>
        <w:rPr>
          <w:rFonts w:hint="default"/>
        </w:rPr>
        <w:t>下面这样：</w:t>
      </w:r>
    </w:p>
    <w:tbl>
      <w:tblPr>
        <w:tblStyle w:val="a8"/>
        <w:tblW w:w="0" w:type="auto"/>
        <w:tblLook w:val="04A0" w:firstRow="1" w:lastRow="0" w:firstColumn="1" w:lastColumn="0" w:noHBand="0" w:noVBand="1"/>
      </w:tblPr>
      <w:tblGrid>
        <w:gridCol w:w="9629"/>
      </w:tblGrid>
      <w:tr w:rsidR="002F5778" w:rsidTr="00C93096">
        <w:tc>
          <w:tcPr>
            <w:tcW w:w="9629" w:type="dxa"/>
          </w:tcPr>
          <w:p w:rsidR="00C64760" w:rsidRDefault="00C64760" w:rsidP="00C64760">
            <w:pPr>
              <w:rPr>
                <w:rFonts w:hint="default"/>
              </w:rPr>
            </w:pPr>
            <w:r>
              <w:rPr>
                <w:rFonts w:hint="default"/>
              </w:rPr>
              <w:t>sprdroidr_trunk/out$ find -name libSurfaceFlingerProp.so</w:t>
            </w:r>
          </w:p>
          <w:p w:rsidR="00C64760" w:rsidRDefault="00C64760" w:rsidP="00C64760">
            <w:pPr>
              <w:rPr>
                <w:rFonts w:hint="default"/>
              </w:rPr>
            </w:pPr>
            <w:r>
              <w:rPr>
                <w:rFonts w:hint="default"/>
              </w:rPr>
              <w:t>./soong/.intermediates/frameworks/native/services/surfaceflinger/libSurfaceFlingerProp/android_arm_armv7-a-neon_shared/</w:t>
            </w:r>
            <w:r w:rsidRPr="00C64760">
              <w:rPr>
                <w:rFonts w:hint="default"/>
                <w:highlight w:val="green"/>
              </w:rPr>
              <w:t>libSurfaceFlingerProp.so</w:t>
            </w:r>
          </w:p>
          <w:p w:rsidR="00C64760" w:rsidRDefault="00C64760" w:rsidP="00C64760">
            <w:pPr>
              <w:rPr>
                <w:rFonts w:hint="default"/>
              </w:rPr>
            </w:pPr>
            <w:r>
              <w:rPr>
                <w:rFonts w:hint="default"/>
              </w:rPr>
              <w:t>./soong/.intermediates/frameworks/native/services/surfaceflinger/libSurfaceFlingerProp/android_arm_armv7-a-neon_shared/unstripped/</w:t>
            </w:r>
            <w:r w:rsidRPr="00C64760">
              <w:rPr>
                <w:rFonts w:hint="default"/>
                <w:highlight w:val="green"/>
              </w:rPr>
              <w:t>libSurfaceFlingerProp.so</w:t>
            </w:r>
          </w:p>
          <w:p w:rsidR="00C64760" w:rsidRDefault="00C64760" w:rsidP="00C64760">
            <w:pPr>
              <w:rPr>
                <w:rFonts w:hint="default"/>
              </w:rPr>
            </w:pPr>
            <w:r>
              <w:rPr>
                <w:rFonts w:hint="default"/>
              </w:rPr>
              <w:t>./soong/.intermediates/frameworks/native/services/surfaceflinger/libSurfaceFlingerProp/android_arm_armv7-a-neon_shared_</w:t>
            </w:r>
            <w:r w:rsidRPr="00C64760">
              <w:rPr>
                <w:rFonts w:hint="default"/>
                <w:highlight w:val="yellow"/>
              </w:rPr>
              <w:t>asan/libSurfaceFlingerProp.so</w:t>
            </w:r>
          </w:p>
          <w:p w:rsidR="00C64760" w:rsidRDefault="00C64760" w:rsidP="00C64760">
            <w:pPr>
              <w:rPr>
                <w:rFonts w:hint="default"/>
              </w:rPr>
            </w:pPr>
            <w:r>
              <w:rPr>
                <w:rFonts w:hint="default"/>
              </w:rPr>
              <w:t>./soong/.intermediates/frameworks/native/services/surfaceflinger/libSurfaceFlingerProp/android_arm_armv7-a-neon_shared_</w:t>
            </w:r>
            <w:r w:rsidRPr="00C64760">
              <w:rPr>
                <w:rFonts w:hint="default"/>
                <w:highlight w:val="yellow"/>
              </w:rPr>
              <w:t>asan</w:t>
            </w:r>
            <w:r>
              <w:rPr>
                <w:rFonts w:hint="default"/>
              </w:rPr>
              <w:t>/</w:t>
            </w:r>
            <w:r w:rsidRPr="00C64760">
              <w:rPr>
                <w:rFonts w:hint="default"/>
                <w:highlight w:val="yellow"/>
              </w:rPr>
              <w:t>unstripped/libSurfaceFlingerProp.so</w:t>
            </w:r>
          </w:p>
          <w:p w:rsidR="00C64760" w:rsidRDefault="00C64760" w:rsidP="00C64760">
            <w:pPr>
              <w:rPr>
                <w:rFonts w:hint="default"/>
              </w:rPr>
            </w:pPr>
            <w:r>
              <w:rPr>
                <w:rFonts w:hint="default"/>
              </w:rPr>
              <w:t>./target/product/s9863a1h10_go_32b/obj/SHARED_LIBRARIES/libSurfaceFlingerProp_intermediates/libSurfaceFlingerProp.so</w:t>
            </w:r>
          </w:p>
          <w:p w:rsidR="00C64760" w:rsidRDefault="00C64760" w:rsidP="00C64760">
            <w:pPr>
              <w:rPr>
                <w:rFonts w:hint="default"/>
              </w:rPr>
            </w:pPr>
            <w:r>
              <w:rPr>
                <w:rFonts w:hint="default"/>
              </w:rPr>
              <w:t>./target/product/s9863a1h10_go_32b/system/lib/</w:t>
            </w:r>
            <w:r w:rsidRPr="00C64760">
              <w:rPr>
                <w:rFonts w:hint="default"/>
                <w:highlight w:val="cyan"/>
              </w:rPr>
              <w:t>libSurfaceFlingerProp.so</w:t>
            </w:r>
          </w:p>
          <w:p w:rsidR="002F5778" w:rsidRDefault="00C64760" w:rsidP="00C64760">
            <w:pPr>
              <w:rPr>
                <w:rFonts w:hint="default"/>
              </w:rPr>
            </w:pPr>
            <w:r>
              <w:rPr>
                <w:rFonts w:hint="default"/>
              </w:rPr>
              <w:t>./target/product/s9863a1h10_go_32b/symbols/system/lib/libSurfaceFlingerProp.so</w:t>
            </w:r>
          </w:p>
        </w:tc>
      </w:tr>
    </w:tbl>
    <w:p w:rsidR="002F5778" w:rsidRDefault="00C64760" w:rsidP="002F5778">
      <w:pPr>
        <w:rPr>
          <w:rFonts w:hint="default"/>
        </w:rPr>
      </w:pPr>
      <w:r>
        <w:t>上面</w:t>
      </w:r>
      <w:r>
        <w:rPr>
          <w:rFonts w:hint="default"/>
        </w:rPr>
        <w:t>绿色的库是不含</w:t>
      </w:r>
      <w:r>
        <w:rPr>
          <w:rFonts w:hint="default"/>
        </w:rPr>
        <w:t>asan</w:t>
      </w:r>
      <w:r>
        <w:rPr>
          <w:rFonts w:hint="default"/>
        </w:rPr>
        <w:t>的</w:t>
      </w:r>
      <w:r>
        <w:t>编译</w:t>
      </w:r>
      <w:r>
        <w:rPr>
          <w:rFonts w:hint="default"/>
        </w:rPr>
        <w:t>，黄色的是</w:t>
      </w:r>
      <w:r>
        <w:t>含</w:t>
      </w:r>
      <w:r>
        <w:rPr>
          <w:rFonts w:hint="default"/>
        </w:rPr>
        <w:t>asan</w:t>
      </w:r>
      <w:r>
        <w:rPr>
          <w:rFonts w:hint="default"/>
        </w:rPr>
        <w:t>的编译，蓝色的与黄色的</w:t>
      </w:r>
      <w:r>
        <w:t>相同</w:t>
      </w:r>
    </w:p>
    <w:p w:rsidR="00C64760" w:rsidRPr="00C64760" w:rsidRDefault="00C64760" w:rsidP="002F5778">
      <w:pPr>
        <w:rPr>
          <w:rFonts w:hint="default"/>
        </w:rPr>
      </w:pPr>
      <w:r>
        <w:lastRenderedPageBreak/>
        <w:t>我们</w:t>
      </w:r>
      <w:r>
        <w:rPr>
          <w:rFonts w:hint="default"/>
        </w:rPr>
        <w:t>只需要将蓝色</w:t>
      </w:r>
      <w:r>
        <w:t>的</w:t>
      </w:r>
      <w:r>
        <w:rPr>
          <w:rFonts w:hint="default"/>
        </w:rPr>
        <w:t>库放到手机里</w:t>
      </w:r>
    </w:p>
    <w:p w:rsidR="00C64760" w:rsidRPr="00C874C8" w:rsidRDefault="00C64760" w:rsidP="00C64760">
      <w:pPr>
        <w:rPr>
          <w:rFonts w:hint="default"/>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64760" w:rsidRPr="00C874C8" w:rsidTr="00C93096">
        <w:tc>
          <w:tcPr>
            <w:tcW w:w="9286" w:type="dxa"/>
            <w:shd w:val="clear" w:color="auto" w:fill="auto"/>
          </w:tcPr>
          <w:p w:rsidR="00C64760" w:rsidRDefault="00C64760" w:rsidP="00C93096">
            <w:pPr>
              <w:rPr>
                <w:rFonts w:hint="default"/>
              </w:rPr>
            </w:pPr>
            <w:r>
              <w:rPr>
                <w:rFonts w:hint="default"/>
              </w:rPr>
              <w:t>sprdroidr_trunk/out/target/product/s9863a1h10_go_32b$ find -name libSurfaceFlingerProp.so</w:t>
            </w:r>
          </w:p>
          <w:p w:rsidR="00C64760" w:rsidRDefault="00C64760" w:rsidP="00C93096">
            <w:pPr>
              <w:rPr>
                <w:rFonts w:hint="default"/>
              </w:rPr>
            </w:pPr>
            <w:r>
              <w:rPr>
                <w:rFonts w:hint="default"/>
              </w:rPr>
              <w:t>./obj/SHARED_LIBRARIES/libSurfaceFlingerProp_intermediates/libSurfaceFlingerProp.so</w:t>
            </w:r>
          </w:p>
          <w:p w:rsidR="00C64760" w:rsidRDefault="00C64760" w:rsidP="00C93096">
            <w:pPr>
              <w:rPr>
                <w:rFonts w:hint="default"/>
              </w:rPr>
            </w:pPr>
            <w:r>
              <w:rPr>
                <w:rFonts w:hint="default"/>
              </w:rPr>
              <w:t>./system/lib/libSurfaceFlingerProp.so</w:t>
            </w:r>
          </w:p>
          <w:p w:rsidR="00C64760" w:rsidRPr="00C874C8" w:rsidRDefault="00C64760" w:rsidP="00C93096">
            <w:pPr>
              <w:rPr>
                <w:rFonts w:hint="default"/>
              </w:rPr>
            </w:pPr>
            <w:r>
              <w:rPr>
                <w:rFonts w:hint="default"/>
              </w:rPr>
              <w:t>./symbols/system/lib/libSurfaceFlingerProp.so</w:t>
            </w:r>
          </w:p>
        </w:tc>
      </w:tr>
    </w:tbl>
    <w:p w:rsidR="002F5778" w:rsidRDefault="002F5778" w:rsidP="002F5778">
      <w:pPr>
        <w:rPr>
          <w:rFonts w:hint="default"/>
        </w:rPr>
      </w:pPr>
    </w:p>
    <w:p w:rsidR="002F5778" w:rsidRPr="00C874C8" w:rsidRDefault="002F5778" w:rsidP="002F5778">
      <w:pPr>
        <w:rPr>
          <w:rFonts w:hint="default"/>
        </w:rPr>
      </w:pPr>
      <w:r w:rsidRPr="00C874C8">
        <w:t>然后，将生成的的</w:t>
      </w:r>
      <w:r w:rsidRPr="00C874C8">
        <w:t>out</w:t>
      </w:r>
      <w:r w:rsidRPr="00C874C8">
        <w:t>目录中的</w:t>
      </w:r>
      <w:r w:rsidRPr="00C874C8">
        <w:t>/data/asan/system</w:t>
      </w:r>
      <w:r w:rsidRPr="00C874C8">
        <w:t>中的动态库</w:t>
      </w:r>
      <w:r w:rsidRPr="00C874C8">
        <w:t>push</w:t>
      </w:r>
      <w:r w:rsidRPr="00C874C8">
        <w:t>到手机上的</w:t>
      </w:r>
      <w:r w:rsidRPr="00C874C8">
        <w:t>/data/asan/system</w:t>
      </w:r>
      <w:r w:rsidRPr="00C874C8">
        <w:t>中。</w:t>
      </w:r>
    </w:p>
    <w:p w:rsidR="002F5778" w:rsidRPr="00C874C8" w:rsidRDefault="002F5778" w:rsidP="002F5778">
      <w:pPr>
        <w:rPr>
          <w:rFonts w:hint="default"/>
        </w:rPr>
      </w:pPr>
    </w:p>
    <w:p w:rsidR="002F5778" w:rsidRPr="00C874C8" w:rsidRDefault="002F5778" w:rsidP="002F5778">
      <w:pPr>
        <w:pStyle w:val="31"/>
        <w:rPr>
          <w:rFonts w:hint="default"/>
        </w:rPr>
      </w:pPr>
      <w:bookmarkStart w:id="82" w:name="_Toc49427837"/>
      <w:r w:rsidRPr="00C874C8">
        <w:t>修改服务启动文件</w:t>
      </w:r>
      <w:bookmarkEnd w:id="82"/>
    </w:p>
    <w:p w:rsidR="002F5778" w:rsidRPr="00C874C8" w:rsidRDefault="002F5778" w:rsidP="002F5778">
      <w:pPr>
        <w:rPr>
          <w:rFonts w:hint="default"/>
        </w:rPr>
      </w:pPr>
      <w:r w:rsidRPr="00C874C8">
        <w:t>Surfaceflinger</w:t>
      </w:r>
      <w:r w:rsidRPr="00C874C8">
        <w:t>是系统服务，因此需要修改</w:t>
      </w:r>
      <w:r w:rsidRPr="00C874C8">
        <w:t xml:space="preserve">surfaceflinger.rc </w:t>
      </w:r>
    </w:p>
    <w:p w:rsidR="002F5778" w:rsidRPr="00C874C8" w:rsidRDefault="002F5778" w:rsidP="002F5778">
      <w:pPr>
        <w:rPr>
          <w:rFonts w:hint="default"/>
        </w:rPr>
      </w:pPr>
      <w:r w:rsidRPr="00C874C8">
        <w:t>修改工程目录</w:t>
      </w:r>
      <w:r w:rsidRPr="00C874C8">
        <w:t xml:space="preserve"> out</w:t>
      </w:r>
      <w:r w:rsidRPr="00C874C8">
        <w:t>目录中</w:t>
      </w:r>
      <w:r w:rsidRPr="00C874C8">
        <w:t xml:space="preserve"> /system/etc/init/surfaceflinger.rc </w:t>
      </w:r>
      <w:r w:rsidRPr="00C874C8">
        <w:t>文件</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2F5778" w:rsidRPr="00C874C8" w:rsidTr="00C93096">
        <w:tc>
          <w:tcPr>
            <w:tcW w:w="9286" w:type="dxa"/>
            <w:shd w:val="clear" w:color="auto" w:fill="auto"/>
          </w:tcPr>
          <w:p w:rsidR="00B06739" w:rsidRDefault="00B06739" w:rsidP="00B06739">
            <w:pPr>
              <w:rPr>
                <w:rFonts w:hint="default"/>
              </w:rPr>
            </w:pPr>
            <w:r>
              <w:rPr>
                <w:rFonts w:hint="default"/>
              </w:rPr>
              <w:t>service surfaceflinger /system/bin/surfaceflinger</w:t>
            </w:r>
          </w:p>
          <w:p w:rsidR="00B06739" w:rsidRDefault="00B06739" w:rsidP="00B06739">
            <w:pPr>
              <w:rPr>
                <w:rFonts w:hint="default"/>
              </w:rPr>
            </w:pPr>
            <w:r>
              <w:rPr>
                <w:rFonts w:hint="default"/>
              </w:rPr>
              <w:t xml:space="preserve">    class core animation</w:t>
            </w:r>
          </w:p>
          <w:p w:rsidR="00B06739" w:rsidRDefault="00B06739" w:rsidP="00B06739">
            <w:pPr>
              <w:rPr>
                <w:rFonts w:hint="default"/>
              </w:rPr>
            </w:pPr>
            <w:r>
              <w:rPr>
                <w:rFonts w:hint="default"/>
              </w:rPr>
              <w:t xml:space="preserve">    user system</w:t>
            </w:r>
          </w:p>
          <w:p w:rsidR="00B06739" w:rsidRDefault="00B06739" w:rsidP="00B06739">
            <w:pPr>
              <w:rPr>
                <w:rFonts w:hint="default"/>
              </w:rPr>
            </w:pPr>
            <w:r>
              <w:rPr>
                <w:rFonts w:hint="default"/>
              </w:rPr>
              <w:t xml:space="preserve">    group graphics drmrpc readproc</w:t>
            </w:r>
          </w:p>
          <w:p w:rsidR="00B06739" w:rsidRDefault="00B06739" w:rsidP="00B06739">
            <w:pPr>
              <w:rPr>
                <w:rFonts w:hint="default"/>
              </w:rPr>
            </w:pPr>
            <w:r>
              <w:rPr>
                <w:rFonts w:hint="default"/>
              </w:rPr>
              <w:t xml:space="preserve">    capabilities SYS_NICE</w:t>
            </w:r>
          </w:p>
          <w:p w:rsidR="00B06739" w:rsidRDefault="00B06739" w:rsidP="00B06739">
            <w:pPr>
              <w:rPr>
                <w:rFonts w:hint="default"/>
              </w:rPr>
            </w:pPr>
            <w:r>
              <w:rPr>
                <w:rFonts w:hint="default"/>
              </w:rPr>
              <w:t xml:space="preserve">    onrestart restart zygote</w:t>
            </w:r>
          </w:p>
          <w:p w:rsidR="00B06739" w:rsidRPr="00B06739" w:rsidRDefault="00B06739" w:rsidP="00B06739">
            <w:pPr>
              <w:rPr>
                <w:rFonts w:hint="default"/>
                <w:color w:val="0000CC"/>
              </w:rPr>
            </w:pPr>
            <w:r w:rsidRPr="00B06739">
              <w:rPr>
                <w:rFonts w:hint="default"/>
                <w:color w:val="0000CC"/>
              </w:rPr>
              <w:t xml:space="preserve">    setenv LD_LIBR</w:t>
            </w:r>
            <w:r>
              <w:rPr>
                <w:rFonts w:hint="default"/>
                <w:color w:val="0000CC"/>
              </w:rPr>
              <w:t>ARY_PATH /data/asan/system/lib</w:t>
            </w:r>
            <w:r w:rsidRPr="00B06739">
              <w:rPr>
                <w:rFonts w:hint="default"/>
                <w:color w:val="0000CC"/>
              </w:rPr>
              <w:t>/</w:t>
            </w:r>
          </w:p>
          <w:p w:rsidR="00B06739" w:rsidRDefault="00B06739" w:rsidP="00B06739">
            <w:pPr>
              <w:rPr>
                <w:rFonts w:hint="default"/>
              </w:rPr>
            </w:pPr>
            <w:r>
              <w:rPr>
                <w:rFonts w:hint="default"/>
              </w:rPr>
              <w:t xml:space="preserve">    task_profiles HighPerformance</w:t>
            </w:r>
          </w:p>
          <w:p w:rsidR="00B06739" w:rsidRDefault="00B06739" w:rsidP="00B06739">
            <w:pPr>
              <w:rPr>
                <w:rFonts w:hint="default"/>
              </w:rPr>
            </w:pPr>
            <w:r>
              <w:rPr>
                <w:rFonts w:hint="default"/>
              </w:rPr>
              <w:t xml:space="preserve">    socket pdx/system/vr/display/client     stream 0666 system graphics u:object_r:pdx_display_client_endpoint_socket:s0</w:t>
            </w:r>
          </w:p>
          <w:p w:rsidR="00B06739" w:rsidRDefault="00B06739" w:rsidP="00B06739">
            <w:pPr>
              <w:rPr>
                <w:rFonts w:hint="default"/>
              </w:rPr>
            </w:pPr>
            <w:r>
              <w:rPr>
                <w:rFonts w:hint="default"/>
              </w:rPr>
              <w:t xml:space="preserve">    socket pdx/system/vr/display/manager    stream 0666 system graphics u:object_r:pdx_display_manager_endpoint_socket:s0</w:t>
            </w:r>
          </w:p>
          <w:p w:rsidR="00B06739" w:rsidRDefault="00B06739" w:rsidP="00B06739">
            <w:pPr>
              <w:rPr>
                <w:rFonts w:hint="default"/>
              </w:rPr>
            </w:pPr>
            <w:r>
              <w:rPr>
                <w:rFonts w:hint="default"/>
              </w:rPr>
              <w:t xml:space="preserve">    socket pdx/system/vr/display/vsync      stream 0666 system graphics u:object_r:pdx_display_vsync_endpoint_socket:s0</w:t>
            </w:r>
          </w:p>
          <w:p w:rsidR="00B06739" w:rsidRPr="00C874C8" w:rsidRDefault="00B06739" w:rsidP="00B06739">
            <w:pPr>
              <w:rPr>
                <w:rFonts w:hint="default"/>
              </w:rPr>
            </w:pPr>
          </w:p>
        </w:tc>
      </w:tr>
    </w:tbl>
    <w:p w:rsidR="002F5778" w:rsidRPr="00C874C8" w:rsidRDefault="002F5778" w:rsidP="002F5778">
      <w:pPr>
        <w:rPr>
          <w:rFonts w:hint="default"/>
        </w:rPr>
      </w:pPr>
      <w:r w:rsidRPr="00C874C8">
        <w:t>将该文件替换到手机上</w:t>
      </w:r>
      <w:r w:rsidRPr="00C874C8">
        <w:t>/ system/etc/init/surfaceflinger.rc</w:t>
      </w:r>
      <w:r w:rsidRPr="00C874C8">
        <w:t>文件</w:t>
      </w:r>
    </w:p>
    <w:p w:rsidR="002F5778" w:rsidRPr="00C874C8" w:rsidRDefault="002F5778" w:rsidP="002F5778">
      <w:pPr>
        <w:rPr>
          <w:rFonts w:hint="default"/>
        </w:rPr>
      </w:pPr>
    </w:p>
    <w:p w:rsidR="002F5778" w:rsidRPr="00C874C8" w:rsidRDefault="002F5778" w:rsidP="002F5778">
      <w:pPr>
        <w:pStyle w:val="31"/>
        <w:rPr>
          <w:rFonts w:hint="default"/>
        </w:rPr>
      </w:pPr>
      <w:bookmarkStart w:id="83" w:name="_Toc49427838"/>
      <w:r w:rsidRPr="00C874C8">
        <w:t>修改</w:t>
      </w:r>
      <w:r w:rsidRPr="00C874C8">
        <w:t>selinux</w:t>
      </w:r>
      <w:r w:rsidRPr="00C874C8">
        <w:t>权限</w:t>
      </w:r>
      <w:bookmarkEnd w:id="83"/>
    </w:p>
    <w:p w:rsidR="002F5778" w:rsidRPr="00C874C8" w:rsidRDefault="002F5778" w:rsidP="002F5778">
      <w:pPr>
        <w:rPr>
          <w:rFonts w:hint="default"/>
        </w:rPr>
      </w:pPr>
      <w:r w:rsidRPr="00C874C8">
        <w:t>停用</w:t>
      </w:r>
      <w:r w:rsidRPr="00C874C8">
        <w:t xml:space="preserve"> SELinux</w:t>
      </w:r>
      <w:r w:rsidRPr="00C874C8">
        <w:t>，如下所示：</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2F5778" w:rsidRPr="00C874C8" w:rsidTr="00C93096">
        <w:tc>
          <w:tcPr>
            <w:tcW w:w="9286" w:type="dxa"/>
            <w:shd w:val="clear" w:color="auto" w:fill="auto"/>
          </w:tcPr>
          <w:p w:rsidR="002F5778" w:rsidRPr="00C874C8" w:rsidRDefault="002F5778" w:rsidP="00C93096">
            <w:pPr>
              <w:rPr>
                <w:rFonts w:hint="default"/>
              </w:rPr>
            </w:pPr>
            <w:r w:rsidRPr="00C874C8">
              <w:lastRenderedPageBreak/>
              <w:t>$sudo adb root</w:t>
            </w:r>
          </w:p>
          <w:p w:rsidR="002F5778" w:rsidRPr="00C874C8" w:rsidRDefault="002F5778" w:rsidP="00C93096">
            <w:pPr>
              <w:rPr>
                <w:rFonts w:hint="default"/>
              </w:rPr>
            </w:pPr>
            <w:r w:rsidRPr="00C874C8">
              <w:t>$adb shell setenforce 0</w:t>
            </w:r>
          </w:p>
        </w:tc>
      </w:tr>
    </w:tbl>
    <w:p w:rsidR="002F5778" w:rsidRPr="00C874C8" w:rsidRDefault="002F5778" w:rsidP="002F5778">
      <w:pPr>
        <w:rPr>
          <w:rFonts w:hint="default"/>
        </w:rPr>
      </w:pPr>
      <w:r w:rsidRPr="00C874C8">
        <w:t>关闭</w:t>
      </w:r>
      <w:r w:rsidRPr="00C874C8">
        <w:t>SELinux</w:t>
      </w:r>
      <w:r w:rsidRPr="00C874C8">
        <w:t>后，将被测进程</w:t>
      </w:r>
      <w:r w:rsidRPr="00C874C8">
        <w:t>surfaceflinger</w:t>
      </w:r>
      <w:r w:rsidRPr="00C874C8">
        <w:t>杀了重启。</w:t>
      </w:r>
    </w:p>
    <w:p w:rsidR="002F5778" w:rsidRPr="00C874C8" w:rsidRDefault="002F5778" w:rsidP="002F5778">
      <w:pPr>
        <w:rPr>
          <w:rFonts w:hint="default"/>
        </w:rPr>
      </w:pPr>
    </w:p>
    <w:p w:rsidR="002F5778" w:rsidRPr="00C874C8" w:rsidRDefault="0033563F" w:rsidP="0033563F">
      <w:pPr>
        <w:pStyle w:val="31"/>
        <w:numPr>
          <w:ilvl w:val="0"/>
          <w:numId w:val="0"/>
        </w:numPr>
        <w:rPr>
          <w:rFonts w:hint="default"/>
        </w:rPr>
      </w:pPr>
      <w:bookmarkStart w:id="84" w:name="_Toc49427839"/>
      <w:r w:rsidRPr="0033563F">
        <w:rPr>
          <w:rFonts w:ascii="Book Antiqua" w:hAnsi="Book Antiqua" w:cs="Book Antiqua"/>
          <w:bCs/>
          <w:snapToGrid w:val="0"/>
          <w:color w:val="000000"/>
        </w:rPr>
        <w:t xml:space="preserve">3.3 </w:t>
      </w:r>
      <w:r w:rsidRPr="0033563F">
        <w:rPr>
          <w:rFonts w:ascii="Book Antiqua" w:hAnsi="Book Antiqua" w:cs="Book Antiqua"/>
          <w:bCs/>
          <w:snapToGrid w:val="0"/>
          <w:color w:val="000000"/>
        </w:rPr>
        <w:t>检测出问题</w:t>
      </w:r>
      <w:r w:rsidR="002F5778" w:rsidRPr="00C874C8">
        <w:t>Log</w:t>
      </w:r>
      <w:r w:rsidR="002F5778" w:rsidRPr="00C874C8">
        <w:t>如下</w:t>
      </w:r>
      <w:bookmarkEnd w:id="84"/>
    </w:p>
    <w:p w:rsidR="002F5778" w:rsidRDefault="00E2246A" w:rsidP="002F5778">
      <w:pPr>
        <w:rPr>
          <w:rFonts w:hint="default"/>
        </w:rPr>
      </w:pPr>
      <w:r>
        <w:t>我们</w:t>
      </w:r>
      <w:r>
        <w:rPr>
          <w:rFonts w:hint="default"/>
        </w:rPr>
        <w:t>看到</w:t>
      </w:r>
      <w:r>
        <w:t xml:space="preserve"> </w:t>
      </w:r>
      <w:r>
        <w:t>调用栈</w:t>
      </w:r>
      <w:r>
        <w:rPr>
          <w:rFonts w:hint="default"/>
        </w:rPr>
        <w:t>显示</w:t>
      </w:r>
      <w:r>
        <w:t xml:space="preserve"> </w:t>
      </w:r>
      <w:r w:rsidRPr="00E2246A">
        <w:rPr>
          <w:rFonts w:hint="default"/>
        </w:rPr>
        <w:t>/data/asan</w:t>
      </w:r>
      <w:r>
        <w:rPr>
          <w:rFonts w:hint="default"/>
        </w:rPr>
        <w:t xml:space="preserve"> </w:t>
      </w:r>
      <w:r>
        <w:t>下的</w:t>
      </w:r>
      <w:r>
        <w:rPr>
          <w:rFonts w:hint="default"/>
        </w:rPr>
        <w:t>库，说明</w:t>
      </w:r>
      <w:r>
        <w:t>调用</w:t>
      </w:r>
      <w:r>
        <w:rPr>
          <w:rFonts w:hint="default"/>
        </w:rPr>
        <w:t>到的是我们的库</w:t>
      </w:r>
    </w:p>
    <w:tbl>
      <w:tblPr>
        <w:tblStyle w:val="a8"/>
        <w:tblW w:w="0" w:type="auto"/>
        <w:tblLook w:val="04A0" w:firstRow="1" w:lastRow="0" w:firstColumn="1" w:lastColumn="0" w:noHBand="0" w:noVBand="1"/>
      </w:tblPr>
      <w:tblGrid>
        <w:gridCol w:w="9629"/>
      </w:tblGrid>
      <w:tr w:rsidR="00482009" w:rsidTr="00482009">
        <w:tc>
          <w:tcPr>
            <w:tcW w:w="9629" w:type="dxa"/>
          </w:tcPr>
          <w:p w:rsidR="00482009" w:rsidRPr="00482009" w:rsidRDefault="00482009" w:rsidP="00482009">
            <w:pPr>
              <w:spacing w:before="0" w:after="0" w:line="240" w:lineRule="auto"/>
              <w:rPr>
                <w:rFonts w:hint="default"/>
                <w:sz w:val="16"/>
                <w:szCs w:val="16"/>
              </w:rPr>
            </w:pP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19:12:43.051 30144 30144 I surfaceflinger: ==30144==ERROR: AddressSanitizer: stack-use-after-scope on address 0xbeac8020 at pc 0xb291df81 bp 0xbeac7ff8 sp 0xbeac7ff4</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19:12:43.051 30144 30144 I surfaceflinger: WRITE of size 4 at 0xbeac8020 thread T0</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 xml:space="preserve">07-17 19:12:43.071 30144 30144 I surfaceflinger:     #0 0xb291df7e  </w:t>
            </w:r>
            <w:r w:rsidRPr="00482009">
              <w:rPr>
                <w:rFonts w:hint="default"/>
                <w:color w:val="FF0000"/>
                <w:sz w:val="16"/>
                <w:szCs w:val="16"/>
                <w:highlight w:val="cyan"/>
              </w:rPr>
              <w:t>(/data/asan</w:t>
            </w:r>
            <w:r w:rsidRPr="00482009">
              <w:rPr>
                <w:rFonts w:hint="default"/>
                <w:color w:val="FF0000"/>
                <w:sz w:val="16"/>
                <w:szCs w:val="16"/>
              </w:rPr>
              <w:t>/system/lib/libSurfaceFlingerProp.so+0xff7e)</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19:12:43.071 30144 30144 I surfaceflinger:     #1 0xb18e98ea  (</w:t>
            </w:r>
            <w:r w:rsidRPr="00482009">
              <w:rPr>
                <w:rFonts w:hint="default"/>
                <w:color w:val="FF0000"/>
                <w:sz w:val="16"/>
                <w:szCs w:val="16"/>
                <w:highlight w:val="cyan"/>
              </w:rPr>
              <w:t>/data/asan</w:t>
            </w:r>
            <w:r w:rsidRPr="00482009">
              <w:rPr>
                <w:rFonts w:hint="default"/>
                <w:color w:val="FF0000"/>
                <w:sz w:val="16"/>
                <w:szCs w:val="16"/>
              </w:rPr>
              <w:t>/system/lib/libsurfaceflinger.so+0x1cd8ea)</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19:12:43.071 30144 30144 I surfaceflinger:     #2 0xb199b9a8  (</w:t>
            </w:r>
            <w:r w:rsidRPr="00482009">
              <w:rPr>
                <w:rFonts w:hint="default"/>
                <w:color w:val="FF0000"/>
                <w:sz w:val="16"/>
                <w:szCs w:val="16"/>
                <w:highlight w:val="cyan"/>
              </w:rPr>
              <w:t>/data/asan</w:t>
            </w:r>
            <w:r w:rsidRPr="00482009">
              <w:rPr>
                <w:rFonts w:hint="default"/>
                <w:color w:val="FF0000"/>
                <w:sz w:val="16"/>
                <w:szCs w:val="16"/>
              </w:rPr>
              <w:t>/system/lib/libsurfaceflinger.so+0x27f9a8)</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19:12:43.072 30144 30144 I surfaceflinger:     #3 0x971d71a  (/system/bin/surfaceflinger+0x271a)</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19:12:43.072 30144 30144 I surfaceflinger:     #4 0xb1ccce88  (/apex/com.android.runtime/lib/bionic/libc.so+0x5ce88)</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19:12:43.072 30144 30144 I surfaceflinger:     #5 0x971d434  (/system/bin/surfaceflinger+0x2434)</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07-17 19:12:43.073 30144 30144 I surfaceflinger: </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19:12:43.073 30144 30144 I surfaceflinger: Address 0xbeac8020 is located in stack of thread T0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19:12:43.074 30144 30144 I surfaceflinger:  at offset 32 in frame</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 xml:space="preserve">07-17 19:12:43.074 30144 30144 I surfaceflinger:     #0 0xb291ddee  </w:t>
            </w:r>
            <w:r w:rsidRPr="00482009">
              <w:rPr>
                <w:rFonts w:hint="default"/>
                <w:color w:val="FF0000"/>
                <w:sz w:val="16"/>
                <w:szCs w:val="16"/>
                <w:highlight w:val="cyan"/>
              </w:rPr>
              <w:t>(/data/asan</w:t>
            </w:r>
            <w:r w:rsidRPr="00482009">
              <w:rPr>
                <w:rFonts w:hint="default"/>
                <w:color w:val="FF0000"/>
                <w:sz w:val="16"/>
                <w:szCs w:val="16"/>
              </w:rPr>
              <w:t>/system/lib/libSurfaceFlingerProp.so+0xfdee)</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07-17 19:12:43.075 30144 30144 I surfaceflinger: </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19:12:43.075 30144 30144 I surfaceflinger:   This frame has 3 object(s):</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19:12:43.075 30144 30144 I surfaceflinger:     [16, 17) 'defValue.addr.i'</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19:12:43.076 30144 30144 I surfaceflinger:     [32, 36) 'x.i' (line 160) &lt;== Memory access at offset 32 is inside this variable</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19:12:43.076 30144 30144 I surfaceflinger:     [48, 56) 'temp' (line 169)</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19:12:43.076 30144 30144 I surfaceflinger: HINT: this may be a false positive if your program uses some custom stack unwind mechanism, swapcontext or vfork</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19:12:43.077 30144 30144 I surfaceflinger:       (longjmp and C++ exceptions *are* supported)</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07-17 19:12:43.077 30144 30144 I surfaceflinger: SUMMARY: AddressSanitizer: stack-use-after-scope (/data/asan/system/lib/libSurfaceFlingerProp.so+0xff7e) </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Shadow bytes around the buggy address:</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0xa8e78fb0: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0xa8e78fc0: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0xa8e78fd0: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0xa8e78fe0: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0xa8e78ff0: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=&gt;0xa8e79000: f1 f1 f8 f2[f8]f2 00 f3 f3 f3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0xa8e79010: 00 00 00 00 00 00 00 00 00 00 00 00 f1 f1 f8 f8</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0xa8e79020: f8 f8 f8 f8 f2 f2 f2 f2 f8 f8 f8 f8 f8 f8 f8 f8</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0xa8e79030: f8 f8 f8 f8 f2 f2 f2 f2 f8 f8 f2 f2 f8 f8 f3 f3</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0xa8e79040: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0xa8e79050: f1 f1 f8 f2 f8 f8 f2 f2 f8 f8 f2 f2 f8 f8 f2 f2</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Shadow byte legend (one shadow byte represents 8 application bytes):</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Addressable:           00</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07-17 19:12:43.078 30144 30144 I surfaceflinger:   Partially addressable: 01 02 03 04 05 06 07 </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Heap left redzone:       fa</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Freed heap region:       fd</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Stack left redzone:      f1</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Stack mid redzone:       f2</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Stack right redzone:     f3</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Stack after return:      f5</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Stack use after scope:   f8</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Global redzone:          f9</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Global init order:       f6</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Poisoned by user:        f7</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Container overflow:      fc</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Array cookie:            ac</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Intra object redzone:    bb</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ASan internal:           fe</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Left alloca redzone:     ca</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Right alloca redzone:    cb</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Shadow gap:              cc</w:t>
            </w:r>
          </w:p>
          <w:p w:rsidR="00482009" w:rsidRPr="00482009" w:rsidRDefault="00482009" w:rsidP="00482009">
            <w:pPr>
              <w:spacing w:before="0" w:after="0" w:line="240" w:lineRule="auto"/>
              <w:rPr>
                <w:rFonts w:hint="default"/>
                <w:sz w:val="16"/>
                <w:szCs w:val="16"/>
              </w:rPr>
            </w:pPr>
            <w:r w:rsidRPr="00482009">
              <w:rPr>
                <w:rFonts w:hint="default"/>
                <w:sz w:val="16"/>
                <w:szCs w:val="16"/>
              </w:rPr>
              <w:lastRenderedPageBreak/>
              <w:t>07-17 19:12:43.080 30144 30144 I surfaceflinger: ==30144==ABORTING</w:t>
            </w:r>
          </w:p>
          <w:p w:rsidR="00482009" w:rsidRPr="00482009" w:rsidRDefault="00482009" w:rsidP="00482009">
            <w:pPr>
              <w:widowControl/>
              <w:spacing w:before="0" w:after="0" w:line="240" w:lineRule="auto"/>
              <w:jc w:val="left"/>
              <w:rPr>
                <w:rFonts w:hint="default"/>
                <w:sz w:val="16"/>
                <w:szCs w:val="16"/>
              </w:rPr>
            </w:pPr>
          </w:p>
          <w:p w:rsidR="00482009" w:rsidRPr="00482009" w:rsidRDefault="00482009" w:rsidP="00482009">
            <w:pPr>
              <w:widowControl/>
              <w:spacing w:before="0" w:after="0" w:line="240" w:lineRule="auto"/>
              <w:jc w:val="left"/>
              <w:rPr>
                <w:rFonts w:hint="default"/>
                <w:sz w:val="16"/>
                <w:szCs w:val="16"/>
              </w:rPr>
            </w:pPr>
          </w:p>
        </w:tc>
      </w:tr>
    </w:tbl>
    <w:p w:rsidR="00482009" w:rsidRDefault="00482009" w:rsidP="002F5778">
      <w:pPr>
        <w:rPr>
          <w:rFonts w:hint="default"/>
        </w:rPr>
      </w:pPr>
    </w:p>
    <w:p w:rsidR="0006277E" w:rsidRDefault="0006277E" w:rsidP="002F5778">
      <w:pPr>
        <w:rPr>
          <w:rFonts w:hint="default"/>
        </w:rPr>
      </w:pPr>
      <w:r>
        <w:t>由于</w:t>
      </w:r>
      <w:r>
        <w:t>out</w:t>
      </w:r>
      <w:r>
        <w:t>下</w:t>
      </w:r>
      <w:r>
        <w:t>asan</w:t>
      </w:r>
      <w:r>
        <w:rPr>
          <w:rFonts w:hint="default"/>
        </w:rPr>
        <w:t>编译</w:t>
      </w:r>
      <w:r>
        <w:t>库</w:t>
      </w:r>
      <w:r>
        <w:rPr>
          <w:rFonts w:hint="default"/>
        </w:rPr>
        <w:t>的</w:t>
      </w:r>
      <w:r>
        <w:t>位置</w:t>
      </w:r>
      <w:r>
        <w:rPr>
          <w:rFonts w:hint="default"/>
        </w:rPr>
        <w:t>就在</w:t>
      </w:r>
      <w:r w:rsidRPr="0006277E">
        <w:rPr>
          <w:rFonts w:hint="default"/>
        </w:rPr>
        <w:t>/system/lib</w:t>
      </w:r>
      <w:r>
        <w:t>下</w:t>
      </w:r>
      <w:r>
        <w:rPr>
          <w:rFonts w:hint="default"/>
        </w:rPr>
        <w:t>，因此需要将其手工</w:t>
      </w:r>
      <w:r>
        <w:t>删除</w:t>
      </w:r>
      <w:r w:rsidRPr="0006277E">
        <w:t>/data/asan</w:t>
      </w:r>
      <w:r>
        <w:t>，</w:t>
      </w:r>
      <w:r>
        <w:rPr>
          <w:rFonts w:hint="default"/>
        </w:rPr>
        <w:t>改为</w:t>
      </w:r>
      <w:r>
        <w:t>out</w:t>
      </w:r>
      <w:r>
        <w:rPr>
          <w:rFonts w:hint="default"/>
        </w:rPr>
        <w:t>下</w:t>
      </w:r>
      <w:r>
        <w:rPr>
          <w:rFonts w:hint="default"/>
        </w:rPr>
        <w:t>asan</w:t>
      </w:r>
      <w:r>
        <w:rPr>
          <w:rFonts w:hint="default"/>
        </w:rPr>
        <w:t>库的路径</w:t>
      </w:r>
      <w:r>
        <w:t>，</w:t>
      </w:r>
      <w:r>
        <w:rPr>
          <w:rFonts w:hint="default"/>
        </w:rPr>
        <w:t>如下：</w:t>
      </w:r>
    </w:p>
    <w:p w:rsidR="00482009" w:rsidRPr="00C874C8" w:rsidRDefault="00482009" w:rsidP="002F5778">
      <w:pPr>
        <w:rPr>
          <w:rFonts w:hint="default"/>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2F5778" w:rsidRPr="00C874C8" w:rsidTr="00C93096">
        <w:tc>
          <w:tcPr>
            <w:tcW w:w="9286" w:type="dxa"/>
            <w:shd w:val="clear" w:color="auto" w:fill="auto"/>
          </w:tcPr>
          <w:p w:rsidR="00482009" w:rsidRPr="00482009" w:rsidRDefault="00482009" w:rsidP="00482009">
            <w:pPr>
              <w:spacing w:before="0" w:after="0" w:line="240" w:lineRule="auto"/>
              <w:rPr>
                <w:rFonts w:hint="default"/>
                <w:sz w:val="16"/>
                <w:szCs w:val="16"/>
              </w:rPr>
            </w:pP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19:12:43.051 30144 30144 I surfaceflinger: ==30144==ERROR: AddressSanitizer: stack-use-after-scope on address 0xbeac8020 at pc 0xb291df81 bp 0xbeac7ff8 sp 0xbeac7ff4</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19:12:43.051 30144 30144 I surfaceflinger: WRITE of size 4 at 0xbeac8020 thread T0</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19:12:43.071 30144 30144 I surfaceflinger:     #0 0xb291df7e  (/system/lib/libSurfaceFlingerProp.so+0xff7e)</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19:12:43.071 30144 30144 I surfaceflinger:     #1 0xb18e98ea  (/system/lib/libsurfaceflinger.so+0x1cd8ea)</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19:12:43.071 30144 30144 I surfaceflinger:     #2 0xb199b9a8  (/system/lib/libsurfaceflinger.so+0x27f9a8)</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19:12:43.072 30144 30144 I surfaceflinger:     #3 0x971d71a  (/system/bin/surfaceflinger+0x271a)</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19:12:43.072 30144 30144 I surfaceflinger:     #4 0xb1ccce88  (/apex/com.android.runtime/lib/bionic/libc.so+0x5ce88)</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19:12:43.072 30144 30144 I surfaceflinger:     #5 0x971d434  (/system/bin/surfaceflinger+0x2434)</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07-17 19:12:43.073 30144 30144 I surfaceflinger: </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19:12:43.073 30144 30144 I surfaceflinger: Address 0xbeac8020 is located in stack of thread T0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19:12:43.074 30144 30144 I surfaceflinger:  at offset 32 in frame</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07-17 19:12:43.074 30144 30144 I surfaceflinger:     #0 0xb291ddee  (/system/lib/libSurfaceFlingerProp.so+0xfdee)</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07-17 19:12:43.075 30144 30144 I surfaceflinger: </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19:12:43.075 30144 30144 I surfaceflinger:   This frame has 3 object(s):</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19:12:43.075 30144 30144 I surfaceflinger:     [16, 17) 'defValue.addr.i'</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19:12:43.076 30144 30144 I surfaceflinger:     [32, 36) 'x.i' (line 160) &lt;== Memory access at offset 32 is inside this variable</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19:12:43.076 30144 30144 I surfaceflinger:     [48, 56) 'temp' (line 169)</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19:12:43.076 30144 30144 I surfaceflinger: HINT: this may be a false positive if your program uses some custom stack unwind mechanism, swapcontext or vfork</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19:12:43.077 30144 30144 I surfaceflinger:       (longjmp and C++ exceptions *are* supported)</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07-17 19:12:43.077 30144 30144 I surfaceflinger: SUMMARY: AddressSanitizer: stack-use-after-scope (/system/lib/libSurfaceFlingerProp.so+0xff7e) </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Shadow bytes around the buggy address:</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0xa8e78fb0: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0xa8e78fc0: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0xa8e78fd0: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0xa8e78fe0: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0xa8e78ff0: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=&gt;0xa8e79000: f1 f1 f8 f2[f8]f2 00 f3 f3 f3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0xa8e79010: 00 00 00 00 00 00 00 00 00 00 00 00 f1 f1 f8 f8</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0xa8e79020: f8 f8 f8 f8 f2 f2 f2 f2 f8 f8 f8 f8 f8 f8 f8 f8</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0xa8e79030: f8 f8 f8 f8 f2 f2 f2 f2 f8 f8 f2 f2 f8 f8 f3 f3</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0xa8e79040: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0xa8e79050: f1 f1 f8 f2 f8 f8 f2 f2 f8 f8 f2 f2 f8 f8 f2 f2</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Shadow byte legend (one shadow byte represents 8 application bytes):</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Addressable:           00</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07-17 19:12:43.078 30144 30144 I surfaceflinger:   Partially addressable: 01 02 03 04 05 06 07 </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Heap left redzone:       fa</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19:12:43.078 30144 30144 I surfaceflinger:   Freed heap region:       fd</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Stack left redzone:      f1</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Stack mid redzone:       f2</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Stack right redzone:     f3</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Stack after return:      f5</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Stack use after scope:   f8</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Global redzone:          f9</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Global init order:       f6</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Poisoned by user:        f7</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Container overflow:      fc</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Array cookie:            ac</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Intra object redzone:    bb</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ASan internal:           fe</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Left alloca redzone:     ca</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Right alloca redzone:    cb</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19:12:43.079 30144 30144 I surfaceflinger:   Shadow gap:              cc</w:t>
            </w:r>
          </w:p>
          <w:p w:rsidR="00482009" w:rsidRPr="00482009" w:rsidRDefault="00482009" w:rsidP="00482009">
            <w:pPr>
              <w:spacing w:before="0" w:after="0" w:line="240" w:lineRule="auto"/>
              <w:rPr>
                <w:rFonts w:hint="default"/>
                <w:sz w:val="16"/>
                <w:szCs w:val="16"/>
              </w:rPr>
            </w:pPr>
            <w:r w:rsidRPr="00482009">
              <w:rPr>
                <w:rFonts w:hint="default"/>
                <w:sz w:val="16"/>
                <w:szCs w:val="16"/>
              </w:rPr>
              <w:t>07-17 19:12:43.080 30144 30144 I surfaceflinger: ==30144==ABORTING</w:t>
            </w:r>
          </w:p>
          <w:p w:rsidR="002F5778" w:rsidRPr="00482009" w:rsidRDefault="002F5778" w:rsidP="00CE392F">
            <w:pPr>
              <w:spacing w:before="0" w:after="0" w:line="240" w:lineRule="auto"/>
              <w:rPr>
                <w:rFonts w:hint="default"/>
                <w:sz w:val="16"/>
                <w:szCs w:val="16"/>
              </w:rPr>
            </w:pPr>
          </w:p>
        </w:tc>
      </w:tr>
    </w:tbl>
    <w:p w:rsidR="002F5778" w:rsidRPr="00C874C8" w:rsidRDefault="002F5778" w:rsidP="002F5778">
      <w:pPr>
        <w:pStyle w:val="31"/>
        <w:rPr>
          <w:rFonts w:hint="default"/>
        </w:rPr>
      </w:pPr>
      <w:bookmarkStart w:id="85" w:name="_Toc49427840"/>
      <w:r w:rsidRPr="00C874C8">
        <w:lastRenderedPageBreak/>
        <w:t>栈解析如下</w:t>
      </w:r>
      <w:bookmarkEnd w:id="85"/>
    </w:p>
    <w:p w:rsidR="002F5778" w:rsidRPr="00C874C8" w:rsidRDefault="002F5778" w:rsidP="002F5778">
      <w:pPr>
        <w:rPr>
          <w:rFonts w:hint="default"/>
        </w:rPr>
      </w:pPr>
      <w:r w:rsidRPr="00C874C8">
        <w:t>调用栈解析结果如下：（调用栈解析方法见后面章节）</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2F5778" w:rsidRPr="00C874C8" w:rsidTr="00C93096">
        <w:tc>
          <w:tcPr>
            <w:tcW w:w="9286" w:type="dxa"/>
            <w:shd w:val="clear" w:color="auto" w:fill="auto"/>
          </w:tcPr>
          <w:p w:rsidR="00482009" w:rsidRPr="00482009" w:rsidRDefault="00482009" w:rsidP="00482009">
            <w:pPr>
              <w:spacing w:before="0" w:after="0" w:line="240" w:lineRule="auto"/>
              <w:rPr>
                <w:rFonts w:hint="default"/>
                <w:sz w:val="16"/>
                <w:szCs w:val="16"/>
              </w:rPr>
            </w:pPr>
          </w:p>
          <w:p w:rsidR="00482009" w:rsidRPr="00482009" w:rsidRDefault="00482009" w:rsidP="00482009">
            <w:pPr>
              <w:spacing w:before="0" w:after="0" w:line="240" w:lineRule="auto"/>
              <w:rPr>
                <w:rFonts w:hint="default"/>
                <w:sz w:val="16"/>
                <w:szCs w:val="16"/>
              </w:rPr>
            </w:pPr>
            <w:r w:rsidRPr="00482009">
              <w:rPr>
                <w:rFonts w:hint="default"/>
                <w:sz w:val="16"/>
                <w:szCs w:val="16"/>
              </w:rPr>
              <w:t>==30144==ERROR: AddressSanitizer: stack-use-after-scope on address 0xbeac8020 at pc 0xb291df81 bp 0xbeac7ff8 sp 0xbeac7ff4</w:t>
            </w:r>
          </w:p>
          <w:p w:rsidR="00482009" w:rsidRPr="00482009" w:rsidRDefault="00482009" w:rsidP="00482009">
            <w:pPr>
              <w:spacing w:before="0" w:after="0" w:line="240" w:lineRule="auto"/>
              <w:rPr>
                <w:rFonts w:hint="default"/>
                <w:sz w:val="16"/>
                <w:szCs w:val="16"/>
              </w:rPr>
            </w:pPr>
            <w:r w:rsidRPr="00482009">
              <w:rPr>
                <w:rFonts w:hint="default"/>
                <w:sz w:val="16"/>
                <w:szCs w:val="16"/>
              </w:rPr>
              <w:t>WRITE of size 4 at 0xbeac8020 thread T0</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 xml:space="preserve">    #0 0xb291df7e in _ZN7android7sysprop9test_testEv frameworks/native/services/surfaceflinger/SurfaceFlingerProperties.cpp:</w:t>
            </w:r>
            <w:r w:rsidRPr="00482009">
              <w:rPr>
                <w:rFonts w:hint="default"/>
                <w:color w:val="FF0000"/>
                <w:sz w:val="16"/>
                <w:szCs w:val="16"/>
                <w:highlight w:val="yellow"/>
              </w:rPr>
              <w:t>163</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 xml:space="preserve">    #1 0xb291df7e in _ZN7android7sysprop27primary_display_orientationENS0_24SurfaceFlingerProperties34primary_display_orientation_valuesE frameworks/native/services/surfaceflinger/SurfaceFlingerProperties.cpp:</w:t>
            </w:r>
            <w:r w:rsidRPr="00482009">
              <w:rPr>
                <w:rFonts w:hint="default"/>
                <w:color w:val="FF0000"/>
                <w:sz w:val="16"/>
                <w:szCs w:val="16"/>
                <w:highlight w:val="yellow"/>
              </w:rPr>
              <w:t>170</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 xml:space="preserve">    #2 0xb18e98ea in SurfaceFlinger frameworks/native/services/surfaceflinger/SurfaceFlinger.cpp:364</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 xml:space="preserve">    #3 0xb199b9a8 in _ZN7android14surfaceflinger20createSurfaceFlingerEv frameworks/native/services/surfaceflinger/SurfaceFlingerFactory.cpp:29</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 xml:space="preserve">    #4 0x971d71a in main frameworks/native/services/surfaceflinger/main_surfaceflinger.cpp:97</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 xml:space="preserve">    #5 0xb1ccce88 in __libc_init bionic/libc/bionic/libc_init_dynamic.cpp:152</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 xml:space="preserve">    #6 0x971d434 in _start_main bionic/libc/arch-common/bionic/crtbegin.c:45</w:t>
            </w:r>
          </w:p>
          <w:p w:rsidR="00482009" w:rsidRPr="00482009" w:rsidRDefault="00482009" w:rsidP="00482009">
            <w:pPr>
              <w:spacing w:before="0" w:after="0" w:line="240" w:lineRule="auto"/>
              <w:rPr>
                <w:rFonts w:hint="default"/>
                <w:sz w:val="16"/>
                <w:szCs w:val="16"/>
              </w:rPr>
            </w:pPr>
          </w:p>
          <w:p w:rsidR="00482009" w:rsidRPr="00482009" w:rsidRDefault="00482009" w:rsidP="00482009">
            <w:pPr>
              <w:spacing w:before="0" w:after="0" w:line="240" w:lineRule="auto"/>
              <w:rPr>
                <w:rFonts w:hint="default"/>
                <w:sz w:val="16"/>
                <w:szCs w:val="16"/>
              </w:rPr>
            </w:pPr>
            <w:r w:rsidRPr="00482009">
              <w:rPr>
                <w:rFonts w:hint="default"/>
                <w:sz w:val="16"/>
                <w:szCs w:val="16"/>
              </w:rPr>
              <w:t>Address 0xbeac8020 is located in stack of thread T0</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at offset 32 in frame</w:t>
            </w:r>
          </w:p>
          <w:p w:rsidR="00482009" w:rsidRPr="00482009" w:rsidRDefault="00482009" w:rsidP="00482009">
            <w:pPr>
              <w:spacing w:before="0" w:after="0" w:line="240" w:lineRule="auto"/>
              <w:rPr>
                <w:rFonts w:hint="default"/>
                <w:color w:val="FF0000"/>
                <w:sz w:val="16"/>
                <w:szCs w:val="16"/>
              </w:rPr>
            </w:pPr>
            <w:r w:rsidRPr="00482009">
              <w:rPr>
                <w:rFonts w:hint="default"/>
                <w:color w:val="FF0000"/>
                <w:sz w:val="16"/>
                <w:szCs w:val="16"/>
              </w:rPr>
              <w:t xml:space="preserve">    #7 0xb291ddee in _ZN7android7sysprop27primary_display_orientationENS0_24SurfaceFlingerProperties34primary_display_orientation_valuesE frameworks/native/services/surfaceflinger/SurfaceFlingerProperties.cpp:</w:t>
            </w:r>
            <w:r w:rsidRPr="00482009">
              <w:rPr>
                <w:rFonts w:hint="default"/>
                <w:color w:val="FF0000"/>
                <w:sz w:val="16"/>
                <w:szCs w:val="16"/>
                <w:highlight w:val="yellow"/>
              </w:rPr>
              <w:t>168</w:t>
            </w:r>
          </w:p>
          <w:p w:rsidR="00482009" w:rsidRPr="00482009" w:rsidRDefault="00482009" w:rsidP="00482009">
            <w:pPr>
              <w:spacing w:before="0" w:after="0" w:line="240" w:lineRule="auto"/>
              <w:rPr>
                <w:rFonts w:hint="default"/>
                <w:sz w:val="16"/>
                <w:szCs w:val="16"/>
              </w:rPr>
            </w:pP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This frame has 3 object(s):</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[16, 17) 'defValue.addr.i'</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[32, 36) 'x.i' (line 160) &lt;== Memory access at offset 32 is inside this variable</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[48, 56) 'temp' (line 169)</w:t>
            </w:r>
          </w:p>
          <w:p w:rsidR="00482009" w:rsidRPr="00482009" w:rsidRDefault="00482009" w:rsidP="00482009">
            <w:pPr>
              <w:spacing w:before="0" w:after="0" w:line="240" w:lineRule="auto"/>
              <w:rPr>
                <w:rFonts w:hint="default"/>
                <w:sz w:val="16"/>
                <w:szCs w:val="16"/>
              </w:rPr>
            </w:pPr>
            <w:r w:rsidRPr="00482009">
              <w:rPr>
                <w:rFonts w:hint="default"/>
                <w:sz w:val="16"/>
                <w:szCs w:val="16"/>
              </w:rPr>
              <w:t>HINT: this may be a false positive if your program uses some custom stack unwind mechanism, swapcontext or vfork</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(longjmp and C++ exceptions *are* supported)</w:t>
            </w:r>
          </w:p>
          <w:p w:rsidR="00482009" w:rsidRPr="00482009" w:rsidRDefault="00482009" w:rsidP="00482009">
            <w:pPr>
              <w:spacing w:before="0" w:after="0" w:line="240" w:lineRule="auto"/>
              <w:rPr>
                <w:rFonts w:hint="default"/>
                <w:sz w:val="16"/>
                <w:szCs w:val="16"/>
              </w:rPr>
            </w:pPr>
            <w:r w:rsidRPr="00482009">
              <w:rPr>
                <w:rFonts w:hint="default"/>
                <w:sz w:val="16"/>
                <w:szCs w:val="16"/>
              </w:rPr>
              <w:t>SUMMARY: AddressSanitizer: stack-use-after-scope (/system/lib/libSurfaceFlingerProp.so+0xff7e)</w:t>
            </w:r>
          </w:p>
          <w:p w:rsidR="00482009" w:rsidRPr="00482009" w:rsidRDefault="00482009" w:rsidP="00482009">
            <w:pPr>
              <w:spacing w:before="0" w:after="0" w:line="240" w:lineRule="auto"/>
              <w:rPr>
                <w:rFonts w:hint="default"/>
                <w:sz w:val="16"/>
                <w:szCs w:val="16"/>
              </w:rPr>
            </w:pPr>
            <w:r w:rsidRPr="00482009">
              <w:rPr>
                <w:rFonts w:hint="default"/>
                <w:sz w:val="16"/>
                <w:szCs w:val="16"/>
              </w:rPr>
              <w:t>Shadow bytes around the buggy address:</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0xa8e78fb0: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0xa8e78fc0: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0xa8e78fd0: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0xa8e78fe0: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0xa8e78ff0: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=&gt;0xa8e79000: f1 f1 f8 f2[f8]f2 00 f3 f3 f3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0xa8e79010: 00 00 00 00 00 00 00 00 00 00 00 00 f1 f1 f8 f8</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0xa8e79020: f8 f8 f8 f8 f2 f2 f2 f2 f8 f8 f8 f8 f8 f8 f8 f8</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0xa8e79030: f8 f8 f8 f8 f2 f2 f2 f2 f8 f8 f2 f2 f8 f8 f3 f3</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0xa8e79040: 00 00 00 00 00 00 00 00 00 00 00 00 00 00 00 00</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0xa8e79050: f1 f1 f8 f2 f8 f8 f2 f2 f8 f8 f2 f2 f8 f8 f2 f2</w:t>
            </w:r>
          </w:p>
          <w:p w:rsidR="00482009" w:rsidRPr="00482009" w:rsidRDefault="00482009" w:rsidP="00482009">
            <w:pPr>
              <w:spacing w:before="0" w:after="0" w:line="240" w:lineRule="auto"/>
              <w:rPr>
                <w:rFonts w:hint="default"/>
                <w:sz w:val="16"/>
                <w:szCs w:val="16"/>
              </w:rPr>
            </w:pPr>
            <w:r w:rsidRPr="00482009">
              <w:rPr>
                <w:rFonts w:hint="default"/>
                <w:sz w:val="16"/>
                <w:szCs w:val="16"/>
              </w:rPr>
              <w:t>Shadow byte legend (one shadow byte represents 8 application bytes):</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Addressable:           00</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Partially addressable: 01 02 03 04 05 06 07</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Heap left redzone:       fa</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Freed heap region:       fd</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Stack left redzone:      f1</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Stack mid redzone:       f2</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Stack right redzone:     f3</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Stack after return:      f5</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Stack use after scope:   f8</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Global redzone:          f9</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Global init order:       f6</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Poisoned by user:        f7</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Container overflow:      fc</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Array cookie:            ac</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Intra object redzone:    bb</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ASan internal:           fe</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Left alloca redzone:     ca</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Right alloca redzone:    cb</w:t>
            </w:r>
          </w:p>
          <w:p w:rsidR="00482009" w:rsidRPr="00482009" w:rsidRDefault="00482009" w:rsidP="00482009">
            <w:pPr>
              <w:spacing w:before="0" w:after="0" w:line="240" w:lineRule="auto"/>
              <w:rPr>
                <w:rFonts w:hint="default"/>
                <w:sz w:val="16"/>
                <w:szCs w:val="16"/>
              </w:rPr>
            </w:pPr>
            <w:r w:rsidRPr="00482009">
              <w:rPr>
                <w:rFonts w:hint="default"/>
                <w:sz w:val="16"/>
                <w:szCs w:val="16"/>
              </w:rPr>
              <w:t xml:space="preserve">  Shadow gap:              cc</w:t>
            </w:r>
          </w:p>
          <w:p w:rsidR="002F5778" w:rsidRPr="00A2421A" w:rsidRDefault="00482009" w:rsidP="00482009">
            <w:pPr>
              <w:spacing w:before="0" w:after="0" w:line="240" w:lineRule="auto"/>
              <w:rPr>
                <w:rFonts w:hint="default"/>
                <w:sz w:val="16"/>
                <w:szCs w:val="16"/>
              </w:rPr>
            </w:pPr>
            <w:r w:rsidRPr="00482009">
              <w:rPr>
                <w:rFonts w:hint="default"/>
                <w:sz w:val="16"/>
                <w:szCs w:val="16"/>
              </w:rPr>
              <w:t>==30144==ABORTING</w:t>
            </w:r>
            <w:r w:rsidR="002F5778" w:rsidRPr="002F5778">
              <w:rPr>
                <w:rFonts w:hint="default"/>
                <w:sz w:val="16"/>
                <w:szCs w:val="16"/>
              </w:rPr>
              <w:t xml:space="preserve"> </w:t>
            </w:r>
          </w:p>
        </w:tc>
      </w:tr>
    </w:tbl>
    <w:p w:rsidR="002F5778" w:rsidRPr="00C874C8" w:rsidRDefault="002F5778" w:rsidP="002F5778">
      <w:pPr>
        <w:rPr>
          <w:rFonts w:hint="default"/>
        </w:rPr>
      </w:pPr>
    </w:p>
    <w:p w:rsidR="002F5778" w:rsidRPr="00C874C8" w:rsidRDefault="002F5778" w:rsidP="002F5778">
      <w:pPr>
        <w:pStyle w:val="31"/>
        <w:rPr>
          <w:rFonts w:hint="default"/>
        </w:rPr>
      </w:pPr>
      <w:bookmarkStart w:id="86" w:name="_Toc49427841"/>
      <w:r w:rsidRPr="00C874C8">
        <w:lastRenderedPageBreak/>
        <w:t>对应代码</w:t>
      </w:r>
      <w:bookmarkEnd w:id="86"/>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2F5778" w:rsidRPr="00C874C8" w:rsidTr="00C93096">
        <w:tc>
          <w:tcPr>
            <w:tcW w:w="9286" w:type="dxa"/>
            <w:shd w:val="clear" w:color="auto" w:fill="auto"/>
          </w:tcPr>
          <w:p w:rsidR="00CE392F" w:rsidRDefault="00CE392F" w:rsidP="00CE392F">
            <w:pPr>
              <w:spacing w:before="0" w:after="0" w:line="240" w:lineRule="auto"/>
              <w:rPr>
                <w:rFonts w:hint="default"/>
              </w:rPr>
            </w:pPr>
          </w:p>
          <w:p w:rsidR="00CE392F" w:rsidRDefault="00CE392F" w:rsidP="00CE392F">
            <w:pPr>
              <w:spacing w:before="0" w:after="0" w:line="240" w:lineRule="auto"/>
              <w:rPr>
                <w:rFonts w:hint="default"/>
              </w:rPr>
            </w:pPr>
          </w:p>
          <w:p w:rsidR="00CE392F" w:rsidRDefault="00CE392F" w:rsidP="00CE392F">
            <w:pPr>
              <w:spacing w:before="0" w:after="0" w:line="240" w:lineRule="auto"/>
              <w:rPr>
                <w:rFonts w:hint="default"/>
              </w:rPr>
            </w:pPr>
            <w:r>
              <w:rPr>
                <w:rFonts w:hint="default"/>
              </w:rPr>
              <w:t>156 }</w:t>
            </w:r>
          </w:p>
          <w:p w:rsidR="00CE392F" w:rsidRDefault="00CE392F" w:rsidP="00CE392F">
            <w:pPr>
              <w:spacing w:before="0" w:after="0" w:line="240" w:lineRule="auto"/>
              <w:rPr>
                <w:rFonts w:hint="default"/>
              </w:rPr>
            </w:pPr>
            <w:r>
              <w:rPr>
                <w:rFonts w:hint="default"/>
              </w:rPr>
              <w:t>157 volatile int *p = 0;</w:t>
            </w:r>
          </w:p>
          <w:p w:rsidR="00CE392F" w:rsidRDefault="00CE392F" w:rsidP="00CE392F">
            <w:pPr>
              <w:spacing w:before="0" w:after="0" w:line="240" w:lineRule="auto"/>
              <w:rPr>
                <w:rFonts w:hint="default"/>
              </w:rPr>
            </w:pPr>
            <w:r>
              <w:rPr>
                <w:rFonts w:hint="default"/>
              </w:rPr>
              <w:t>158 int test_test() {</w:t>
            </w:r>
          </w:p>
          <w:p w:rsidR="00CE392F" w:rsidRDefault="00CE392F" w:rsidP="00CE392F">
            <w:pPr>
              <w:spacing w:before="0" w:after="0" w:line="240" w:lineRule="auto"/>
              <w:rPr>
                <w:rFonts w:hint="default"/>
              </w:rPr>
            </w:pPr>
            <w:r>
              <w:rPr>
                <w:rFonts w:hint="default"/>
              </w:rPr>
              <w:t>159   {</w:t>
            </w:r>
          </w:p>
          <w:p w:rsidR="00CE392F" w:rsidRDefault="00CE392F" w:rsidP="00CE392F">
            <w:pPr>
              <w:spacing w:before="0" w:after="0" w:line="240" w:lineRule="auto"/>
              <w:rPr>
                <w:rFonts w:hint="default"/>
              </w:rPr>
            </w:pPr>
            <w:r>
              <w:rPr>
                <w:rFonts w:hint="default"/>
              </w:rPr>
              <w:t>160     int x = 0;</w:t>
            </w:r>
          </w:p>
          <w:p w:rsidR="00CE392F" w:rsidRDefault="00CE392F" w:rsidP="00CE392F">
            <w:pPr>
              <w:spacing w:before="0" w:after="0" w:line="240" w:lineRule="auto"/>
              <w:rPr>
                <w:rFonts w:hint="default"/>
              </w:rPr>
            </w:pPr>
            <w:r>
              <w:rPr>
                <w:rFonts w:hint="default"/>
              </w:rPr>
              <w:t>161     p = &amp;x;</w:t>
            </w:r>
          </w:p>
          <w:p w:rsidR="00CE392F" w:rsidRDefault="00CE392F" w:rsidP="00CE392F">
            <w:pPr>
              <w:spacing w:before="0" w:after="0" w:line="240" w:lineRule="auto"/>
              <w:rPr>
                <w:rFonts w:hint="default"/>
              </w:rPr>
            </w:pPr>
            <w:r>
              <w:rPr>
                <w:rFonts w:hint="default"/>
              </w:rPr>
              <w:t>162   }</w:t>
            </w:r>
          </w:p>
          <w:p w:rsidR="00CE392F" w:rsidRPr="00CE392F" w:rsidRDefault="00CE392F" w:rsidP="00CE392F">
            <w:pPr>
              <w:spacing w:before="0" w:after="0" w:line="240" w:lineRule="auto"/>
              <w:rPr>
                <w:rFonts w:hint="default"/>
                <w:color w:val="FF0000"/>
              </w:rPr>
            </w:pPr>
            <w:r w:rsidRPr="00CE392F">
              <w:rPr>
                <w:rFonts w:hint="default"/>
                <w:color w:val="FF0000"/>
              </w:rPr>
              <w:t>163   *p = 5;</w:t>
            </w:r>
          </w:p>
          <w:p w:rsidR="00CE392F" w:rsidRDefault="00CE392F" w:rsidP="00CE392F">
            <w:pPr>
              <w:spacing w:before="0" w:after="0" w:line="240" w:lineRule="auto"/>
              <w:rPr>
                <w:rFonts w:hint="default"/>
              </w:rPr>
            </w:pPr>
            <w:r>
              <w:rPr>
                <w:rFonts w:hint="default"/>
              </w:rPr>
              <w:t>164   return 0;</w:t>
            </w:r>
          </w:p>
          <w:p w:rsidR="00CE392F" w:rsidRDefault="00CE392F" w:rsidP="00CE392F">
            <w:pPr>
              <w:spacing w:before="0" w:after="0" w:line="240" w:lineRule="auto"/>
              <w:rPr>
                <w:rFonts w:hint="default"/>
              </w:rPr>
            </w:pPr>
            <w:r>
              <w:rPr>
                <w:rFonts w:hint="default"/>
              </w:rPr>
              <w:t>165 }</w:t>
            </w:r>
          </w:p>
          <w:p w:rsidR="00CE392F" w:rsidRDefault="00CE392F" w:rsidP="00CE392F">
            <w:pPr>
              <w:spacing w:before="0" w:after="0" w:line="240" w:lineRule="auto"/>
              <w:rPr>
                <w:rFonts w:hint="default"/>
              </w:rPr>
            </w:pPr>
            <w:r>
              <w:rPr>
                <w:rFonts w:hint="default"/>
              </w:rPr>
              <w:t xml:space="preserve">166 </w:t>
            </w:r>
          </w:p>
          <w:p w:rsidR="00CE392F" w:rsidRDefault="00CE392F" w:rsidP="00CE392F">
            <w:pPr>
              <w:spacing w:before="0" w:after="0" w:line="240" w:lineRule="auto"/>
              <w:rPr>
                <w:rFonts w:hint="default"/>
              </w:rPr>
            </w:pPr>
            <w:r>
              <w:rPr>
                <w:rFonts w:hint="default"/>
              </w:rPr>
              <w:t>167 SurfaceFlingerProperties::primary_display_orientation_values primary_display_orientation(</w:t>
            </w:r>
          </w:p>
          <w:p w:rsidR="00CE392F" w:rsidRDefault="00CE392F" w:rsidP="00CE392F">
            <w:pPr>
              <w:spacing w:before="0" w:after="0" w:line="240" w:lineRule="auto"/>
              <w:rPr>
                <w:rFonts w:hint="default"/>
              </w:rPr>
            </w:pPr>
            <w:r w:rsidRPr="00CE392F">
              <w:rPr>
                <w:rFonts w:hint="default"/>
                <w:color w:val="FF0000"/>
              </w:rPr>
              <w:t>168         SurfaceFlingerProperties::primary_display_orientation_values defaultValue) {</w:t>
            </w:r>
          </w:p>
          <w:p w:rsidR="00CE392F" w:rsidRDefault="00CE392F" w:rsidP="00CE392F">
            <w:pPr>
              <w:spacing w:before="0" w:after="0" w:line="240" w:lineRule="auto"/>
              <w:rPr>
                <w:rFonts w:hint="default"/>
              </w:rPr>
            </w:pPr>
            <w:r>
              <w:rPr>
                <w:rFonts w:hint="default"/>
              </w:rPr>
              <w:t>169     auto temp = SurfaceFlingerProperties::primary_display_orientation();</w:t>
            </w:r>
          </w:p>
          <w:p w:rsidR="00CE392F" w:rsidRPr="00CE392F" w:rsidRDefault="00CE392F" w:rsidP="00CE392F">
            <w:pPr>
              <w:spacing w:before="0" w:after="0" w:line="240" w:lineRule="auto"/>
              <w:rPr>
                <w:rFonts w:hint="default"/>
                <w:color w:val="FF0000"/>
              </w:rPr>
            </w:pPr>
            <w:r w:rsidRPr="00CE392F">
              <w:rPr>
                <w:rFonts w:hint="default"/>
                <w:color w:val="FF0000"/>
              </w:rPr>
              <w:t>170         test_test();</w:t>
            </w:r>
          </w:p>
          <w:p w:rsidR="00CE392F" w:rsidRDefault="00CE392F" w:rsidP="00CE392F">
            <w:pPr>
              <w:spacing w:before="0" w:after="0" w:line="240" w:lineRule="auto"/>
              <w:rPr>
                <w:rFonts w:hint="default"/>
              </w:rPr>
            </w:pPr>
            <w:r>
              <w:rPr>
                <w:rFonts w:hint="default"/>
              </w:rPr>
              <w:t>171     if (temp.has_value()) {</w:t>
            </w:r>
          </w:p>
          <w:p w:rsidR="00CE392F" w:rsidRDefault="00CE392F" w:rsidP="00CE392F">
            <w:pPr>
              <w:spacing w:before="0" w:after="0" w:line="240" w:lineRule="auto"/>
              <w:rPr>
                <w:rFonts w:hint="default"/>
              </w:rPr>
            </w:pPr>
            <w:r>
              <w:rPr>
                <w:rFonts w:hint="default"/>
              </w:rPr>
              <w:t>172         return *temp;</w:t>
            </w:r>
          </w:p>
          <w:p w:rsidR="002F5778" w:rsidRPr="00C874C8" w:rsidRDefault="00CE392F" w:rsidP="00CE392F">
            <w:pPr>
              <w:spacing w:before="0" w:after="0" w:line="240" w:lineRule="auto"/>
              <w:rPr>
                <w:rFonts w:hint="default"/>
              </w:rPr>
            </w:pPr>
            <w:r>
              <w:rPr>
                <w:rFonts w:hint="default"/>
              </w:rPr>
              <w:t>173     }</w:t>
            </w:r>
          </w:p>
        </w:tc>
      </w:tr>
    </w:tbl>
    <w:p w:rsidR="002F5778" w:rsidRDefault="002F5778" w:rsidP="00C874C8">
      <w:pPr>
        <w:rPr>
          <w:rFonts w:hint="default"/>
        </w:rPr>
      </w:pPr>
    </w:p>
    <w:p w:rsidR="008103F2" w:rsidRDefault="008103F2">
      <w:pPr>
        <w:topLinePunct w:val="0"/>
        <w:adjustRightInd/>
        <w:snapToGrid/>
        <w:spacing w:before="0" w:after="0" w:line="240" w:lineRule="auto"/>
        <w:rPr>
          <w:rFonts w:hint="default"/>
        </w:rPr>
      </w:pPr>
      <w:r>
        <w:rPr>
          <w:rFonts w:hint="default"/>
        </w:rPr>
        <w:br w:type="page"/>
      </w:r>
    </w:p>
    <w:p w:rsidR="008103F2" w:rsidRPr="00C874C8" w:rsidRDefault="008103F2" w:rsidP="00C874C8">
      <w:pPr>
        <w:rPr>
          <w:rFonts w:hint="default"/>
        </w:rPr>
      </w:pPr>
    </w:p>
    <w:p w:rsidR="00C874C8" w:rsidRPr="00C874C8" w:rsidRDefault="00C874C8" w:rsidP="008103F2">
      <w:pPr>
        <w:pStyle w:val="10"/>
      </w:pPr>
      <w:bookmarkStart w:id="87" w:name="_Toc17447243"/>
      <w:bookmarkStart w:id="88" w:name="_Toc49427842"/>
      <w:r w:rsidRPr="00C874C8">
        <w:t>在应用程序中使用</w:t>
      </w:r>
      <w:r w:rsidRPr="00C874C8">
        <w:t>ASan</w:t>
      </w:r>
      <w:bookmarkEnd w:id="87"/>
      <w:bookmarkEnd w:id="88"/>
    </w:p>
    <w:p w:rsidR="00C874C8" w:rsidRPr="00C874C8" w:rsidRDefault="00C874C8" w:rsidP="00C874C8">
      <w:pPr>
        <w:rPr>
          <w:rFonts w:hint="default"/>
        </w:rPr>
      </w:pPr>
      <w:r w:rsidRPr="00C874C8">
        <w:t>AddressSanitizer</w:t>
      </w:r>
      <w:r w:rsidRPr="00C874C8">
        <w:t>无法检查</w:t>
      </w:r>
      <w:r w:rsidRPr="00C874C8">
        <w:t>Java</w:t>
      </w:r>
      <w:r w:rsidR="00E23069">
        <w:t>代码，它</w:t>
      </w:r>
      <w:r w:rsidR="00E23069">
        <w:rPr>
          <w:rFonts w:hint="default"/>
        </w:rPr>
        <w:t>只能</w:t>
      </w:r>
      <w:r w:rsidRPr="00C874C8">
        <w:t>检测</w:t>
      </w:r>
      <w:r w:rsidRPr="00C874C8">
        <w:t>JNI</w:t>
      </w:r>
      <w:r w:rsidRPr="00C874C8">
        <w:t>库中的错误。</w:t>
      </w:r>
    </w:p>
    <w:p w:rsidR="00C874C8" w:rsidRPr="00C874C8" w:rsidRDefault="000E624B" w:rsidP="008103F2">
      <w:pPr>
        <w:pStyle w:val="22"/>
        <w:rPr>
          <w:rFonts w:hint="default"/>
        </w:rPr>
      </w:pPr>
      <w:bookmarkStart w:id="89" w:name="_Toc49427843"/>
      <w:r>
        <w:rPr>
          <w:lang w:eastAsia="zh-CN"/>
        </w:rPr>
        <w:t>打开</w:t>
      </w:r>
      <w:r>
        <w:rPr>
          <w:lang w:eastAsia="zh-CN"/>
        </w:rPr>
        <w:t>Asan</w:t>
      </w:r>
      <w:r>
        <w:rPr>
          <w:lang w:eastAsia="zh-CN"/>
        </w:rPr>
        <w:t>开关</w:t>
      </w:r>
      <w:bookmarkEnd w:id="89"/>
    </w:p>
    <w:p w:rsidR="00C874C8" w:rsidRDefault="00C874C8" w:rsidP="00C874C8">
      <w:pPr>
        <w:rPr>
          <w:rFonts w:hint="default"/>
        </w:rPr>
      </w:pPr>
      <w:r w:rsidRPr="00C874C8">
        <w:t>因为</w:t>
      </w:r>
      <w:r w:rsidRPr="00C874C8">
        <w:t>apk</w:t>
      </w:r>
      <w:r w:rsidRPr="00C874C8">
        <w:t>都是通过</w:t>
      </w:r>
      <w:r w:rsidRPr="00C874C8">
        <w:t>app_process</w:t>
      </w:r>
      <w:r w:rsidRPr="00C874C8">
        <w:t>来执行的，因此，我们可以用</w:t>
      </w:r>
      <w:r w:rsidRPr="00C874C8">
        <w:t>ASan</w:t>
      </w:r>
      <w:r w:rsidRPr="00C874C8">
        <w:t>构建</w:t>
      </w:r>
      <w:r w:rsidRPr="00C874C8">
        <w:t>app_process</w:t>
      </w:r>
      <w:r w:rsidRPr="00C874C8">
        <w:t>可执行文件，</w:t>
      </w:r>
      <w:r w:rsidRPr="00C874C8">
        <w:t xml:space="preserve"> /system/bin/app_process</w:t>
      </w:r>
      <w:r w:rsidRPr="00C874C8">
        <w:t>（</w:t>
      </w:r>
      <w:r w:rsidRPr="00C874C8">
        <w:t>32 | 64</w:t>
      </w:r>
      <w:r w:rsidRPr="00C874C8">
        <w:t>）。</w:t>
      </w:r>
    </w:p>
    <w:p w:rsidR="00A4287E" w:rsidRPr="00C874C8" w:rsidRDefault="00A4287E" w:rsidP="00C874C8">
      <w:pPr>
        <w:rPr>
          <w:rFonts w:hint="default"/>
        </w:rPr>
      </w:pPr>
      <w:r>
        <w:t>与</w:t>
      </w:r>
      <w:r>
        <w:rPr>
          <w:rFonts w:hint="default"/>
        </w:rPr>
        <w:t>之前版本</w:t>
      </w:r>
      <w:r>
        <w:t xml:space="preserve"> </w:t>
      </w:r>
      <w:r>
        <w:t>使用</w:t>
      </w:r>
      <w:r w:rsidRPr="00C874C8">
        <w:t>amdroid.mk</w:t>
      </w:r>
      <w:r>
        <w:t>不同</w:t>
      </w:r>
      <w:r>
        <w:rPr>
          <w:rFonts w:hint="default"/>
        </w:rPr>
        <w:t>，</w:t>
      </w:r>
      <w:r w:rsidR="00F15A7D">
        <w:t>Android</w:t>
      </w:r>
      <w:r w:rsidR="00F15A7D">
        <w:rPr>
          <w:rFonts w:hint="default"/>
        </w:rPr>
        <w:t>R</w:t>
      </w:r>
      <w:r>
        <w:t xml:space="preserve"> </w:t>
      </w:r>
      <w:r w:rsidR="00F15A7D">
        <w:t>使用</w:t>
      </w:r>
      <w:r w:rsidR="00F15A7D">
        <w:t xml:space="preserve"> </w:t>
      </w:r>
      <w:r w:rsidR="006B3398" w:rsidRPr="006B3398">
        <w:rPr>
          <w:rFonts w:hint="default"/>
        </w:rPr>
        <w:t>Android.bp</w:t>
      </w:r>
    </w:p>
    <w:p w:rsidR="00C874C8" w:rsidRPr="00C874C8" w:rsidRDefault="00C874C8" w:rsidP="00C874C8">
      <w:pPr>
        <w:rPr>
          <w:rFonts w:hint="default"/>
        </w:rPr>
      </w:pPr>
      <w:r w:rsidRPr="00C874C8">
        <w:t>将</w:t>
      </w:r>
      <w:r w:rsidR="006B3398" w:rsidRPr="006B3398">
        <w:rPr>
          <w:rFonts w:hint="default"/>
        </w:rPr>
        <w:t>sanitize: {a</w:t>
      </w:r>
      <w:r w:rsidR="006B3398">
        <w:rPr>
          <w:rFonts w:hint="default"/>
        </w:rPr>
        <w:t xml:space="preserve">ddress: true} </w:t>
      </w:r>
      <w:r w:rsidRPr="00C874C8">
        <w:t>添加到</w:t>
      </w:r>
      <w:r w:rsidRPr="00C874C8">
        <w:t>frameworks/base/cmds/app_process</w:t>
      </w:r>
      <w:r w:rsidRPr="00C874C8">
        <w:t>中的</w:t>
      </w:r>
      <w:r w:rsidRPr="00C874C8">
        <w:t>amdroid.mk</w:t>
      </w:r>
      <w:r w:rsidRPr="00C874C8">
        <w:t>文件。</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A4287E" w:rsidRDefault="00A4287E" w:rsidP="00C874C8">
            <w:pPr>
              <w:rPr>
                <w:rFonts w:hint="default"/>
              </w:rPr>
            </w:pPr>
          </w:p>
          <w:p w:rsidR="00A4287E" w:rsidRDefault="00A4287E" w:rsidP="00A4287E">
            <w:pPr>
              <w:rPr>
                <w:rFonts w:hint="default"/>
              </w:rPr>
            </w:pPr>
            <w:r>
              <w:rPr>
                <w:rFonts w:hint="default"/>
              </w:rPr>
              <w:t>sprdroidr_trunk/frameworks/base/cmds/app_process$ git diff .</w:t>
            </w:r>
          </w:p>
          <w:p w:rsidR="00A4287E" w:rsidRDefault="00A4287E" w:rsidP="00A4287E">
            <w:pPr>
              <w:rPr>
                <w:rFonts w:hint="default"/>
              </w:rPr>
            </w:pPr>
            <w:r>
              <w:rPr>
                <w:rFonts w:hint="default"/>
              </w:rPr>
              <w:t>diff --git a/cmds/app_process/Android.bp b/cmds/app_process/Android.bp</w:t>
            </w:r>
          </w:p>
          <w:p w:rsidR="00A4287E" w:rsidRDefault="00A4287E" w:rsidP="00A4287E">
            <w:pPr>
              <w:rPr>
                <w:rFonts w:hint="default"/>
              </w:rPr>
            </w:pPr>
            <w:r>
              <w:rPr>
                <w:rFonts w:hint="default"/>
              </w:rPr>
              <w:t>index 8be95e4..3eda87d 100644</w:t>
            </w:r>
          </w:p>
          <w:p w:rsidR="00A4287E" w:rsidRDefault="00A4287E" w:rsidP="00A4287E">
            <w:pPr>
              <w:rPr>
                <w:rFonts w:hint="default"/>
              </w:rPr>
            </w:pPr>
            <w:r>
              <w:rPr>
                <w:rFonts w:hint="default"/>
              </w:rPr>
              <w:t>--- a/cmds/app_process/Android.bp</w:t>
            </w:r>
          </w:p>
          <w:p w:rsidR="00A4287E" w:rsidRDefault="00A4287E" w:rsidP="00A4287E">
            <w:pPr>
              <w:rPr>
                <w:rFonts w:hint="default"/>
              </w:rPr>
            </w:pPr>
            <w:r>
              <w:rPr>
                <w:rFonts w:hint="default"/>
              </w:rPr>
              <w:t>+++ b/cmds/app_process/Android.bp</w:t>
            </w:r>
          </w:p>
          <w:p w:rsidR="00A4287E" w:rsidRDefault="00A4287E" w:rsidP="00A4287E">
            <w:pPr>
              <w:rPr>
                <w:rFonts w:hint="default"/>
              </w:rPr>
            </w:pPr>
            <w:r>
              <w:rPr>
                <w:rFonts w:hint="default"/>
              </w:rPr>
              <w:t>@@ -1,6 +1,6 @@</w:t>
            </w:r>
          </w:p>
          <w:p w:rsidR="00A4287E" w:rsidRDefault="00A4287E" w:rsidP="00A4287E">
            <w:pPr>
              <w:rPr>
                <w:rFonts w:hint="default"/>
              </w:rPr>
            </w:pPr>
            <w:r>
              <w:rPr>
                <w:rFonts w:hint="default"/>
              </w:rPr>
              <w:t xml:space="preserve"> cc_binary {</w:t>
            </w:r>
          </w:p>
          <w:p w:rsidR="00A4287E" w:rsidRDefault="00A4287E" w:rsidP="00A4287E">
            <w:pPr>
              <w:rPr>
                <w:rFonts w:hint="default"/>
              </w:rPr>
            </w:pPr>
            <w:r>
              <w:rPr>
                <w:rFonts w:hint="default"/>
              </w:rPr>
              <w:t xml:space="preserve">     name: "app_process",</w:t>
            </w:r>
          </w:p>
          <w:p w:rsidR="00A4287E" w:rsidRDefault="00A4287E" w:rsidP="00A4287E">
            <w:pPr>
              <w:rPr>
                <w:rFonts w:hint="default"/>
              </w:rPr>
            </w:pPr>
            <w:r>
              <w:rPr>
                <w:rFonts w:hint="default"/>
              </w:rPr>
              <w:t>-</w:t>
            </w:r>
          </w:p>
          <w:p w:rsidR="00A4287E" w:rsidRPr="00331C2E" w:rsidRDefault="00A4287E" w:rsidP="00A4287E">
            <w:pPr>
              <w:rPr>
                <w:rFonts w:hint="default"/>
                <w:color w:val="70AD47" w:themeColor="accent6"/>
              </w:rPr>
            </w:pPr>
            <w:r w:rsidRPr="00331C2E">
              <w:rPr>
                <w:rFonts w:hint="default"/>
                <w:color w:val="70AD47" w:themeColor="accent6"/>
              </w:rPr>
              <w:t>+    sanitize: {  address: true  },</w:t>
            </w:r>
          </w:p>
          <w:p w:rsidR="00A4287E" w:rsidRDefault="00A4287E" w:rsidP="00A4287E">
            <w:pPr>
              <w:rPr>
                <w:rFonts w:hint="default"/>
              </w:rPr>
            </w:pPr>
            <w:r>
              <w:rPr>
                <w:rFonts w:hint="default"/>
              </w:rPr>
              <w:t xml:space="preserve">     srcs: ["app_main.cpp"],</w:t>
            </w:r>
          </w:p>
          <w:p w:rsidR="00A4287E" w:rsidRDefault="00A4287E" w:rsidP="00331C2E">
            <w:pPr>
              <w:tabs>
                <w:tab w:val="center" w:pos="4535"/>
              </w:tabs>
              <w:rPr>
                <w:rFonts w:hint="default"/>
              </w:rPr>
            </w:pPr>
            <w:r>
              <w:rPr>
                <w:rFonts w:hint="default"/>
              </w:rPr>
              <w:t xml:space="preserve"> </w:t>
            </w:r>
            <w:r w:rsidR="00331C2E">
              <w:rPr>
                <w:rFonts w:hint="default"/>
              </w:rPr>
              <w:tab/>
            </w:r>
          </w:p>
          <w:p w:rsidR="00A4287E" w:rsidRDefault="00A4287E" w:rsidP="00A4287E">
            <w:pPr>
              <w:rPr>
                <w:rFonts w:hint="default"/>
              </w:rPr>
            </w:pPr>
            <w:r>
              <w:rPr>
                <w:rFonts w:hint="default"/>
              </w:rPr>
              <w:t xml:space="preserve">     multilib: {</w:t>
            </w:r>
          </w:p>
          <w:p w:rsidR="00A4287E" w:rsidRPr="00C874C8" w:rsidRDefault="00A4287E" w:rsidP="00C874C8">
            <w:pPr>
              <w:rPr>
                <w:rFonts w:hint="default"/>
              </w:rPr>
            </w:pPr>
          </w:p>
        </w:tc>
      </w:tr>
    </w:tbl>
    <w:p w:rsidR="00C874C8" w:rsidRPr="00C874C8" w:rsidRDefault="00C874C8" w:rsidP="00C874C8">
      <w:pPr>
        <w:rPr>
          <w:rFonts w:hint="default"/>
        </w:rPr>
      </w:pPr>
      <w:r w:rsidRPr="00C874C8">
        <w:tab/>
      </w:r>
      <w:r w:rsidRPr="00C874C8">
        <w:t>并将编译出的</w:t>
      </w:r>
      <w:r w:rsidRPr="00C874C8">
        <w:t>app_process32</w:t>
      </w:r>
      <w:r w:rsidRPr="00C874C8">
        <w:t>及</w:t>
      </w:r>
      <w:r w:rsidRPr="00C874C8">
        <w:t>app_process64</w:t>
      </w:r>
      <w:r w:rsidRPr="00C874C8">
        <w:t>替换到手机中即可。</w:t>
      </w:r>
    </w:p>
    <w:p w:rsidR="00C874C8" w:rsidRPr="00C874C8" w:rsidRDefault="00C874C8" w:rsidP="008103F2">
      <w:pPr>
        <w:pStyle w:val="22"/>
        <w:rPr>
          <w:rFonts w:hint="default"/>
        </w:rPr>
      </w:pPr>
      <w:bookmarkStart w:id="90" w:name="_Toc17447245"/>
      <w:bookmarkStart w:id="91" w:name="_Toc49427844"/>
      <w:r w:rsidRPr="00C874C8">
        <w:lastRenderedPageBreak/>
        <w:t>修改启动配置</w:t>
      </w:r>
      <w:bookmarkEnd w:id="90"/>
      <w:bookmarkEnd w:id="91"/>
    </w:p>
    <w:p w:rsidR="00C874C8" w:rsidRPr="00C874C8" w:rsidRDefault="00C874C8" w:rsidP="00C874C8">
      <w:pPr>
        <w:rPr>
          <w:rFonts w:hint="default"/>
        </w:rPr>
      </w:pPr>
      <w:r w:rsidRPr="00C874C8">
        <w:t>在</w:t>
      </w:r>
      <w:r w:rsidRPr="00C874C8">
        <w:t xml:space="preserve"> system/core/rootdir/init.zygote(32|64).rc </w:t>
      </w:r>
      <w:r w:rsidRPr="00C874C8">
        <w:t>中修改</w:t>
      </w:r>
      <w:r w:rsidRPr="00C874C8">
        <w:t xml:space="preserve"> Zygote </w:t>
      </w:r>
      <w:r w:rsidRPr="00C874C8">
        <w:t>记录，以添加以下行：</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setenv LD_LIBRARY_PATH /system/lib/asan:/system/lib</w:t>
            </w:r>
          </w:p>
          <w:p w:rsidR="00C874C8" w:rsidRPr="00C874C8" w:rsidRDefault="00C874C8" w:rsidP="00814905">
            <w:pPr>
              <w:rPr>
                <w:rFonts w:hint="default"/>
              </w:rPr>
            </w:pPr>
            <w:r w:rsidRPr="00C874C8">
              <w:t>setenv ASAN_OPTIONS</w:t>
            </w:r>
            <w:r w:rsidR="00801C4D">
              <w:rPr>
                <w:rFonts w:hint="default"/>
              </w:rPr>
              <w:t xml:space="preserve"> </w:t>
            </w:r>
            <w:r w:rsidRPr="00C874C8">
              <w:t>allow_user_segv_handler=true</w:t>
            </w:r>
            <w:r w:rsidR="00814905">
              <w:rPr>
                <w:rFonts w:hint="default"/>
              </w:rPr>
              <w:t>:</w:t>
            </w:r>
            <w:r w:rsidR="00814905" w:rsidRPr="00814905">
              <w:rPr>
                <w:rFonts w:hint="default"/>
              </w:rPr>
              <w:t>detect_container_overflow=0</w:t>
            </w:r>
          </w:p>
        </w:tc>
      </w:tr>
    </w:tbl>
    <w:p w:rsidR="00C874C8" w:rsidRDefault="00331C2E" w:rsidP="00C874C8">
      <w:pPr>
        <w:rPr>
          <w:rFonts w:hint="default"/>
        </w:rPr>
      </w:pPr>
      <w:r>
        <w:t>其中</w:t>
      </w:r>
      <w:r w:rsidRPr="00C874C8">
        <w:t>/system/lib/asan</w:t>
      </w:r>
      <w:r>
        <w:rPr>
          <w:rFonts w:hint="default"/>
        </w:rPr>
        <w:t xml:space="preserve"> </w:t>
      </w:r>
      <w:r>
        <w:t>是</w:t>
      </w:r>
      <w:r>
        <w:t xml:space="preserve"> </w:t>
      </w:r>
      <w:r>
        <w:t>使用</w:t>
      </w:r>
      <w:r>
        <w:rPr>
          <w:rFonts w:hint="default"/>
        </w:rPr>
        <w:t>asan</w:t>
      </w:r>
      <w:r>
        <w:t>编译</w:t>
      </w:r>
      <w:r>
        <w:rPr>
          <w:rFonts w:hint="default"/>
        </w:rPr>
        <w:t>的库的位置，</w:t>
      </w:r>
      <w:r>
        <w:t>根据</w:t>
      </w:r>
      <w:r>
        <w:rPr>
          <w:rFonts w:hint="default"/>
        </w:rPr>
        <w:t>实际情况填写</w:t>
      </w:r>
      <w:r>
        <w:t>，</w:t>
      </w:r>
      <w:r>
        <w:rPr>
          <w:rFonts w:hint="default"/>
        </w:rPr>
        <w:t>如果</w:t>
      </w:r>
      <w:r>
        <w:t>你</w:t>
      </w:r>
      <w:r>
        <w:rPr>
          <w:rFonts w:hint="default"/>
        </w:rPr>
        <w:t>的库</w:t>
      </w:r>
      <w:r>
        <w:t>放在</w:t>
      </w:r>
      <w:r>
        <w:t xml:space="preserve"> /data/asan/system/lib</w:t>
      </w:r>
      <w:r>
        <w:t>下</w:t>
      </w:r>
      <w:r>
        <w:rPr>
          <w:rFonts w:hint="default"/>
        </w:rPr>
        <w:t>，这里就填</w:t>
      </w:r>
      <w:r>
        <w:t>/data/asan/system/lib</w:t>
      </w:r>
    </w:p>
    <w:p w:rsidR="00331C2E" w:rsidRPr="00C874C8" w:rsidRDefault="00331C2E" w:rsidP="00C874C8">
      <w:pPr>
        <w:rPr>
          <w:rFonts w:hint="default"/>
        </w:rPr>
      </w:pPr>
    </w:p>
    <w:p w:rsidR="00C874C8" w:rsidRPr="00C874C8" w:rsidRDefault="00C874C8" w:rsidP="00C874C8">
      <w:pPr>
        <w:rPr>
          <w:rFonts w:hint="default"/>
        </w:rPr>
      </w:pPr>
      <w:r w:rsidRPr="00C874C8">
        <w:t>修改</w:t>
      </w:r>
      <w:r w:rsidR="00F13936" w:rsidRPr="003C344E">
        <w:rPr>
          <w:highlight w:val="yellow"/>
        </w:rPr>
        <w:t>sprdroidr_trunk</w:t>
      </w:r>
      <w:r w:rsidRPr="00C874C8">
        <w:t>/system/core/rootdir</w:t>
      </w:r>
      <w:r w:rsidRPr="00C874C8">
        <w:t>下相关的</w:t>
      </w:r>
      <w:r w:rsidRPr="00C874C8">
        <w:t xml:space="preserve">init.zygote.rc </w:t>
      </w:r>
      <w:r w:rsidRPr="00C874C8">
        <w:t>文件</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F13936" w:rsidP="00C874C8">
            <w:pPr>
              <w:rPr>
                <w:rFonts w:hint="default"/>
              </w:rPr>
            </w:pPr>
            <w:r w:rsidRPr="003C344E">
              <w:rPr>
                <w:highlight w:val="yellow"/>
              </w:rPr>
              <w:t>sprdroidr_trunk</w:t>
            </w:r>
            <w:r w:rsidR="00C874C8" w:rsidRPr="00C874C8">
              <w:t xml:space="preserve">/system/core/rootdir$ </w:t>
            </w:r>
          </w:p>
          <w:p w:rsidR="00C874C8" w:rsidRPr="00C874C8" w:rsidRDefault="00C874C8" w:rsidP="00C874C8">
            <w:pPr>
              <w:rPr>
                <w:rFonts w:hint="default"/>
              </w:rPr>
            </w:pPr>
            <w:r w:rsidRPr="00C874C8">
              <w:t>init.zygote32_64.rc</w:t>
            </w:r>
          </w:p>
          <w:p w:rsidR="00C874C8" w:rsidRPr="00C874C8" w:rsidRDefault="00C874C8" w:rsidP="00C874C8">
            <w:pPr>
              <w:rPr>
                <w:rFonts w:hint="default"/>
              </w:rPr>
            </w:pPr>
            <w:r w:rsidRPr="00C874C8">
              <w:t>init.zygote32.rc</w:t>
            </w:r>
          </w:p>
          <w:p w:rsidR="00C874C8" w:rsidRPr="00C874C8" w:rsidRDefault="00C874C8" w:rsidP="00C874C8">
            <w:pPr>
              <w:rPr>
                <w:rFonts w:hint="default"/>
              </w:rPr>
            </w:pPr>
            <w:r w:rsidRPr="00C874C8">
              <w:t>init.zygote64_32.rc</w:t>
            </w:r>
          </w:p>
          <w:p w:rsidR="00C874C8" w:rsidRPr="00C874C8" w:rsidRDefault="00C874C8" w:rsidP="00C874C8">
            <w:pPr>
              <w:rPr>
                <w:rFonts w:hint="default"/>
              </w:rPr>
            </w:pPr>
            <w:r w:rsidRPr="00C874C8">
              <w:t>init.zygote64.rc</w:t>
            </w:r>
          </w:p>
        </w:tc>
      </w:tr>
    </w:tbl>
    <w:p w:rsidR="00C874C8" w:rsidRPr="00C874C8" w:rsidRDefault="00C874C8" w:rsidP="00C874C8">
      <w:pPr>
        <w:rPr>
          <w:rFonts w:hint="default"/>
        </w:rPr>
      </w:pPr>
    </w:p>
    <w:p w:rsidR="00C874C8" w:rsidRPr="00C874C8" w:rsidRDefault="00C874C8" w:rsidP="00C874C8">
      <w:pPr>
        <w:rPr>
          <w:rFonts w:hint="default"/>
        </w:rPr>
      </w:pPr>
      <w:r w:rsidRPr="00C874C8">
        <w:t>添加相关选项：</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diff --git a/rootdir/init.zygote32.rc b/rootdir/init.zygote32.rc</w:t>
            </w:r>
          </w:p>
          <w:p w:rsidR="00C874C8" w:rsidRPr="00C874C8" w:rsidRDefault="00C874C8" w:rsidP="00C874C8">
            <w:pPr>
              <w:rPr>
                <w:rFonts w:hint="default"/>
              </w:rPr>
            </w:pPr>
            <w:r w:rsidRPr="00C874C8">
              <w:t>index bf3fb42..3dbd6dd 100644 (file)</w:t>
            </w:r>
          </w:p>
          <w:p w:rsidR="00C874C8" w:rsidRPr="00C874C8" w:rsidRDefault="00C874C8" w:rsidP="00C874C8">
            <w:pPr>
              <w:rPr>
                <w:rFonts w:hint="default"/>
              </w:rPr>
            </w:pPr>
            <w:r w:rsidRPr="00C874C8">
              <w:t>--- a/rootdir/init.zygote32.rc</w:t>
            </w:r>
          </w:p>
          <w:p w:rsidR="00C874C8" w:rsidRPr="00C874C8" w:rsidRDefault="00C874C8" w:rsidP="00C874C8">
            <w:pPr>
              <w:rPr>
                <w:rFonts w:hint="default"/>
              </w:rPr>
            </w:pPr>
            <w:r w:rsidRPr="00C874C8">
              <w:t>+++ b/rootdir/init.zygote32.rc</w:t>
            </w:r>
          </w:p>
          <w:p w:rsidR="00C874C8" w:rsidRPr="00C874C8" w:rsidRDefault="00C874C8" w:rsidP="00C874C8">
            <w:pPr>
              <w:rPr>
                <w:rFonts w:hint="default"/>
              </w:rPr>
            </w:pPr>
            <w:r w:rsidRPr="00C874C8">
              <w:t>@@ -3,6 +3,9 @@ service zygote /system/bin/app_process -Xzygote /system/bin --zygote --start-sys</w:t>
            </w:r>
          </w:p>
          <w:p w:rsidR="00C874C8" w:rsidRPr="00C874C8" w:rsidRDefault="00C874C8" w:rsidP="00C874C8">
            <w:pPr>
              <w:rPr>
                <w:rFonts w:hint="default"/>
              </w:rPr>
            </w:pPr>
            <w:r w:rsidRPr="00C874C8">
              <w:t xml:space="preserve">     priority -20</w:t>
            </w:r>
          </w:p>
          <w:p w:rsidR="00C874C8" w:rsidRPr="00C874C8" w:rsidRDefault="00C874C8" w:rsidP="00C874C8">
            <w:pPr>
              <w:rPr>
                <w:rFonts w:hint="default"/>
              </w:rPr>
            </w:pPr>
            <w:r w:rsidRPr="00C874C8">
              <w:t xml:space="preserve">     user root</w:t>
            </w:r>
          </w:p>
          <w:p w:rsidR="00C874C8" w:rsidRPr="00C874C8" w:rsidRDefault="00C874C8" w:rsidP="00C874C8">
            <w:pPr>
              <w:rPr>
                <w:rFonts w:hint="default"/>
              </w:rPr>
            </w:pPr>
            <w:r w:rsidRPr="00C874C8">
              <w:t xml:space="preserve">     group root readproc reserved_disk</w:t>
            </w:r>
          </w:p>
          <w:p w:rsidR="00C874C8" w:rsidRPr="00385E5E" w:rsidRDefault="00C874C8" w:rsidP="00C874C8">
            <w:pPr>
              <w:rPr>
                <w:rFonts w:hint="default"/>
                <w:color w:val="70AD47" w:themeColor="accent6"/>
              </w:rPr>
            </w:pPr>
            <w:r w:rsidRPr="00385E5E">
              <w:rPr>
                <w:color w:val="70AD47" w:themeColor="accent6"/>
              </w:rPr>
              <w:t>+    setenv LD_LIBRARY_PATH /system/lib/asan:/system/lib</w:t>
            </w:r>
          </w:p>
          <w:p w:rsidR="00C874C8" w:rsidRPr="00385E5E" w:rsidRDefault="00C874C8" w:rsidP="00C874C8">
            <w:pPr>
              <w:rPr>
                <w:rFonts w:hint="default"/>
                <w:color w:val="70AD47" w:themeColor="accent6"/>
              </w:rPr>
            </w:pPr>
            <w:r w:rsidRPr="00385E5E">
              <w:rPr>
                <w:color w:val="70AD47" w:themeColor="accent6"/>
              </w:rPr>
              <w:t>+    setenv ASAN_OPTIONS</w:t>
            </w:r>
            <w:r w:rsidR="00801C4D">
              <w:rPr>
                <w:rFonts w:hint="default"/>
                <w:color w:val="70AD47" w:themeColor="accent6"/>
              </w:rPr>
              <w:t xml:space="preserve"> </w:t>
            </w:r>
            <w:r w:rsidRPr="00385E5E">
              <w:rPr>
                <w:color w:val="70AD47" w:themeColor="accent6"/>
              </w:rPr>
              <w:t>allow_user_segv_handler=true</w:t>
            </w:r>
          </w:p>
          <w:p w:rsidR="00C874C8" w:rsidRPr="00C874C8" w:rsidRDefault="00C874C8" w:rsidP="00C874C8">
            <w:pPr>
              <w:rPr>
                <w:rFonts w:hint="default"/>
              </w:rPr>
            </w:pPr>
            <w:r w:rsidRPr="00C874C8">
              <w:t xml:space="preserve">     socket zygote stream 660 root system</w:t>
            </w:r>
          </w:p>
          <w:p w:rsidR="00C874C8" w:rsidRPr="00C874C8" w:rsidRDefault="00C874C8" w:rsidP="00C874C8">
            <w:pPr>
              <w:rPr>
                <w:rFonts w:hint="default"/>
              </w:rPr>
            </w:pPr>
            <w:r w:rsidRPr="00C874C8">
              <w:t xml:space="preserve">     socket usap_pool_primary stream 660 root system</w:t>
            </w:r>
          </w:p>
          <w:p w:rsidR="00C874C8" w:rsidRPr="00C874C8" w:rsidRDefault="00C874C8" w:rsidP="00C874C8">
            <w:pPr>
              <w:rPr>
                <w:rFonts w:hint="default"/>
              </w:rPr>
            </w:pPr>
            <w:r w:rsidRPr="00C874C8">
              <w:t xml:space="preserve">     onrestart write /sys/android_power/request_state wake</w:t>
            </w:r>
          </w:p>
        </w:tc>
      </w:tr>
    </w:tbl>
    <w:p w:rsidR="00C874C8" w:rsidRPr="0091140E" w:rsidRDefault="0091140E" w:rsidP="00C874C8">
      <w:pPr>
        <w:rPr>
          <w:rFonts w:hint="default"/>
          <w:b/>
        </w:rPr>
      </w:pPr>
      <w:r w:rsidRPr="00181BC5">
        <w:rPr>
          <w:rFonts w:hint="default"/>
          <w:b/>
          <w:highlight w:val="red"/>
        </w:rPr>
        <w:t>system/etc/init/hw/init.zygote32.rc</w:t>
      </w:r>
    </w:p>
    <w:p w:rsidR="00C874C8" w:rsidRPr="00C874C8" w:rsidRDefault="00C874C8" w:rsidP="00C874C8">
      <w:pPr>
        <w:rPr>
          <w:rFonts w:hint="default"/>
        </w:rPr>
      </w:pPr>
    </w:p>
    <w:p w:rsidR="00C874C8" w:rsidRPr="00C874C8" w:rsidRDefault="00C874C8" w:rsidP="008103F2">
      <w:pPr>
        <w:pStyle w:val="22"/>
        <w:rPr>
          <w:rFonts w:hint="default"/>
        </w:rPr>
      </w:pPr>
      <w:bookmarkStart w:id="92" w:name="_Toc17447246"/>
      <w:bookmarkStart w:id="93" w:name="_Toc49427845"/>
      <w:r w:rsidRPr="00C874C8">
        <w:lastRenderedPageBreak/>
        <w:t>关于</w:t>
      </w:r>
      <w:r w:rsidRPr="00C874C8">
        <w:t>wrap.</w:t>
      </w:r>
      <w:r w:rsidRPr="00C874C8">
        <w:t>属性</w:t>
      </w:r>
      <w:bookmarkEnd w:id="92"/>
      <w:bookmarkEnd w:id="93"/>
    </w:p>
    <w:p w:rsidR="00C874C8" w:rsidRPr="00C874C8" w:rsidRDefault="00C874C8" w:rsidP="00C874C8">
      <w:pPr>
        <w:rPr>
          <w:rFonts w:hint="default"/>
        </w:rPr>
      </w:pPr>
      <w:r w:rsidRPr="00C874C8">
        <w:t>上一部分中的方法将</w:t>
      </w:r>
      <w:r w:rsidRPr="00C874C8">
        <w:t xml:space="preserve"> AddressSanitizer </w:t>
      </w:r>
      <w:r w:rsidRPr="00C874C8">
        <w:t>放置到了系统的每个应用中（实际上是放置到了</w:t>
      </w:r>
      <w:r w:rsidRPr="00C874C8">
        <w:t xml:space="preserve"> Zygote </w:t>
      </w:r>
      <w:r w:rsidRPr="00C874C8">
        <w:t>进程的每个子项中）。</w:t>
      </w:r>
    </w:p>
    <w:p w:rsidR="00C874C8" w:rsidRPr="00C874C8" w:rsidRDefault="00C874C8" w:rsidP="00C874C8">
      <w:pPr>
        <w:rPr>
          <w:rFonts w:hint="default"/>
        </w:rPr>
      </w:pPr>
      <w:r w:rsidRPr="00C874C8">
        <w:t>您可以只通过</w:t>
      </w:r>
      <w:r w:rsidRPr="00C874C8">
        <w:t xml:space="preserve"> ASan </w:t>
      </w:r>
      <w:r w:rsidRPr="00C874C8">
        <w:t>运行一个或少数几个应用，从而节省一些内存空间，但是应用启动速度会变慢。</w:t>
      </w:r>
    </w:p>
    <w:p w:rsidR="00C874C8" w:rsidRPr="00C874C8" w:rsidRDefault="00C874C8" w:rsidP="00C874C8">
      <w:pPr>
        <w:rPr>
          <w:rFonts w:hint="default"/>
        </w:rPr>
      </w:pPr>
      <w:r w:rsidRPr="00C874C8">
        <w:t>我们可以通过“</w:t>
      </w:r>
      <w:r w:rsidRPr="00C874C8">
        <w:t>wrap.</w:t>
      </w:r>
      <w:r w:rsidRPr="00C874C8">
        <w:t>”属性（与在</w:t>
      </w:r>
      <w:r w:rsidRPr="00C874C8">
        <w:t xml:space="preserve"> Valgrind </w:t>
      </w:r>
      <w:r w:rsidRPr="00C874C8">
        <w:t>下运行应用时所用的属性相同）启动特定应用。</w:t>
      </w:r>
    </w:p>
    <w:p w:rsidR="00C874C8" w:rsidRPr="00C874C8" w:rsidRDefault="00C874C8" w:rsidP="00C874C8">
      <w:pPr>
        <w:rPr>
          <w:rFonts w:hint="default"/>
        </w:rPr>
      </w:pPr>
      <w:r w:rsidRPr="00C874C8">
        <w:t>下面是在</w:t>
      </w:r>
      <w:r w:rsidRPr="00C874C8">
        <w:t xml:space="preserve"> ASan </w:t>
      </w:r>
      <w:r w:rsidRPr="00C874C8">
        <w:t>下运行</w:t>
      </w:r>
      <w:r w:rsidRPr="00C874C8">
        <w:t xml:space="preserve"> Gmail </w:t>
      </w:r>
      <w:r w:rsidRPr="00C874C8">
        <w:t>应用的示例：</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adb root</w:t>
            </w:r>
          </w:p>
          <w:p w:rsidR="00C874C8" w:rsidRPr="00C874C8" w:rsidRDefault="00C874C8" w:rsidP="00C874C8">
            <w:pPr>
              <w:rPr>
                <w:rFonts w:hint="default"/>
              </w:rPr>
            </w:pPr>
            <w:r w:rsidRPr="00C874C8">
              <w:t>adb shell setenforce 0                # disable SELinux</w:t>
            </w:r>
          </w:p>
          <w:p w:rsidR="00C874C8" w:rsidRPr="00C874C8" w:rsidRDefault="00C874C8" w:rsidP="00C874C8">
            <w:pPr>
              <w:rPr>
                <w:rFonts w:hint="default"/>
              </w:rPr>
            </w:pPr>
            <w:r w:rsidRPr="00C874C8">
              <w:t>adb shell setprop wrap.com.google.android.gm "asanwrapper"</w:t>
            </w:r>
          </w:p>
        </w:tc>
      </w:tr>
    </w:tbl>
    <w:p w:rsidR="00C874C8" w:rsidRPr="00C874C8" w:rsidRDefault="00C874C8" w:rsidP="00C874C8">
      <w:pPr>
        <w:rPr>
          <w:rFonts w:hint="default"/>
        </w:rPr>
      </w:pPr>
    </w:p>
    <w:p w:rsidR="00C874C8" w:rsidRPr="00C874C8" w:rsidRDefault="00C874C8" w:rsidP="00C874C8">
      <w:pPr>
        <w:rPr>
          <w:rFonts w:hint="default"/>
        </w:rPr>
      </w:pPr>
      <w:r w:rsidRPr="00C874C8">
        <w:t>在此情况下，</w:t>
      </w:r>
      <w:r w:rsidRPr="00C874C8">
        <w:t xml:space="preserve"> asanwrapper </w:t>
      </w:r>
      <w:r w:rsidRPr="00C874C8">
        <w:t>会将</w:t>
      </w:r>
      <w:r w:rsidRPr="00C874C8">
        <w:t xml:space="preserve"> /system/bin/app_process </w:t>
      </w:r>
      <w:r w:rsidRPr="00C874C8">
        <w:t>重写至（使用</w:t>
      </w:r>
      <w:r w:rsidRPr="00C874C8">
        <w:t xml:space="preserve"> AddressSanitizer </w:t>
      </w:r>
      <w:r w:rsidRPr="00C874C8">
        <w:t>编译的）</w:t>
      </w:r>
      <w:r w:rsidRPr="00C874C8">
        <w:t>/system/bin/asan/app_process</w:t>
      </w:r>
      <w:r w:rsidRPr="00C874C8">
        <w:t>。此外，它还会在动态库搜索路径的开头处添加</w:t>
      </w:r>
      <w:r w:rsidRPr="00C874C8">
        <w:t xml:space="preserve"> /system/lib/asan</w:t>
      </w:r>
      <w:r w:rsidRPr="00C874C8">
        <w:t>。</w:t>
      </w:r>
    </w:p>
    <w:p w:rsidR="00C874C8" w:rsidRPr="00C874C8" w:rsidRDefault="00C874C8" w:rsidP="00C874C8">
      <w:pPr>
        <w:rPr>
          <w:rFonts w:hint="default"/>
        </w:rPr>
      </w:pPr>
      <w:r w:rsidRPr="00C874C8">
        <w:t>这样一来，通过</w:t>
      </w:r>
      <w:r w:rsidRPr="00C874C8">
        <w:t xml:space="preserve"> asanwrapper </w:t>
      </w:r>
      <w:r w:rsidRPr="00C874C8">
        <w:t>运行应用时，系统会优先使用</w:t>
      </w:r>
      <w:r w:rsidRPr="00C874C8">
        <w:t xml:space="preserve"> /system/lib/asan </w:t>
      </w:r>
      <w:r w:rsidRPr="00C874C8">
        <w:t>中可通过</w:t>
      </w:r>
      <w:r w:rsidRPr="00C874C8">
        <w:t xml:space="preserve"> ASan </w:t>
      </w:r>
      <w:r w:rsidRPr="00C874C8">
        <w:t>进行测试的库，而非</w:t>
      </w:r>
      <w:r w:rsidRPr="00C874C8">
        <w:t xml:space="preserve"> /system/lib </w:t>
      </w:r>
      <w:r w:rsidRPr="00C874C8">
        <w:t>中的普通库。</w:t>
      </w:r>
    </w:p>
    <w:p w:rsidR="00C874C8" w:rsidRPr="00C874C8" w:rsidRDefault="00C874C8" w:rsidP="00C874C8">
      <w:pPr>
        <w:rPr>
          <w:rFonts w:hint="default"/>
        </w:rPr>
      </w:pPr>
      <w:r w:rsidRPr="00C874C8">
        <w:t>同样，如果发现错误，应用会崩溃，且系统会将报告记录到日志中。</w:t>
      </w:r>
    </w:p>
    <w:p w:rsidR="00C874C8" w:rsidRPr="00C874C8" w:rsidRDefault="00C874C8" w:rsidP="00C874C8">
      <w:pPr>
        <w:rPr>
          <w:rFonts w:hint="default"/>
        </w:rPr>
      </w:pPr>
      <w:r w:rsidRPr="00C874C8">
        <w:tab/>
      </w:r>
      <w:r w:rsidRPr="00C874C8">
        <w:t>实际使用中</w:t>
      </w:r>
      <w:r w:rsidRPr="00C874C8">
        <w:t>2G</w:t>
      </w:r>
      <w:r w:rsidRPr="00C874C8">
        <w:t>内存，所有应用，运行不卡顿，无需使用</w:t>
      </w:r>
      <w:r w:rsidRPr="00C874C8">
        <w:t>wrap.</w:t>
      </w:r>
      <w:r w:rsidRPr="00C874C8">
        <w:t>属性。</w:t>
      </w:r>
    </w:p>
    <w:p w:rsidR="00C874C8" w:rsidRPr="00C874C8" w:rsidRDefault="00C874C8" w:rsidP="00C874C8">
      <w:pPr>
        <w:rPr>
          <w:rFonts w:hint="default"/>
        </w:rPr>
      </w:pPr>
      <w:r w:rsidRPr="00C874C8">
        <w:t>如使用</w:t>
      </w:r>
      <w:r w:rsidRPr="00C874C8">
        <w:t>wrap.</w:t>
      </w:r>
      <w:r w:rsidRPr="00C874C8">
        <w:t>属性，需注意，需要手工将含有</w:t>
      </w:r>
      <w:r w:rsidRPr="00C874C8">
        <w:t>asan</w:t>
      </w:r>
      <w:r w:rsidRPr="00C874C8">
        <w:t>的库复制到</w:t>
      </w:r>
      <w:r w:rsidRPr="00C874C8">
        <w:t>/system/bin/asan/</w:t>
      </w:r>
      <w:r w:rsidRPr="00C874C8">
        <w:t>目录下。</w:t>
      </w:r>
    </w:p>
    <w:p w:rsidR="00C874C8" w:rsidRPr="00C874C8" w:rsidRDefault="00C874C8" w:rsidP="008103F2">
      <w:pPr>
        <w:pStyle w:val="22"/>
        <w:rPr>
          <w:rFonts w:hint="default"/>
        </w:rPr>
      </w:pPr>
      <w:bookmarkStart w:id="94" w:name="_Toc17447247"/>
      <w:bookmarkStart w:id="95" w:name="_Toc49427846"/>
      <w:r w:rsidRPr="00C874C8">
        <w:t>其他</w:t>
      </w:r>
      <w:bookmarkEnd w:id="94"/>
      <w:bookmarkEnd w:id="95"/>
    </w:p>
    <w:p w:rsidR="00C874C8" w:rsidRPr="00C874C8" w:rsidRDefault="00C874C8" w:rsidP="00C874C8">
      <w:pPr>
        <w:rPr>
          <w:rFonts w:hint="default"/>
        </w:rPr>
      </w:pPr>
      <w:r w:rsidRPr="00C874C8">
        <w:t>所有应用修改都是针对</w:t>
      </w:r>
      <w:r w:rsidRPr="00C874C8">
        <w:t>app_process</w:t>
      </w:r>
      <w:r w:rsidR="00385E5E">
        <w:t>，按照相关步骤操作即可，这个不再</w:t>
      </w:r>
      <w:r w:rsidR="00BC2737">
        <w:t>模拟内存</w:t>
      </w:r>
      <w:r w:rsidR="00BC2737">
        <w:rPr>
          <w:rFonts w:hint="default"/>
        </w:rPr>
        <w:t>问题</w:t>
      </w:r>
      <w:r w:rsidRPr="00C874C8">
        <w:t>举例说明。</w:t>
      </w:r>
    </w:p>
    <w:p w:rsidR="00C874C8" w:rsidRDefault="00C874C8" w:rsidP="00C874C8">
      <w:pPr>
        <w:rPr>
          <w:rFonts w:hint="default"/>
        </w:rPr>
      </w:pPr>
    </w:p>
    <w:p w:rsidR="008103F2" w:rsidRDefault="008103F2">
      <w:pPr>
        <w:topLinePunct w:val="0"/>
        <w:adjustRightInd/>
        <w:snapToGrid/>
        <w:spacing w:before="0" w:after="0" w:line="240" w:lineRule="auto"/>
        <w:rPr>
          <w:rFonts w:hint="default"/>
        </w:rPr>
      </w:pPr>
      <w:r>
        <w:rPr>
          <w:rFonts w:hint="default"/>
        </w:rPr>
        <w:br w:type="page"/>
      </w:r>
    </w:p>
    <w:p w:rsidR="008103F2" w:rsidRPr="00C874C8" w:rsidRDefault="008103F2" w:rsidP="00C874C8">
      <w:pPr>
        <w:rPr>
          <w:rFonts w:hint="default"/>
        </w:rPr>
      </w:pPr>
    </w:p>
    <w:p w:rsidR="00C874C8" w:rsidRPr="00307865" w:rsidRDefault="00C874C8" w:rsidP="008103F2">
      <w:pPr>
        <w:pStyle w:val="10"/>
      </w:pPr>
      <w:bookmarkStart w:id="96" w:name="_Toc17447248"/>
      <w:bookmarkStart w:id="97" w:name="_Toc49427847"/>
      <w:r w:rsidRPr="00307865">
        <w:t>调用栈解析</w:t>
      </w:r>
      <w:bookmarkEnd w:id="96"/>
      <w:bookmarkEnd w:id="97"/>
    </w:p>
    <w:p w:rsidR="00C874C8" w:rsidRPr="00C874C8" w:rsidRDefault="00C874C8" w:rsidP="008103F2">
      <w:pPr>
        <w:pStyle w:val="22"/>
        <w:rPr>
          <w:rFonts w:hint="default"/>
        </w:rPr>
      </w:pPr>
      <w:bookmarkStart w:id="98" w:name="_Toc17447249"/>
      <w:bookmarkStart w:id="99" w:name="_Toc49427848"/>
      <w:r w:rsidRPr="00C874C8">
        <w:t>解析脚本</w:t>
      </w:r>
      <w:bookmarkEnd w:id="98"/>
      <w:bookmarkEnd w:id="99"/>
    </w:p>
    <w:p w:rsidR="00C874C8" w:rsidRPr="00C874C8" w:rsidRDefault="00C874C8" w:rsidP="00C874C8">
      <w:pPr>
        <w:rPr>
          <w:rFonts w:hint="default"/>
        </w:rPr>
      </w:pPr>
      <w:r w:rsidRPr="00C874C8">
        <w:t>Google</w:t>
      </w:r>
      <w:r w:rsidRPr="00C874C8">
        <w:t>原生代码中提供了调用栈解析的脚本</w:t>
      </w:r>
      <w:r w:rsidRPr="00C874C8">
        <w:t>symbolize.py</w:t>
      </w:r>
      <w:r w:rsidRPr="00C874C8">
        <w:t>，脚本位于</w:t>
      </w:r>
      <w:r w:rsidRPr="00C874C8">
        <w:t>external/compiler-rt/lib/asan/scripts/</w:t>
      </w:r>
      <w:r w:rsidRPr="00C874C8">
        <w:t>目录中。</w:t>
      </w:r>
    </w:p>
    <w:p w:rsidR="00C874C8" w:rsidRPr="00C874C8" w:rsidRDefault="00C874C8" w:rsidP="008103F2">
      <w:pPr>
        <w:pStyle w:val="22"/>
        <w:rPr>
          <w:rFonts w:hint="default"/>
        </w:rPr>
      </w:pPr>
      <w:bookmarkStart w:id="100" w:name="_Toc17447250"/>
      <w:bookmarkStart w:id="101" w:name="_Toc49427849"/>
      <w:r w:rsidRPr="00C874C8">
        <w:t>脚本使用</w:t>
      </w:r>
      <w:bookmarkEnd w:id="100"/>
      <w:bookmarkEnd w:id="101"/>
    </w:p>
    <w:p w:rsidR="00C874C8" w:rsidRPr="00C874C8" w:rsidRDefault="00C874C8" w:rsidP="00C874C8">
      <w:pPr>
        <w:rPr>
          <w:rFonts w:hint="default"/>
        </w:rPr>
      </w:pPr>
      <w:r w:rsidRPr="00C874C8">
        <w:t>使用方法如下：</w:t>
      </w:r>
    </w:p>
    <w:p w:rsidR="00C874C8" w:rsidRPr="00C874C8" w:rsidRDefault="00C874C8" w:rsidP="00C874C8">
      <w:pPr>
        <w:rPr>
          <w:rFonts w:hint="default"/>
        </w:rPr>
      </w:pPr>
      <w:r w:rsidRPr="00C874C8">
        <w:t>1.</w:t>
      </w:r>
      <w:r w:rsidRPr="00C874C8">
        <w:t>首先在工程目录启环境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source build/envsetup.sh</w:t>
            </w:r>
          </w:p>
          <w:p w:rsidR="00C874C8" w:rsidRPr="00C874C8" w:rsidRDefault="00C874C8" w:rsidP="00C874C8">
            <w:pPr>
              <w:rPr>
                <w:rFonts w:hint="default"/>
              </w:rPr>
            </w:pPr>
            <w:r w:rsidRPr="00C874C8">
              <w:t xml:space="preserve">lunch </w:t>
            </w:r>
            <w:r w:rsidRPr="00C874C8">
              <w:t>指定工程</w:t>
            </w:r>
          </w:p>
        </w:tc>
      </w:tr>
    </w:tbl>
    <w:p w:rsidR="00C874C8" w:rsidRPr="00C874C8" w:rsidRDefault="00C874C8" w:rsidP="00C874C8">
      <w:pPr>
        <w:rPr>
          <w:rFonts w:hint="default"/>
        </w:rPr>
      </w:pPr>
      <w:r w:rsidRPr="00C874C8">
        <w:t>2.</w:t>
      </w:r>
      <w:r w:rsidRPr="00C874C8">
        <w:t>运行脚本</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python external/compiler-rt/lib/asan/scripts/symbolize.py</w:t>
            </w:r>
          </w:p>
        </w:tc>
      </w:tr>
    </w:tbl>
    <w:p w:rsidR="00C874C8" w:rsidRPr="00C874C8" w:rsidRDefault="00C874C8" w:rsidP="00C874C8">
      <w:pPr>
        <w:rPr>
          <w:rFonts w:hint="default"/>
        </w:rPr>
      </w:pPr>
      <w:r w:rsidRPr="00C874C8">
        <w:t>脚本运行后窗口处于等待输入的状态，此时，我们可以将调用栈贴入窗口，然后</w:t>
      </w:r>
      <w:r w:rsidRPr="00C874C8">
        <w:t xml:space="preserve"> Ctrl+D </w:t>
      </w:r>
      <w:r w:rsidRPr="00C874C8">
        <w:t>表示输出完成，之后会显示解析的结果。</w:t>
      </w:r>
    </w:p>
    <w:p w:rsidR="00C874C8" w:rsidRPr="00C874C8" w:rsidRDefault="00C874C8" w:rsidP="00C874C8">
      <w:pPr>
        <w:rPr>
          <w:rFonts w:hint="default"/>
        </w:rPr>
      </w:pPr>
    </w:p>
    <w:p w:rsidR="00C874C8" w:rsidRPr="00C874C8" w:rsidRDefault="00C874C8" w:rsidP="008103F2">
      <w:pPr>
        <w:pStyle w:val="22"/>
        <w:rPr>
          <w:rFonts w:hint="default"/>
        </w:rPr>
      </w:pPr>
      <w:bookmarkStart w:id="102" w:name="_Toc17447251"/>
      <w:bookmarkStart w:id="103" w:name="_Toc49427850"/>
      <w:r w:rsidRPr="00C874C8">
        <w:t>脚本使用举例</w:t>
      </w:r>
      <w:bookmarkEnd w:id="102"/>
      <w:bookmarkEnd w:id="103"/>
    </w:p>
    <w:p w:rsidR="00C874C8" w:rsidRPr="00C874C8" w:rsidRDefault="00C874C8" w:rsidP="00C874C8">
      <w:pPr>
        <w:rPr>
          <w:rFonts w:hint="default"/>
        </w:rPr>
      </w:pPr>
      <w:r w:rsidRPr="00C874C8">
        <w:t>问题</w:t>
      </w:r>
      <w:r w:rsidRPr="00C874C8">
        <w:t>log</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08-02 08:11:20.706   986   986 I surfaceflinger: =================================================================</w:t>
            </w:r>
          </w:p>
          <w:p w:rsidR="00C874C8" w:rsidRPr="00A2421A" w:rsidRDefault="00C874C8" w:rsidP="00A2421A">
            <w:pPr>
              <w:spacing w:before="0" w:after="0" w:line="240" w:lineRule="auto"/>
              <w:rPr>
                <w:rFonts w:hint="default"/>
                <w:sz w:val="16"/>
                <w:szCs w:val="16"/>
              </w:rPr>
            </w:pPr>
            <w:r w:rsidRPr="00A2421A">
              <w:rPr>
                <w:sz w:val="16"/>
                <w:szCs w:val="16"/>
              </w:rPr>
              <w:t>08-02 08:11:20.707   986   986 I surfaceflinger: ==986==ERROR: AddressSanitizer: stack-use-after-scope on address 0x007fe896bde0 at pc 0x005f05bdfbc0 bp 0x007fe896bdb0 sp 0x007fe896bda8</w:t>
            </w:r>
          </w:p>
          <w:p w:rsidR="00C874C8" w:rsidRPr="00A2421A" w:rsidRDefault="00C874C8" w:rsidP="00A2421A">
            <w:pPr>
              <w:spacing w:before="0" w:after="0" w:line="240" w:lineRule="auto"/>
              <w:rPr>
                <w:rFonts w:hint="default"/>
                <w:sz w:val="16"/>
                <w:szCs w:val="16"/>
              </w:rPr>
            </w:pPr>
            <w:r w:rsidRPr="00A2421A">
              <w:rPr>
                <w:sz w:val="16"/>
                <w:szCs w:val="16"/>
              </w:rPr>
              <w:t>08-02 08:11:20.708   986   986 I surfaceflinger: WRITE of size 4 at 0x007fe896bde0 thread T0</w:t>
            </w:r>
          </w:p>
          <w:p w:rsidR="00C874C8" w:rsidRPr="00125697" w:rsidRDefault="00C874C8" w:rsidP="00A2421A">
            <w:pPr>
              <w:spacing w:before="0" w:after="0" w:line="240" w:lineRule="auto"/>
              <w:rPr>
                <w:rFonts w:hint="default"/>
                <w:color w:val="FF0000"/>
                <w:sz w:val="16"/>
                <w:szCs w:val="16"/>
              </w:rPr>
            </w:pPr>
            <w:r w:rsidRPr="00125697">
              <w:rPr>
                <w:color w:val="FF0000"/>
                <w:sz w:val="16"/>
                <w:szCs w:val="16"/>
              </w:rPr>
              <w:t>08-02 08:11:20.737   986   986 I surfaceflinger:     #0 0x5f05bdfbbc  (/system/bin/surfaceflinger+0x4bbc)</w:t>
            </w:r>
          </w:p>
          <w:p w:rsidR="00C874C8" w:rsidRPr="00A2421A" w:rsidRDefault="00C874C8" w:rsidP="00A2421A">
            <w:pPr>
              <w:spacing w:before="0" w:after="0" w:line="240" w:lineRule="auto"/>
              <w:rPr>
                <w:rFonts w:hint="default"/>
                <w:sz w:val="16"/>
                <w:szCs w:val="16"/>
              </w:rPr>
            </w:pPr>
            <w:r w:rsidRPr="00125697">
              <w:rPr>
                <w:color w:val="FF0000"/>
                <w:sz w:val="16"/>
                <w:szCs w:val="16"/>
              </w:rPr>
              <w:t xml:space="preserve">08-02 08:11:20.738   986   986 I surfaceflinger:     #1 0x733ed4b798  </w:t>
            </w:r>
            <w:r w:rsidRPr="00A2421A">
              <w:rPr>
                <w:sz w:val="16"/>
                <w:szCs w:val="16"/>
              </w:rPr>
              <w:t>(/apex/com.android.runtime/lib64/bionic/libc.so+0x7d798)</w:t>
            </w:r>
          </w:p>
          <w:p w:rsidR="00C874C8" w:rsidRPr="00A2421A" w:rsidRDefault="00C874C8" w:rsidP="00A2421A">
            <w:pPr>
              <w:spacing w:before="0" w:after="0" w:line="240" w:lineRule="auto"/>
              <w:rPr>
                <w:rFonts w:hint="default"/>
                <w:sz w:val="16"/>
                <w:szCs w:val="16"/>
              </w:rPr>
            </w:pPr>
            <w:r w:rsidRPr="00A2421A">
              <w:rPr>
                <w:sz w:val="16"/>
                <w:szCs w:val="16"/>
              </w:rPr>
              <w:t xml:space="preserve">08-02 08:11:20.738   986   986 I surfaceflinger: </w:t>
            </w:r>
          </w:p>
          <w:p w:rsidR="00C874C8" w:rsidRPr="00A2421A" w:rsidRDefault="00C874C8" w:rsidP="00A2421A">
            <w:pPr>
              <w:spacing w:before="0" w:after="0" w:line="240" w:lineRule="auto"/>
              <w:rPr>
                <w:rFonts w:hint="default"/>
                <w:sz w:val="16"/>
                <w:szCs w:val="16"/>
              </w:rPr>
            </w:pPr>
            <w:r w:rsidRPr="00A2421A">
              <w:rPr>
                <w:sz w:val="16"/>
                <w:szCs w:val="16"/>
              </w:rPr>
              <w:t>08-02 08:11:20.739   986   986 I surfaceflinger: Address 0x007fe896bde0 is located in stack of thread T0</w:t>
            </w:r>
          </w:p>
          <w:p w:rsidR="00C874C8" w:rsidRPr="00A2421A" w:rsidRDefault="00C874C8" w:rsidP="00A2421A">
            <w:pPr>
              <w:spacing w:before="0" w:after="0" w:line="240" w:lineRule="auto"/>
              <w:rPr>
                <w:rFonts w:hint="default"/>
                <w:sz w:val="16"/>
                <w:szCs w:val="16"/>
              </w:rPr>
            </w:pPr>
            <w:r w:rsidRPr="00A2421A">
              <w:rPr>
                <w:sz w:val="16"/>
                <w:szCs w:val="16"/>
              </w:rPr>
              <w:t>08-02 08:11:20.739   986   986 I surfaceflinger:  at offset 32 in frame</w:t>
            </w:r>
          </w:p>
          <w:p w:rsidR="00C874C8" w:rsidRPr="00125697" w:rsidRDefault="00C874C8" w:rsidP="00A2421A">
            <w:pPr>
              <w:spacing w:before="0" w:after="0" w:line="240" w:lineRule="auto"/>
              <w:rPr>
                <w:rFonts w:hint="default"/>
                <w:color w:val="FF5050"/>
                <w:sz w:val="16"/>
                <w:szCs w:val="16"/>
              </w:rPr>
            </w:pPr>
            <w:r w:rsidRPr="00125697">
              <w:rPr>
                <w:color w:val="FF0000"/>
                <w:sz w:val="16"/>
                <w:szCs w:val="16"/>
              </w:rPr>
              <w:t>08-02 08:11:20.740   986   986 I surfaceflinger:     #0 0x5f05bdf1a8  (/system/bin/surfaceflinger+0x41a8)</w:t>
            </w:r>
          </w:p>
          <w:p w:rsidR="00C874C8" w:rsidRPr="00A2421A" w:rsidRDefault="00C874C8" w:rsidP="00A2421A">
            <w:pPr>
              <w:spacing w:before="0" w:after="0" w:line="240" w:lineRule="auto"/>
              <w:rPr>
                <w:rFonts w:hint="default"/>
                <w:sz w:val="16"/>
                <w:szCs w:val="16"/>
              </w:rPr>
            </w:pPr>
            <w:r w:rsidRPr="00A2421A">
              <w:rPr>
                <w:sz w:val="16"/>
                <w:szCs w:val="16"/>
              </w:rPr>
              <w:t xml:space="preserve">08-02 08:11:20.741   986   986 I surfaceflinger: </w:t>
            </w:r>
          </w:p>
          <w:p w:rsidR="00C874C8" w:rsidRPr="00A2421A" w:rsidRDefault="00C874C8" w:rsidP="00A2421A">
            <w:pPr>
              <w:spacing w:before="0" w:after="0" w:line="240" w:lineRule="auto"/>
              <w:rPr>
                <w:rFonts w:hint="default"/>
                <w:sz w:val="16"/>
                <w:szCs w:val="16"/>
              </w:rPr>
            </w:pPr>
            <w:r w:rsidRPr="00A2421A">
              <w:rPr>
                <w:sz w:val="16"/>
                <w:szCs w:val="16"/>
              </w:rPr>
              <w:t>08-02 08:11:20.741   986   986 I surfaceflinger:   This frame has 12 object(s):</w:t>
            </w:r>
          </w:p>
          <w:p w:rsidR="00C874C8" w:rsidRPr="00A2421A" w:rsidRDefault="00C874C8" w:rsidP="00A2421A">
            <w:pPr>
              <w:spacing w:before="0" w:after="0" w:line="240" w:lineRule="auto"/>
              <w:rPr>
                <w:rFonts w:hint="default"/>
                <w:sz w:val="16"/>
                <w:szCs w:val="16"/>
              </w:rPr>
            </w:pPr>
            <w:r w:rsidRPr="00A2421A">
              <w:rPr>
                <w:sz w:val="16"/>
                <w:szCs w:val="16"/>
              </w:rPr>
              <w:lastRenderedPageBreak/>
              <w:t>08-02 08:11:20.742   986   986 I surfaceflinger:     [32, 36) 'x.i' (line 78) &lt;== Memory access at offset 32 is inside this variable</w:t>
            </w:r>
          </w:p>
          <w:p w:rsidR="00C874C8" w:rsidRPr="00A2421A" w:rsidRDefault="00C874C8" w:rsidP="00A2421A">
            <w:pPr>
              <w:spacing w:before="0" w:after="0" w:line="240" w:lineRule="auto"/>
              <w:rPr>
                <w:rFonts w:hint="default"/>
                <w:sz w:val="16"/>
                <w:szCs w:val="16"/>
              </w:rPr>
            </w:pPr>
            <w:r w:rsidRPr="00A2421A">
              <w:rPr>
                <w:sz w:val="16"/>
                <w:szCs w:val="16"/>
              </w:rPr>
              <w:t>08-02 08:11:20.742   986   986 I surfaceflinger:     [48, 56) 'displayservice.i' (line 65)</w:t>
            </w:r>
          </w:p>
          <w:p w:rsidR="00C874C8" w:rsidRPr="00A2421A" w:rsidRDefault="00C874C8" w:rsidP="00A2421A">
            <w:pPr>
              <w:spacing w:before="0" w:after="0" w:line="240" w:lineRule="auto"/>
              <w:rPr>
                <w:rFonts w:hint="default"/>
                <w:sz w:val="16"/>
                <w:szCs w:val="16"/>
              </w:rPr>
            </w:pPr>
            <w:r w:rsidRPr="00A2421A">
              <w:rPr>
                <w:sz w:val="16"/>
                <w:szCs w:val="16"/>
              </w:rPr>
              <w:t>08-02 08:11:20.743   986   986 I surfaceflinger:     [80, 104) 'ref.tmp.i43' (line 66)</w:t>
            </w:r>
          </w:p>
          <w:p w:rsidR="00C874C8" w:rsidRPr="00A2421A" w:rsidRDefault="00C874C8" w:rsidP="00A2421A">
            <w:pPr>
              <w:spacing w:before="0" w:after="0" w:line="240" w:lineRule="auto"/>
              <w:rPr>
                <w:rFonts w:hint="default"/>
                <w:sz w:val="16"/>
                <w:szCs w:val="16"/>
              </w:rPr>
            </w:pPr>
            <w:r w:rsidRPr="00A2421A">
              <w:rPr>
                <w:sz w:val="16"/>
                <w:szCs w:val="16"/>
              </w:rPr>
              <w:t>08-02 08:11:20.743   986   986 I surfaceflinger:     [144, 168) 'ref.tmp.i' (line 45)</w:t>
            </w:r>
          </w:p>
          <w:p w:rsidR="00C874C8" w:rsidRPr="00A2421A" w:rsidRDefault="00C874C8" w:rsidP="00A2421A">
            <w:pPr>
              <w:spacing w:before="0" w:after="0" w:line="240" w:lineRule="auto"/>
              <w:rPr>
                <w:rFonts w:hint="default"/>
                <w:sz w:val="16"/>
                <w:szCs w:val="16"/>
              </w:rPr>
            </w:pPr>
            <w:r w:rsidRPr="00A2421A">
              <w:rPr>
                <w:sz w:val="16"/>
                <w:szCs w:val="16"/>
              </w:rPr>
              <w:t>08-02 08:11:20.744   986   986 I surfaceflinger:     [208, 232) 'ref.tmp4.i' (line 51)</w:t>
            </w:r>
          </w:p>
          <w:p w:rsidR="00C874C8" w:rsidRPr="00A2421A" w:rsidRDefault="00C874C8" w:rsidP="00A2421A">
            <w:pPr>
              <w:spacing w:before="0" w:after="0" w:line="240" w:lineRule="auto"/>
              <w:rPr>
                <w:rFonts w:hint="default"/>
                <w:sz w:val="16"/>
                <w:szCs w:val="16"/>
              </w:rPr>
            </w:pPr>
            <w:r w:rsidRPr="00A2421A">
              <w:rPr>
                <w:sz w:val="16"/>
                <w:szCs w:val="16"/>
              </w:rPr>
              <w:t>08-02 08:11:20.744   986   986 I surfaceflinger:     [272, 280) 'ref.tmp' (line 94)</w:t>
            </w:r>
          </w:p>
          <w:p w:rsidR="00C874C8" w:rsidRPr="00A2421A" w:rsidRDefault="00C874C8" w:rsidP="00A2421A">
            <w:pPr>
              <w:spacing w:before="0" w:after="0" w:line="240" w:lineRule="auto"/>
              <w:rPr>
                <w:rFonts w:hint="default"/>
                <w:sz w:val="16"/>
                <w:szCs w:val="16"/>
              </w:rPr>
            </w:pPr>
            <w:r w:rsidRPr="00A2421A">
              <w:rPr>
                <w:sz w:val="16"/>
                <w:szCs w:val="16"/>
              </w:rPr>
              <w:t>08-02 08:11:20.745   986   986 I surfaceflinger:     [304, 312) 'ps' (line 97)</w:t>
            </w:r>
          </w:p>
          <w:p w:rsidR="00C874C8" w:rsidRPr="00A2421A" w:rsidRDefault="00C874C8" w:rsidP="00A2421A">
            <w:pPr>
              <w:spacing w:before="0" w:after="0" w:line="240" w:lineRule="auto"/>
              <w:rPr>
                <w:rFonts w:hint="default"/>
                <w:sz w:val="16"/>
                <w:szCs w:val="16"/>
              </w:rPr>
            </w:pPr>
            <w:r w:rsidRPr="00A2421A">
              <w:rPr>
                <w:sz w:val="16"/>
                <w:szCs w:val="16"/>
              </w:rPr>
              <w:t>08-02 08:11:20.745   986   986 I surfaceflinger:     [336, 344) 'flinger' (line 101)</w:t>
            </w:r>
          </w:p>
          <w:p w:rsidR="00C874C8" w:rsidRPr="00A2421A" w:rsidRDefault="00C874C8" w:rsidP="00A2421A">
            <w:pPr>
              <w:spacing w:before="0" w:after="0" w:line="240" w:lineRule="auto"/>
              <w:rPr>
                <w:rFonts w:hint="default"/>
                <w:sz w:val="16"/>
                <w:szCs w:val="16"/>
              </w:rPr>
            </w:pPr>
            <w:r w:rsidRPr="00A2421A">
              <w:rPr>
                <w:sz w:val="16"/>
                <w:szCs w:val="16"/>
              </w:rPr>
              <w:t>08-02 08:11:20.746   986   986 I surfaceflinger:     [368, 376) 'sm' (line 116)</w:t>
            </w:r>
          </w:p>
          <w:p w:rsidR="00C874C8" w:rsidRPr="00A2421A" w:rsidRDefault="00C874C8" w:rsidP="00A2421A">
            <w:pPr>
              <w:spacing w:before="0" w:after="0" w:line="240" w:lineRule="auto"/>
              <w:rPr>
                <w:rFonts w:hint="default"/>
                <w:sz w:val="16"/>
                <w:szCs w:val="16"/>
              </w:rPr>
            </w:pPr>
            <w:r w:rsidRPr="00A2421A">
              <w:rPr>
                <w:sz w:val="16"/>
                <w:szCs w:val="16"/>
              </w:rPr>
              <w:t>08-02 08:11:20.746   986   986 I surfaceflinger:     [400, 408) 'ref.tmp12' (line 117)</w:t>
            </w:r>
          </w:p>
          <w:p w:rsidR="00C874C8" w:rsidRPr="00A2421A" w:rsidRDefault="00C874C8" w:rsidP="00A2421A">
            <w:pPr>
              <w:spacing w:before="0" w:after="0" w:line="240" w:lineRule="auto"/>
              <w:rPr>
                <w:rFonts w:hint="default"/>
                <w:sz w:val="16"/>
                <w:szCs w:val="16"/>
              </w:rPr>
            </w:pPr>
            <w:r w:rsidRPr="00A2421A">
              <w:rPr>
                <w:sz w:val="16"/>
                <w:szCs w:val="16"/>
              </w:rPr>
              <w:t>08-02 08:11:20.747   986   986 I surfaceflinger:     [432, 440) 'ref.tmp14' (line 117)</w:t>
            </w:r>
          </w:p>
          <w:p w:rsidR="00C874C8" w:rsidRPr="00A2421A" w:rsidRDefault="00C874C8" w:rsidP="00A2421A">
            <w:pPr>
              <w:spacing w:before="0" w:after="0" w:line="240" w:lineRule="auto"/>
              <w:rPr>
                <w:rFonts w:hint="default"/>
                <w:sz w:val="16"/>
                <w:szCs w:val="16"/>
              </w:rPr>
            </w:pPr>
            <w:r w:rsidRPr="00A2421A">
              <w:rPr>
                <w:sz w:val="16"/>
                <w:szCs w:val="16"/>
              </w:rPr>
              <w:t>08-02 08:11:20.747   986   986 I surfaceflinger:     [464, 468) 'param' (line 122)</w:t>
            </w:r>
          </w:p>
          <w:p w:rsidR="00C874C8" w:rsidRPr="00A2421A" w:rsidRDefault="00C874C8" w:rsidP="00A2421A">
            <w:pPr>
              <w:spacing w:before="0" w:after="0" w:line="240" w:lineRule="auto"/>
              <w:rPr>
                <w:rFonts w:hint="default"/>
                <w:sz w:val="16"/>
                <w:szCs w:val="16"/>
              </w:rPr>
            </w:pPr>
            <w:r w:rsidRPr="00A2421A">
              <w:rPr>
                <w:sz w:val="16"/>
                <w:szCs w:val="16"/>
              </w:rPr>
              <w:t>08-02 08:11:20.747   986   986 I surfaceflinger: HINT: this may be a false positive if your program uses some custom stack unwind mechanism, swapcontext or vfork</w:t>
            </w:r>
          </w:p>
          <w:p w:rsidR="00C874C8" w:rsidRPr="00A2421A" w:rsidRDefault="00C874C8" w:rsidP="00A2421A">
            <w:pPr>
              <w:spacing w:before="0" w:after="0" w:line="240" w:lineRule="auto"/>
              <w:rPr>
                <w:rFonts w:hint="default"/>
                <w:sz w:val="16"/>
                <w:szCs w:val="16"/>
              </w:rPr>
            </w:pPr>
            <w:r w:rsidRPr="00A2421A">
              <w:rPr>
                <w:sz w:val="16"/>
                <w:szCs w:val="16"/>
              </w:rPr>
              <w:t>08-02 08:11:20.748   986   986 I surfaceflinger:       (longjmp and C++ exceptions *are* supported)</w:t>
            </w:r>
          </w:p>
          <w:p w:rsidR="00C874C8" w:rsidRPr="00A2421A" w:rsidRDefault="00C874C8" w:rsidP="00A2421A">
            <w:pPr>
              <w:spacing w:before="0" w:after="0" w:line="240" w:lineRule="auto"/>
              <w:rPr>
                <w:rFonts w:hint="default"/>
                <w:sz w:val="16"/>
                <w:szCs w:val="16"/>
              </w:rPr>
            </w:pPr>
            <w:r w:rsidRPr="00A2421A">
              <w:rPr>
                <w:sz w:val="16"/>
                <w:szCs w:val="16"/>
              </w:rPr>
              <w:t xml:space="preserve">08-02 08:11:20.748   986   986 I surfaceflinger: SUMMARY: AddressSanitizer: stack-use-after-scope (/system/bin/surfaceflinger+0x4bbc) </w:t>
            </w:r>
          </w:p>
          <w:p w:rsidR="00C874C8" w:rsidRPr="00A2421A" w:rsidRDefault="00C874C8" w:rsidP="00A2421A">
            <w:pPr>
              <w:spacing w:before="0" w:after="0" w:line="240" w:lineRule="auto"/>
              <w:rPr>
                <w:rFonts w:hint="default"/>
                <w:sz w:val="16"/>
                <w:szCs w:val="16"/>
              </w:rPr>
            </w:pPr>
            <w:r w:rsidRPr="00A2421A">
              <w:rPr>
                <w:sz w:val="16"/>
                <w:szCs w:val="16"/>
              </w:rPr>
              <w:t>08-02 08:11:20.749   986   986 I surfaceflinger: Shadow bytes around the buggy address:</w:t>
            </w:r>
          </w:p>
          <w:p w:rsidR="00C874C8" w:rsidRPr="00A2421A" w:rsidRDefault="00C874C8" w:rsidP="00A2421A">
            <w:pPr>
              <w:spacing w:before="0" w:after="0" w:line="240" w:lineRule="auto"/>
              <w:rPr>
                <w:rFonts w:hint="default"/>
                <w:sz w:val="16"/>
                <w:szCs w:val="16"/>
              </w:rPr>
            </w:pPr>
            <w:r w:rsidRPr="00A2421A">
              <w:rPr>
                <w:sz w:val="16"/>
                <w:szCs w:val="16"/>
              </w:rPr>
              <w:t>08-02 08:11:20.750   986   986 I surfaceflinger:   0x001ffd12d760: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08-02 08:11:20.750   986   986 I surfaceflinger:   0x001ffd12d770: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08-02 08:11:20.750   986   986 I surfaceflinger:   0x001ffd12d780: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08-02 08:11:20.750   986   986 I surfaceflinger:   0x001ffd12d790: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08-02 08:11:20.750   986   986 I surfaceflinger:   0x001ffd12d7a0: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08-02 08:11:20.750   986   986 I surfaceflinger: =&gt;0x001ffd12d7b0: 00 00 00 00 00 00 00 00 f1 f1 f1 f1[f8]f2 f8 f2</w:t>
            </w:r>
          </w:p>
          <w:p w:rsidR="00C874C8" w:rsidRPr="00A2421A" w:rsidRDefault="00C874C8" w:rsidP="00A2421A">
            <w:pPr>
              <w:spacing w:before="0" w:after="0" w:line="240" w:lineRule="auto"/>
              <w:rPr>
                <w:rFonts w:hint="default"/>
                <w:sz w:val="16"/>
                <w:szCs w:val="16"/>
              </w:rPr>
            </w:pPr>
            <w:r w:rsidRPr="00A2421A">
              <w:rPr>
                <w:sz w:val="16"/>
                <w:szCs w:val="16"/>
              </w:rPr>
              <w:t>08-02 08:11:20.750   986   986 I surfaceflinger:   0x001ffd12d7c0: f2 f2 f8 f8 f8 f2 f2 f2 f2 f2 f8 f8 f8 f2 f2 f2</w:t>
            </w:r>
          </w:p>
          <w:p w:rsidR="00C874C8" w:rsidRPr="00A2421A" w:rsidRDefault="00C874C8" w:rsidP="00A2421A">
            <w:pPr>
              <w:spacing w:before="0" w:after="0" w:line="240" w:lineRule="auto"/>
              <w:rPr>
                <w:rFonts w:hint="default"/>
                <w:sz w:val="16"/>
                <w:szCs w:val="16"/>
              </w:rPr>
            </w:pPr>
            <w:r w:rsidRPr="00A2421A">
              <w:rPr>
                <w:sz w:val="16"/>
                <w:szCs w:val="16"/>
              </w:rPr>
              <w:t>08-02 08:11:20.751   986   986 I surfaceflinger:   0x001ffd12d7d0: f2 f2 f8 f8 f8 f2 f2 f2 f2 f2 f8 f2 f2 f2 00 f2</w:t>
            </w:r>
          </w:p>
          <w:p w:rsidR="00C874C8" w:rsidRPr="00A2421A" w:rsidRDefault="00C874C8" w:rsidP="00A2421A">
            <w:pPr>
              <w:spacing w:before="0" w:after="0" w:line="240" w:lineRule="auto"/>
              <w:rPr>
                <w:rFonts w:hint="default"/>
                <w:sz w:val="16"/>
                <w:szCs w:val="16"/>
              </w:rPr>
            </w:pPr>
            <w:r w:rsidRPr="00A2421A">
              <w:rPr>
                <w:sz w:val="16"/>
                <w:szCs w:val="16"/>
              </w:rPr>
              <w:t>08-02 08:11:20.751   986   986 I surfaceflinger:   0x001ffd12d7e0: f2 f2 00 f2 f2 f2 00 f2 f2 f2 f8 f2 f2 f2 f8 f2</w:t>
            </w:r>
          </w:p>
          <w:p w:rsidR="00C874C8" w:rsidRPr="00A2421A" w:rsidRDefault="00C874C8" w:rsidP="00A2421A">
            <w:pPr>
              <w:spacing w:before="0" w:after="0" w:line="240" w:lineRule="auto"/>
              <w:rPr>
                <w:rFonts w:hint="default"/>
                <w:sz w:val="16"/>
                <w:szCs w:val="16"/>
              </w:rPr>
            </w:pPr>
            <w:r w:rsidRPr="00A2421A">
              <w:rPr>
                <w:sz w:val="16"/>
                <w:szCs w:val="16"/>
              </w:rPr>
              <w:t>08-02 08:11:20.751   986   986 I surfaceflinger:   0x001ffd12d7f0: f2 f2 04 f3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08-02 08:11:20.751   986   986 I surfaceflinger:   0x001ffd12d800: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08-02 08:11:20.751   986   986 I surfaceflinger: Shadow byte legend (one shadow byte represents 8 application bytes):</w:t>
            </w:r>
          </w:p>
          <w:p w:rsidR="00C874C8" w:rsidRPr="00A2421A" w:rsidRDefault="00C874C8" w:rsidP="00A2421A">
            <w:pPr>
              <w:spacing w:before="0" w:after="0" w:line="240" w:lineRule="auto"/>
              <w:rPr>
                <w:rFonts w:hint="default"/>
                <w:sz w:val="16"/>
                <w:szCs w:val="16"/>
              </w:rPr>
            </w:pPr>
            <w:r w:rsidRPr="00A2421A">
              <w:rPr>
                <w:sz w:val="16"/>
                <w:szCs w:val="16"/>
              </w:rPr>
              <w:t>08-02 08:11:20.751   986   986 I surfaceflinger:   Addressable:           00</w:t>
            </w:r>
          </w:p>
          <w:p w:rsidR="00C874C8" w:rsidRPr="00A2421A" w:rsidRDefault="00C874C8" w:rsidP="00A2421A">
            <w:pPr>
              <w:spacing w:before="0" w:after="0" w:line="240" w:lineRule="auto"/>
              <w:rPr>
                <w:rFonts w:hint="default"/>
                <w:sz w:val="16"/>
                <w:szCs w:val="16"/>
              </w:rPr>
            </w:pPr>
            <w:r w:rsidRPr="00A2421A">
              <w:rPr>
                <w:sz w:val="16"/>
                <w:szCs w:val="16"/>
              </w:rPr>
              <w:t xml:space="preserve">08-02 08:11:20.751   986   986 I surfaceflinger:   Partially addressable: 01 02 03 04 05 06 07 </w:t>
            </w:r>
          </w:p>
          <w:p w:rsidR="00C874C8" w:rsidRPr="00A2421A" w:rsidRDefault="00C874C8" w:rsidP="00A2421A">
            <w:pPr>
              <w:spacing w:before="0" w:after="0" w:line="240" w:lineRule="auto"/>
              <w:rPr>
                <w:rFonts w:hint="default"/>
                <w:sz w:val="16"/>
                <w:szCs w:val="16"/>
              </w:rPr>
            </w:pPr>
            <w:r w:rsidRPr="00A2421A">
              <w:rPr>
                <w:sz w:val="16"/>
                <w:szCs w:val="16"/>
              </w:rPr>
              <w:t>08-02 08:11:20.751   986   986 I surfaceflinger:   Heap left redzone:       fa</w:t>
            </w:r>
          </w:p>
          <w:p w:rsidR="00C874C8" w:rsidRPr="00A2421A" w:rsidRDefault="00C874C8" w:rsidP="00A2421A">
            <w:pPr>
              <w:spacing w:before="0" w:after="0" w:line="240" w:lineRule="auto"/>
              <w:rPr>
                <w:rFonts w:hint="default"/>
                <w:sz w:val="16"/>
                <w:szCs w:val="16"/>
              </w:rPr>
            </w:pPr>
            <w:r w:rsidRPr="00A2421A">
              <w:rPr>
                <w:sz w:val="16"/>
                <w:szCs w:val="16"/>
              </w:rPr>
              <w:t>08-02 08:11:20.752   986   986 I surfaceflinger:   Freed heap region:       fd</w:t>
            </w:r>
          </w:p>
          <w:p w:rsidR="00C874C8" w:rsidRPr="00A2421A" w:rsidRDefault="00C874C8" w:rsidP="00A2421A">
            <w:pPr>
              <w:spacing w:before="0" w:after="0" w:line="240" w:lineRule="auto"/>
              <w:rPr>
                <w:rFonts w:hint="default"/>
                <w:sz w:val="16"/>
                <w:szCs w:val="16"/>
              </w:rPr>
            </w:pPr>
            <w:r w:rsidRPr="00A2421A">
              <w:rPr>
                <w:sz w:val="16"/>
                <w:szCs w:val="16"/>
              </w:rPr>
              <w:t>08-02 08:11:20.752   986   986 I surfaceflinger:   Stack left redzone:      f1</w:t>
            </w:r>
          </w:p>
          <w:p w:rsidR="00C874C8" w:rsidRPr="00A2421A" w:rsidRDefault="00C874C8" w:rsidP="00A2421A">
            <w:pPr>
              <w:spacing w:before="0" w:after="0" w:line="240" w:lineRule="auto"/>
              <w:rPr>
                <w:rFonts w:hint="default"/>
                <w:sz w:val="16"/>
                <w:szCs w:val="16"/>
              </w:rPr>
            </w:pPr>
            <w:r w:rsidRPr="00A2421A">
              <w:rPr>
                <w:sz w:val="16"/>
                <w:szCs w:val="16"/>
              </w:rPr>
              <w:t>08-02 08:11:20.752   986   986 I surfaceflinger:   Stack mid redzone:       f2</w:t>
            </w:r>
          </w:p>
          <w:p w:rsidR="00C874C8" w:rsidRPr="00A2421A" w:rsidRDefault="00C874C8" w:rsidP="00A2421A">
            <w:pPr>
              <w:spacing w:before="0" w:after="0" w:line="240" w:lineRule="auto"/>
              <w:rPr>
                <w:rFonts w:hint="default"/>
                <w:sz w:val="16"/>
                <w:szCs w:val="16"/>
              </w:rPr>
            </w:pPr>
            <w:r w:rsidRPr="00A2421A">
              <w:rPr>
                <w:sz w:val="16"/>
                <w:szCs w:val="16"/>
              </w:rPr>
              <w:t>08-02 08:11:20.752   986   986 I surfaceflinger:   Stack right redzone:     f3</w:t>
            </w:r>
          </w:p>
          <w:p w:rsidR="00C874C8" w:rsidRPr="00A2421A" w:rsidRDefault="00C874C8" w:rsidP="00A2421A">
            <w:pPr>
              <w:spacing w:before="0" w:after="0" w:line="240" w:lineRule="auto"/>
              <w:rPr>
                <w:rFonts w:hint="default"/>
                <w:sz w:val="16"/>
                <w:szCs w:val="16"/>
              </w:rPr>
            </w:pPr>
            <w:r w:rsidRPr="00A2421A">
              <w:rPr>
                <w:sz w:val="16"/>
                <w:szCs w:val="16"/>
              </w:rPr>
              <w:t>08-02 08:11:20.752   986   986 I surfaceflinger:   Stack after return:      f5</w:t>
            </w:r>
          </w:p>
          <w:p w:rsidR="00C874C8" w:rsidRPr="00A2421A" w:rsidRDefault="00C874C8" w:rsidP="00A2421A">
            <w:pPr>
              <w:spacing w:before="0" w:after="0" w:line="240" w:lineRule="auto"/>
              <w:rPr>
                <w:rFonts w:hint="default"/>
                <w:sz w:val="16"/>
                <w:szCs w:val="16"/>
              </w:rPr>
            </w:pPr>
            <w:r w:rsidRPr="00A2421A">
              <w:rPr>
                <w:sz w:val="16"/>
                <w:szCs w:val="16"/>
              </w:rPr>
              <w:t>08-02 08:11:20.752   986   986 I surfaceflinger:   Stack use after scope:   f8</w:t>
            </w:r>
          </w:p>
          <w:p w:rsidR="00C874C8" w:rsidRPr="00A2421A" w:rsidRDefault="00C874C8" w:rsidP="00A2421A">
            <w:pPr>
              <w:spacing w:before="0" w:after="0" w:line="240" w:lineRule="auto"/>
              <w:rPr>
                <w:rFonts w:hint="default"/>
                <w:sz w:val="16"/>
                <w:szCs w:val="16"/>
              </w:rPr>
            </w:pPr>
            <w:r w:rsidRPr="00A2421A">
              <w:rPr>
                <w:sz w:val="16"/>
                <w:szCs w:val="16"/>
              </w:rPr>
              <w:t>08-02 08:11:20.752   986   986 I surfaceflinger:   Global redzone:          f9</w:t>
            </w:r>
          </w:p>
          <w:p w:rsidR="00C874C8" w:rsidRPr="00A2421A" w:rsidRDefault="00C874C8" w:rsidP="00A2421A">
            <w:pPr>
              <w:spacing w:before="0" w:after="0" w:line="240" w:lineRule="auto"/>
              <w:rPr>
                <w:rFonts w:hint="default"/>
                <w:sz w:val="16"/>
                <w:szCs w:val="16"/>
              </w:rPr>
            </w:pPr>
            <w:r w:rsidRPr="00A2421A">
              <w:rPr>
                <w:sz w:val="16"/>
                <w:szCs w:val="16"/>
              </w:rPr>
              <w:t>08-02 08:11:20.753   986   986 I surfaceflinger:   Global init order:       f6</w:t>
            </w:r>
          </w:p>
          <w:p w:rsidR="00C874C8" w:rsidRPr="00A2421A" w:rsidRDefault="00C874C8" w:rsidP="00A2421A">
            <w:pPr>
              <w:spacing w:before="0" w:after="0" w:line="240" w:lineRule="auto"/>
              <w:rPr>
                <w:rFonts w:hint="default"/>
                <w:sz w:val="16"/>
                <w:szCs w:val="16"/>
              </w:rPr>
            </w:pPr>
            <w:r w:rsidRPr="00A2421A">
              <w:rPr>
                <w:sz w:val="16"/>
                <w:szCs w:val="16"/>
              </w:rPr>
              <w:t>08-02 08:11:20.753   986   986 I surfaceflinger:   Poisoned by user:        f7</w:t>
            </w:r>
          </w:p>
          <w:p w:rsidR="00C874C8" w:rsidRPr="00A2421A" w:rsidRDefault="00C874C8" w:rsidP="00A2421A">
            <w:pPr>
              <w:spacing w:before="0" w:after="0" w:line="240" w:lineRule="auto"/>
              <w:rPr>
                <w:rFonts w:hint="default"/>
                <w:sz w:val="16"/>
                <w:szCs w:val="16"/>
              </w:rPr>
            </w:pPr>
            <w:r w:rsidRPr="00A2421A">
              <w:rPr>
                <w:sz w:val="16"/>
                <w:szCs w:val="16"/>
              </w:rPr>
              <w:t>08-02 08:11:20.753   986   986 I surfaceflinger:   Container overflow:      fc</w:t>
            </w:r>
          </w:p>
          <w:p w:rsidR="00C874C8" w:rsidRPr="00A2421A" w:rsidRDefault="00C874C8" w:rsidP="00A2421A">
            <w:pPr>
              <w:spacing w:before="0" w:after="0" w:line="240" w:lineRule="auto"/>
              <w:rPr>
                <w:rFonts w:hint="default"/>
                <w:sz w:val="16"/>
                <w:szCs w:val="16"/>
              </w:rPr>
            </w:pPr>
            <w:r w:rsidRPr="00A2421A">
              <w:rPr>
                <w:sz w:val="16"/>
                <w:szCs w:val="16"/>
              </w:rPr>
              <w:t>08-02 08:11:20.753   986   986 I surfaceflinger:   Array cookie:            ac</w:t>
            </w:r>
          </w:p>
          <w:p w:rsidR="00C874C8" w:rsidRPr="00A2421A" w:rsidRDefault="00C874C8" w:rsidP="00A2421A">
            <w:pPr>
              <w:spacing w:before="0" w:after="0" w:line="240" w:lineRule="auto"/>
              <w:rPr>
                <w:rFonts w:hint="default"/>
                <w:sz w:val="16"/>
                <w:szCs w:val="16"/>
              </w:rPr>
            </w:pPr>
            <w:r w:rsidRPr="00A2421A">
              <w:rPr>
                <w:sz w:val="16"/>
                <w:szCs w:val="16"/>
              </w:rPr>
              <w:t>08-02 08:11:20.753   986   986 I surfaceflinger:   Intra object redzone:    bb</w:t>
            </w:r>
          </w:p>
          <w:p w:rsidR="00C874C8" w:rsidRPr="00A2421A" w:rsidRDefault="00C874C8" w:rsidP="00A2421A">
            <w:pPr>
              <w:spacing w:before="0" w:after="0" w:line="240" w:lineRule="auto"/>
              <w:rPr>
                <w:rFonts w:hint="default"/>
                <w:sz w:val="16"/>
                <w:szCs w:val="16"/>
              </w:rPr>
            </w:pPr>
            <w:r w:rsidRPr="00A2421A">
              <w:rPr>
                <w:sz w:val="16"/>
                <w:szCs w:val="16"/>
              </w:rPr>
              <w:t>08-02 08:11:20.753   986   986 I surfaceflinger:   ASan internal:           fe</w:t>
            </w:r>
          </w:p>
          <w:p w:rsidR="00C874C8" w:rsidRPr="00A2421A" w:rsidRDefault="00C874C8" w:rsidP="00A2421A">
            <w:pPr>
              <w:spacing w:before="0" w:after="0" w:line="240" w:lineRule="auto"/>
              <w:rPr>
                <w:rFonts w:hint="default"/>
                <w:sz w:val="16"/>
                <w:szCs w:val="16"/>
              </w:rPr>
            </w:pPr>
            <w:r w:rsidRPr="00A2421A">
              <w:rPr>
                <w:sz w:val="16"/>
                <w:szCs w:val="16"/>
              </w:rPr>
              <w:t>08-02 08:11:20.753   986   986 I surfaceflinger:   Left alloca redzone:     ca</w:t>
            </w:r>
          </w:p>
          <w:p w:rsidR="00C874C8" w:rsidRPr="00A2421A" w:rsidRDefault="00C874C8" w:rsidP="00A2421A">
            <w:pPr>
              <w:spacing w:before="0" w:after="0" w:line="240" w:lineRule="auto"/>
              <w:rPr>
                <w:rFonts w:hint="default"/>
                <w:sz w:val="16"/>
                <w:szCs w:val="16"/>
              </w:rPr>
            </w:pPr>
            <w:r w:rsidRPr="00A2421A">
              <w:rPr>
                <w:sz w:val="16"/>
                <w:szCs w:val="16"/>
              </w:rPr>
              <w:t>08-02 08:11:20.754   986   986 I surfaceflinger:   Right alloca redzone:    cb</w:t>
            </w:r>
          </w:p>
          <w:p w:rsidR="00C874C8" w:rsidRPr="00A2421A" w:rsidRDefault="00C874C8" w:rsidP="00A2421A">
            <w:pPr>
              <w:spacing w:before="0" w:after="0" w:line="240" w:lineRule="auto"/>
              <w:rPr>
                <w:rFonts w:hint="default"/>
                <w:sz w:val="16"/>
                <w:szCs w:val="16"/>
              </w:rPr>
            </w:pPr>
            <w:r w:rsidRPr="00A2421A">
              <w:rPr>
                <w:sz w:val="16"/>
                <w:szCs w:val="16"/>
              </w:rPr>
              <w:t>08-02 08:11:20.754   986   986 I surfaceflinger:   Shadow gap:              cc</w:t>
            </w:r>
          </w:p>
          <w:p w:rsidR="00C874C8" w:rsidRPr="00A2421A" w:rsidRDefault="00C874C8" w:rsidP="00A2421A">
            <w:pPr>
              <w:spacing w:before="0" w:after="0" w:line="240" w:lineRule="auto"/>
              <w:rPr>
                <w:rFonts w:hint="default"/>
                <w:sz w:val="16"/>
                <w:szCs w:val="16"/>
              </w:rPr>
            </w:pPr>
            <w:r w:rsidRPr="00A2421A">
              <w:rPr>
                <w:sz w:val="16"/>
                <w:szCs w:val="16"/>
              </w:rPr>
              <w:t>08-02 08:11:20.757   986   986 I surfaceflinger: ==986==ABORTING</w:t>
            </w:r>
          </w:p>
          <w:p w:rsidR="00C874C8" w:rsidRPr="00A2421A" w:rsidRDefault="00C874C8" w:rsidP="00A2421A">
            <w:pPr>
              <w:spacing w:before="0" w:after="0" w:line="240" w:lineRule="auto"/>
              <w:rPr>
                <w:rFonts w:hint="default"/>
                <w:sz w:val="16"/>
                <w:szCs w:val="16"/>
              </w:rPr>
            </w:pPr>
          </w:p>
        </w:tc>
      </w:tr>
    </w:tbl>
    <w:p w:rsidR="00C874C8" w:rsidRPr="00C874C8" w:rsidRDefault="00C874C8" w:rsidP="00C874C8">
      <w:pPr>
        <w:rPr>
          <w:rFonts w:hint="default"/>
        </w:rPr>
      </w:pPr>
    </w:p>
    <w:p w:rsidR="00C874C8" w:rsidRPr="00C874C8" w:rsidRDefault="00C874C8" w:rsidP="00C874C8">
      <w:pPr>
        <w:rPr>
          <w:rFonts w:hint="default"/>
        </w:rPr>
      </w:pPr>
      <w:r w:rsidRPr="00C874C8">
        <w:t>解析结果如下：</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==986==ERROR: AddressSanitizer: stack-use-after-scope on address 0x007fe896bde0 at pc 0x005f05bdfbc0 bp 0x007fe896bdb0 sp 0x007fe896bda8</w:t>
            </w:r>
          </w:p>
          <w:p w:rsidR="00C874C8" w:rsidRPr="00A2421A" w:rsidRDefault="00C874C8" w:rsidP="00A2421A">
            <w:pPr>
              <w:spacing w:before="0" w:after="0" w:line="240" w:lineRule="auto"/>
              <w:rPr>
                <w:rFonts w:hint="default"/>
                <w:sz w:val="16"/>
                <w:szCs w:val="16"/>
              </w:rPr>
            </w:pPr>
            <w:r w:rsidRPr="00A2421A">
              <w:rPr>
                <w:sz w:val="16"/>
                <w:szCs w:val="16"/>
              </w:rPr>
              <w:t>WRITE of size 4 at 0x007fe896bde0 thread T0</w:t>
            </w:r>
          </w:p>
          <w:p w:rsidR="00C874C8" w:rsidRPr="00125697" w:rsidRDefault="00C874C8" w:rsidP="00A2421A">
            <w:pPr>
              <w:spacing w:before="0" w:after="0" w:line="240" w:lineRule="auto"/>
              <w:rPr>
                <w:rFonts w:hint="default"/>
                <w:color w:val="0000CC"/>
                <w:sz w:val="16"/>
                <w:szCs w:val="16"/>
              </w:rPr>
            </w:pPr>
            <w:r w:rsidRPr="00125697">
              <w:rPr>
                <w:color w:val="0000CC"/>
                <w:sz w:val="16"/>
                <w:szCs w:val="16"/>
              </w:rPr>
              <w:t xml:space="preserve">    #0 0x5f05bdfbbc in _Z9test_testv frameworks/native/services/surfaceflinger/main_surfaceflinger.cpp:81</w:t>
            </w:r>
          </w:p>
          <w:p w:rsidR="00C874C8" w:rsidRPr="00125697" w:rsidRDefault="00C874C8" w:rsidP="00A2421A">
            <w:pPr>
              <w:spacing w:before="0" w:after="0" w:line="240" w:lineRule="auto"/>
              <w:rPr>
                <w:rFonts w:hint="default"/>
                <w:color w:val="0000CC"/>
                <w:sz w:val="16"/>
                <w:szCs w:val="16"/>
              </w:rPr>
            </w:pPr>
            <w:r w:rsidRPr="00125697">
              <w:rPr>
                <w:color w:val="0000CC"/>
                <w:sz w:val="16"/>
                <w:szCs w:val="16"/>
              </w:rPr>
              <w:t xml:space="preserve">    #1 0x5f05bdfbbc in main frameworks/native/services/surfaceflinger/main_surfaceflinger.cpp:129</w:t>
            </w:r>
          </w:p>
          <w:p w:rsidR="00C874C8" w:rsidRPr="00125697" w:rsidRDefault="00C874C8" w:rsidP="00A2421A">
            <w:pPr>
              <w:spacing w:before="0" w:after="0" w:line="240" w:lineRule="auto"/>
              <w:rPr>
                <w:rFonts w:hint="default"/>
                <w:color w:val="0000CC"/>
                <w:sz w:val="16"/>
                <w:szCs w:val="16"/>
              </w:rPr>
            </w:pPr>
            <w:r w:rsidRPr="00125697">
              <w:rPr>
                <w:color w:val="0000CC"/>
                <w:sz w:val="16"/>
                <w:szCs w:val="16"/>
              </w:rPr>
              <w:t xml:space="preserve">    #2 0x733ed4b798 in __libc_init bionic/libc/bionic/libc_init_dynamic.cpp:136</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Address 0x007fe896bde0 is located in stack of thread T0</w:t>
            </w:r>
          </w:p>
          <w:p w:rsidR="00C874C8" w:rsidRPr="00A2421A" w:rsidRDefault="00C874C8" w:rsidP="00A2421A">
            <w:pPr>
              <w:spacing w:before="0" w:after="0" w:line="240" w:lineRule="auto"/>
              <w:rPr>
                <w:rFonts w:hint="default"/>
                <w:sz w:val="16"/>
                <w:szCs w:val="16"/>
              </w:rPr>
            </w:pPr>
            <w:r w:rsidRPr="00A2421A">
              <w:rPr>
                <w:sz w:val="16"/>
                <w:szCs w:val="16"/>
              </w:rPr>
              <w:t xml:space="preserve"> at offset 32 in frame</w:t>
            </w:r>
          </w:p>
          <w:p w:rsidR="00C874C8" w:rsidRPr="00125697" w:rsidRDefault="00C874C8" w:rsidP="00A2421A">
            <w:pPr>
              <w:spacing w:before="0" w:after="0" w:line="240" w:lineRule="auto"/>
              <w:rPr>
                <w:rFonts w:hint="default"/>
                <w:color w:val="0000CC"/>
                <w:sz w:val="16"/>
                <w:szCs w:val="16"/>
              </w:rPr>
            </w:pPr>
            <w:r w:rsidRPr="00125697">
              <w:rPr>
                <w:color w:val="0000CC"/>
                <w:sz w:val="16"/>
                <w:szCs w:val="16"/>
              </w:rPr>
              <w:t xml:space="preserve">    #3 0x5f05bdf1a8 in main frameworks/native/services/surfaceflinger/main_surfaceflinger.cpp:84</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 xml:space="preserve">  This frame has 12 object(s):</w:t>
            </w:r>
          </w:p>
          <w:p w:rsidR="00C874C8" w:rsidRPr="00A2421A" w:rsidRDefault="00C874C8" w:rsidP="00A2421A">
            <w:pPr>
              <w:spacing w:before="0" w:after="0" w:line="240" w:lineRule="auto"/>
              <w:rPr>
                <w:rFonts w:hint="default"/>
                <w:sz w:val="16"/>
                <w:szCs w:val="16"/>
              </w:rPr>
            </w:pPr>
            <w:r w:rsidRPr="00A2421A">
              <w:rPr>
                <w:sz w:val="16"/>
                <w:szCs w:val="16"/>
              </w:rPr>
              <w:t xml:space="preserve">    [32, 36) 'x.i' (line 78) &lt;== Memory access at offset 32 is inside this variable</w:t>
            </w:r>
          </w:p>
          <w:p w:rsidR="00C874C8" w:rsidRPr="00A2421A" w:rsidRDefault="00C874C8" w:rsidP="00A2421A">
            <w:pPr>
              <w:spacing w:before="0" w:after="0" w:line="240" w:lineRule="auto"/>
              <w:rPr>
                <w:rFonts w:hint="default"/>
                <w:sz w:val="16"/>
                <w:szCs w:val="16"/>
              </w:rPr>
            </w:pPr>
            <w:r w:rsidRPr="00A2421A">
              <w:rPr>
                <w:sz w:val="16"/>
                <w:szCs w:val="16"/>
              </w:rPr>
              <w:t xml:space="preserve">    [48, 56) 'displayservice.i' (line 65)</w:t>
            </w:r>
          </w:p>
          <w:p w:rsidR="00C874C8" w:rsidRPr="00A2421A" w:rsidRDefault="00C874C8" w:rsidP="00A2421A">
            <w:pPr>
              <w:spacing w:before="0" w:after="0" w:line="240" w:lineRule="auto"/>
              <w:rPr>
                <w:rFonts w:hint="default"/>
                <w:sz w:val="16"/>
                <w:szCs w:val="16"/>
              </w:rPr>
            </w:pPr>
            <w:r w:rsidRPr="00A2421A">
              <w:rPr>
                <w:sz w:val="16"/>
                <w:szCs w:val="16"/>
              </w:rPr>
              <w:t xml:space="preserve">    [80, 104) 'ref.tmp.i43' (line 66)</w:t>
            </w:r>
          </w:p>
          <w:p w:rsidR="00C874C8" w:rsidRPr="00A2421A" w:rsidRDefault="00C874C8" w:rsidP="00A2421A">
            <w:pPr>
              <w:spacing w:before="0" w:after="0" w:line="240" w:lineRule="auto"/>
              <w:rPr>
                <w:rFonts w:hint="default"/>
                <w:sz w:val="16"/>
                <w:szCs w:val="16"/>
              </w:rPr>
            </w:pPr>
            <w:r w:rsidRPr="00A2421A">
              <w:rPr>
                <w:sz w:val="16"/>
                <w:szCs w:val="16"/>
              </w:rPr>
              <w:lastRenderedPageBreak/>
              <w:t xml:space="preserve">    [144, 168) 'ref.tmp.i' (line 45)</w:t>
            </w:r>
          </w:p>
          <w:p w:rsidR="00C874C8" w:rsidRPr="00A2421A" w:rsidRDefault="00C874C8" w:rsidP="00A2421A">
            <w:pPr>
              <w:spacing w:before="0" w:after="0" w:line="240" w:lineRule="auto"/>
              <w:rPr>
                <w:rFonts w:hint="default"/>
                <w:sz w:val="16"/>
                <w:szCs w:val="16"/>
              </w:rPr>
            </w:pPr>
            <w:r w:rsidRPr="00A2421A">
              <w:rPr>
                <w:sz w:val="16"/>
                <w:szCs w:val="16"/>
              </w:rPr>
              <w:t xml:space="preserve">    [208, 232) 'ref.tmp4.i' (line 51)</w:t>
            </w:r>
          </w:p>
          <w:p w:rsidR="00C874C8" w:rsidRPr="00A2421A" w:rsidRDefault="00C874C8" w:rsidP="00A2421A">
            <w:pPr>
              <w:spacing w:before="0" w:after="0" w:line="240" w:lineRule="auto"/>
              <w:rPr>
                <w:rFonts w:hint="default"/>
                <w:sz w:val="16"/>
                <w:szCs w:val="16"/>
              </w:rPr>
            </w:pPr>
            <w:r w:rsidRPr="00A2421A">
              <w:rPr>
                <w:sz w:val="16"/>
                <w:szCs w:val="16"/>
              </w:rPr>
              <w:t xml:space="preserve">    [272, 280) 'ref.tmp' (line 94)</w:t>
            </w:r>
          </w:p>
          <w:p w:rsidR="00C874C8" w:rsidRPr="00A2421A" w:rsidRDefault="00C874C8" w:rsidP="00A2421A">
            <w:pPr>
              <w:spacing w:before="0" w:after="0" w:line="240" w:lineRule="auto"/>
              <w:rPr>
                <w:rFonts w:hint="default"/>
                <w:sz w:val="16"/>
                <w:szCs w:val="16"/>
              </w:rPr>
            </w:pPr>
            <w:r w:rsidRPr="00A2421A">
              <w:rPr>
                <w:sz w:val="16"/>
                <w:szCs w:val="16"/>
              </w:rPr>
              <w:t xml:space="preserve">    [304, 312) 'ps' (line 97)</w:t>
            </w:r>
          </w:p>
          <w:p w:rsidR="00C874C8" w:rsidRPr="00A2421A" w:rsidRDefault="00C874C8" w:rsidP="00A2421A">
            <w:pPr>
              <w:spacing w:before="0" w:after="0" w:line="240" w:lineRule="auto"/>
              <w:rPr>
                <w:rFonts w:hint="default"/>
                <w:sz w:val="16"/>
                <w:szCs w:val="16"/>
              </w:rPr>
            </w:pPr>
            <w:r w:rsidRPr="00A2421A">
              <w:rPr>
                <w:sz w:val="16"/>
                <w:szCs w:val="16"/>
              </w:rPr>
              <w:t xml:space="preserve">    [336, 344) 'flinger' (line 101)</w:t>
            </w:r>
          </w:p>
          <w:p w:rsidR="00C874C8" w:rsidRPr="00A2421A" w:rsidRDefault="00C874C8" w:rsidP="00A2421A">
            <w:pPr>
              <w:spacing w:before="0" w:after="0" w:line="240" w:lineRule="auto"/>
              <w:rPr>
                <w:rFonts w:hint="default"/>
                <w:sz w:val="16"/>
                <w:szCs w:val="16"/>
              </w:rPr>
            </w:pPr>
            <w:r w:rsidRPr="00A2421A">
              <w:rPr>
                <w:sz w:val="16"/>
                <w:szCs w:val="16"/>
              </w:rPr>
              <w:t xml:space="preserve">    [368, 376) 'sm' (line 116)</w:t>
            </w:r>
          </w:p>
          <w:p w:rsidR="00C874C8" w:rsidRPr="00A2421A" w:rsidRDefault="00C874C8" w:rsidP="00A2421A">
            <w:pPr>
              <w:spacing w:before="0" w:after="0" w:line="240" w:lineRule="auto"/>
              <w:rPr>
                <w:rFonts w:hint="default"/>
                <w:sz w:val="16"/>
                <w:szCs w:val="16"/>
              </w:rPr>
            </w:pPr>
            <w:r w:rsidRPr="00A2421A">
              <w:rPr>
                <w:sz w:val="16"/>
                <w:szCs w:val="16"/>
              </w:rPr>
              <w:t xml:space="preserve">    [400, 408) 'ref.tmp12' (line 117)</w:t>
            </w:r>
          </w:p>
          <w:p w:rsidR="00C874C8" w:rsidRPr="00A2421A" w:rsidRDefault="00C874C8" w:rsidP="00A2421A">
            <w:pPr>
              <w:spacing w:before="0" w:after="0" w:line="240" w:lineRule="auto"/>
              <w:rPr>
                <w:rFonts w:hint="default"/>
                <w:sz w:val="16"/>
                <w:szCs w:val="16"/>
              </w:rPr>
            </w:pPr>
            <w:r w:rsidRPr="00A2421A">
              <w:rPr>
                <w:sz w:val="16"/>
                <w:szCs w:val="16"/>
              </w:rPr>
              <w:t xml:space="preserve">    [432, 440) 'ref.tmp14' (line 117)</w:t>
            </w:r>
          </w:p>
          <w:p w:rsidR="00C874C8" w:rsidRPr="00A2421A" w:rsidRDefault="00C874C8" w:rsidP="00A2421A">
            <w:pPr>
              <w:spacing w:before="0" w:after="0" w:line="240" w:lineRule="auto"/>
              <w:rPr>
                <w:rFonts w:hint="default"/>
                <w:sz w:val="16"/>
                <w:szCs w:val="16"/>
              </w:rPr>
            </w:pPr>
            <w:r w:rsidRPr="00A2421A">
              <w:rPr>
                <w:sz w:val="16"/>
                <w:szCs w:val="16"/>
              </w:rPr>
              <w:t xml:space="preserve">    [464, 468) 'param' (line 122)</w:t>
            </w:r>
          </w:p>
          <w:p w:rsidR="00C874C8" w:rsidRPr="00A2421A" w:rsidRDefault="00C874C8" w:rsidP="00A2421A">
            <w:pPr>
              <w:spacing w:before="0" w:after="0" w:line="240" w:lineRule="auto"/>
              <w:rPr>
                <w:rFonts w:hint="default"/>
                <w:sz w:val="16"/>
                <w:szCs w:val="16"/>
              </w:rPr>
            </w:pPr>
            <w:r w:rsidRPr="00A2421A">
              <w:rPr>
                <w:sz w:val="16"/>
                <w:szCs w:val="16"/>
              </w:rPr>
              <w:t>HINT: this may be a false positive if your program uses some custom stack unwind mechanism, swapcontext or vfork</w:t>
            </w:r>
          </w:p>
          <w:p w:rsidR="00C874C8" w:rsidRPr="00A2421A" w:rsidRDefault="00C874C8" w:rsidP="00A2421A">
            <w:pPr>
              <w:spacing w:before="0" w:after="0" w:line="240" w:lineRule="auto"/>
              <w:rPr>
                <w:rFonts w:hint="default"/>
                <w:sz w:val="16"/>
                <w:szCs w:val="16"/>
              </w:rPr>
            </w:pPr>
            <w:r w:rsidRPr="00A2421A">
              <w:rPr>
                <w:sz w:val="16"/>
                <w:szCs w:val="16"/>
              </w:rPr>
              <w:t xml:space="preserve">      (longjmp and C++ exceptions *are* supported)</w:t>
            </w:r>
          </w:p>
          <w:p w:rsidR="00C874C8" w:rsidRPr="00A2421A" w:rsidRDefault="00C874C8" w:rsidP="00A2421A">
            <w:pPr>
              <w:spacing w:before="0" w:after="0" w:line="240" w:lineRule="auto"/>
              <w:rPr>
                <w:rFonts w:hint="default"/>
                <w:sz w:val="16"/>
                <w:szCs w:val="16"/>
              </w:rPr>
            </w:pPr>
            <w:r w:rsidRPr="00A2421A">
              <w:rPr>
                <w:sz w:val="16"/>
                <w:szCs w:val="16"/>
              </w:rPr>
              <w:t>SUMMARY: AddressSanitizer: stack-use-after-scope (/system/bin/surfaceflinger+0x4bbc)</w:t>
            </w:r>
          </w:p>
          <w:p w:rsidR="00C874C8" w:rsidRPr="00A2421A" w:rsidRDefault="00C874C8" w:rsidP="00A2421A">
            <w:pPr>
              <w:spacing w:before="0" w:after="0" w:line="240" w:lineRule="auto"/>
              <w:rPr>
                <w:rFonts w:hint="default"/>
                <w:sz w:val="16"/>
                <w:szCs w:val="16"/>
              </w:rPr>
            </w:pPr>
            <w:r w:rsidRPr="00A2421A">
              <w:rPr>
                <w:sz w:val="16"/>
                <w:szCs w:val="16"/>
              </w:rPr>
              <w:t>Shadow bytes around the buggy address:</w:t>
            </w:r>
          </w:p>
          <w:p w:rsidR="00C874C8" w:rsidRPr="00A2421A" w:rsidRDefault="00C874C8" w:rsidP="00A2421A">
            <w:pPr>
              <w:spacing w:before="0" w:after="0" w:line="240" w:lineRule="auto"/>
              <w:rPr>
                <w:rFonts w:hint="default"/>
                <w:sz w:val="16"/>
                <w:szCs w:val="16"/>
              </w:rPr>
            </w:pPr>
            <w:r w:rsidRPr="00A2421A">
              <w:rPr>
                <w:sz w:val="16"/>
                <w:szCs w:val="16"/>
              </w:rPr>
              <w:t xml:space="preserve">  0x001ffd12d760: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0x001ffd12d770: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0x001ffd12d780: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0x001ffd12d790: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0x001ffd12d7a0: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=&gt;0x001ffd12d7b0: 00 00 00 00 00 00 00 00 f1 f1 f1 f1[f8]f2 f8 f2</w:t>
            </w:r>
          </w:p>
          <w:p w:rsidR="00C874C8" w:rsidRPr="00A2421A" w:rsidRDefault="00C874C8" w:rsidP="00A2421A">
            <w:pPr>
              <w:spacing w:before="0" w:after="0" w:line="240" w:lineRule="auto"/>
              <w:rPr>
                <w:rFonts w:hint="default"/>
                <w:sz w:val="16"/>
                <w:szCs w:val="16"/>
              </w:rPr>
            </w:pPr>
            <w:r w:rsidRPr="00A2421A">
              <w:rPr>
                <w:sz w:val="16"/>
                <w:szCs w:val="16"/>
              </w:rPr>
              <w:t xml:space="preserve">  0x001ffd12d7c0: f2 f2 f8 f8 f8 f2 f2 f2 f2 f2 f8 f8 f8 f2 f2 f2</w:t>
            </w:r>
          </w:p>
          <w:p w:rsidR="00C874C8" w:rsidRPr="00A2421A" w:rsidRDefault="00C874C8" w:rsidP="00A2421A">
            <w:pPr>
              <w:spacing w:before="0" w:after="0" w:line="240" w:lineRule="auto"/>
              <w:rPr>
                <w:rFonts w:hint="default"/>
                <w:sz w:val="16"/>
                <w:szCs w:val="16"/>
              </w:rPr>
            </w:pPr>
            <w:r w:rsidRPr="00A2421A">
              <w:rPr>
                <w:sz w:val="16"/>
                <w:szCs w:val="16"/>
              </w:rPr>
              <w:t xml:space="preserve">  0x001ffd12d7d0: f2 f2 f8 f8 f8 f2 f2 f2 f2 f2 f8 f2 f2 f2 00 f2</w:t>
            </w:r>
          </w:p>
          <w:p w:rsidR="00C874C8" w:rsidRPr="00A2421A" w:rsidRDefault="00C874C8" w:rsidP="00A2421A">
            <w:pPr>
              <w:spacing w:before="0" w:after="0" w:line="240" w:lineRule="auto"/>
              <w:rPr>
                <w:rFonts w:hint="default"/>
                <w:sz w:val="16"/>
                <w:szCs w:val="16"/>
              </w:rPr>
            </w:pPr>
            <w:r w:rsidRPr="00A2421A">
              <w:rPr>
                <w:sz w:val="16"/>
                <w:szCs w:val="16"/>
              </w:rPr>
              <w:t xml:space="preserve">  0x001ffd12d7e0: f2 f2 00 f2 f2 f2 00 f2 f2 f2 f8 f2 f2 f2 f8 f2</w:t>
            </w:r>
          </w:p>
          <w:p w:rsidR="00C874C8" w:rsidRPr="00A2421A" w:rsidRDefault="00C874C8" w:rsidP="00A2421A">
            <w:pPr>
              <w:spacing w:before="0" w:after="0" w:line="240" w:lineRule="auto"/>
              <w:rPr>
                <w:rFonts w:hint="default"/>
                <w:sz w:val="16"/>
                <w:szCs w:val="16"/>
              </w:rPr>
            </w:pPr>
            <w:r w:rsidRPr="00A2421A">
              <w:rPr>
                <w:sz w:val="16"/>
                <w:szCs w:val="16"/>
              </w:rPr>
              <w:t xml:space="preserve">  0x001ffd12d7f0: f2 f2 04 f3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0x001ffd12d800: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Shadow byte legend (one shadow byte represents 8 application bytes):</w:t>
            </w:r>
          </w:p>
          <w:p w:rsidR="00C874C8" w:rsidRPr="00A2421A" w:rsidRDefault="00C874C8" w:rsidP="00A2421A">
            <w:pPr>
              <w:spacing w:before="0" w:after="0" w:line="240" w:lineRule="auto"/>
              <w:rPr>
                <w:rFonts w:hint="default"/>
                <w:sz w:val="16"/>
                <w:szCs w:val="16"/>
              </w:rPr>
            </w:pPr>
            <w:r w:rsidRPr="00A2421A">
              <w:rPr>
                <w:sz w:val="16"/>
                <w:szCs w:val="16"/>
              </w:rPr>
              <w:t xml:space="preserve">  Addressable:           00</w:t>
            </w:r>
          </w:p>
          <w:p w:rsidR="00C874C8" w:rsidRPr="00A2421A" w:rsidRDefault="00C874C8" w:rsidP="00A2421A">
            <w:pPr>
              <w:spacing w:before="0" w:after="0" w:line="240" w:lineRule="auto"/>
              <w:rPr>
                <w:rFonts w:hint="default"/>
                <w:sz w:val="16"/>
                <w:szCs w:val="16"/>
              </w:rPr>
            </w:pPr>
            <w:r w:rsidRPr="00A2421A">
              <w:rPr>
                <w:sz w:val="16"/>
                <w:szCs w:val="16"/>
              </w:rPr>
              <w:t xml:space="preserve">  Partially addressable: 01 02 03 04 05 06 07</w:t>
            </w:r>
          </w:p>
          <w:p w:rsidR="00C874C8" w:rsidRPr="00A2421A" w:rsidRDefault="00C874C8" w:rsidP="00A2421A">
            <w:pPr>
              <w:spacing w:before="0" w:after="0" w:line="240" w:lineRule="auto"/>
              <w:rPr>
                <w:rFonts w:hint="default"/>
                <w:sz w:val="16"/>
                <w:szCs w:val="16"/>
              </w:rPr>
            </w:pPr>
            <w:r w:rsidRPr="00A2421A">
              <w:rPr>
                <w:sz w:val="16"/>
                <w:szCs w:val="16"/>
              </w:rPr>
              <w:t xml:space="preserve">  Heap left redzone:       fa</w:t>
            </w:r>
          </w:p>
          <w:p w:rsidR="00C874C8" w:rsidRPr="00A2421A" w:rsidRDefault="00C874C8" w:rsidP="00A2421A">
            <w:pPr>
              <w:spacing w:before="0" w:after="0" w:line="240" w:lineRule="auto"/>
              <w:rPr>
                <w:rFonts w:hint="default"/>
                <w:sz w:val="16"/>
                <w:szCs w:val="16"/>
              </w:rPr>
            </w:pPr>
            <w:r w:rsidRPr="00A2421A">
              <w:rPr>
                <w:sz w:val="16"/>
                <w:szCs w:val="16"/>
              </w:rPr>
              <w:t xml:space="preserve">  Freed heap region:       fd</w:t>
            </w:r>
          </w:p>
          <w:p w:rsidR="00C874C8" w:rsidRPr="00A2421A" w:rsidRDefault="00C874C8" w:rsidP="00A2421A">
            <w:pPr>
              <w:spacing w:before="0" w:after="0" w:line="240" w:lineRule="auto"/>
              <w:rPr>
                <w:rFonts w:hint="default"/>
                <w:sz w:val="16"/>
                <w:szCs w:val="16"/>
              </w:rPr>
            </w:pPr>
            <w:r w:rsidRPr="00A2421A">
              <w:rPr>
                <w:sz w:val="16"/>
                <w:szCs w:val="16"/>
              </w:rPr>
              <w:t xml:space="preserve">  Stack left redzone:      f1</w:t>
            </w:r>
          </w:p>
          <w:p w:rsidR="00C874C8" w:rsidRPr="00A2421A" w:rsidRDefault="00C874C8" w:rsidP="00A2421A">
            <w:pPr>
              <w:spacing w:before="0" w:after="0" w:line="240" w:lineRule="auto"/>
              <w:rPr>
                <w:rFonts w:hint="default"/>
                <w:sz w:val="16"/>
                <w:szCs w:val="16"/>
              </w:rPr>
            </w:pPr>
            <w:r w:rsidRPr="00A2421A">
              <w:rPr>
                <w:sz w:val="16"/>
                <w:szCs w:val="16"/>
              </w:rPr>
              <w:t xml:space="preserve">  Stack mid redzone:       f2</w:t>
            </w:r>
          </w:p>
          <w:p w:rsidR="00C874C8" w:rsidRPr="00A2421A" w:rsidRDefault="00C874C8" w:rsidP="00A2421A">
            <w:pPr>
              <w:spacing w:before="0" w:after="0" w:line="240" w:lineRule="auto"/>
              <w:rPr>
                <w:rFonts w:hint="default"/>
                <w:sz w:val="16"/>
                <w:szCs w:val="16"/>
              </w:rPr>
            </w:pPr>
            <w:r w:rsidRPr="00A2421A">
              <w:rPr>
                <w:sz w:val="16"/>
                <w:szCs w:val="16"/>
              </w:rPr>
              <w:t xml:space="preserve">  Stack right redzone:     f3</w:t>
            </w:r>
          </w:p>
          <w:p w:rsidR="00C874C8" w:rsidRPr="00A2421A" w:rsidRDefault="00C874C8" w:rsidP="00A2421A">
            <w:pPr>
              <w:spacing w:before="0" w:after="0" w:line="240" w:lineRule="auto"/>
              <w:rPr>
                <w:rFonts w:hint="default"/>
                <w:sz w:val="16"/>
                <w:szCs w:val="16"/>
              </w:rPr>
            </w:pPr>
            <w:r w:rsidRPr="00A2421A">
              <w:rPr>
                <w:sz w:val="16"/>
                <w:szCs w:val="16"/>
              </w:rPr>
              <w:t xml:space="preserve">  Stack after return:      f5</w:t>
            </w:r>
          </w:p>
          <w:p w:rsidR="00C874C8" w:rsidRPr="00A2421A" w:rsidRDefault="00C874C8" w:rsidP="00A2421A">
            <w:pPr>
              <w:spacing w:before="0" w:after="0" w:line="240" w:lineRule="auto"/>
              <w:rPr>
                <w:rFonts w:hint="default"/>
                <w:sz w:val="16"/>
                <w:szCs w:val="16"/>
              </w:rPr>
            </w:pPr>
            <w:r w:rsidRPr="00A2421A">
              <w:rPr>
                <w:sz w:val="16"/>
                <w:szCs w:val="16"/>
              </w:rPr>
              <w:t xml:space="preserve">  Stack use after scope:   f8</w:t>
            </w:r>
          </w:p>
          <w:p w:rsidR="00C874C8" w:rsidRPr="00A2421A" w:rsidRDefault="00C874C8" w:rsidP="00A2421A">
            <w:pPr>
              <w:spacing w:before="0" w:after="0" w:line="240" w:lineRule="auto"/>
              <w:rPr>
                <w:rFonts w:hint="default"/>
                <w:sz w:val="16"/>
                <w:szCs w:val="16"/>
              </w:rPr>
            </w:pPr>
            <w:r w:rsidRPr="00A2421A">
              <w:rPr>
                <w:sz w:val="16"/>
                <w:szCs w:val="16"/>
              </w:rPr>
              <w:t xml:space="preserve">  Global redzone:          f9</w:t>
            </w:r>
          </w:p>
          <w:p w:rsidR="00C874C8" w:rsidRPr="00A2421A" w:rsidRDefault="00C874C8" w:rsidP="00A2421A">
            <w:pPr>
              <w:spacing w:before="0" w:after="0" w:line="240" w:lineRule="auto"/>
              <w:rPr>
                <w:rFonts w:hint="default"/>
                <w:sz w:val="16"/>
                <w:szCs w:val="16"/>
              </w:rPr>
            </w:pPr>
            <w:r w:rsidRPr="00A2421A">
              <w:rPr>
                <w:sz w:val="16"/>
                <w:szCs w:val="16"/>
              </w:rPr>
              <w:t xml:space="preserve">  Global init order:       f6</w:t>
            </w:r>
          </w:p>
          <w:p w:rsidR="00C874C8" w:rsidRPr="00A2421A" w:rsidRDefault="00C874C8" w:rsidP="00A2421A">
            <w:pPr>
              <w:spacing w:before="0" w:after="0" w:line="240" w:lineRule="auto"/>
              <w:rPr>
                <w:rFonts w:hint="default"/>
                <w:sz w:val="16"/>
                <w:szCs w:val="16"/>
              </w:rPr>
            </w:pPr>
            <w:r w:rsidRPr="00A2421A">
              <w:rPr>
                <w:sz w:val="16"/>
                <w:szCs w:val="16"/>
              </w:rPr>
              <w:t xml:space="preserve">  Poisoned by user:        f7</w:t>
            </w:r>
          </w:p>
          <w:p w:rsidR="00C874C8" w:rsidRPr="00A2421A" w:rsidRDefault="00C874C8" w:rsidP="00A2421A">
            <w:pPr>
              <w:spacing w:before="0" w:after="0" w:line="240" w:lineRule="auto"/>
              <w:rPr>
                <w:rFonts w:hint="default"/>
                <w:sz w:val="16"/>
                <w:szCs w:val="16"/>
              </w:rPr>
            </w:pPr>
            <w:r w:rsidRPr="00A2421A">
              <w:rPr>
                <w:sz w:val="16"/>
                <w:szCs w:val="16"/>
              </w:rPr>
              <w:t xml:space="preserve">  Container overflow:      fc</w:t>
            </w:r>
          </w:p>
          <w:p w:rsidR="00C874C8" w:rsidRPr="00A2421A" w:rsidRDefault="00C874C8" w:rsidP="00A2421A">
            <w:pPr>
              <w:spacing w:before="0" w:after="0" w:line="240" w:lineRule="auto"/>
              <w:rPr>
                <w:rFonts w:hint="default"/>
                <w:sz w:val="16"/>
                <w:szCs w:val="16"/>
              </w:rPr>
            </w:pPr>
            <w:r w:rsidRPr="00A2421A">
              <w:rPr>
                <w:sz w:val="16"/>
                <w:szCs w:val="16"/>
              </w:rPr>
              <w:t xml:space="preserve">  Array cookie:            ac</w:t>
            </w:r>
          </w:p>
          <w:p w:rsidR="00C874C8" w:rsidRPr="00A2421A" w:rsidRDefault="00C874C8" w:rsidP="00A2421A">
            <w:pPr>
              <w:spacing w:before="0" w:after="0" w:line="240" w:lineRule="auto"/>
              <w:rPr>
                <w:rFonts w:hint="default"/>
                <w:sz w:val="16"/>
                <w:szCs w:val="16"/>
              </w:rPr>
            </w:pPr>
            <w:r w:rsidRPr="00A2421A">
              <w:rPr>
                <w:sz w:val="16"/>
                <w:szCs w:val="16"/>
              </w:rPr>
              <w:t xml:space="preserve">  Intra object redzone:    bb</w:t>
            </w:r>
          </w:p>
          <w:p w:rsidR="00C874C8" w:rsidRPr="00A2421A" w:rsidRDefault="00C874C8" w:rsidP="00A2421A">
            <w:pPr>
              <w:spacing w:before="0" w:after="0" w:line="240" w:lineRule="auto"/>
              <w:rPr>
                <w:rFonts w:hint="default"/>
                <w:sz w:val="16"/>
                <w:szCs w:val="16"/>
              </w:rPr>
            </w:pPr>
            <w:r w:rsidRPr="00A2421A">
              <w:rPr>
                <w:sz w:val="16"/>
                <w:szCs w:val="16"/>
              </w:rPr>
              <w:t xml:space="preserve">  ASan internal:           fe</w:t>
            </w:r>
          </w:p>
          <w:p w:rsidR="00C874C8" w:rsidRPr="00A2421A" w:rsidRDefault="00C874C8" w:rsidP="00A2421A">
            <w:pPr>
              <w:spacing w:before="0" w:after="0" w:line="240" w:lineRule="auto"/>
              <w:rPr>
                <w:rFonts w:hint="default"/>
                <w:sz w:val="16"/>
                <w:szCs w:val="16"/>
              </w:rPr>
            </w:pPr>
            <w:r w:rsidRPr="00A2421A">
              <w:rPr>
                <w:sz w:val="16"/>
                <w:szCs w:val="16"/>
              </w:rPr>
              <w:t xml:space="preserve">  Left alloca redzone:     ca</w:t>
            </w:r>
          </w:p>
          <w:p w:rsidR="00C874C8" w:rsidRPr="00A2421A" w:rsidRDefault="00C874C8" w:rsidP="00A2421A">
            <w:pPr>
              <w:spacing w:before="0" w:after="0" w:line="240" w:lineRule="auto"/>
              <w:rPr>
                <w:rFonts w:hint="default"/>
                <w:sz w:val="16"/>
                <w:szCs w:val="16"/>
              </w:rPr>
            </w:pPr>
            <w:r w:rsidRPr="00A2421A">
              <w:rPr>
                <w:sz w:val="16"/>
                <w:szCs w:val="16"/>
              </w:rPr>
              <w:t xml:space="preserve">  Right alloca redzone:    cb</w:t>
            </w:r>
          </w:p>
          <w:p w:rsidR="00C874C8" w:rsidRPr="00A2421A" w:rsidRDefault="00C874C8" w:rsidP="00A2421A">
            <w:pPr>
              <w:spacing w:before="0" w:after="0" w:line="240" w:lineRule="auto"/>
              <w:rPr>
                <w:rFonts w:hint="default"/>
                <w:sz w:val="16"/>
                <w:szCs w:val="16"/>
              </w:rPr>
            </w:pPr>
            <w:r w:rsidRPr="00A2421A">
              <w:rPr>
                <w:sz w:val="16"/>
                <w:szCs w:val="16"/>
              </w:rPr>
              <w:t xml:space="preserve">  Shadow gap:              cc</w:t>
            </w:r>
          </w:p>
          <w:p w:rsidR="00C874C8" w:rsidRPr="00A2421A" w:rsidRDefault="00C874C8" w:rsidP="00A2421A">
            <w:pPr>
              <w:spacing w:before="0" w:after="0" w:line="240" w:lineRule="auto"/>
              <w:rPr>
                <w:rFonts w:hint="default"/>
                <w:sz w:val="16"/>
                <w:szCs w:val="16"/>
              </w:rPr>
            </w:pPr>
            <w:r w:rsidRPr="00A2421A">
              <w:rPr>
                <w:sz w:val="16"/>
                <w:szCs w:val="16"/>
              </w:rPr>
              <w:t xml:space="preserve">==986==ABORTING   </w:t>
            </w:r>
          </w:p>
        </w:tc>
      </w:tr>
    </w:tbl>
    <w:p w:rsidR="00C874C8" w:rsidRPr="00C874C8" w:rsidRDefault="00C874C8" w:rsidP="00C874C8">
      <w:pPr>
        <w:rPr>
          <w:rFonts w:hint="default"/>
        </w:rPr>
      </w:pPr>
    </w:p>
    <w:p w:rsidR="00C874C8" w:rsidRPr="00C874C8" w:rsidRDefault="00C874C8" w:rsidP="00C874C8">
      <w:pPr>
        <w:rPr>
          <w:rFonts w:hint="default"/>
        </w:rPr>
      </w:pPr>
      <w:r w:rsidRPr="00C874C8">
        <w:t>我们可以看到，可以解析出文件名，以及函数所在行。</w:t>
      </w:r>
    </w:p>
    <w:p w:rsidR="00C874C8" w:rsidRPr="00C874C8" w:rsidRDefault="00C874C8" w:rsidP="00C874C8">
      <w:pPr>
        <w:rPr>
          <w:rFonts w:hint="default"/>
        </w:rPr>
      </w:pPr>
      <w:r w:rsidRPr="00C874C8">
        <w:t>结合代码我们可以快速定位问题</w:t>
      </w:r>
    </w:p>
    <w:p w:rsidR="00C874C8" w:rsidRDefault="00C874C8" w:rsidP="00C874C8">
      <w:pPr>
        <w:rPr>
          <w:rFonts w:hint="default"/>
        </w:rPr>
      </w:pPr>
    </w:p>
    <w:p w:rsidR="007E589E" w:rsidRDefault="007E589E" w:rsidP="00C874C8">
      <w:pPr>
        <w:rPr>
          <w:rFonts w:hint="default"/>
        </w:rPr>
      </w:pPr>
    </w:p>
    <w:p w:rsidR="007E589E" w:rsidRDefault="007E589E" w:rsidP="00C874C8">
      <w:pPr>
        <w:rPr>
          <w:rFonts w:hint="default"/>
        </w:rPr>
      </w:pPr>
    </w:p>
    <w:p w:rsidR="00C874C8" w:rsidRDefault="00C874C8" w:rsidP="00C874C8">
      <w:pPr>
        <w:rPr>
          <w:rFonts w:hint="default"/>
        </w:rPr>
      </w:pPr>
    </w:p>
    <w:p w:rsidR="008103F2" w:rsidRDefault="008103F2">
      <w:pPr>
        <w:topLinePunct w:val="0"/>
        <w:adjustRightInd/>
        <w:snapToGrid/>
        <w:spacing w:before="0" w:after="0" w:line="240" w:lineRule="auto"/>
        <w:rPr>
          <w:rFonts w:hint="default"/>
        </w:rPr>
      </w:pPr>
      <w:r>
        <w:rPr>
          <w:rFonts w:hint="default"/>
        </w:rPr>
        <w:br w:type="page"/>
      </w:r>
    </w:p>
    <w:p w:rsidR="008103F2" w:rsidRPr="00C874C8" w:rsidRDefault="008103F2" w:rsidP="00C874C8">
      <w:pPr>
        <w:rPr>
          <w:rFonts w:hint="default"/>
        </w:rPr>
      </w:pPr>
    </w:p>
    <w:p w:rsidR="00C874C8" w:rsidRPr="00307865" w:rsidRDefault="00C874C8" w:rsidP="008103F2">
      <w:pPr>
        <w:pStyle w:val="10"/>
      </w:pPr>
      <w:bookmarkStart w:id="104" w:name="_Toc6822076"/>
      <w:bookmarkStart w:id="105" w:name="_Toc17447252"/>
      <w:bookmarkStart w:id="106" w:name="_Toc49427851"/>
      <w:r w:rsidRPr="00307865">
        <w:t>常见内存错误</w:t>
      </w:r>
      <w:bookmarkEnd w:id="104"/>
      <w:r w:rsidRPr="00307865">
        <w:t>ASan</w:t>
      </w:r>
      <w:r w:rsidRPr="00307865">
        <w:t>提示</w:t>
      </w:r>
      <w:bookmarkEnd w:id="105"/>
      <w:bookmarkEnd w:id="106"/>
    </w:p>
    <w:p w:rsidR="00C874C8" w:rsidRPr="00C874C8" w:rsidRDefault="00C874C8" w:rsidP="00C874C8">
      <w:pPr>
        <w:rPr>
          <w:rFonts w:hint="default"/>
        </w:rPr>
      </w:pPr>
      <w:r w:rsidRPr="00C874C8">
        <w:t>我们对常见的</w:t>
      </w:r>
      <w:r w:rsidRPr="00C874C8">
        <w:t>AddressSanitizer</w:t>
      </w:r>
      <w:r w:rsidRPr="00C874C8">
        <w:t>支持的类型进行了验证：</w:t>
      </w:r>
    </w:p>
    <w:p w:rsidR="00C874C8" w:rsidRPr="00C874C8" w:rsidRDefault="00C874C8" w:rsidP="008103F2">
      <w:pPr>
        <w:pStyle w:val="22"/>
        <w:rPr>
          <w:rFonts w:hint="default"/>
        </w:rPr>
      </w:pPr>
      <w:bookmarkStart w:id="107" w:name="_Toc6822077"/>
      <w:bookmarkStart w:id="108" w:name="_Toc17447253"/>
      <w:bookmarkStart w:id="109" w:name="_Toc49427852"/>
      <w:r w:rsidRPr="00C874C8">
        <w:t>double-free</w:t>
      </w:r>
      <w:bookmarkEnd w:id="107"/>
      <w:bookmarkEnd w:id="108"/>
      <w:bookmarkEnd w:id="109"/>
    </w:p>
    <w:p w:rsidR="00C874C8" w:rsidRPr="00C874C8" w:rsidRDefault="00C874C8" w:rsidP="00C874C8">
      <w:pPr>
        <w:rPr>
          <w:rFonts w:hint="default"/>
        </w:rPr>
      </w:pPr>
      <w:r w:rsidRPr="00C874C8">
        <w:t xml:space="preserve">double-free </w:t>
      </w:r>
      <w:r w:rsidRPr="00C874C8">
        <w:t>问题是我们遇到最多的问题，</w:t>
      </w:r>
    </w:p>
    <w:p w:rsidR="00C874C8" w:rsidRPr="00C874C8" w:rsidRDefault="00C874C8" w:rsidP="00C874C8">
      <w:pPr>
        <w:rPr>
          <w:rFonts w:hint="default"/>
        </w:rPr>
      </w:pPr>
      <w:r w:rsidRPr="00C874C8">
        <w:t>libc</w:t>
      </w:r>
      <w:r w:rsidRPr="00C874C8">
        <w:t>原生设计，对于同一地址，申请时分配使用该地址，该地址释放后可以再次申请该地址。如果该地址释放后，没有申请再次释放该地址，此时是不会上报错误的。只有再一次申请时分配使用该地址时，才会上报错误。</w:t>
      </w:r>
    </w:p>
    <w:p w:rsidR="00C874C8" w:rsidRPr="00C874C8" w:rsidRDefault="00C874C8" w:rsidP="00C874C8">
      <w:pPr>
        <w:rPr>
          <w:rFonts w:hint="default"/>
        </w:rPr>
      </w:pPr>
      <w:r w:rsidRPr="00C874C8">
        <w:t>由于默认出问题时是在再次申请内存时才会出现问题，只有发生问题时的调用栈，我们无法知道首次在哪里发生问题，再次在哪里进行释放，因此是比较难以分析定的问题。</w:t>
      </w:r>
    </w:p>
    <w:p w:rsidR="00C874C8" w:rsidRPr="00C874C8" w:rsidRDefault="00C874C8" w:rsidP="00C874C8">
      <w:pPr>
        <w:rPr>
          <w:rFonts w:hint="default"/>
        </w:rPr>
      </w:pPr>
      <w:r w:rsidRPr="00C874C8">
        <w:tab/>
        <w:t>AddressSanitizer</w:t>
      </w:r>
      <w:r w:rsidRPr="00C874C8">
        <w:t>可以检测定位到</w:t>
      </w:r>
      <w:r w:rsidRPr="00C874C8">
        <w:t>double-free</w:t>
      </w:r>
      <w:r w:rsidRPr="00C874C8">
        <w:t>时的调用栈并及时报错，并可以给出首次</w:t>
      </w:r>
      <w:r w:rsidRPr="00C874C8">
        <w:t>free</w:t>
      </w:r>
      <w:r w:rsidRPr="00C874C8">
        <w:t>时的调用栈，以及内存申请时的调用栈，对我的问题调试非常有帮助。</w:t>
      </w:r>
    </w:p>
    <w:p w:rsidR="00C874C8" w:rsidRPr="00C874C8" w:rsidRDefault="00C874C8" w:rsidP="00107573">
      <w:pPr>
        <w:pStyle w:val="31"/>
        <w:rPr>
          <w:rFonts w:hint="default"/>
        </w:rPr>
      </w:pPr>
      <w:bookmarkStart w:id="110" w:name="_Toc6822078"/>
      <w:bookmarkStart w:id="111" w:name="_Toc17447254"/>
      <w:bookmarkStart w:id="112" w:name="_Toc49427853"/>
      <w:r w:rsidRPr="00C874C8">
        <w:t>问题代码</w:t>
      </w:r>
      <w:bookmarkEnd w:id="110"/>
      <w:bookmarkEnd w:id="111"/>
      <w:bookmarkEnd w:id="112"/>
    </w:p>
    <w:p w:rsidR="00C874C8" w:rsidRPr="00C874C8" w:rsidRDefault="00C874C8" w:rsidP="00C874C8">
      <w:pPr>
        <w:rPr>
          <w:rFonts w:hint="default"/>
        </w:rPr>
      </w:pPr>
      <w:r w:rsidRPr="00C874C8">
        <w:t>为验证</w:t>
      </w:r>
      <w:r w:rsidRPr="00C874C8">
        <w:t>AddressSanitizer</w:t>
      </w:r>
      <w:r w:rsidRPr="00C874C8">
        <w:t>是否可以检测到该类型的问题，我们加入下面的代码：</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977867">
            <w:pPr>
              <w:spacing w:before="0" w:after="0" w:line="240" w:lineRule="auto"/>
              <w:rPr>
                <w:rFonts w:hint="default"/>
              </w:rPr>
            </w:pPr>
            <w:r w:rsidRPr="00C874C8">
              <w:t>int test_test(int ii) {</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 xml:space="preserve">    char *e = malloc(sizeof(char) * 10);</w:t>
            </w:r>
          </w:p>
          <w:p w:rsidR="00C874C8" w:rsidRPr="00C874C8" w:rsidRDefault="00C874C8" w:rsidP="00977867">
            <w:pPr>
              <w:spacing w:before="0" w:after="0" w:line="240" w:lineRule="auto"/>
              <w:rPr>
                <w:rFonts w:hint="default"/>
              </w:rPr>
            </w:pPr>
            <w:r w:rsidRPr="00C874C8">
              <w:t xml:space="preserve">    if (e == NULL) {</w:t>
            </w:r>
          </w:p>
          <w:p w:rsidR="00C874C8" w:rsidRPr="00C874C8" w:rsidRDefault="00C874C8" w:rsidP="00977867">
            <w:pPr>
              <w:spacing w:before="0" w:after="0" w:line="240" w:lineRule="auto"/>
              <w:rPr>
                <w:rFonts w:hint="default"/>
              </w:rPr>
            </w:pPr>
            <w:r w:rsidRPr="00C874C8">
              <w:t xml:space="preserve">        return 0;</w:t>
            </w:r>
          </w:p>
          <w:p w:rsidR="00C874C8" w:rsidRPr="00C874C8" w:rsidRDefault="00C874C8" w:rsidP="00977867">
            <w:pPr>
              <w:spacing w:before="0" w:after="0" w:line="240" w:lineRule="auto"/>
              <w:rPr>
                <w:rFonts w:hint="default"/>
              </w:rPr>
            </w:pPr>
            <w:r w:rsidRPr="00C874C8">
              <w:t xml:space="preserve">    }</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 xml:space="preserve">    char *e2 = e;</w:t>
            </w:r>
          </w:p>
          <w:p w:rsidR="00C874C8" w:rsidRPr="00C874C8" w:rsidRDefault="00C874C8" w:rsidP="00977867">
            <w:pPr>
              <w:spacing w:before="0" w:after="0" w:line="240" w:lineRule="auto"/>
              <w:rPr>
                <w:rFonts w:hint="default"/>
              </w:rPr>
            </w:pPr>
            <w:r w:rsidRPr="00C874C8">
              <w:t xml:space="preserve">    free(e);</w:t>
            </w:r>
          </w:p>
          <w:p w:rsidR="00C874C8" w:rsidRPr="00C874C8" w:rsidRDefault="00C874C8" w:rsidP="00977867">
            <w:pPr>
              <w:spacing w:before="0" w:after="0" w:line="240" w:lineRule="auto"/>
              <w:rPr>
                <w:rFonts w:hint="default"/>
              </w:rPr>
            </w:pPr>
            <w:r w:rsidRPr="00C874C8">
              <w:tab/>
              <w:t>ylog_info("ylog zzg ==  [%d]", ii);</w:t>
            </w:r>
          </w:p>
          <w:p w:rsidR="00C874C8" w:rsidRPr="00C874C8" w:rsidRDefault="00C874C8" w:rsidP="00977867">
            <w:pPr>
              <w:spacing w:before="0" w:after="0" w:line="240" w:lineRule="auto"/>
              <w:rPr>
                <w:rFonts w:hint="default"/>
              </w:rPr>
            </w:pPr>
            <w:r w:rsidRPr="00C874C8">
              <w:t xml:space="preserve">    free(e2);    //</w:t>
            </w:r>
            <w:r w:rsidRPr="00C874C8">
              <w:t>再次释放</w:t>
            </w:r>
          </w:p>
          <w:p w:rsidR="00C874C8" w:rsidRPr="00C874C8" w:rsidRDefault="00C874C8" w:rsidP="00977867">
            <w:pPr>
              <w:spacing w:before="0" w:after="0" w:line="240" w:lineRule="auto"/>
              <w:rPr>
                <w:rFonts w:hint="default"/>
              </w:rPr>
            </w:pPr>
            <w:r w:rsidRPr="00C874C8">
              <w:tab/>
            </w:r>
          </w:p>
          <w:p w:rsidR="00C874C8" w:rsidRPr="00C874C8" w:rsidRDefault="00C874C8" w:rsidP="00977867">
            <w:pPr>
              <w:spacing w:before="0" w:after="0" w:line="240" w:lineRule="auto"/>
              <w:rPr>
                <w:rFonts w:hint="default"/>
              </w:rPr>
            </w:pPr>
            <w:r w:rsidRPr="00C874C8">
              <w:t xml:space="preserve">  return 0;</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int main(int argc, char *argv[]) {</w:t>
            </w:r>
          </w:p>
          <w:p w:rsidR="00C874C8" w:rsidRPr="00C874C8" w:rsidRDefault="00C874C8" w:rsidP="00977867">
            <w:pPr>
              <w:spacing w:before="0" w:after="0" w:line="240" w:lineRule="auto"/>
              <w:rPr>
                <w:rFonts w:hint="default"/>
              </w:rPr>
            </w:pPr>
            <w:r w:rsidRPr="00C874C8">
              <w:t>...</w:t>
            </w:r>
          </w:p>
          <w:p w:rsidR="00C874C8" w:rsidRPr="00C874C8" w:rsidRDefault="00C874C8" w:rsidP="00977867">
            <w:pPr>
              <w:spacing w:before="0" w:after="0" w:line="240" w:lineRule="auto"/>
              <w:rPr>
                <w:rFonts w:hint="default"/>
              </w:rPr>
            </w:pPr>
            <w:r w:rsidRPr="00C874C8">
              <w:t xml:space="preserve">    int ret = start_cmd_srv();</w:t>
            </w:r>
          </w:p>
          <w:p w:rsidR="00C874C8" w:rsidRPr="00C874C8" w:rsidRDefault="00C874C8" w:rsidP="00977867">
            <w:pPr>
              <w:spacing w:before="0" w:after="0" w:line="240" w:lineRule="auto"/>
              <w:rPr>
                <w:rFonts w:hint="default"/>
              </w:rPr>
            </w:pPr>
            <w:r w:rsidRPr="00C874C8">
              <w:t xml:space="preserve">    if(-1 == ret) {</w:t>
            </w:r>
          </w:p>
          <w:p w:rsidR="00C874C8" w:rsidRPr="00C874C8" w:rsidRDefault="00C874C8" w:rsidP="00977867">
            <w:pPr>
              <w:spacing w:before="0" w:after="0" w:line="240" w:lineRule="auto"/>
              <w:rPr>
                <w:rFonts w:hint="default"/>
              </w:rPr>
            </w:pPr>
            <w:r w:rsidRPr="00C874C8">
              <w:t xml:space="preserve">        return -1;</w:t>
            </w:r>
          </w:p>
          <w:p w:rsidR="00C874C8" w:rsidRPr="00C874C8" w:rsidRDefault="00C874C8" w:rsidP="00977867">
            <w:pPr>
              <w:spacing w:before="0" w:after="0" w:line="240" w:lineRule="auto"/>
              <w:rPr>
                <w:rFonts w:hint="default"/>
              </w:rPr>
            </w:pPr>
            <w:r w:rsidRPr="00C874C8">
              <w:t xml:space="preserve">    }</w:t>
            </w:r>
          </w:p>
          <w:p w:rsidR="00C874C8" w:rsidRPr="00C874C8" w:rsidRDefault="00C874C8" w:rsidP="00977867">
            <w:pPr>
              <w:spacing w:before="0" w:after="0" w:line="240" w:lineRule="auto"/>
              <w:rPr>
                <w:rFonts w:hint="default"/>
              </w:rPr>
            </w:pPr>
            <w:r w:rsidRPr="00C874C8">
              <w:tab/>
              <w:t>int ii=0;</w:t>
            </w:r>
          </w:p>
          <w:p w:rsidR="00C874C8" w:rsidRPr="00C874C8" w:rsidRDefault="00C874C8" w:rsidP="00977867">
            <w:pPr>
              <w:spacing w:before="0" w:after="0" w:line="240" w:lineRule="auto"/>
              <w:rPr>
                <w:rFonts w:hint="default"/>
              </w:rPr>
            </w:pPr>
            <w:r w:rsidRPr="00C874C8">
              <w:lastRenderedPageBreak/>
              <w:t xml:space="preserve">    ii=test_test(25);</w:t>
            </w:r>
          </w:p>
          <w:p w:rsidR="00C874C8" w:rsidRPr="00C874C8" w:rsidRDefault="00C874C8" w:rsidP="00977867">
            <w:pPr>
              <w:spacing w:before="0" w:after="0" w:line="240" w:lineRule="auto"/>
              <w:rPr>
                <w:rFonts w:hint="default"/>
              </w:rPr>
            </w:pPr>
            <w:r w:rsidRPr="00C874C8">
              <w:t xml:space="preserve">    ylog_info("ylog zzg ==  [%d]", ii);</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 xml:space="preserve">    start_active_log();</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13" w:name="_Toc6822079"/>
      <w:bookmarkStart w:id="114" w:name="_Toc17447255"/>
      <w:bookmarkStart w:id="115" w:name="_Toc49427854"/>
      <w:r w:rsidRPr="00C874C8">
        <w:t>AddressSanitizer</w:t>
      </w:r>
      <w:r w:rsidRPr="00C874C8">
        <w:t>检测到问题</w:t>
      </w:r>
      <w:bookmarkEnd w:id="113"/>
      <w:bookmarkEnd w:id="114"/>
      <w:bookmarkEnd w:id="115"/>
    </w:p>
    <w:p w:rsidR="00C874C8" w:rsidRPr="00C874C8" w:rsidRDefault="00C874C8" w:rsidP="00C874C8">
      <w:pPr>
        <w:rPr>
          <w:rFonts w:hint="default"/>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04-11 22:12:49.389   306   306 I ylog    : =================================================================</w:t>
            </w:r>
          </w:p>
          <w:p w:rsidR="00C874C8" w:rsidRPr="00A2421A" w:rsidRDefault="00C874C8" w:rsidP="00A2421A">
            <w:pPr>
              <w:spacing w:before="0" w:after="0" w:line="240" w:lineRule="auto"/>
              <w:rPr>
                <w:rFonts w:hint="default"/>
                <w:sz w:val="16"/>
                <w:szCs w:val="16"/>
              </w:rPr>
            </w:pPr>
            <w:r w:rsidRPr="00A2421A">
              <w:rPr>
                <w:sz w:val="16"/>
                <w:szCs w:val="16"/>
              </w:rPr>
              <w:t>04-11 22:12:49.390   306   306 I ylog    : ==306==ERROR: AddressSanitizer: attempting double-free on 0x003100000050 in thread T0: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22:12:49.407   306   306 I ylog    :     #0 0x79faaa9e1b  (/system/lib64/libclang_rt.asan-aarch64-android.so+0x9ce1b)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22:12:49.408   306   306 I ylog    :     #1 0x558406c48b  (/system/bin/ylog+0x6f48b)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22:12:49.409   306   306 I ylog    :     #2 0x558406cc37  (/system/bin/ylog+0x6fc37)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22:12:49.409   306   306 I ylog    :     #3 0x79fba2fbd3  (/system/lib64/libc.so+0xacbd3)</w:t>
            </w:r>
          </w:p>
          <w:p w:rsidR="00C874C8" w:rsidRPr="00A2421A" w:rsidRDefault="00C874C8" w:rsidP="00A2421A">
            <w:pPr>
              <w:spacing w:before="0" w:after="0" w:line="240" w:lineRule="auto"/>
              <w:rPr>
                <w:rFonts w:hint="default"/>
                <w:sz w:val="16"/>
                <w:szCs w:val="16"/>
              </w:rPr>
            </w:pPr>
            <w:r w:rsidRPr="00A2421A">
              <w:rPr>
                <w:sz w:val="16"/>
                <w:szCs w:val="16"/>
              </w:rPr>
              <w:t xml:space="preserve">04-11 22:12:49.410   306   306 I ylog    : </w:t>
            </w:r>
          </w:p>
          <w:p w:rsidR="00C874C8" w:rsidRPr="00A2421A" w:rsidRDefault="00C874C8" w:rsidP="00A2421A">
            <w:pPr>
              <w:spacing w:before="0" w:after="0" w:line="240" w:lineRule="auto"/>
              <w:rPr>
                <w:rFonts w:hint="default"/>
                <w:sz w:val="16"/>
                <w:szCs w:val="16"/>
              </w:rPr>
            </w:pPr>
            <w:r w:rsidRPr="00A2421A">
              <w:rPr>
                <w:sz w:val="16"/>
                <w:szCs w:val="16"/>
              </w:rPr>
              <w:t>04-11 22:12:49.411   306   306 I ylog    : 0x003100000050 is located 0 bytes inside of 10-byte region [0x003100000050,0x00310000005a)</w:t>
            </w:r>
          </w:p>
          <w:p w:rsidR="00C874C8" w:rsidRPr="00A2421A" w:rsidRDefault="00C874C8" w:rsidP="00A2421A">
            <w:pPr>
              <w:spacing w:before="0" w:after="0" w:line="240" w:lineRule="auto"/>
              <w:rPr>
                <w:rFonts w:hint="default"/>
                <w:sz w:val="16"/>
                <w:szCs w:val="16"/>
              </w:rPr>
            </w:pPr>
            <w:r w:rsidRPr="00A2421A">
              <w:rPr>
                <w:sz w:val="16"/>
                <w:szCs w:val="16"/>
              </w:rPr>
              <w:t xml:space="preserve">04-11 22:12:49.411   306   306 I ylog    : </w:t>
            </w:r>
          </w:p>
          <w:p w:rsidR="00C874C8" w:rsidRPr="00A2421A" w:rsidRDefault="00C874C8" w:rsidP="00A2421A">
            <w:pPr>
              <w:spacing w:before="0" w:after="0" w:line="240" w:lineRule="auto"/>
              <w:rPr>
                <w:rFonts w:hint="default"/>
                <w:sz w:val="16"/>
                <w:szCs w:val="16"/>
              </w:rPr>
            </w:pPr>
            <w:r w:rsidRPr="00A2421A">
              <w:rPr>
                <w:sz w:val="16"/>
                <w:szCs w:val="16"/>
              </w:rPr>
              <w:t>04-11 22:12:49.411   306   306 I ylog    : freed by thread T0 here: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22:12:49.412   306   306 I ylog    :     #0 0x79faaa9e1b  (/system/lib64/libclang_rt.asan-aarch64-android.so+0x9ce1b)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22:12:49.413   306   306 I ylog    :     #1 0x558406c463  (/system/bin/ylog+0x6f463)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22:12:49.413   306   306 I ylog    :     #2 0x558406cc37  (/system/bin/ylog+0x6fc37)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22:12:49.414   306   306 I ylog    :     #3 0x79fba2fbd3  (/system/lib64/libc.so+0xacbd3)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22:12:49.415   306   306 I ylog    :     #4 0x5584003df7  (/system/bin/ylog+0x6df7)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22:12:49.421   306   306 I ylog    :     #5 0x79fbe725db  (/system/bin/linker64+0x2e5db)</w:t>
            </w:r>
          </w:p>
          <w:p w:rsidR="00C874C8" w:rsidRPr="00A2421A" w:rsidRDefault="00C874C8" w:rsidP="00A2421A">
            <w:pPr>
              <w:spacing w:before="0" w:after="0" w:line="240" w:lineRule="auto"/>
              <w:rPr>
                <w:rFonts w:hint="default"/>
                <w:sz w:val="16"/>
                <w:szCs w:val="16"/>
              </w:rPr>
            </w:pPr>
            <w:r w:rsidRPr="00A2421A">
              <w:rPr>
                <w:sz w:val="16"/>
                <w:szCs w:val="16"/>
              </w:rPr>
              <w:t xml:space="preserve">04-11 22:12:49.422   306   306 I ylog    : </w:t>
            </w:r>
          </w:p>
          <w:p w:rsidR="00C874C8" w:rsidRPr="00A2421A" w:rsidRDefault="00C874C8" w:rsidP="00A2421A">
            <w:pPr>
              <w:spacing w:before="0" w:after="0" w:line="240" w:lineRule="auto"/>
              <w:rPr>
                <w:rFonts w:hint="default"/>
                <w:sz w:val="16"/>
                <w:szCs w:val="16"/>
              </w:rPr>
            </w:pPr>
            <w:r w:rsidRPr="00A2421A">
              <w:rPr>
                <w:sz w:val="16"/>
                <w:szCs w:val="16"/>
              </w:rPr>
              <w:t>04-11 22:12:49.422   306   306 I ylog    : previously allocated by thread T0 here: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22:12:49.423   306   306 I ylog    :     #0 0x79faaaa133  (/system/lib64/libclang_rt.asan-aarch64-android.so+0x9d133)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22:12:49.423   306   306 I ylog    :     #1 0x558406c437  (/system/bin/ylog+0x6f437)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22:12:49.424   306   306 I ylog    :     #2 0x558406cc37  (/system/bin/ylog+0x6fc37)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22:12:49.425   306   306 I ylog    :     #3 0x79fba2fbd3  (/system/lib64/libc.so+0xacbd3)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22:12:49.427   306   306 I ylog    :     #4 0x5584003df7  (/system/bin/ylog+0x6df7)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04-11 22:12:49.432   306   306 I ylog    :     #5 0x79fbe725db  (/system/bin/linker64+0x2e5db)</w:t>
            </w:r>
          </w:p>
          <w:p w:rsidR="00C874C8" w:rsidRPr="00A2421A" w:rsidRDefault="00C874C8" w:rsidP="00A2421A">
            <w:pPr>
              <w:spacing w:before="0" w:after="0" w:line="240" w:lineRule="auto"/>
              <w:rPr>
                <w:rFonts w:hint="default"/>
                <w:sz w:val="16"/>
                <w:szCs w:val="16"/>
              </w:rPr>
            </w:pPr>
            <w:r w:rsidRPr="00A2421A">
              <w:rPr>
                <w:sz w:val="16"/>
                <w:szCs w:val="16"/>
              </w:rPr>
              <w:t xml:space="preserve">04-11 22:12:49.433   306   306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04-11 22:12:49.434   306   306 I ylog    : SUMMARY: AddressSanitizer: double-free (/system/lib64/libclang_rt.asan-aarch64-android.so+0x9ce1b) </w:t>
            </w:r>
          </w:p>
          <w:p w:rsidR="00C874C8" w:rsidRPr="00A2421A" w:rsidRDefault="00C874C8" w:rsidP="00A2421A">
            <w:pPr>
              <w:spacing w:before="0" w:after="0" w:line="240" w:lineRule="auto"/>
              <w:rPr>
                <w:rFonts w:hint="default"/>
                <w:sz w:val="16"/>
                <w:szCs w:val="16"/>
              </w:rPr>
            </w:pPr>
            <w:r w:rsidRPr="00A2421A">
              <w:rPr>
                <w:sz w:val="16"/>
                <w:szCs w:val="16"/>
              </w:rPr>
              <w:t xml:space="preserve">04-11 22:12:49.434   306   306 I ylog    : </w:t>
            </w:r>
          </w:p>
          <w:p w:rsidR="00C874C8" w:rsidRPr="00A2421A" w:rsidRDefault="00C874C8" w:rsidP="00A2421A">
            <w:pPr>
              <w:spacing w:before="0" w:after="0" w:line="240" w:lineRule="auto"/>
              <w:rPr>
                <w:rFonts w:hint="default"/>
                <w:sz w:val="16"/>
                <w:szCs w:val="16"/>
              </w:rPr>
            </w:pPr>
            <w:r w:rsidRPr="00A2421A">
              <w:rPr>
                <w:sz w:val="16"/>
                <w:szCs w:val="16"/>
              </w:rPr>
              <w:t>04-11 22:12:49.434   306   306 I ylog    : ==306==ABORTING</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16" w:name="_Toc6822080"/>
      <w:bookmarkStart w:id="117" w:name="_Toc17447256"/>
      <w:bookmarkStart w:id="118" w:name="_Toc49427855"/>
      <w:r w:rsidRPr="00C874C8">
        <w:t>调用栈解析</w:t>
      </w:r>
      <w:bookmarkEnd w:id="116"/>
      <w:bookmarkEnd w:id="117"/>
      <w:bookmarkEnd w:id="118"/>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w:t>
            </w:r>
          </w:p>
          <w:p w:rsidR="00C874C8" w:rsidRPr="00A2421A" w:rsidRDefault="00C874C8" w:rsidP="00A2421A">
            <w:pPr>
              <w:spacing w:before="0" w:after="0" w:line="240" w:lineRule="auto"/>
              <w:rPr>
                <w:rFonts w:hint="default"/>
                <w:sz w:val="16"/>
                <w:szCs w:val="16"/>
              </w:rPr>
            </w:pPr>
            <w:r w:rsidRPr="00A2421A">
              <w:rPr>
                <w:sz w:val="16"/>
                <w:szCs w:val="16"/>
              </w:rPr>
              <w:t>==306==ERROR: AddressSanitizer: attempting double-free on 0x003100000050 in thread T0: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#0 0x79faaa9e1b  (/system/lib64/libclang_rt.asan-aarch64-android.so+0x9ce1b)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#0 0x558406c48b in test_test vendor/sprd/proprietories-source/ylog/server/main.c:68</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 0x558406cc37 in main vendor/sprd/proprietories-source/ylog/server/main.c:167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 0x79fba2fbd3 in __libc_init bionic/libc/bionic/libc_init_dynamic.cpp:129</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0x003100000050 is located 0 bytes inside of 10-byte region [0x003100000050,0x00310000005a)</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freed by thread T0 here: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#0 0x79faaa9e1b  (/system/lib64/libclang_rt.asan-aarch64-android.so+0x9ce1b)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 0x558406c463 in test_test vendor/sprd/proprietories-source/ylog/server/main.c:66</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 0x558406cc37 in main vendor/sprd/proprietories-source/ylog/server/main.c:167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 0x79fba2fbd3 in __libc_init bionic/libc/bionic/libc_init_dynamic.cpp:129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#6 0x5584003df7 in _start_main bionic/libc/arch-common/bionic/crtbegin.c:45</w:t>
            </w:r>
          </w:p>
          <w:p w:rsidR="00C874C8" w:rsidRPr="00A2421A" w:rsidRDefault="00C874C8" w:rsidP="00A2421A">
            <w:pPr>
              <w:spacing w:before="0" w:after="0" w:line="240" w:lineRule="auto"/>
              <w:rPr>
                <w:rFonts w:hint="default"/>
                <w:sz w:val="16"/>
                <w:szCs w:val="16"/>
              </w:rPr>
            </w:pPr>
            <w:r w:rsidRPr="003C344E">
              <w:rPr>
                <w:color w:val="0000CC"/>
                <w:sz w:val="16"/>
                <w:szCs w:val="16"/>
              </w:rPr>
              <w:t xml:space="preserve">    #7 0x79fbe725db in _ZL11out_vformatI18BufferOutputStreamEvRT_PKcSt9__va_list </w:t>
            </w:r>
            <w:r w:rsidRPr="00A2421A">
              <w:rPr>
                <w:sz w:val="16"/>
                <w:szCs w:val="16"/>
              </w:rPr>
              <w:t>bionic/libc/async_safe/async_safe_log.cpp:226</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previously allocated by thread T0 here: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#0 0x79faaaa133  (/system/lib64/libclang_rt.asan-aarch64-android.so+0x9d133)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#8 0x558406c437 in test_test vendor/sprd/proprietories-source/ylog/server/main.c:60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#9 0x558406cc37 in main vendor/sprd/proprietories-source/ylog/server/main.c:167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#10 0x79fba2fbd3 in __libc_init bionic/libc/bionic/libc_init_dynamic.cpp:129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#11 0x5584003df7 in _start_main bionic/libc/arch-common/bionic/crtbegin.c:45</w:t>
            </w:r>
          </w:p>
          <w:p w:rsidR="00C874C8" w:rsidRPr="00A2421A" w:rsidRDefault="00C874C8" w:rsidP="00A2421A">
            <w:pPr>
              <w:spacing w:before="0" w:after="0" w:line="240" w:lineRule="auto"/>
              <w:rPr>
                <w:rFonts w:hint="default"/>
                <w:sz w:val="16"/>
                <w:szCs w:val="16"/>
              </w:rPr>
            </w:pPr>
            <w:r w:rsidRPr="003C344E">
              <w:rPr>
                <w:color w:val="0000CC"/>
                <w:sz w:val="16"/>
                <w:szCs w:val="16"/>
              </w:rPr>
              <w:t xml:space="preserve">    #12 0x79fbe725db in _ZL11out_vformatI18BufferOutputStreamEvRT_PKcSt9__va_list </w:t>
            </w:r>
            <w:r w:rsidRPr="00A2421A">
              <w:rPr>
                <w:sz w:val="16"/>
                <w:szCs w:val="16"/>
              </w:rPr>
              <w:t>bionic/libc/async_safe/async_safe_log.cpp:226</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SUMMARY: AddressSanitizer: double-free (/system/lib64/libclang_rt.asan-aarch64-android.so+0x9ce1b)</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==306==ABORTING</w:t>
            </w:r>
          </w:p>
        </w:tc>
      </w:tr>
    </w:tbl>
    <w:p w:rsidR="00C874C8" w:rsidRPr="00C874C8" w:rsidRDefault="00C874C8" w:rsidP="00C874C8">
      <w:pPr>
        <w:rPr>
          <w:rFonts w:hint="default"/>
        </w:rPr>
      </w:pPr>
    </w:p>
    <w:p w:rsidR="00C874C8" w:rsidRPr="00C874C8" w:rsidRDefault="00C874C8" w:rsidP="008103F2">
      <w:pPr>
        <w:pStyle w:val="22"/>
        <w:rPr>
          <w:rFonts w:hint="default"/>
        </w:rPr>
      </w:pPr>
      <w:bookmarkStart w:id="119" w:name="_Toc6822081"/>
      <w:bookmarkStart w:id="120" w:name="_Toc17447257"/>
      <w:bookmarkStart w:id="121" w:name="_Toc49427856"/>
      <w:r w:rsidRPr="00C874C8">
        <w:t>wild pointer free</w:t>
      </w:r>
      <w:bookmarkEnd w:id="119"/>
      <w:bookmarkEnd w:id="120"/>
      <w:bookmarkEnd w:id="121"/>
    </w:p>
    <w:p w:rsidR="00C874C8" w:rsidRPr="00C874C8" w:rsidRDefault="00C874C8" w:rsidP="00C874C8">
      <w:pPr>
        <w:rPr>
          <w:rFonts w:hint="default"/>
        </w:rPr>
      </w:pPr>
      <w:r w:rsidRPr="00C874C8">
        <w:t>野指针问题也是我们常遇到的问题。</w:t>
      </w:r>
    </w:p>
    <w:p w:rsidR="00C874C8" w:rsidRPr="00C874C8" w:rsidRDefault="00C874C8" w:rsidP="008103F2">
      <w:pPr>
        <w:pStyle w:val="31"/>
        <w:rPr>
          <w:rFonts w:hint="default"/>
        </w:rPr>
      </w:pPr>
      <w:bookmarkStart w:id="122" w:name="_Toc6822082"/>
      <w:bookmarkStart w:id="123" w:name="_Toc17447258"/>
      <w:bookmarkStart w:id="124" w:name="_Toc49427857"/>
      <w:r w:rsidRPr="00C874C8">
        <w:t>问题代码</w:t>
      </w:r>
      <w:bookmarkEnd w:id="122"/>
      <w:bookmarkEnd w:id="123"/>
      <w:bookmarkEnd w:id="124"/>
    </w:p>
    <w:p w:rsidR="00C874C8" w:rsidRPr="00C874C8" w:rsidRDefault="00C874C8" w:rsidP="00C874C8">
      <w:pPr>
        <w:rPr>
          <w:rFonts w:hint="default"/>
        </w:rPr>
      </w:pPr>
      <w:r w:rsidRPr="00C874C8">
        <w:t>为验证</w:t>
      </w:r>
      <w:r w:rsidRPr="00C874C8">
        <w:t>AddressSanitizer</w:t>
      </w:r>
      <w:r w:rsidRPr="00C874C8">
        <w:t>是否可以检测到该类型的问题，我们加入下面的代码：</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977867">
            <w:pPr>
              <w:spacing w:before="0" w:after="0" w:line="240" w:lineRule="auto"/>
              <w:rPr>
                <w:rFonts w:hint="default"/>
              </w:rPr>
            </w:pPr>
            <w:r w:rsidRPr="00C874C8">
              <w:t>int test_test(int ii) {</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 xml:space="preserve">    int *e = malloc(sizeof(char) * 10);</w:t>
            </w:r>
          </w:p>
          <w:p w:rsidR="00C874C8" w:rsidRPr="00C874C8" w:rsidRDefault="00C874C8" w:rsidP="00977867">
            <w:pPr>
              <w:spacing w:before="0" w:after="0" w:line="240" w:lineRule="auto"/>
              <w:rPr>
                <w:rFonts w:hint="default"/>
              </w:rPr>
            </w:pPr>
            <w:r w:rsidRPr="00C874C8">
              <w:t xml:space="preserve">    if (e == NULL) {</w:t>
            </w:r>
          </w:p>
          <w:p w:rsidR="00C874C8" w:rsidRPr="00C874C8" w:rsidRDefault="00C874C8" w:rsidP="00977867">
            <w:pPr>
              <w:spacing w:before="0" w:after="0" w:line="240" w:lineRule="auto"/>
              <w:rPr>
                <w:rFonts w:hint="default"/>
              </w:rPr>
            </w:pPr>
            <w:r w:rsidRPr="00C874C8">
              <w:t xml:space="preserve">        return 0;</w:t>
            </w:r>
          </w:p>
          <w:p w:rsidR="00C874C8" w:rsidRPr="00C874C8" w:rsidRDefault="00C874C8" w:rsidP="00977867">
            <w:pPr>
              <w:spacing w:before="0" w:after="0" w:line="240" w:lineRule="auto"/>
              <w:rPr>
                <w:rFonts w:hint="default"/>
              </w:rPr>
            </w:pPr>
            <w:r w:rsidRPr="00C874C8">
              <w:t xml:space="preserve">    }</w:t>
            </w:r>
          </w:p>
          <w:p w:rsidR="00C874C8" w:rsidRPr="00C874C8" w:rsidRDefault="00C874C8" w:rsidP="00977867">
            <w:pPr>
              <w:spacing w:before="0" w:after="0" w:line="240" w:lineRule="auto"/>
              <w:rPr>
                <w:rFonts w:hint="default"/>
              </w:rPr>
            </w:pPr>
            <w:r w:rsidRPr="00C874C8">
              <w:t xml:space="preserve">    int *e2 = e;</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 xml:space="preserve">    for (ii=0;ii&lt;25;ii++){</w:t>
            </w:r>
          </w:p>
          <w:p w:rsidR="00C874C8" w:rsidRPr="00C874C8" w:rsidRDefault="00C874C8" w:rsidP="00977867">
            <w:pPr>
              <w:spacing w:before="0" w:after="0" w:line="240" w:lineRule="auto"/>
              <w:rPr>
                <w:rFonts w:hint="default"/>
              </w:rPr>
            </w:pPr>
            <w:r w:rsidRPr="00C874C8">
              <w:t xml:space="preserve">      e2++;</w:t>
            </w:r>
            <w:r w:rsidRPr="00C874C8">
              <w:tab/>
            </w:r>
          </w:p>
          <w:p w:rsidR="00C874C8" w:rsidRPr="00C874C8" w:rsidRDefault="00C874C8" w:rsidP="00977867">
            <w:pPr>
              <w:spacing w:before="0" w:after="0" w:line="240" w:lineRule="auto"/>
              <w:rPr>
                <w:rFonts w:hint="default"/>
              </w:rPr>
            </w:pPr>
            <w:r w:rsidRPr="00C874C8">
              <w:t xml:space="preserve">    }</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 xml:space="preserve">    ylog_info("ylog zzg ==  [%d]", ii);</w:t>
            </w:r>
          </w:p>
          <w:p w:rsidR="00C874C8" w:rsidRPr="00C874C8" w:rsidRDefault="00C874C8" w:rsidP="00977867">
            <w:pPr>
              <w:spacing w:before="0" w:after="0" w:line="240" w:lineRule="auto"/>
              <w:rPr>
                <w:rFonts w:hint="default"/>
              </w:rPr>
            </w:pPr>
            <w:r w:rsidRPr="00C874C8">
              <w:t xml:space="preserve">    free(e2);  </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 xml:space="preserve">  return 0;</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int main(int argc, char *argv[]) {</w:t>
            </w:r>
          </w:p>
          <w:p w:rsidR="00C874C8" w:rsidRPr="00C874C8" w:rsidRDefault="00C874C8" w:rsidP="00977867">
            <w:pPr>
              <w:spacing w:before="0" w:after="0" w:line="240" w:lineRule="auto"/>
              <w:rPr>
                <w:rFonts w:hint="default"/>
              </w:rPr>
            </w:pPr>
            <w:r w:rsidRPr="00C874C8">
              <w:t>...</w:t>
            </w:r>
          </w:p>
          <w:p w:rsidR="00C874C8" w:rsidRPr="00C874C8" w:rsidRDefault="00C874C8" w:rsidP="00977867">
            <w:pPr>
              <w:spacing w:before="0" w:after="0" w:line="240" w:lineRule="auto"/>
              <w:rPr>
                <w:rFonts w:hint="default"/>
              </w:rPr>
            </w:pPr>
            <w:r w:rsidRPr="00C874C8">
              <w:t xml:space="preserve">    int ret = start_cmd_srv();</w:t>
            </w:r>
          </w:p>
          <w:p w:rsidR="00C874C8" w:rsidRPr="00C874C8" w:rsidRDefault="00C874C8" w:rsidP="00977867">
            <w:pPr>
              <w:spacing w:before="0" w:after="0" w:line="240" w:lineRule="auto"/>
              <w:rPr>
                <w:rFonts w:hint="default"/>
              </w:rPr>
            </w:pPr>
            <w:r w:rsidRPr="00C874C8">
              <w:t xml:space="preserve">    if(-1 == ret) {</w:t>
            </w:r>
          </w:p>
          <w:p w:rsidR="00C874C8" w:rsidRPr="00C874C8" w:rsidRDefault="00C874C8" w:rsidP="00977867">
            <w:pPr>
              <w:spacing w:before="0" w:after="0" w:line="240" w:lineRule="auto"/>
              <w:rPr>
                <w:rFonts w:hint="default"/>
              </w:rPr>
            </w:pPr>
            <w:r w:rsidRPr="00C874C8">
              <w:t xml:space="preserve">        return -1;</w:t>
            </w:r>
          </w:p>
          <w:p w:rsidR="00C874C8" w:rsidRPr="00C874C8" w:rsidRDefault="00C874C8" w:rsidP="00977867">
            <w:pPr>
              <w:spacing w:before="0" w:after="0" w:line="240" w:lineRule="auto"/>
              <w:rPr>
                <w:rFonts w:hint="default"/>
              </w:rPr>
            </w:pPr>
            <w:r w:rsidRPr="00C874C8">
              <w:t xml:space="preserve">    }</w:t>
            </w:r>
          </w:p>
          <w:p w:rsidR="00C874C8" w:rsidRPr="00C874C8" w:rsidRDefault="00C874C8" w:rsidP="00977867">
            <w:pPr>
              <w:spacing w:before="0" w:after="0" w:line="240" w:lineRule="auto"/>
              <w:rPr>
                <w:rFonts w:hint="default"/>
              </w:rPr>
            </w:pPr>
            <w:r w:rsidRPr="00C874C8">
              <w:tab/>
              <w:t>int ii=0;</w:t>
            </w:r>
          </w:p>
          <w:p w:rsidR="00C874C8" w:rsidRPr="00C874C8" w:rsidRDefault="00C874C8" w:rsidP="00977867">
            <w:pPr>
              <w:spacing w:before="0" w:after="0" w:line="240" w:lineRule="auto"/>
              <w:rPr>
                <w:rFonts w:hint="default"/>
              </w:rPr>
            </w:pPr>
            <w:r w:rsidRPr="00C874C8">
              <w:t xml:space="preserve">    ii=test_test(25);</w:t>
            </w:r>
          </w:p>
          <w:p w:rsidR="00C874C8" w:rsidRPr="00C874C8" w:rsidRDefault="00C874C8" w:rsidP="00977867">
            <w:pPr>
              <w:spacing w:before="0" w:after="0" w:line="240" w:lineRule="auto"/>
              <w:rPr>
                <w:rFonts w:hint="default"/>
              </w:rPr>
            </w:pPr>
            <w:r w:rsidRPr="00C874C8">
              <w:t xml:space="preserve">    ylog_info("ylog zzg ==  [%d]", ii);</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 xml:space="preserve">    start_active_log();</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25" w:name="_Toc6822083"/>
      <w:bookmarkStart w:id="126" w:name="_Toc17447259"/>
      <w:bookmarkStart w:id="127" w:name="_Toc49427858"/>
      <w:r w:rsidRPr="00C874C8">
        <w:lastRenderedPageBreak/>
        <w:t>AddressSanitizer</w:t>
      </w:r>
      <w:r w:rsidRPr="00C874C8">
        <w:t>检测到问题</w:t>
      </w:r>
      <w:bookmarkEnd w:id="125"/>
      <w:bookmarkEnd w:id="126"/>
      <w:bookmarkEnd w:id="127"/>
    </w:p>
    <w:p w:rsidR="00C874C8" w:rsidRPr="00C874C8" w:rsidRDefault="00C874C8" w:rsidP="00C874C8">
      <w:pPr>
        <w:rPr>
          <w:rFonts w:hint="default"/>
        </w:rPr>
      </w:pPr>
      <w:r w:rsidRPr="00C874C8">
        <w:t>我们将前面的问题代码合入后，将编译生成库替换到手机中后重启运行，</w:t>
      </w:r>
      <w:r w:rsidRPr="00C874C8">
        <w:t>AddressSanitizer</w:t>
      </w:r>
      <w:r w:rsidRPr="00C874C8">
        <w:t>检测出相关问题，并给出以下问题栈。</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04-12 02:07:22.022   301   301 I ylog    : =================================================================</w:t>
            </w:r>
          </w:p>
          <w:p w:rsidR="00C874C8" w:rsidRPr="00A2421A" w:rsidRDefault="00C874C8" w:rsidP="00A2421A">
            <w:pPr>
              <w:spacing w:before="0" w:after="0" w:line="240" w:lineRule="auto"/>
              <w:rPr>
                <w:rFonts w:hint="default"/>
                <w:sz w:val="16"/>
                <w:szCs w:val="16"/>
              </w:rPr>
            </w:pPr>
            <w:r w:rsidRPr="00A2421A">
              <w:rPr>
                <w:sz w:val="16"/>
                <w:szCs w:val="16"/>
              </w:rPr>
              <w:t>04-12 02:07:22.023   301   301 I ylog    : ==301==ERROR: AddressSanitizer: attempting free on address which was not malloc()-ed: 0x0031000000b4 in thread T0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02:07:22.042   301   301 I ylog    :     #0 0x7b95b42e1b  (/system/lib64/libclang_rt.asan-aarch64-android.so+0x9ce1b)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02:07:22.043   301   301 I ylog    :     #1 0x56c0a5c4af  (/system/bin/ylog+0x6f4af)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02:07:22.043   301   301 I ylog    :     #2 0x56c0a5cc5b  (/system/bin/ylog+0x6fc5b)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02:07:22.044   301   301 I ylog    :     #3 0x7b95a2fbd3  (/system/lib64/libc.so+0xacbd3)</w:t>
            </w:r>
          </w:p>
          <w:p w:rsidR="00C874C8" w:rsidRPr="00A2421A" w:rsidRDefault="00C874C8" w:rsidP="00A2421A">
            <w:pPr>
              <w:spacing w:before="0" w:after="0" w:line="240" w:lineRule="auto"/>
              <w:rPr>
                <w:rFonts w:hint="default"/>
                <w:sz w:val="16"/>
                <w:szCs w:val="16"/>
              </w:rPr>
            </w:pPr>
            <w:r w:rsidRPr="00A2421A">
              <w:rPr>
                <w:sz w:val="16"/>
                <w:szCs w:val="16"/>
              </w:rPr>
              <w:t xml:space="preserve">04-12 02:07:22.045   301   301 I ylog    : </w:t>
            </w:r>
          </w:p>
          <w:p w:rsidR="00C874C8" w:rsidRPr="00A2421A" w:rsidRDefault="00C874C8" w:rsidP="00A2421A">
            <w:pPr>
              <w:spacing w:before="0" w:after="0" w:line="240" w:lineRule="auto"/>
              <w:rPr>
                <w:rFonts w:hint="default"/>
                <w:sz w:val="16"/>
                <w:szCs w:val="16"/>
              </w:rPr>
            </w:pPr>
            <w:r w:rsidRPr="00A2421A">
              <w:rPr>
                <w:sz w:val="16"/>
                <w:szCs w:val="16"/>
              </w:rPr>
              <w:t>04-12 02:07:22.046   301   301 I ylog    : Address 0x0031000000b4 is a wild pointer.</w:t>
            </w:r>
          </w:p>
          <w:p w:rsidR="00C874C8" w:rsidRPr="00A2421A" w:rsidRDefault="00C874C8" w:rsidP="00A2421A">
            <w:pPr>
              <w:spacing w:before="0" w:after="0" w:line="240" w:lineRule="auto"/>
              <w:rPr>
                <w:rFonts w:hint="default"/>
                <w:sz w:val="16"/>
                <w:szCs w:val="16"/>
              </w:rPr>
            </w:pPr>
            <w:r w:rsidRPr="00A2421A">
              <w:rPr>
                <w:sz w:val="16"/>
                <w:szCs w:val="16"/>
              </w:rPr>
              <w:t xml:space="preserve">04-12 02:07:22.046   301   301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04-12 02:07:22.047   301   301 I ylog    : SUMMARY: AddressSanitizer: bad-free (/system/lib64/libclang_rt.asan-aarch64-android.so+0x9ce1b) </w:t>
            </w:r>
          </w:p>
          <w:p w:rsidR="00C874C8" w:rsidRPr="00A2421A" w:rsidRDefault="00C874C8" w:rsidP="00A2421A">
            <w:pPr>
              <w:spacing w:before="0" w:after="0" w:line="240" w:lineRule="auto"/>
              <w:rPr>
                <w:rFonts w:hint="default"/>
                <w:sz w:val="16"/>
                <w:szCs w:val="16"/>
              </w:rPr>
            </w:pPr>
            <w:r w:rsidRPr="00A2421A">
              <w:rPr>
                <w:sz w:val="16"/>
                <w:szCs w:val="16"/>
              </w:rPr>
              <w:t xml:space="preserve">04-12 02:07:22.047   301   301 I ylog    : </w:t>
            </w:r>
          </w:p>
          <w:p w:rsidR="00C874C8" w:rsidRPr="00A2421A" w:rsidRDefault="00C874C8" w:rsidP="00A2421A">
            <w:pPr>
              <w:spacing w:before="0" w:after="0" w:line="240" w:lineRule="auto"/>
              <w:rPr>
                <w:rFonts w:hint="default"/>
                <w:sz w:val="16"/>
                <w:szCs w:val="16"/>
              </w:rPr>
            </w:pPr>
            <w:r w:rsidRPr="00A2421A">
              <w:rPr>
                <w:sz w:val="16"/>
                <w:szCs w:val="16"/>
              </w:rPr>
              <w:t>04-12 02:07:22.048   301   301 I ylog    : ==301==ABORTING</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28" w:name="_Toc6822084"/>
      <w:bookmarkStart w:id="129" w:name="_Toc17447260"/>
      <w:bookmarkStart w:id="130" w:name="_Toc49427859"/>
      <w:r w:rsidRPr="00C874C8">
        <w:t>解析后的调用栈</w:t>
      </w:r>
      <w:bookmarkEnd w:id="128"/>
      <w:bookmarkEnd w:id="129"/>
      <w:bookmarkEnd w:id="130"/>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w:t>
            </w:r>
          </w:p>
          <w:p w:rsidR="00C874C8" w:rsidRPr="00A2421A" w:rsidRDefault="00C874C8" w:rsidP="00A2421A">
            <w:pPr>
              <w:spacing w:before="0" w:after="0" w:line="240" w:lineRule="auto"/>
              <w:rPr>
                <w:rFonts w:hint="default"/>
                <w:sz w:val="16"/>
                <w:szCs w:val="16"/>
              </w:rPr>
            </w:pPr>
            <w:r w:rsidRPr="00A2421A">
              <w:rPr>
                <w:sz w:val="16"/>
                <w:szCs w:val="16"/>
              </w:rPr>
              <w:t>==301==ERROR: AddressSanitizer: attempting free on address which was not malloc()-ed: 0x0031000000b4 in thread T0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#0 0x7b95b42e1b  (/system/lib64/libclang_rt.asan-aarch64-android.so+0x9ce1b)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#0 0x56c0a5c4af in test_test vendor/sprd/proprietories-source/ylog/server/main.c:71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 0x56c0a5cc5b in main vendor/sprd/proprietories-source/ylog/server/main.c:170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 0x7b95a2fbd3 in __libc_init bionic/libc/bionic/libc_init_dynamic.cpp:129</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Address 0x0031000000b4 is a wild pointer.</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SUMMARY: AddressSanitizer: bad-free (/system/lib64/libclang_rt.asan-aarch64-android.so+0x9ce1b)</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==301==ABORTING</w:t>
            </w:r>
          </w:p>
        </w:tc>
      </w:tr>
    </w:tbl>
    <w:p w:rsidR="00C874C8" w:rsidRPr="00C874C8" w:rsidRDefault="00C874C8" w:rsidP="00C874C8">
      <w:pPr>
        <w:rPr>
          <w:rFonts w:hint="default"/>
        </w:rPr>
      </w:pPr>
    </w:p>
    <w:p w:rsidR="00C874C8" w:rsidRPr="00C874C8" w:rsidRDefault="00C874C8" w:rsidP="008103F2">
      <w:pPr>
        <w:pStyle w:val="22"/>
        <w:rPr>
          <w:rFonts w:hint="default"/>
        </w:rPr>
      </w:pPr>
      <w:bookmarkStart w:id="131" w:name="_Toc6822085"/>
      <w:bookmarkStart w:id="132" w:name="_Toc17447261"/>
      <w:bookmarkStart w:id="133" w:name="_Toc49427860"/>
      <w:r w:rsidRPr="00C874C8">
        <w:t>stack-buffer-overflow</w:t>
      </w:r>
      <w:bookmarkEnd w:id="131"/>
      <w:bookmarkEnd w:id="132"/>
      <w:bookmarkEnd w:id="133"/>
    </w:p>
    <w:p w:rsidR="00C874C8" w:rsidRPr="00C874C8" w:rsidRDefault="00C874C8" w:rsidP="00552731">
      <w:pPr>
        <w:rPr>
          <w:rFonts w:hint="default"/>
        </w:rPr>
      </w:pPr>
      <w:bookmarkStart w:id="134" w:name="_Toc6822086"/>
      <w:bookmarkStart w:id="135" w:name="_Toc17447262"/>
      <w:r w:rsidRPr="00C874C8">
        <w:t>异常类型描述</w:t>
      </w:r>
      <w:bookmarkEnd w:id="134"/>
      <w:bookmarkEnd w:id="135"/>
    </w:p>
    <w:p w:rsidR="00C874C8" w:rsidRPr="00C874C8" w:rsidRDefault="00C874C8" w:rsidP="00C874C8">
      <w:pPr>
        <w:rPr>
          <w:rFonts w:hint="default"/>
        </w:rPr>
      </w:pPr>
      <w:r w:rsidRPr="00C874C8">
        <w:t>栈溢出是我们会遇到的内存错误类型</w:t>
      </w:r>
    </w:p>
    <w:p w:rsidR="00C874C8" w:rsidRPr="00C874C8" w:rsidRDefault="00C874C8" w:rsidP="00C874C8">
      <w:pPr>
        <w:rPr>
          <w:rFonts w:hint="default"/>
        </w:rPr>
      </w:pPr>
      <w:r w:rsidRPr="00C874C8">
        <w:t>对于一些简单的栈溢出，编译器就可以检测到，如下面的例子</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 xml:space="preserve">  int stack_array[100];</w:t>
            </w:r>
          </w:p>
          <w:p w:rsidR="00C874C8" w:rsidRPr="00C874C8" w:rsidRDefault="00C874C8" w:rsidP="00C874C8">
            <w:pPr>
              <w:rPr>
                <w:rFonts w:hint="default"/>
              </w:rPr>
            </w:pPr>
            <w:r w:rsidRPr="00C874C8">
              <w:t xml:space="preserve">  stack_array[-1]=321;</w:t>
            </w:r>
          </w:p>
        </w:tc>
      </w:tr>
    </w:tbl>
    <w:p w:rsidR="00C874C8" w:rsidRPr="00C874C8" w:rsidRDefault="00C874C8" w:rsidP="00C874C8">
      <w:pPr>
        <w:rPr>
          <w:rFonts w:hint="default"/>
        </w:rPr>
      </w:pPr>
      <w:r w:rsidRPr="00C874C8">
        <w:t>我们在编译的时候，编译器会提示如下错误</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frameworks/av/services/camera/libcameraservice/CameraService.cpp:358:3: error: array index -1 is before the beginning of the array [-Werror,-Warray-bounds]</w:t>
            </w:r>
          </w:p>
          <w:p w:rsidR="00C874C8" w:rsidRPr="00C874C8" w:rsidRDefault="00C874C8" w:rsidP="00C874C8">
            <w:pPr>
              <w:rPr>
                <w:rFonts w:hint="default"/>
              </w:rPr>
            </w:pPr>
            <w:r w:rsidRPr="00C874C8">
              <w:t xml:space="preserve">  stack_array[-1]=321;</w:t>
            </w:r>
          </w:p>
          <w:p w:rsidR="00C874C8" w:rsidRPr="00C874C8" w:rsidRDefault="00C874C8" w:rsidP="00C874C8">
            <w:pPr>
              <w:rPr>
                <w:rFonts w:hint="default"/>
              </w:rPr>
            </w:pPr>
            <w:r w:rsidRPr="00C874C8">
              <w:lastRenderedPageBreak/>
              <w:t xml:space="preserve">  ^         ~~</w:t>
            </w:r>
          </w:p>
          <w:p w:rsidR="00C874C8" w:rsidRPr="00C874C8" w:rsidRDefault="00C874C8" w:rsidP="00C874C8">
            <w:pPr>
              <w:rPr>
                <w:rFonts w:hint="default"/>
              </w:rPr>
            </w:pPr>
            <w:r w:rsidRPr="00C874C8">
              <w:t>frameworks/av/services/camera/libcameraservice/CameraService.cpp:356:3: note: array 'stack_array' declared here</w:t>
            </w:r>
          </w:p>
          <w:p w:rsidR="00C874C8" w:rsidRPr="00C874C8" w:rsidRDefault="00C874C8" w:rsidP="00C874C8">
            <w:pPr>
              <w:rPr>
                <w:rFonts w:hint="default"/>
              </w:rPr>
            </w:pPr>
            <w:r w:rsidRPr="00C874C8">
              <w:t xml:space="preserve">  int stack_array[100];</w:t>
            </w:r>
          </w:p>
          <w:p w:rsidR="00C874C8" w:rsidRPr="00C874C8" w:rsidRDefault="00C874C8" w:rsidP="00C874C8">
            <w:pPr>
              <w:rPr>
                <w:rFonts w:hint="default"/>
              </w:rPr>
            </w:pPr>
            <w:r w:rsidRPr="00C874C8">
              <w:t xml:space="preserve">  ^</w:t>
            </w:r>
          </w:p>
          <w:p w:rsidR="00C874C8" w:rsidRPr="00C874C8" w:rsidRDefault="00C874C8" w:rsidP="00C874C8">
            <w:pPr>
              <w:rPr>
                <w:rFonts w:hint="default"/>
              </w:rPr>
            </w:pPr>
            <w:r w:rsidRPr="00C874C8">
              <w:t>1 error generated.</w:t>
            </w:r>
          </w:p>
        </w:tc>
      </w:tr>
    </w:tbl>
    <w:p w:rsidR="00C874C8" w:rsidRPr="00C874C8" w:rsidRDefault="00C874C8" w:rsidP="00C874C8">
      <w:pPr>
        <w:rPr>
          <w:rFonts w:hint="default"/>
        </w:rPr>
      </w:pPr>
    </w:p>
    <w:p w:rsidR="00C874C8" w:rsidRPr="00C874C8" w:rsidRDefault="00C874C8" w:rsidP="00C874C8">
      <w:pPr>
        <w:rPr>
          <w:rFonts w:hint="default"/>
        </w:rPr>
      </w:pPr>
      <w:r w:rsidRPr="00C874C8">
        <w:t>对于一些动态的问题，编译器不能捕获，但</w:t>
      </w:r>
      <w:r w:rsidRPr="00C874C8">
        <w:t>AddressSanitizer</w:t>
      </w:r>
      <w:r w:rsidRPr="00C874C8">
        <w:t>可以检测到这种错误，比如下面这种错误。</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 xml:space="preserve">  int stack_array[100];</w:t>
            </w:r>
          </w:p>
          <w:p w:rsidR="00C874C8" w:rsidRPr="00C874C8" w:rsidRDefault="00C874C8" w:rsidP="00C874C8">
            <w:pPr>
              <w:rPr>
                <w:rFonts w:hint="default"/>
              </w:rPr>
            </w:pPr>
            <w:r w:rsidRPr="00C874C8">
              <w:t xml:space="preserve">  stack_array[0-ii]=321;</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36" w:name="_Toc6822090"/>
      <w:bookmarkStart w:id="137" w:name="_Toc17447263"/>
      <w:bookmarkStart w:id="138" w:name="_Toc49427861"/>
      <w:r w:rsidRPr="00C874C8">
        <w:t>stack overflow</w:t>
      </w:r>
      <w:r w:rsidRPr="00C874C8">
        <w:t>代码</w:t>
      </w:r>
      <w:bookmarkEnd w:id="136"/>
      <w:bookmarkEnd w:id="137"/>
      <w:bookmarkEnd w:id="138"/>
    </w:p>
    <w:p w:rsidR="00C874C8" w:rsidRPr="00C874C8" w:rsidRDefault="00C874C8" w:rsidP="00C874C8">
      <w:pPr>
        <w:rPr>
          <w:rFonts w:hint="default"/>
        </w:rPr>
      </w:pPr>
      <w:r w:rsidRPr="00C874C8">
        <w:t>为验证</w:t>
      </w:r>
      <w:r w:rsidRPr="00C874C8">
        <w:t>AddressSanitizer</w:t>
      </w:r>
      <w:r w:rsidRPr="00C874C8">
        <w:t>是否可以检测到该类型的问题，我们加入下面的代码：</w:t>
      </w:r>
    </w:p>
    <w:p w:rsidR="00C874C8" w:rsidRPr="00C874C8" w:rsidRDefault="00C874C8" w:rsidP="00C874C8">
      <w:pPr>
        <w:rPr>
          <w:rFonts w:hint="default"/>
        </w:rPr>
      </w:pPr>
      <w:r w:rsidRPr="00C874C8">
        <w:t>sprdroid9.0_trunk_18c/frameworks/av/services/camera/libcameraservice/CameraService.cpp</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3C344E" w:rsidRDefault="00C874C8" w:rsidP="00977867">
            <w:pPr>
              <w:spacing w:before="0" w:after="0" w:line="240" w:lineRule="auto"/>
              <w:rPr>
                <w:rFonts w:hint="default"/>
                <w:color w:val="0000CC"/>
              </w:rPr>
            </w:pPr>
            <w:r w:rsidRPr="003C344E">
              <w:rPr>
                <w:color w:val="0000CC"/>
              </w:rPr>
              <w:t>+int CameraService::test_test(int ii) {</w:t>
            </w:r>
          </w:p>
          <w:p w:rsidR="00C874C8" w:rsidRPr="003C344E" w:rsidRDefault="00C874C8" w:rsidP="00977867">
            <w:pPr>
              <w:spacing w:before="0" w:after="0" w:line="240" w:lineRule="auto"/>
              <w:rPr>
                <w:rFonts w:hint="default"/>
                <w:color w:val="0000CC"/>
              </w:rPr>
            </w:pPr>
            <w:r w:rsidRPr="003C344E">
              <w:rPr>
                <w:color w:val="0000CC"/>
              </w:rPr>
              <w:t>+  int i=0;</w:t>
            </w:r>
          </w:p>
          <w:p w:rsidR="00C874C8" w:rsidRPr="003C344E" w:rsidRDefault="00C874C8" w:rsidP="00977867">
            <w:pPr>
              <w:spacing w:before="0" w:after="0" w:line="240" w:lineRule="auto"/>
              <w:rPr>
                <w:rFonts w:hint="default"/>
                <w:color w:val="0000CC"/>
              </w:rPr>
            </w:pPr>
            <w:r w:rsidRPr="003C344E">
              <w:rPr>
                <w:color w:val="0000CC"/>
              </w:rPr>
              <w:t>+  int j=0;</w:t>
            </w:r>
          </w:p>
          <w:p w:rsidR="00C874C8" w:rsidRPr="003C344E" w:rsidRDefault="00C874C8" w:rsidP="00977867">
            <w:pPr>
              <w:spacing w:before="0" w:after="0" w:line="240" w:lineRule="auto"/>
              <w:rPr>
                <w:rFonts w:hint="default"/>
                <w:color w:val="0000CC"/>
              </w:rPr>
            </w:pPr>
            <w:r w:rsidRPr="003C344E">
              <w:rPr>
                <w:color w:val="0000CC"/>
              </w:rPr>
              <w:t>+  int stack_array[100];</w:t>
            </w:r>
          </w:p>
          <w:p w:rsidR="00C874C8" w:rsidRPr="003C344E" w:rsidRDefault="00C874C8" w:rsidP="00977867">
            <w:pPr>
              <w:spacing w:before="0" w:after="0" w:line="240" w:lineRule="auto"/>
              <w:rPr>
                <w:rFonts w:hint="default"/>
                <w:color w:val="0000CC"/>
              </w:rPr>
            </w:pPr>
            <w:r w:rsidRPr="003C344E">
              <w:rPr>
                <w:color w:val="0000CC"/>
              </w:rPr>
              <w:t xml:space="preserve">+  </w:t>
            </w:r>
          </w:p>
          <w:p w:rsidR="00C874C8" w:rsidRPr="003C344E" w:rsidRDefault="00C874C8" w:rsidP="00977867">
            <w:pPr>
              <w:spacing w:before="0" w:after="0" w:line="240" w:lineRule="auto"/>
              <w:rPr>
                <w:rFonts w:hint="default"/>
                <w:color w:val="0000CC"/>
              </w:rPr>
            </w:pPr>
            <w:r w:rsidRPr="003C344E">
              <w:rPr>
                <w:color w:val="0000CC"/>
              </w:rPr>
              <w:t>+  for (i=0;i&lt;100;i++){</w:t>
            </w:r>
          </w:p>
          <w:p w:rsidR="00C874C8" w:rsidRPr="003C344E" w:rsidRDefault="00C874C8" w:rsidP="00977867">
            <w:pPr>
              <w:spacing w:before="0" w:after="0" w:line="240" w:lineRule="auto"/>
              <w:rPr>
                <w:rFonts w:hint="default"/>
                <w:color w:val="0000CC"/>
              </w:rPr>
            </w:pPr>
            <w:r w:rsidRPr="003C344E">
              <w:rPr>
                <w:color w:val="0000CC"/>
              </w:rPr>
              <w:t>+    j = ii+i ;</w:t>
            </w:r>
          </w:p>
          <w:p w:rsidR="00C874C8" w:rsidRPr="003C344E" w:rsidRDefault="00C874C8" w:rsidP="00977867">
            <w:pPr>
              <w:spacing w:before="0" w:after="0" w:line="240" w:lineRule="auto"/>
              <w:rPr>
                <w:rFonts w:hint="default"/>
                <w:color w:val="0000CC"/>
              </w:rPr>
            </w:pPr>
            <w:r w:rsidRPr="003C344E">
              <w:rPr>
                <w:color w:val="0000CC"/>
              </w:rPr>
              <w:t>+    ALOGI("zzg j=[%d] ",j );</w:t>
            </w:r>
          </w:p>
          <w:p w:rsidR="00C874C8" w:rsidRPr="003C344E" w:rsidRDefault="00C874C8" w:rsidP="00977867">
            <w:pPr>
              <w:spacing w:before="0" w:after="0" w:line="240" w:lineRule="auto"/>
              <w:rPr>
                <w:rFonts w:hint="default"/>
                <w:color w:val="0000CC"/>
              </w:rPr>
            </w:pPr>
            <w:r w:rsidRPr="003C344E">
              <w:rPr>
                <w:color w:val="0000CC"/>
              </w:rPr>
              <w:t xml:space="preserve">+    stack_array[j]=321;       // BOOM </w:t>
            </w:r>
          </w:p>
          <w:p w:rsidR="00C874C8" w:rsidRPr="003C344E" w:rsidRDefault="00C874C8" w:rsidP="00977867">
            <w:pPr>
              <w:spacing w:before="0" w:after="0" w:line="240" w:lineRule="auto"/>
              <w:rPr>
                <w:rFonts w:hint="default"/>
                <w:color w:val="0000CC"/>
              </w:rPr>
            </w:pPr>
            <w:r w:rsidRPr="003C344E">
              <w:rPr>
                <w:color w:val="0000CC"/>
              </w:rPr>
              <w:t>+  }</w:t>
            </w:r>
          </w:p>
          <w:p w:rsidR="00C874C8" w:rsidRPr="003C344E" w:rsidRDefault="00C874C8" w:rsidP="00977867">
            <w:pPr>
              <w:spacing w:before="0" w:after="0" w:line="240" w:lineRule="auto"/>
              <w:rPr>
                <w:rFonts w:hint="default"/>
                <w:color w:val="0000CC"/>
              </w:rPr>
            </w:pPr>
            <w:r w:rsidRPr="003C344E">
              <w:rPr>
                <w:color w:val="0000CC"/>
              </w:rPr>
              <w:t xml:space="preserve">+  </w:t>
            </w:r>
          </w:p>
          <w:p w:rsidR="00C874C8" w:rsidRPr="003C344E" w:rsidRDefault="00C874C8" w:rsidP="00977867">
            <w:pPr>
              <w:spacing w:before="0" w:after="0" w:line="240" w:lineRule="auto"/>
              <w:rPr>
                <w:rFonts w:hint="default"/>
                <w:color w:val="0000CC"/>
              </w:rPr>
            </w:pPr>
            <w:r w:rsidRPr="003C344E">
              <w:rPr>
                <w:color w:val="0000CC"/>
              </w:rPr>
              <w:t>+  return stack_array[0];</w:t>
            </w:r>
          </w:p>
          <w:p w:rsidR="00C874C8" w:rsidRPr="003C344E" w:rsidRDefault="00C874C8" w:rsidP="00977867">
            <w:pPr>
              <w:spacing w:before="0" w:after="0" w:line="240" w:lineRule="auto"/>
              <w:rPr>
                <w:rFonts w:hint="default"/>
                <w:color w:val="0000CC"/>
              </w:rPr>
            </w:pPr>
            <w:r w:rsidRPr="003C344E">
              <w:rPr>
                <w:color w:val="0000CC"/>
              </w:rPr>
              <w:t>+}</w:t>
            </w:r>
          </w:p>
          <w:p w:rsidR="00C874C8" w:rsidRPr="00C874C8" w:rsidRDefault="00C874C8" w:rsidP="00977867">
            <w:pPr>
              <w:spacing w:before="0" w:after="0" w:line="240" w:lineRule="auto"/>
              <w:rPr>
                <w:rFonts w:hint="default"/>
              </w:rPr>
            </w:pPr>
          </w:p>
          <w:p w:rsidR="00C874C8" w:rsidRPr="00C874C8" w:rsidRDefault="00C874C8" w:rsidP="00977867">
            <w:pPr>
              <w:spacing w:before="0" w:after="0" w:line="240" w:lineRule="auto"/>
              <w:rPr>
                <w:rFonts w:hint="default"/>
              </w:rPr>
            </w:pPr>
            <w:r w:rsidRPr="00C874C8">
              <w:t>void CameraService::onTorchStatusChangedLocked(const String8&amp; cameraId,</w:t>
            </w:r>
          </w:p>
          <w:p w:rsidR="00C874C8" w:rsidRPr="00C874C8" w:rsidRDefault="00C874C8" w:rsidP="00977867">
            <w:pPr>
              <w:spacing w:before="0" w:after="0" w:line="240" w:lineRule="auto"/>
              <w:rPr>
                <w:rFonts w:hint="default"/>
              </w:rPr>
            </w:pPr>
            <w:r w:rsidRPr="00C874C8">
              <w:t xml:space="preserve">        TorchModeStatus newStatus) {</w:t>
            </w:r>
          </w:p>
          <w:p w:rsidR="00C874C8" w:rsidRPr="00C874C8" w:rsidRDefault="00C874C8" w:rsidP="00977867">
            <w:pPr>
              <w:spacing w:before="0" w:after="0" w:line="240" w:lineRule="auto"/>
              <w:rPr>
                <w:rFonts w:hint="default"/>
              </w:rPr>
            </w:pPr>
            <w:r w:rsidRPr="00C874C8">
              <w:t xml:space="preserve">    ALOGI("%s: Torch status changed for cameraId=%s, newStatus=%d",</w:t>
            </w:r>
          </w:p>
          <w:p w:rsidR="00C874C8" w:rsidRPr="00C874C8" w:rsidRDefault="00C874C8" w:rsidP="00977867">
            <w:pPr>
              <w:spacing w:before="0" w:after="0" w:line="240" w:lineRule="auto"/>
              <w:rPr>
                <w:rFonts w:hint="default"/>
              </w:rPr>
            </w:pPr>
            <w:r w:rsidRPr="00C874C8">
              <w:t xml:space="preserve">            __FUNCTION__, cameraId.string(), newStatus);</w:t>
            </w:r>
          </w:p>
          <w:p w:rsidR="00C874C8" w:rsidRPr="003C344E" w:rsidRDefault="00C874C8" w:rsidP="00977867">
            <w:pPr>
              <w:spacing w:before="0" w:after="0" w:line="240" w:lineRule="auto"/>
              <w:rPr>
                <w:rFonts w:hint="default"/>
                <w:color w:val="0000CC"/>
              </w:rPr>
            </w:pPr>
            <w:r w:rsidRPr="003C344E">
              <w:rPr>
                <w:color w:val="0000CC"/>
              </w:rPr>
              <w:t>+    int ii=70;</w:t>
            </w:r>
          </w:p>
          <w:p w:rsidR="00C874C8" w:rsidRPr="003C344E" w:rsidRDefault="00C874C8" w:rsidP="00977867">
            <w:pPr>
              <w:spacing w:before="0" w:after="0" w:line="240" w:lineRule="auto"/>
              <w:rPr>
                <w:rFonts w:hint="default"/>
                <w:color w:val="0000CC"/>
              </w:rPr>
            </w:pPr>
            <w:r w:rsidRPr="003C344E">
              <w:rPr>
                <w:color w:val="0000CC"/>
              </w:rPr>
              <w:t>+    int ret=0;</w:t>
            </w:r>
          </w:p>
          <w:p w:rsidR="00C874C8" w:rsidRPr="003C344E" w:rsidRDefault="00C874C8" w:rsidP="00977867">
            <w:pPr>
              <w:spacing w:before="0" w:after="0" w:line="240" w:lineRule="auto"/>
              <w:rPr>
                <w:rFonts w:hint="default"/>
                <w:color w:val="0000CC"/>
              </w:rPr>
            </w:pPr>
            <w:r w:rsidRPr="003C344E">
              <w:rPr>
                <w:color w:val="0000CC"/>
              </w:rPr>
              <w:t>+    ret=test_test(ii);</w:t>
            </w:r>
          </w:p>
          <w:p w:rsidR="00C874C8" w:rsidRPr="00C874C8" w:rsidRDefault="00C874C8" w:rsidP="00977867">
            <w:pPr>
              <w:spacing w:before="0" w:after="0" w:line="240" w:lineRule="auto"/>
              <w:rPr>
                <w:rFonts w:hint="default"/>
              </w:rPr>
            </w:pPr>
            <w:r w:rsidRPr="00C874C8">
              <w:t xml:space="preserve">    TorchModeStatus status;</w:t>
            </w:r>
          </w:p>
          <w:p w:rsidR="00C874C8" w:rsidRPr="00C874C8" w:rsidRDefault="00C874C8" w:rsidP="00977867">
            <w:pPr>
              <w:spacing w:before="0" w:after="0" w:line="240" w:lineRule="auto"/>
              <w:rPr>
                <w:rFonts w:hint="default"/>
              </w:rPr>
            </w:pPr>
            <w:r w:rsidRPr="00C874C8">
              <w:t xml:space="preserve">    status_t res = getTorchStatusLocked(cameraId, &amp;status);</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39" w:name="_Toc6822091"/>
      <w:bookmarkStart w:id="140" w:name="_Toc17447264"/>
      <w:bookmarkStart w:id="141" w:name="_Toc49427862"/>
      <w:r w:rsidRPr="00C874C8">
        <w:lastRenderedPageBreak/>
        <w:t>stack overflow AddressSanitizer</w:t>
      </w:r>
      <w:r w:rsidRPr="00C874C8">
        <w:t>检测到问题</w:t>
      </w:r>
      <w:bookmarkEnd w:id="139"/>
      <w:bookmarkEnd w:id="140"/>
      <w:bookmarkEnd w:id="141"/>
    </w:p>
    <w:p w:rsidR="00C874C8" w:rsidRPr="00C874C8" w:rsidRDefault="00C874C8" w:rsidP="00C874C8">
      <w:pPr>
        <w:rPr>
          <w:rFonts w:hint="default"/>
        </w:rPr>
      </w:pPr>
      <w:r w:rsidRPr="00C874C8">
        <w:t>我们将前面的问题代码合入后，将编译生成库替换到手机中后重启运行，</w:t>
      </w:r>
      <w:r w:rsidRPr="00C874C8">
        <w:t>AddressSanitizer</w:t>
      </w:r>
      <w:r w:rsidRPr="00C874C8">
        <w:t>检测出相关问题，并给出以下问题栈。</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C874C8">
            <w:pPr>
              <w:rPr>
                <w:rFonts w:hint="default"/>
              </w:rPr>
            </w:pPr>
            <w:r w:rsidRPr="00C874C8">
              <w:t xml:space="preserve">04-12 00:36:31.315   412   412 I CameraService: zzg j=[70] </w:t>
            </w:r>
          </w:p>
          <w:p w:rsidR="00C874C8" w:rsidRPr="00C874C8" w:rsidRDefault="00C874C8" w:rsidP="00C874C8">
            <w:pPr>
              <w:rPr>
                <w:rFonts w:hint="default"/>
              </w:rPr>
            </w:pPr>
            <w:r w:rsidRPr="00C874C8">
              <w:t>…</w:t>
            </w:r>
          </w:p>
          <w:p w:rsidR="00C874C8" w:rsidRPr="00C874C8" w:rsidRDefault="00C874C8" w:rsidP="00C874C8">
            <w:pPr>
              <w:rPr>
                <w:rFonts w:hint="default"/>
              </w:rPr>
            </w:pPr>
            <w:r w:rsidRPr="00C874C8">
              <w:t xml:space="preserve">04-12 00:36:31.322   412   412 I CameraService: zzg j=[98] </w:t>
            </w:r>
          </w:p>
          <w:p w:rsidR="00C874C8" w:rsidRPr="00C874C8" w:rsidRDefault="00C874C8" w:rsidP="00C874C8">
            <w:pPr>
              <w:rPr>
                <w:rFonts w:hint="default"/>
              </w:rPr>
            </w:pPr>
            <w:r w:rsidRPr="00C874C8">
              <w:t xml:space="preserve">04-12 00:36:31.322   412   412 I CameraService: zzg j=[99] </w:t>
            </w:r>
          </w:p>
          <w:p w:rsidR="00C874C8" w:rsidRPr="00C874C8" w:rsidRDefault="00C874C8" w:rsidP="00C874C8">
            <w:pPr>
              <w:rPr>
                <w:rFonts w:hint="default"/>
              </w:rPr>
            </w:pPr>
            <w:r w:rsidRPr="00C874C8">
              <w:t>04-12 00:36:31.322   412   412 I CameraService: zzg j=[100]</w:t>
            </w:r>
          </w:p>
        </w:tc>
      </w:tr>
    </w:tbl>
    <w:p w:rsidR="00C874C8" w:rsidRPr="00C874C8" w:rsidRDefault="00C874C8" w:rsidP="00C874C8">
      <w:pPr>
        <w:rPr>
          <w:rFonts w:hint="default"/>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04-12 00:36:31.323   412   412 I         : =================================================================</w:t>
            </w:r>
          </w:p>
          <w:p w:rsidR="00C874C8" w:rsidRPr="00A2421A" w:rsidRDefault="00C874C8" w:rsidP="00A2421A">
            <w:pPr>
              <w:spacing w:before="0" w:after="0" w:line="240" w:lineRule="auto"/>
              <w:rPr>
                <w:rFonts w:hint="default"/>
                <w:sz w:val="16"/>
                <w:szCs w:val="16"/>
              </w:rPr>
            </w:pPr>
            <w:r w:rsidRPr="00A2421A">
              <w:rPr>
                <w:sz w:val="16"/>
                <w:szCs w:val="16"/>
              </w:rPr>
              <w:t>04-12 00:36:31.324   412   412 I         : ==412==ERROR: AddressSanitizer: stack-buffer-overflow on address 0xff8eafc0 at pc 0xe5d0b2d8 bp 0xff8eadd8 sp 0xff8eadd4</w:t>
            </w:r>
          </w:p>
          <w:p w:rsidR="00C874C8" w:rsidRPr="00A2421A" w:rsidRDefault="00C874C8" w:rsidP="00A2421A">
            <w:pPr>
              <w:spacing w:before="0" w:after="0" w:line="240" w:lineRule="auto"/>
              <w:rPr>
                <w:rFonts w:hint="default"/>
                <w:sz w:val="16"/>
                <w:szCs w:val="16"/>
              </w:rPr>
            </w:pPr>
            <w:r w:rsidRPr="00A2421A">
              <w:rPr>
                <w:sz w:val="16"/>
                <w:szCs w:val="16"/>
              </w:rPr>
              <w:t>04-12 00:36:31.324   412   412 I         : WRITE of size 4 at 0xff8eafc0 thread T0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00:36:31.537   412   412 I         :     #0 0xe5d0b2d7  (/system/lib/libcameraservice.so+0x772d7)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00:36:31.538   412   412 I         :     #1 0xe5d3715f  (/system/lib/libcameraservice.so+0xa315f)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00:36:31.538   412   412 I         :     #2 0xe5d36383  (/system/lib/libcameraservice.so+0xa2383)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00:36:31.538   412   412 I         :     #3 0xe5d6604b  (/system/lib/libcameraservice.so+0xd204b)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00:36:31.539   412   412 I         :     #4 0xe5d65d87  (/system/lib/libcameraservice.so+0xd1d87)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00:36:31.539   412   412 I         :     #5 0xe5e1b6cf  (/system/lib/libcameraservice.so+0x1876cf)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00:36:31.540   412   412 I         :     #6 0xe5e1b367  (/system/lib/libcameraservice.so+0x187367)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00:36:31.540   412   412 I         :     #7 0xe5d23fd7  (/system/lib/libcameraservice.so+0x8ffd7)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00:36:31.540   412   412 I         :     #8 0xe5d22263  (/system/lib/libcameraservice.so+0x8e263)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00:36:31.541   412   412 I         :     #9 0xe5d2584f  (/system/lib/libcameraservice.so+0x9184f)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00:36:31.541   412   412 I         :     #10 0xe6e60021  (/system/lib/libcamera_client.so+0x21021)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00:36:31.542   412   412 I         :     #11 0xe5d30a9f  (/system/lib/libcameraservice.so+0x9ca9f)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00:36:31.542   412   412 I         :     #12 0xe603a161  (/system/lib/libbinder.so+0x36161)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00:36:31.542   412   412 I         :     #13 0xe60419a5  (/system/lib/libbinder.so+0x3d9a5)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00:36:31.543   412   412 I         :     #14 0xe6041735  (/system/lib/libbinder.so+0x3d735)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00:36:31.543   412   412 I         :     #15 0xe6041c5d  (/system/lib/libbinder.so+0x3dc5d)</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00:36:31.543   412   412 I         :     #16 0xb8f18e83  (/system/bin/cameraserver+0xe83)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00:36:31.544   412   412 I         :     #17 0xe719578d  (/system/lib/libc.so+0x8c78d)</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00:36:31.544   412   412 I         :     #18 0xb8f18c9f  (/system/bin/cameraserver+0xc9f)</w:t>
            </w:r>
          </w:p>
          <w:p w:rsidR="00C874C8" w:rsidRPr="00A2421A" w:rsidRDefault="00C874C8" w:rsidP="00A2421A">
            <w:pPr>
              <w:spacing w:before="0" w:after="0" w:line="240" w:lineRule="auto"/>
              <w:rPr>
                <w:rFonts w:hint="default"/>
                <w:sz w:val="16"/>
                <w:szCs w:val="16"/>
              </w:rPr>
            </w:pPr>
            <w:r w:rsidRPr="00A2421A">
              <w:rPr>
                <w:sz w:val="16"/>
                <w:szCs w:val="16"/>
              </w:rPr>
              <w:t xml:space="preserve">04-12 00:36:31.555   412   412 I         : </w:t>
            </w:r>
          </w:p>
          <w:p w:rsidR="00C874C8" w:rsidRPr="00A2421A" w:rsidRDefault="00C874C8" w:rsidP="00A2421A">
            <w:pPr>
              <w:spacing w:before="0" w:after="0" w:line="240" w:lineRule="auto"/>
              <w:rPr>
                <w:rFonts w:hint="default"/>
                <w:sz w:val="16"/>
                <w:szCs w:val="16"/>
              </w:rPr>
            </w:pPr>
            <w:r w:rsidRPr="00A2421A">
              <w:rPr>
                <w:sz w:val="16"/>
                <w:szCs w:val="16"/>
              </w:rPr>
              <w:t>04-12 00:36:31.558   412   412 I         : Address 0xff8eafc0 is located in stack of thread T0</w:t>
            </w:r>
          </w:p>
          <w:p w:rsidR="00C874C8" w:rsidRPr="00A2421A" w:rsidRDefault="00C874C8" w:rsidP="00A2421A">
            <w:pPr>
              <w:spacing w:before="0" w:after="0" w:line="240" w:lineRule="auto"/>
              <w:rPr>
                <w:rFonts w:hint="default"/>
                <w:sz w:val="16"/>
                <w:szCs w:val="16"/>
              </w:rPr>
            </w:pPr>
            <w:r w:rsidRPr="00A2421A">
              <w:rPr>
                <w:sz w:val="16"/>
                <w:szCs w:val="16"/>
              </w:rPr>
              <w:t>04-12 00:36:31.559   412   412 I         :  at offset 480 in frame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04-12 00:36:31.559   412   412 I         :     #0 0xe5d0b077  (/system/lib/libcameraservice.so+0x77077)</w:t>
            </w:r>
          </w:p>
          <w:p w:rsidR="00C874C8" w:rsidRPr="00A2421A" w:rsidRDefault="00C874C8" w:rsidP="00A2421A">
            <w:pPr>
              <w:spacing w:before="0" w:after="0" w:line="240" w:lineRule="auto"/>
              <w:rPr>
                <w:rFonts w:hint="default"/>
                <w:sz w:val="16"/>
                <w:szCs w:val="16"/>
              </w:rPr>
            </w:pPr>
            <w:r w:rsidRPr="00A2421A">
              <w:rPr>
                <w:sz w:val="16"/>
                <w:szCs w:val="16"/>
              </w:rPr>
              <w:t xml:space="preserve">04-12 00:36:31.560   412   412 I         : </w:t>
            </w:r>
          </w:p>
          <w:p w:rsidR="00C874C8" w:rsidRPr="00A2421A" w:rsidRDefault="00C874C8" w:rsidP="00A2421A">
            <w:pPr>
              <w:spacing w:before="0" w:after="0" w:line="240" w:lineRule="auto"/>
              <w:rPr>
                <w:rFonts w:hint="default"/>
                <w:sz w:val="16"/>
                <w:szCs w:val="16"/>
              </w:rPr>
            </w:pPr>
            <w:r w:rsidRPr="00A2421A">
              <w:rPr>
                <w:sz w:val="16"/>
                <w:szCs w:val="16"/>
              </w:rPr>
              <w:t>04-12 00:36:31.560   412   412 I         :   This frame has 5 object(s):</w:t>
            </w:r>
          </w:p>
          <w:p w:rsidR="00C874C8" w:rsidRPr="00A2421A" w:rsidRDefault="00C874C8" w:rsidP="00A2421A">
            <w:pPr>
              <w:spacing w:before="0" w:after="0" w:line="240" w:lineRule="auto"/>
              <w:rPr>
                <w:rFonts w:hint="default"/>
                <w:sz w:val="16"/>
                <w:szCs w:val="16"/>
              </w:rPr>
            </w:pPr>
            <w:r w:rsidRPr="00A2421A">
              <w:rPr>
                <w:sz w:val="16"/>
                <w:szCs w:val="16"/>
              </w:rPr>
              <w:t>04-12 00:36:31.561   412   412 I         :     [16, 24) 'ref.tmp.i.i91'</w:t>
            </w:r>
          </w:p>
          <w:p w:rsidR="00C874C8" w:rsidRPr="00A2421A" w:rsidRDefault="00C874C8" w:rsidP="00A2421A">
            <w:pPr>
              <w:spacing w:before="0" w:after="0" w:line="240" w:lineRule="auto"/>
              <w:rPr>
                <w:rFonts w:hint="default"/>
                <w:sz w:val="16"/>
                <w:szCs w:val="16"/>
              </w:rPr>
            </w:pPr>
            <w:r w:rsidRPr="00A2421A">
              <w:rPr>
                <w:sz w:val="16"/>
                <w:szCs w:val="16"/>
              </w:rPr>
              <w:t>04-12 00:36:31.563   412   412 I         :     [48, 56) 'ref.tmp.i.i'</w:t>
            </w:r>
          </w:p>
          <w:p w:rsidR="00C874C8" w:rsidRPr="00A2421A" w:rsidRDefault="00C874C8" w:rsidP="00A2421A">
            <w:pPr>
              <w:spacing w:before="0" w:after="0" w:line="240" w:lineRule="auto"/>
              <w:rPr>
                <w:rFonts w:hint="default"/>
                <w:sz w:val="16"/>
                <w:szCs w:val="16"/>
              </w:rPr>
            </w:pPr>
            <w:r w:rsidRPr="00A2421A">
              <w:rPr>
                <w:sz w:val="16"/>
                <w:szCs w:val="16"/>
              </w:rPr>
              <w:t>04-12 00:36:31.565   412   412 I         :     [80, 480) 'stack_array.i' (line 357) &lt;== Memory access at offset 480 overflows this variable</w:t>
            </w:r>
          </w:p>
          <w:p w:rsidR="00C874C8" w:rsidRPr="00A2421A" w:rsidRDefault="00C874C8" w:rsidP="00A2421A">
            <w:pPr>
              <w:spacing w:before="0" w:after="0" w:line="240" w:lineRule="auto"/>
              <w:rPr>
                <w:rFonts w:hint="default"/>
                <w:sz w:val="16"/>
                <w:szCs w:val="16"/>
              </w:rPr>
            </w:pPr>
            <w:r w:rsidRPr="00A2421A">
              <w:rPr>
                <w:sz w:val="16"/>
                <w:szCs w:val="16"/>
              </w:rPr>
              <w:t>04-12 00:36:31.565   412   412 I         :     [544, 556) 'agg.tmp.ensured'</w:t>
            </w:r>
          </w:p>
          <w:p w:rsidR="00C874C8" w:rsidRPr="00A2421A" w:rsidRDefault="00C874C8" w:rsidP="00A2421A">
            <w:pPr>
              <w:spacing w:before="0" w:after="0" w:line="240" w:lineRule="auto"/>
              <w:rPr>
                <w:rFonts w:hint="default"/>
                <w:sz w:val="16"/>
                <w:szCs w:val="16"/>
              </w:rPr>
            </w:pPr>
            <w:r w:rsidRPr="00A2421A">
              <w:rPr>
                <w:sz w:val="16"/>
                <w:szCs w:val="16"/>
              </w:rPr>
              <w:t>04-12 00:36:31.567   412   412 I         :     [576, 580) 'ref.tmp48' (line 425)</w:t>
            </w:r>
          </w:p>
          <w:p w:rsidR="00C874C8" w:rsidRPr="00A2421A" w:rsidRDefault="00C874C8" w:rsidP="00A2421A">
            <w:pPr>
              <w:spacing w:before="0" w:after="0" w:line="240" w:lineRule="auto"/>
              <w:rPr>
                <w:rFonts w:hint="default"/>
                <w:sz w:val="16"/>
                <w:szCs w:val="16"/>
              </w:rPr>
            </w:pPr>
            <w:r w:rsidRPr="00A2421A">
              <w:rPr>
                <w:sz w:val="16"/>
                <w:szCs w:val="16"/>
              </w:rPr>
              <w:t xml:space="preserve">04-12 00:36:31.569   412   412 I         : </w:t>
            </w:r>
          </w:p>
          <w:p w:rsidR="00C874C8" w:rsidRPr="00A2421A" w:rsidRDefault="00C874C8" w:rsidP="00A2421A">
            <w:pPr>
              <w:spacing w:before="0" w:after="0" w:line="240" w:lineRule="auto"/>
              <w:rPr>
                <w:rFonts w:hint="default"/>
                <w:sz w:val="16"/>
                <w:szCs w:val="16"/>
              </w:rPr>
            </w:pPr>
            <w:r w:rsidRPr="00A2421A">
              <w:rPr>
                <w:sz w:val="16"/>
                <w:szCs w:val="16"/>
              </w:rPr>
              <w:t>04-12 00:36:31.569   412   412 I         : HINT: this may be a false positive if your program uses some custom stack unwind mechanism or swapcontext</w:t>
            </w:r>
          </w:p>
          <w:p w:rsidR="00C874C8" w:rsidRPr="00A2421A" w:rsidRDefault="00C874C8" w:rsidP="00A2421A">
            <w:pPr>
              <w:spacing w:before="0" w:after="0" w:line="240" w:lineRule="auto"/>
              <w:rPr>
                <w:rFonts w:hint="default"/>
                <w:sz w:val="16"/>
                <w:szCs w:val="16"/>
              </w:rPr>
            </w:pPr>
            <w:r w:rsidRPr="00A2421A">
              <w:rPr>
                <w:sz w:val="16"/>
                <w:szCs w:val="16"/>
              </w:rPr>
              <w:t>04-12 00:36:31.570   412   412 I         :       (longjmp and C++ exceptions *are* supported)</w:t>
            </w:r>
          </w:p>
          <w:p w:rsidR="00C874C8" w:rsidRPr="00A2421A" w:rsidRDefault="00C874C8" w:rsidP="00A2421A">
            <w:pPr>
              <w:spacing w:before="0" w:after="0" w:line="240" w:lineRule="auto"/>
              <w:rPr>
                <w:rFonts w:hint="default"/>
                <w:sz w:val="16"/>
                <w:szCs w:val="16"/>
              </w:rPr>
            </w:pPr>
            <w:r w:rsidRPr="00A2421A">
              <w:rPr>
                <w:sz w:val="16"/>
                <w:szCs w:val="16"/>
              </w:rPr>
              <w:t xml:space="preserve">04-12 00:36:31.570   412   412 I         : </w:t>
            </w:r>
          </w:p>
          <w:p w:rsidR="00C874C8" w:rsidRPr="00A2421A" w:rsidRDefault="00C874C8" w:rsidP="00A2421A">
            <w:pPr>
              <w:spacing w:before="0" w:after="0" w:line="240" w:lineRule="auto"/>
              <w:rPr>
                <w:rFonts w:hint="default"/>
                <w:sz w:val="16"/>
                <w:szCs w:val="16"/>
              </w:rPr>
            </w:pPr>
            <w:r w:rsidRPr="00A2421A">
              <w:rPr>
                <w:sz w:val="16"/>
                <w:szCs w:val="16"/>
              </w:rPr>
              <w:t xml:space="preserve">04-12 00:36:31.571   412   412 I         : SUMMARY: AddressSanitizer: stack-buffer-overflow (/system/lib/libcameraservice.so+0x772d7) </w:t>
            </w:r>
          </w:p>
          <w:p w:rsidR="00C874C8" w:rsidRPr="00A2421A" w:rsidRDefault="00C874C8" w:rsidP="00A2421A">
            <w:pPr>
              <w:spacing w:before="0" w:after="0" w:line="240" w:lineRule="auto"/>
              <w:rPr>
                <w:rFonts w:hint="default"/>
                <w:sz w:val="16"/>
                <w:szCs w:val="16"/>
              </w:rPr>
            </w:pPr>
            <w:r w:rsidRPr="00A2421A">
              <w:rPr>
                <w:sz w:val="16"/>
                <w:szCs w:val="16"/>
              </w:rPr>
              <w:t xml:space="preserve">04-12 00:36:31.571   412   412 I         : </w:t>
            </w:r>
          </w:p>
          <w:p w:rsidR="00C874C8" w:rsidRPr="00A2421A" w:rsidRDefault="00C874C8" w:rsidP="00A2421A">
            <w:pPr>
              <w:spacing w:before="0" w:after="0" w:line="240" w:lineRule="auto"/>
              <w:rPr>
                <w:rFonts w:hint="default"/>
                <w:sz w:val="16"/>
                <w:szCs w:val="16"/>
              </w:rPr>
            </w:pPr>
            <w:r w:rsidRPr="00A2421A">
              <w:rPr>
                <w:sz w:val="16"/>
                <w:szCs w:val="16"/>
              </w:rPr>
              <w:t>04-12 00:36:31.571   412   412 I         : Shadow bytes around the buggy address:</w:t>
            </w:r>
          </w:p>
          <w:p w:rsidR="00C874C8" w:rsidRPr="00A2421A" w:rsidRDefault="00C874C8" w:rsidP="00A2421A">
            <w:pPr>
              <w:spacing w:before="0" w:after="0" w:line="240" w:lineRule="auto"/>
              <w:rPr>
                <w:rFonts w:hint="default"/>
                <w:sz w:val="16"/>
                <w:szCs w:val="16"/>
              </w:rPr>
            </w:pPr>
            <w:r w:rsidRPr="00A2421A">
              <w:rPr>
                <w:sz w:val="16"/>
                <w:szCs w:val="16"/>
              </w:rPr>
              <w:t>04-12 00:36:31.577   412   412 I         :   0xe53f55a0: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00:36:31.577   412   412 I         :   0xe53f55b0: 00 00 00 00 00 00 00 00 00 00 00 00 f1 f1 f8 f2</w:t>
            </w:r>
          </w:p>
          <w:p w:rsidR="00C874C8" w:rsidRPr="00A2421A" w:rsidRDefault="00C874C8" w:rsidP="00A2421A">
            <w:pPr>
              <w:spacing w:before="0" w:after="0" w:line="240" w:lineRule="auto"/>
              <w:rPr>
                <w:rFonts w:hint="default"/>
                <w:sz w:val="16"/>
                <w:szCs w:val="16"/>
              </w:rPr>
            </w:pPr>
            <w:r w:rsidRPr="00A2421A">
              <w:rPr>
                <w:sz w:val="16"/>
                <w:szCs w:val="16"/>
              </w:rPr>
              <w:t>04-12 00:36:31.577   412   412 I         :   0xe53f55c0: f2 f2 f8 f2 f2 f2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00:36:31.577   412   412 I         :   0xe53f55d0: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lastRenderedPageBreak/>
              <w:t>04-12 00:36:31.577   412   412 I         :   0xe53f55e0: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00:36:31.577   412   412 I         : =&gt;0xe53f55f0: 00 00 00 00 00 00 00 00[f2]f2 f2 f2 f2 f2 f2 f2</w:t>
            </w:r>
          </w:p>
          <w:p w:rsidR="00C874C8" w:rsidRPr="00A2421A" w:rsidRDefault="00C874C8" w:rsidP="00A2421A">
            <w:pPr>
              <w:spacing w:before="0" w:after="0" w:line="240" w:lineRule="auto"/>
              <w:rPr>
                <w:rFonts w:hint="default"/>
                <w:sz w:val="16"/>
                <w:szCs w:val="16"/>
              </w:rPr>
            </w:pPr>
            <w:r w:rsidRPr="00A2421A">
              <w:rPr>
                <w:sz w:val="16"/>
                <w:szCs w:val="16"/>
              </w:rPr>
              <w:t>04-12 00:36:31.577   412   412 I         :   0xe53f5600: 00 04 f2 f2 f8 f3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00:36:31.577   412   412 I         :   0xe53f5610: 00 00 00 00 00 00 00 00 00 00 00 00 f1 f1 f8 f2</w:t>
            </w:r>
          </w:p>
          <w:p w:rsidR="00C874C8" w:rsidRPr="00A2421A" w:rsidRDefault="00C874C8" w:rsidP="00A2421A">
            <w:pPr>
              <w:spacing w:before="0" w:after="0" w:line="240" w:lineRule="auto"/>
              <w:rPr>
                <w:rFonts w:hint="default"/>
                <w:sz w:val="16"/>
                <w:szCs w:val="16"/>
              </w:rPr>
            </w:pPr>
            <w:r w:rsidRPr="00A2421A">
              <w:rPr>
                <w:sz w:val="16"/>
                <w:szCs w:val="16"/>
              </w:rPr>
              <w:t>04-12 00:36:31.577   412   412 I         :   0xe53f5620: f2 f2 00 04 f2 f2 f8 f2 00 f3 f3 f3 00 00 00 00</w:t>
            </w:r>
          </w:p>
          <w:p w:rsidR="00C874C8" w:rsidRPr="00A2421A" w:rsidRDefault="00C874C8" w:rsidP="00A2421A">
            <w:pPr>
              <w:spacing w:before="0" w:after="0" w:line="240" w:lineRule="auto"/>
              <w:rPr>
                <w:rFonts w:hint="default"/>
                <w:sz w:val="16"/>
                <w:szCs w:val="16"/>
              </w:rPr>
            </w:pPr>
            <w:r w:rsidRPr="00A2421A">
              <w:rPr>
                <w:sz w:val="16"/>
                <w:szCs w:val="16"/>
              </w:rPr>
              <w:t>04-12 00:36:31.578   412   412 I         :   0xe53f5630: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00:36:31.578   412   412 I         :   0xe53f5640: 00 00 00 00 00 00 00 00 f1 f1 00 f2 f2 f2 f8 f2</w:t>
            </w:r>
          </w:p>
          <w:p w:rsidR="00C874C8" w:rsidRPr="00A2421A" w:rsidRDefault="00C874C8" w:rsidP="00A2421A">
            <w:pPr>
              <w:spacing w:before="0" w:after="0" w:line="240" w:lineRule="auto"/>
              <w:rPr>
                <w:rFonts w:hint="default"/>
                <w:sz w:val="16"/>
                <w:szCs w:val="16"/>
              </w:rPr>
            </w:pPr>
            <w:r w:rsidRPr="00A2421A">
              <w:rPr>
                <w:sz w:val="16"/>
                <w:szCs w:val="16"/>
              </w:rPr>
              <w:t>04-12 00:36:31.578   412   412 I         : Shadow byte legend (one shadow byte represents 8 application bytes):</w:t>
            </w:r>
          </w:p>
          <w:p w:rsidR="00C874C8" w:rsidRPr="00A2421A" w:rsidRDefault="00C874C8" w:rsidP="00A2421A">
            <w:pPr>
              <w:spacing w:before="0" w:after="0" w:line="240" w:lineRule="auto"/>
              <w:rPr>
                <w:rFonts w:hint="default"/>
                <w:sz w:val="16"/>
                <w:szCs w:val="16"/>
              </w:rPr>
            </w:pPr>
            <w:r w:rsidRPr="00A2421A">
              <w:rPr>
                <w:sz w:val="16"/>
                <w:szCs w:val="16"/>
              </w:rPr>
              <w:t>04-12 00:36:31.578   412   412 I         :   Addressable:           00</w:t>
            </w:r>
          </w:p>
          <w:p w:rsidR="00C874C8" w:rsidRPr="00A2421A" w:rsidRDefault="00C874C8" w:rsidP="00A2421A">
            <w:pPr>
              <w:spacing w:before="0" w:after="0" w:line="240" w:lineRule="auto"/>
              <w:rPr>
                <w:rFonts w:hint="default"/>
                <w:sz w:val="16"/>
                <w:szCs w:val="16"/>
              </w:rPr>
            </w:pPr>
            <w:r w:rsidRPr="00A2421A">
              <w:rPr>
                <w:sz w:val="16"/>
                <w:szCs w:val="16"/>
              </w:rPr>
              <w:t xml:space="preserve">04-12 00:36:31.578   412   412 I         :   Partially addressable: 01 02 03 04 05 06 07 </w:t>
            </w:r>
          </w:p>
          <w:p w:rsidR="00C874C8" w:rsidRPr="00A2421A" w:rsidRDefault="00C874C8" w:rsidP="00A2421A">
            <w:pPr>
              <w:spacing w:before="0" w:after="0" w:line="240" w:lineRule="auto"/>
              <w:rPr>
                <w:rFonts w:hint="default"/>
                <w:sz w:val="16"/>
                <w:szCs w:val="16"/>
              </w:rPr>
            </w:pPr>
            <w:r w:rsidRPr="00A2421A">
              <w:rPr>
                <w:sz w:val="16"/>
                <w:szCs w:val="16"/>
              </w:rPr>
              <w:t>04-12 00:36:31.578   412   412 I         :   Heap left redzone:       fa</w:t>
            </w:r>
          </w:p>
          <w:p w:rsidR="00C874C8" w:rsidRPr="00A2421A" w:rsidRDefault="00C874C8" w:rsidP="00A2421A">
            <w:pPr>
              <w:spacing w:before="0" w:after="0" w:line="240" w:lineRule="auto"/>
              <w:rPr>
                <w:rFonts w:hint="default"/>
                <w:sz w:val="16"/>
                <w:szCs w:val="16"/>
              </w:rPr>
            </w:pPr>
            <w:r w:rsidRPr="00A2421A">
              <w:rPr>
                <w:sz w:val="16"/>
                <w:szCs w:val="16"/>
              </w:rPr>
              <w:t>04-12 00:36:31.578   412   412 I         :   Freed heap region:       fd</w:t>
            </w:r>
          </w:p>
          <w:p w:rsidR="00C874C8" w:rsidRPr="00A2421A" w:rsidRDefault="00C874C8" w:rsidP="00A2421A">
            <w:pPr>
              <w:spacing w:before="0" w:after="0" w:line="240" w:lineRule="auto"/>
              <w:rPr>
                <w:rFonts w:hint="default"/>
                <w:sz w:val="16"/>
                <w:szCs w:val="16"/>
              </w:rPr>
            </w:pPr>
            <w:r w:rsidRPr="00A2421A">
              <w:rPr>
                <w:sz w:val="16"/>
                <w:szCs w:val="16"/>
              </w:rPr>
              <w:t>04-12 00:36:31.578   412   412 I         :   Stack left redzone:      f1</w:t>
            </w:r>
          </w:p>
          <w:p w:rsidR="00C874C8" w:rsidRPr="00A2421A" w:rsidRDefault="00C874C8" w:rsidP="00A2421A">
            <w:pPr>
              <w:spacing w:before="0" w:after="0" w:line="240" w:lineRule="auto"/>
              <w:rPr>
                <w:rFonts w:hint="default"/>
                <w:sz w:val="16"/>
                <w:szCs w:val="16"/>
              </w:rPr>
            </w:pPr>
            <w:r w:rsidRPr="00A2421A">
              <w:rPr>
                <w:sz w:val="16"/>
                <w:szCs w:val="16"/>
              </w:rPr>
              <w:t>04-12 00:36:31.578   412   412 I         :   Stack mid redzone:       f2</w:t>
            </w:r>
          </w:p>
          <w:p w:rsidR="00C874C8" w:rsidRPr="00A2421A" w:rsidRDefault="00C874C8" w:rsidP="00A2421A">
            <w:pPr>
              <w:spacing w:before="0" w:after="0" w:line="240" w:lineRule="auto"/>
              <w:rPr>
                <w:rFonts w:hint="default"/>
                <w:sz w:val="16"/>
                <w:szCs w:val="16"/>
              </w:rPr>
            </w:pPr>
            <w:r w:rsidRPr="00A2421A">
              <w:rPr>
                <w:sz w:val="16"/>
                <w:szCs w:val="16"/>
              </w:rPr>
              <w:t>04-12 00:36:31.578   412   412 I         :   Stack right redzone:     f3</w:t>
            </w:r>
          </w:p>
          <w:p w:rsidR="00C874C8" w:rsidRPr="00A2421A" w:rsidRDefault="00C874C8" w:rsidP="00A2421A">
            <w:pPr>
              <w:spacing w:before="0" w:after="0" w:line="240" w:lineRule="auto"/>
              <w:rPr>
                <w:rFonts w:hint="default"/>
                <w:sz w:val="16"/>
                <w:szCs w:val="16"/>
              </w:rPr>
            </w:pPr>
            <w:r w:rsidRPr="00A2421A">
              <w:rPr>
                <w:sz w:val="16"/>
                <w:szCs w:val="16"/>
              </w:rPr>
              <w:t>04-12 00:36:31.578   412   412 I         :   Stack after return:      f5</w:t>
            </w:r>
          </w:p>
          <w:p w:rsidR="00C874C8" w:rsidRPr="00A2421A" w:rsidRDefault="00C874C8" w:rsidP="00A2421A">
            <w:pPr>
              <w:spacing w:before="0" w:after="0" w:line="240" w:lineRule="auto"/>
              <w:rPr>
                <w:rFonts w:hint="default"/>
                <w:sz w:val="16"/>
                <w:szCs w:val="16"/>
              </w:rPr>
            </w:pPr>
            <w:r w:rsidRPr="00A2421A">
              <w:rPr>
                <w:sz w:val="16"/>
                <w:szCs w:val="16"/>
              </w:rPr>
              <w:t>04-12 00:36:31.578   412   412 I         :   Stack use after scope:   f8</w:t>
            </w:r>
          </w:p>
          <w:p w:rsidR="00C874C8" w:rsidRPr="00A2421A" w:rsidRDefault="00C874C8" w:rsidP="00A2421A">
            <w:pPr>
              <w:spacing w:before="0" w:after="0" w:line="240" w:lineRule="auto"/>
              <w:rPr>
                <w:rFonts w:hint="default"/>
                <w:sz w:val="16"/>
                <w:szCs w:val="16"/>
              </w:rPr>
            </w:pPr>
            <w:r w:rsidRPr="00A2421A">
              <w:rPr>
                <w:sz w:val="16"/>
                <w:szCs w:val="16"/>
              </w:rPr>
              <w:t>04-12 00:36:31.578   412   412 I         :   Global redzone:          f9</w:t>
            </w:r>
          </w:p>
          <w:p w:rsidR="00C874C8" w:rsidRPr="00A2421A" w:rsidRDefault="00C874C8" w:rsidP="00A2421A">
            <w:pPr>
              <w:spacing w:before="0" w:after="0" w:line="240" w:lineRule="auto"/>
              <w:rPr>
                <w:rFonts w:hint="default"/>
                <w:sz w:val="16"/>
                <w:szCs w:val="16"/>
              </w:rPr>
            </w:pPr>
            <w:r w:rsidRPr="00A2421A">
              <w:rPr>
                <w:sz w:val="16"/>
                <w:szCs w:val="16"/>
              </w:rPr>
              <w:t>04-12 00:36:31.579   412   412 I         :   Global init order:       f6</w:t>
            </w:r>
          </w:p>
          <w:p w:rsidR="00C874C8" w:rsidRPr="00A2421A" w:rsidRDefault="00C874C8" w:rsidP="00A2421A">
            <w:pPr>
              <w:spacing w:before="0" w:after="0" w:line="240" w:lineRule="auto"/>
              <w:rPr>
                <w:rFonts w:hint="default"/>
                <w:sz w:val="16"/>
                <w:szCs w:val="16"/>
              </w:rPr>
            </w:pPr>
            <w:r w:rsidRPr="00A2421A">
              <w:rPr>
                <w:sz w:val="16"/>
                <w:szCs w:val="16"/>
              </w:rPr>
              <w:t>04-12 00:36:31.580   412   412 I         :   Poisoned by user:        f7</w:t>
            </w:r>
          </w:p>
          <w:p w:rsidR="00C874C8" w:rsidRPr="00A2421A" w:rsidRDefault="00C874C8" w:rsidP="00A2421A">
            <w:pPr>
              <w:spacing w:before="0" w:after="0" w:line="240" w:lineRule="auto"/>
              <w:rPr>
                <w:rFonts w:hint="default"/>
                <w:sz w:val="16"/>
                <w:szCs w:val="16"/>
              </w:rPr>
            </w:pPr>
            <w:r w:rsidRPr="00A2421A">
              <w:rPr>
                <w:sz w:val="16"/>
                <w:szCs w:val="16"/>
              </w:rPr>
              <w:t>04-12 00:36:31.580   412   412 I         :   Container overflow:      fc</w:t>
            </w:r>
          </w:p>
          <w:p w:rsidR="00C874C8" w:rsidRPr="00A2421A" w:rsidRDefault="00C874C8" w:rsidP="00A2421A">
            <w:pPr>
              <w:spacing w:before="0" w:after="0" w:line="240" w:lineRule="auto"/>
              <w:rPr>
                <w:rFonts w:hint="default"/>
                <w:sz w:val="16"/>
                <w:szCs w:val="16"/>
              </w:rPr>
            </w:pPr>
            <w:r w:rsidRPr="00A2421A">
              <w:rPr>
                <w:sz w:val="16"/>
                <w:szCs w:val="16"/>
              </w:rPr>
              <w:t>04-12 00:36:31.580   412   412 I         :   Array cookie:            ac</w:t>
            </w:r>
          </w:p>
          <w:p w:rsidR="00C874C8" w:rsidRPr="00A2421A" w:rsidRDefault="00C874C8" w:rsidP="00A2421A">
            <w:pPr>
              <w:spacing w:before="0" w:after="0" w:line="240" w:lineRule="auto"/>
              <w:rPr>
                <w:rFonts w:hint="default"/>
                <w:sz w:val="16"/>
                <w:szCs w:val="16"/>
              </w:rPr>
            </w:pPr>
            <w:r w:rsidRPr="00A2421A">
              <w:rPr>
                <w:sz w:val="16"/>
                <w:szCs w:val="16"/>
              </w:rPr>
              <w:t>04-12 00:36:31.580   412   412 I         :   Intra object redzone:    bb</w:t>
            </w:r>
          </w:p>
          <w:p w:rsidR="00C874C8" w:rsidRPr="00A2421A" w:rsidRDefault="00C874C8" w:rsidP="00A2421A">
            <w:pPr>
              <w:spacing w:before="0" w:after="0" w:line="240" w:lineRule="auto"/>
              <w:rPr>
                <w:rFonts w:hint="default"/>
                <w:sz w:val="16"/>
                <w:szCs w:val="16"/>
              </w:rPr>
            </w:pPr>
            <w:r w:rsidRPr="00A2421A">
              <w:rPr>
                <w:sz w:val="16"/>
                <w:szCs w:val="16"/>
              </w:rPr>
              <w:t>04-12 00:36:31.580   412   412 I         :   ASan internal:           fe</w:t>
            </w:r>
          </w:p>
          <w:p w:rsidR="00C874C8" w:rsidRPr="00A2421A" w:rsidRDefault="00C874C8" w:rsidP="00A2421A">
            <w:pPr>
              <w:spacing w:before="0" w:after="0" w:line="240" w:lineRule="auto"/>
              <w:rPr>
                <w:rFonts w:hint="default"/>
                <w:sz w:val="16"/>
                <w:szCs w:val="16"/>
              </w:rPr>
            </w:pPr>
            <w:r w:rsidRPr="00A2421A">
              <w:rPr>
                <w:sz w:val="16"/>
                <w:szCs w:val="16"/>
              </w:rPr>
              <w:t>04-12 00:36:31.580   412   412 I         :   Left alloca redzone:     ca</w:t>
            </w:r>
          </w:p>
          <w:p w:rsidR="00C874C8" w:rsidRPr="00A2421A" w:rsidRDefault="00C874C8" w:rsidP="00A2421A">
            <w:pPr>
              <w:spacing w:before="0" w:after="0" w:line="240" w:lineRule="auto"/>
              <w:rPr>
                <w:rFonts w:hint="default"/>
                <w:sz w:val="16"/>
                <w:szCs w:val="16"/>
              </w:rPr>
            </w:pPr>
            <w:r w:rsidRPr="00A2421A">
              <w:rPr>
                <w:sz w:val="16"/>
                <w:szCs w:val="16"/>
              </w:rPr>
              <w:t>04-12 00:36:31.580   412   412 I         :   Right alloca redzone:    cb</w:t>
            </w:r>
          </w:p>
          <w:p w:rsidR="00C874C8" w:rsidRPr="00A2421A" w:rsidRDefault="00C874C8" w:rsidP="00A2421A">
            <w:pPr>
              <w:spacing w:before="0" w:after="0" w:line="240" w:lineRule="auto"/>
              <w:rPr>
                <w:rFonts w:hint="default"/>
                <w:sz w:val="16"/>
                <w:szCs w:val="16"/>
              </w:rPr>
            </w:pPr>
            <w:r w:rsidRPr="00A2421A">
              <w:rPr>
                <w:sz w:val="16"/>
                <w:szCs w:val="16"/>
              </w:rPr>
              <w:t xml:space="preserve">04-12 00:36:31.580   412   412 I         : </w:t>
            </w:r>
          </w:p>
          <w:p w:rsidR="00C874C8" w:rsidRPr="00A2421A" w:rsidRDefault="00C874C8" w:rsidP="00A2421A">
            <w:pPr>
              <w:spacing w:before="0" w:after="0" w:line="240" w:lineRule="auto"/>
              <w:rPr>
                <w:rFonts w:hint="default"/>
                <w:sz w:val="16"/>
                <w:szCs w:val="16"/>
              </w:rPr>
            </w:pPr>
            <w:r w:rsidRPr="00A2421A">
              <w:rPr>
                <w:sz w:val="16"/>
                <w:szCs w:val="16"/>
              </w:rPr>
              <w:t>04-12 00:36:31.581   412   412 I         : ==412==ABORTING</w:t>
            </w:r>
          </w:p>
          <w:p w:rsidR="00C874C8" w:rsidRPr="00A2421A" w:rsidRDefault="00C874C8" w:rsidP="00A2421A">
            <w:pPr>
              <w:spacing w:before="0" w:after="0" w:line="240" w:lineRule="auto"/>
              <w:rPr>
                <w:rFonts w:hint="default"/>
                <w:sz w:val="16"/>
                <w:szCs w:val="16"/>
              </w:rPr>
            </w:pPr>
            <w:r w:rsidRPr="00A2421A">
              <w:rPr>
                <w:sz w:val="16"/>
                <w:szCs w:val="16"/>
              </w:rPr>
              <w:t xml:space="preserve">04-12 00:36:31.581   412   412 I         : </w:t>
            </w:r>
          </w:p>
          <w:p w:rsidR="00C874C8" w:rsidRPr="00A2421A" w:rsidRDefault="00C874C8" w:rsidP="00A2421A">
            <w:pPr>
              <w:spacing w:before="0" w:after="0" w:line="240" w:lineRule="auto"/>
              <w:rPr>
                <w:rFonts w:hint="default"/>
                <w:sz w:val="16"/>
                <w:szCs w:val="16"/>
              </w:rPr>
            </w:pP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42" w:name="_Toc6822092"/>
      <w:bookmarkStart w:id="143" w:name="_Toc17447265"/>
      <w:bookmarkStart w:id="144" w:name="_Toc49427863"/>
      <w:r w:rsidRPr="00C874C8">
        <w:t>stack overflow</w:t>
      </w:r>
      <w:r w:rsidRPr="00C874C8">
        <w:t>栈解析</w:t>
      </w:r>
      <w:bookmarkEnd w:id="142"/>
      <w:bookmarkEnd w:id="143"/>
      <w:bookmarkEnd w:id="144"/>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629"/>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w:t>
            </w:r>
          </w:p>
          <w:p w:rsidR="00C874C8" w:rsidRPr="00A2421A" w:rsidRDefault="00C874C8" w:rsidP="00A2421A">
            <w:pPr>
              <w:spacing w:before="0" w:after="0" w:line="240" w:lineRule="auto"/>
              <w:rPr>
                <w:rFonts w:hint="default"/>
                <w:sz w:val="16"/>
                <w:szCs w:val="16"/>
              </w:rPr>
            </w:pPr>
            <w:r w:rsidRPr="00A2421A">
              <w:rPr>
                <w:sz w:val="16"/>
                <w:szCs w:val="16"/>
              </w:rPr>
              <w:t>==412==ERROR: AddressSanitizer: stack-buffer-overflow on address 0xff8eafc0 at pc 0xe5d0b2d8 bp 0xff8eadd8 sp 0xff8eadd4</w:t>
            </w:r>
          </w:p>
          <w:p w:rsidR="00C874C8" w:rsidRPr="00A2421A" w:rsidRDefault="00C874C8" w:rsidP="00A2421A">
            <w:pPr>
              <w:spacing w:before="0" w:after="0" w:line="240" w:lineRule="auto"/>
              <w:rPr>
                <w:rFonts w:hint="default"/>
                <w:sz w:val="16"/>
                <w:szCs w:val="16"/>
              </w:rPr>
            </w:pPr>
            <w:r w:rsidRPr="00A2421A">
              <w:rPr>
                <w:sz w:val="16"/>
                <w:szCs w:val="16"/>
              </w:rPr>
              <w:t>WRITE of size 4 at 0xff8eafc0 thread T0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#0 0xe5d0b2d7 in _ZN7android13CameraService9test_testEi frameworks/av/services/camera/libcameraservice/CameraService.cpp:362</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 0xe5d0b2d7 in _ZN7android13CameraService26onTorchStatusChangedLockedERKNS_7String8ENS_8hardware6camera6common4V1_015TorchModeStatusE frameworks/av/services/camera/libcameraservice/CameraService.cpp:375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 0xe5d3715f in operator() frameworks/av/services/camera/libcameraservice/CameraService.cpp:2950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 0xe5d3715f in _ZN7android13CameraService11CameraState12updateStatusIZNS0_12updateStatusENS0_14StatusInternalERKNS_7String8ESt16initializer_listIS3_EE3$_0EEvS3_S6_S8_T_ frameworks/av/services/camera/libcameraservice/CameraService.cpp:3004</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 0xe5d3715f in _ZN7android13CameraService12updateStatusENS0_14StatusInternalERKNS_7String8ESt16initializer_listIS1_E frameworks/av/services/camera/libcameraservice/CameraService.cpp:2936</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 0xe5d36383 in _ZN7android13CameraService12updateStatusENS0_14StatusInternalERKNS_7String8E frameworks/av/services/camera/libcameraservice/CameraService.cpp:2918</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#6 0xe5d36383 in _ZN7android13CameraService11BasicClient14startCameraOpsEv frameworks/av/services/camera/libcameraservice/CameraService.cpp:2291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#7 0xe5d6604b in _ZN7android17Camera2ClientBaseINS_22CameraDeviceClientBaseEE14initializeImplINS_2spINS_21CameraProviderManagerEEEEEiT_RKNS_7String8E frameworks/av/services/camera/libcameraservice/common/Camera2ClientBase.cpp:98</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#8 0xe5d65d87 in _ZN7android17Camera2ClientBaseINS_22CameraDeviceClientBaseEE10initializeENS_2spINS_21CameraProviderManagerEEERKNS_7String8E frameworks/av/services/camera/libcameraservice/common/Camera2ClientBase.cpp:85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#9 0xe5e1b6cf in _ZN7android18CameraDeviceClient14initializeImplINS_2spINS_21CameraProviderManagerEEEEEiT_RKNS_7String8E frameworks/av/services/camera/libcameraservice/api2/CameraDeviceClient.cpp:101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#10 0xe5e1b367 in _ZN7android18CameraDeviceClient10initializeENS_2spINS_21CameraProviderManagerEEERKNS_7String8E frameworks/av/services/camera/libcameraservice/api2/CameraDeviceClient.cpp:93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#11 0xe5d23fd7 in _ZN7android13CameraService13connectHelperINS_8hardware7camera222ICameraDeviceCallbacksENS_18CameraDeviceClientEEENS_6binder6StatusERKNS_2spIT_EERKNS_7String8EiiRKNS_8String16EiiNS0_8apiLevelEbbRNS8_IT0_EE frameworks/av/services/camera/libcameraservice/CameraService.cpp:1400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lastRenderedPageBreak/>
              <w:t xml:space="preserve">    #12 0xe5d22263 in _ZN7android13CameraService13connectDeviceERKNS_2spINS_8hardware7camera222ICameraDeviceCallbacksEEERKNS_8String16ESA_iPNS1_INS3_17ICameraDeviceUserEEE frameworks/av/services/camera/libcameraservice/CameraService.cpp:1285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#13 0xe5d2584f in _ZTv0_n40_N7android13CameraService13connectDeviceERKNS_2spINS_8hardware7camera222ICameraDeviceCallbacksEEERKNS_8String16ESA_iPNS1_INS3_17ICameraDeviceUserEEE frameworks/av/services/camera/libcameraservice/CameraService.cpp:?</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#14 0xe6e60021 in _ZN7android8hardware15BnCameraService10onTransactEjRKNS_6ParcelEPS2_j out/soong/.intermediates/frameworks/av/camera/libcamera_client/android_arm_armv7-a-neon_cortex-a15_core_shared/gen/aidl/frameworks/av/camera/aidl/android/hardware/ICameraService.cpp:657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#15 0xe5d30a9f in _ZN7android13CameraService10onTransactEjRKNS_6ParcelEPS1_j frameworks/av/services/camera/libcameraservice/CameraService.cpp:2040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#16 0xe603a161 in _ZN7android7BBinder8transactEjRKNS_6ParcelEPS1_j frameworks/native/libs/binder/Binder.cpp:129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#17 0xe60419a5 in _ZN7android14IPCThreadState14executeCommandEi frameworks/native/libs/binder/IPCThreadState.cpp:1161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#18 0xe6041735 in _ZN7android14IPCThreadState20getAndExecuteCommandEv frameworks/native/libs/binder/IPCThreadState.cpp:464</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#19 0xe6041c5d in _ZN7android14IPCThreadState14joinThreadPoolEb frameworks/native/libs/binder/IPCThreadState.cpp:544</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#20 0xb8f18e83 in main frameworks/av/camera/cameraserver/main_cameraserver.cpp:37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#21 0xe719578d in __libc_init bionic/libc/bionic/libc_init_dynamic.cpp:129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#22 0xb8f18c9f in _start_main bionic/libc/arch-common/bionic/crtbegin.c:45</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Address 0xff8eafc0 is located in stack of thread T0</w:t>
            </w:r>
          </w:p>
          <w:p w:rsidR="00C874C8" w:rsidRPr="00A2421A" w:rsidRDefault="00C874C8" w:rsidP="00A2421A">
            <w:pPr>
              <w:spacing w:before="0" w:after="0" w:line="240" w:lineRule="auto"/>
              <w:rPr>
                <w:rFonts w:hint="default"/>
                <w:sz w:val="16"/>
                <w:szCs w:val="16"/>
              </w:rPr>
            </w:pPr>
            <w:r w:rsidRPr="00A2421A">
              <w:rPr>
                <w:sz w:val="16"/>
                <w:szCs w:val="16"/>
              </w:rPr>
              <w:t xml:space="preserve"> at offset 480 in frame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#23 0xe5d0b077 in _ZN7android13CameraService26onTorchStatusChangedLockedERKNS_7String8ENS_8hardware6camera6common4V1_015TorchModeStatusE frameworks/av/services/camera/libcameraservice/CameraService.cpp:369</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 xml:space="preserve">  This frame has 5 object(s):</w:t>
            </w:r>
          </w:p>
          <w:p w:rsidR="00C874C8" w:rsidRPr="00A2421A" w:rsidRDefault="00C874C8" w:rsidP="00A2421A">
            <w:pPr>
              <w:spacing w:before="0" w:after="0" w:line="240" w:lineRule="auto"/>
              <w:rPr>
                <w:rFonts w:hint="default"/>
                <w:sz w:val="16"/>
                <w:szCs w:val="16"/>
              </w:rPr>
            </w:pPr>
            <w:r w:rsidRPr="00A2421A">
              <w:rPr>
                <w:sz w:val="16"/>
                <w:szCs w:val="16"/>
              </w:rPr>
              <w:t xml:space="preserve">    [16, 24) 'ref.tmp.i.i91'</w:t>
            </w:r>
          </w:p>
          <w:p w:rsidR="00C874C8" w:rsidRPr="00A2421A" w:rsidRDefault="00C874C8" w:rsidP="00A2421A">
            <w:pPr>
              <w:spacing w:before="0" w:after="0" w:line="240" w:lineRule="auto"/>
              <w:rPr>
                <w:rFonts w:hint="default"/>
                <w:sz w:val="16"/>
                <w:szCs w:val="16"/>
              </w:rPr>
            </w:pPr>
            <w:r w:rsidRPr="00A2421A">
              <w:rPr>
                <w:sz w:val="16"/>
                <w:szCs w:val="16"/>
              </w:rPr>
              <w:t xml:space="preserve">    [48, 56) 'ref.tmp.i.i'</w:t>
            </w:r>
          </w:p>
          <w:p w:rsidR="00C874C8" w:rsidRPr="00A2421A" w:rsidRDefault="00C874C8" w:rsidP="00A2421A">
            <w:pPr>
              <w:spacing w:before="0" w:after="0" w:line="240" w:lineRule="auto"/>
              <w:rPr>
                <w:rFonts w:hint="default"/>
                <w:sz w:val="16"/>
                <w:szCs w:val="16"/>
              </w:rPr>
            </w:pPr>
            <w:r w:rsidRPr="00A2421A">
              <w:rPr>
                <w:sz w:val="16"/>
                <w:szCs w:val="16"/>
              </w:rPr>
              <w:t xml:space="preserve">    [80, 480) 'stack_array.i' (line 357) &lt;== Memory access at offset 480 overflows this variable</w:t>
            </w:r>
          </w:p>
          <w:p w:rsidR="00C874C8" w:rsidRPr="00A2421A" w:rsidRDefault="00C874C8" w:rsidP="00A2421A">
            <w:pPr>
              <w:spacing w:before="0" w:after="0" w:line="240" w:lineRule="auto"/>
              <w:rPr>
                <w:rFonts w:hint="default"/>
                <w:sz w:val="16"/>
                <w:szCs w:val="16"/>
              </w:rPr>
            </w:pPr>
            <w:r w:rsidRPr="00A2421A">
              <w:rPr>
                <w:sz w:val="16"/>
                <w:szCs w:val="16"/>
              </w:rPr>
              <w:t xml:space="preserve">    [544, 556) 'agg.tmp.ensured'</w:t>
            </w:r>
          </w:p>
          <w:p w:rsidR="00C874C8" w:rsidRPr="00A2421A" w:rsidRDefault="00C874C8" w:rsidP="00A2421A">
            <w:pPr>
              <w:spacing w:before="0" w:after="0" w:line="240" w:lineRule="auto"/>
              <w:rPr>
                <w:rFonts w:hint="default"/>
                <w:sz w:val="16"/>
                <w:szCs w:val="16"/>
              </w:rPr>
            </w:pPr>
            <w:r w:rsidRPr="00A2421A">
              <w:rPr>
                <w:sz w:val="16"/>
                <w:szCs w:val="16"/>
              </w:rPr>
              <w:t xml:space="preserve">    [576, 580) 'ref.tmp48' (line 425)</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HINT: this may be a false positive if your program uses some custom stack unwind mechanism or swapcontext</w:t>
            </w:r>
          </w:p>
          <w:p w:rsidR="00C874C8" w:rsidRPr="00A2421A" w:rsidRDefault="00C874C8" w:rsidP="00A2421A">
            <w:pPr>
              <w:spacing w:before="0" w:after="0" w:line="240" w:lineRule="auto"/>
              <w:rPr>
                <w:rFonts w:hint="default"/>
                <w:sz w:val="16"/>
                <w:szCs w:val="16"/>
              </w:rPr>
            </w:pPr>
            <w:r w:rsidRPr="00A2421A">
              <w:rPr>
                <w:sz w:val="16"/>
                <w:szCs w:val="16"/>
              </w:rPr>
              <w:t xml:space="preserve">      (longjmp and C++ exceptions *are* supported)</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SUMMARY: AddressSanitizer: stack-buffer-overflow (/system/lib/libcameraservice.so+0x772d7)</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Shadow bytes around the buggy address:</w:t>
            </w:r>
          </w:p>
          <w:p w:rsidR="00C874C8" w:rsidRPr="00A2421A" w:rsidRDefault="00C874C8" w:rsidP="00A2421A">
            <w:pPr>
              <w:spacing w:before="0" w:after="0" w:line="240" w:lineRule="auto"/>
              <w:rPr>
                <w:rFonts w:hint="default"/>
                <w:sz w:val="16"/>
                <w:szCs w:val="16"/>
              </w:rPr>
            </w:pPr>
            <w:r w:rsidRPr="00A2421A">
              <w:rPr>
                <w:sz w:val="16"/>
                <w:szCs w:val="16"/>
              </w:rPr>
              <w:t xml:space="preserve">  0xe53f55a0: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0xe53f55b0: 00 00 00 00 00 00 00 00 00 00 00 00 f1 f1 f8 f2</w:t>
            </w:r>
          </w:p>
          <w:p w:rsidR="00C874C8" w:rsidRPr="00A2421A" w:rsidRDefault="00C874C8" w:rsidP="00A2421A">
            <w:pPr>
              <w:spacing w:before="0" w:after="0" w:line="240" w:lineRule="auto"/>
              <w:rPr>
                <w:rFonts w:hint="default"/>
                <w:sz w:val="16"/>
                <w:szCs w:val="16"/>
              </w:rPr>
            </w:pPr>
            <w:r w:rsidRPr="00A2421A">
              <w:rPr>
                <w:sz w:val="16"/>
                <w:szCs w:val="16"/>
              </w:rPr>
              <w:t xml:space="preserve">  0xe53f55c0: f2 f2 f8 f2 f2 f2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0xe53f55d0: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0xe53f55e0: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=&gt;0xe53f55f0: 00 00 00 00 00 00 00 00[f2]f2 f2 f2 f2 f2 f2 f2</w:t>
            </w:r>
          </w:p>
          <w:p w:rsidR="00C874C8" w:rsidRPr="00A2421A" w:rsidRDefault="00C874C8" w:rsidP="00A2421A">
            <w:pPr>
              <w:spacing w:before="0" w:after="0" w:line="240" w:lineRule="auto"/>
              <w:rPr>
                <w:rFonts w:hint="default"/>
                <w:sz w:val="16"/>
                <w:szCs w:val="16"/>
              </w:rPr>
            </w:pPr>
            <w:r w:rsidRPr="00A2421A">
              <w:rPr>
                <w:sz w:val="16"/>
                <w:szCs w:val="16"/>
              </w:rPr>
              <w:t xml:space="preserve">  0xe53f5600: 00 04 f2 f2 f8 f3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0xe53f5610: 00 00 00 00 00 00 00 00 00 00 00 00 f1 f1 f8 f2</w:t>
            </w:r>
          </w:p>
          <w:p w:rsidR="00C874C8" w:rsidRPr="00A2421A" w:rsidRDefault="00C874C8" w:rsidP="00A2421A">
            <w:pPr>
              <w:spacing w:before="0" w:after="0" w:line="240" w:lineRule="auto"/>
              <w:rPr>
                <w:rFonts w:hint="default"/>
                <w:sz w:val="16"/>
                <w:szCs w:val="16"/>
              </w:rPr>
            </w:pPr>
            <w:r w:rsidRPr="00A2421A">
              <w:rPr>
                <w:sz w:val="16"/>
                <w:szCs w:val="16"/>
              </w:rPr>
              <w:t xml:space="preserve">  0xe53f5620: f2 f2 00 04 f2 f2 f8 f2 00 f3 f3 f3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0xe53f5630: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0xe53f5640: 00 00 00 00 00 00 00 00 f1 f1 00 f2 f2 f2 f8 f2</w:t>
            </w:r>
          </w:p>
          <w:p w:rsidR="00C874C8" w:rsidRPr="00A2421A" w:rsidRDefault="00C874C8" w:rsidP="00A2421A">
            <w:pPr>
              <w:spacing w:before="0" w:after="0" w:line="240" w:lineRule="auto"/>
              <w:rPr>
                <w:rFonts w:hint="default"/>
                <w:sz w:val="16"/>
                <w:szCs w:val="16"/>
              </w:rPr>
            </w:pPr>
            <w:r w:rsidRPr="00A2421A">
              <w:rPr>
                <w:sz w:val="16"/>
                <w:szCs w:val="16"/>
              </w:rPr>
              <w:t>Shadow byte legend (one shadow byte represents 8 application bytes):</w:t>
            </w:r>
          </w:p>
          <w:p w:rsidR="00C874C8" w:rsidRPr="00A2421A" w:rsidRDefault="00C874C8" w:rsidP="00A2421A">
            <w:pPr>
              <w:spacing w:before="0" w:after="0" w:line="240" w:lineRule="auto"/>
              <w:rPr>
                <w:rFonts w:hint="default"/>
                <w:sz w:val="16"/>
                <w:szCs w:val="16"/>
              </w:rPr>
            </w:pPr>
            <w:r w:rsidRPr="00A2421A">
              <w:rPr>
                <w:sz w:val="16"/>
                <w:szCs w:val="16"/>
              </w:rPr>
              <w:t xml:space="preserve">  Addressable:           00</w:t>
            </w:r>
          </w:p>
          <w:p w:rsidR="00C874C8" w:rsidRPr="00A2421A" w:rsidRDefault="00C874C8" w:rsidP="00A2421A">
            <w:pPr>
              <w:spacing w:before="0" w:after="0" w:line="240" w:lineRule="auto"/>
              <w:rPr>
                <w:rFonts w:hint="default"/>
                <w:sz w:val="16"/>
                <w:szCs w:val="16"/>
              </w:rPr>
            </w:pPr>
            <w:r w:rsidRPr="00A2421A">
              <w:rPr>
                <w:sz w:val="16"/>
                <w:szCs w:val="16"/>
              </w:rPr>
              <w:t xml:space="preserve">  Partially addressable: 01 02 03 04 05 06 07</w:t>
            </w:r>
          </w:p>
          <w:p w:rsidR="00C874C8" w:rsidRPr="00A2421A" w:rsidRDefault="00C874C8" w:rsidP="00A2421A">
            <w:pPr>
              <w:spacing w:before="0" w:after="0" w:line="240" w:lineRule="auto"/>
              <w:rPr>
                <w:rFonts w:hint="default"/>
                <w:sz w:val="16"/>
                <w:szCs w:val="16"/>
              </w:rPr>
            </w:pPr>
            <w:r w:rsidRPr="00A2421A">
              <w:rPr>
                <w:sz w:val="16"/>
                <w:szCs w:val="16"/>
              </w:rPr>
              <w:t xml:space="preserve">  Heap left redzone:       fa</w:t>
            </w:r>
          </w:p>
          <w:p w:rsidR="00C874C8" w:rsidRPr="00A2421A" w:rsidRDefault="00C874C8" w:rsidP="00A2421A">
            <w:pPr>
              <w:spacing w:before="0" w:after="0" w:line="240" w:lineRule="auto"/>
              <w:rPr>
                <w:rFonts w:hint="default"/>
                <w:sz w:val="16"/>
                <w:szCs w:val="16"/>
              </w:rPr>
            </w:pPr>
            <w:r w:rsidRPr="00A2421A">
              <w:rPr>
                <w:sz w:val="16"/>
                <w:szCs w:val="16"/>
              </w:rPr>
              <w:t xml:space="preserve">  Freed heap region:       fd</w:t>
            </w:r>
          </w:p>
          <w:p w:rsidR="00C874C8" w:rsidRPr="00A2421A" w:rsidRDefault="00C874C8" w:rsidP="00A2421A">
            <w:pPr>
              <w:spacing w:before="0" w:after="0" w:line="240" w:lineRule="auto"/>
              <w:rPr>
                <w:rFonts w:hint="default"/>
                <w:sz w:val="16"/>
                <w:szCs w:val="16"/>
              </w:rPr>
            </w:pPr>
            <w:r w:rsidRPr="00A2421A">
              <w:rPr>
                <w:sz w:val="16"/>
                <w:szCs w:val="16"/>
              </w:rPr>
              <w:t xml:space="preserve">  Stack left redzone:      f1</w:t>
            </w:r>
          </w:p>
          <w:p w:rsidR="00C874C8" w:rsidRPr="00A2421A" w:rsidRDefault="00C874C8" w:rsidP="00A2421A">
            <w:pPr>
              <w:spacing w:before="0" w:after="0" w:line="240" w:lineRule="auto"/>
              <w:rPr>
                <w:rFonts w:hint="default"/>
                <w:sz w:val="16"/>
                <w:szCs w:val="16"/>
              </w:rPr>
            </w:pPr>
            <w:r w:rsidRPr="00A2421A">
              <w:rPr>
                <w:sz w:val="16"/>
                <w:szCs w:val="16"/>
              </w:rPr>
              <w:t xml:space="preserve">  Stack mid redzone:       f2</w:t>
            </w:r>
          </w:p>
          <w:p w:rsidR="00C874C8" w:rsidRPr="00A2421A" w:rsidRDefault="00C874C8" w:rsidP="00A2421A">
            <w:pPr>
              <w:spacing w:before="0" w:after="0" w:line="240" w:lineRule="auto"/>
              <w:rPr>
                <w:rFonts w:hint="default"/>
                <w:sz w:val="16"/>
                <w:szCs w:val="16"/>
              </w:rPr>
            </w:pPr>
            <w:r w:rsidRPr="00A2421A">
              <w:rPr>
                <w:sz w:val="16"/>
                <w:szCs w:val="16"/>
              </w:rPr>
              <w:t xml:space="preserve">  Stack right redzone:     f3</w:t>
            </w:r>
          </w:p>
          <w:p w:rsidR="00C874C8" w:rsidRPr="00A2421A" w:rsidRDefault="00C874C8" w:rsidP="00A2421A">
            <w:pPr>
              <w:spacing w:before="0" w:after="0" w:line="240" w:lineRule="auto"/>
              <w:rPr>
                <w:rFonts w:hint="default"/>
                <w:sz w:val="16"/>
                <w:szCs w:val="16"/>
              </w:rPr>
            </w:pPr>
            <w:r w:rsidRPr="00A2421A">
              <w:rPr>
                <w:sz w:val="16"/>
                <w:szCs w:val="16"/>
              </w:rPr>
              <w:t xml:space="preserve">  Stack after return:      f5</w:t>
            </w:r>
          </w:p>
          <w:p w:rsidR="00C874C8" w:rsidRPr="00A2421A" w:rsidRDefault="00C874C8" w:rsidP="00A2421A">
            <w:pPr>
              <w:spacing w:before="0" w:after="0" w:line="240" w:lineRule="auto"/>
              <w:rPr>
                <w:rFonts w:hint="default"/>
                <w:sz w:val="16"/>
                <w:szCs w:val="16"/>
              </w:rPr>
            </w:pPr>
            <w:r w:rsidRPr="00A2421A">
              <w:rPr>
                <w:sz w:val="16"/>
                <w:szCs w:val="16"/>
              </w:rPr>
              <w:t xml:space="preserve">  Stack use after scope:   f8</w:t>
            </w:r>
          </w:p>
          <w:p w:rsidR="00C874C8" w:rsidRPr="00A2421A" w:rsidRDefault="00C874C8" w:rsidP="00A2421A">
            <w:pPr>
              <w:spacing w:before="0" w:after="0" w:line="240" w:lineRule="auto"/>
              <w:rPr>
                <w:rFonts w:hint="default"/>
                <w:sz w:val="16"/>
                <w:szCs w:val="16"/>
              </w:rPr>
            </w:pPr>
            <w:r w:rsidRPr="00A2421A">
              <w:rPr>
                <w:sz w:val="16"/>
                <w:szCs w:val="16"/>
              </w:rPr>
              <w:t xml:space="preserve">  Global redzone:          f9</w:t>
            </w:r>
          </w:p>
          <w:p w:rsidR="00C874C8" w:rsidRPr="00A2421A" w:rsidRDefault="00C874C8" w:rsidP="00A2421A">
            <w:pPr>
              <w:spacing w:before="0" w:after="0" w:line="240" w:lineRule="auto"/>
              <w:rPr>
                <w:rFonts w:hint="default"/>
                <w:sz w:val="16"/>
                <w:szCs w:val="16"/>
              </w:rPr>
            </w:pPr>
            <w:r w:rsidRPr="00A2421A">
              <w:rPr>
                <w:sz w:val="16"/>
                <w:szCs w:val="16"/>
              </w:rPr>
              <w:t xml:space="preserve">  Global init order:       f6</w:t>
            </w:r>
          </w:p>
          <w:p w:rsidR="00C874C8" w:rsidRPr="00A2421A" w:rsidRDefault="00C874C8" w:rsidP="00A2421A">
            <w:pPr>
              <w:spacing w:before="0" w:after="0" w:line="240" w:lineRule="auto"/>
              <w:rPr>
                <w:rFonts w:hint="default"/>
                <w:sz w:val="16"/>
                <w:szCs w:val="16"/>
              </w:rPr>
            </w:pPr>
            <w:r w:rsidRPr="00A2421A">
              <w:rPr>
                <w:sz w:val="16"/>
                <w:szCs w:val="16"/>
              </w:rPr>
              <w:t xml:space="preserve">  Poisoned by user:        f7</w:t>
            </w:r>
          </w:p>
          <w:p w:rsidR="00C874C8" w:rsidRPr="00A2421A" w:rsidRDefault="00C874C8" w:rsidP="00A2421A">
            <w:pPr>
              <w:spacing w:before="0" w:after="0" w:line="240" w:lineRule="auto"/>
              <w:rPr>
                <w:rFonts w:hint="default"/>
                <w:sz w:val="16"/>
                <w:szCs w:val="16"/>
              </w:rPr>
            </w:pPr>
            <w:r w:rsidRPr="00A2421A">
              <w:rPr>
                <w:sz w:val="16"/>
                <w:szCs w:val="16"/>
              </w:rPr>
              <w:t xml:space="preserve">  Container overflow:      fc</w:t>
            </w:r>
          </w:p>
          <w:p w:rsidR="00C874C8" w:rsidRPr="00A2421A" w:rsidRDefault="00C874C8" w:rsidP="00A2421A">
            <w:pPr>
              <w:spacing w:before="0" w:after="0" w:line="240" w:lineRule="auto"/>
              <w:rPr>
                <w:rFonts w:hint="default"/>
                <w:sz w:val="16"/>
                <w:szCs w:val="16"/>
              </w:rPr>
            </w:pPr>
            <w:r w:rsidRPr="00A2421A">
              <w:rPr>
                <w:sz w:val="16"/>
                <w:szCs w:val="16"/>
              </w:rPr>
              <w:t xml:space="preserve">  Array cookie:            ac</w:t>
            </w:r>
          </w:p>
          <w:p w:rsidR="00C874C8" w:rsidRPr="00A2421A" w:rsidRDefault="00C874C8" w:rsidP="00A2421A">
            <w:pPr>
              <w:spacing w:before="0" w:after="0" w:line="240" w:lineRule="auto"/>
              <w:rPr>
                <w:rFonts w:hint="default"/>
                <w:sz w:val="16"/>
                <w:szCs w:val="16"/>
              </w:rPr>
            </w:pPr>
            <w:r w:rsidRPr="00A2421A">
              <w:rPr>
                <w:sz w:val="16"/>
                <w:szCs w:val="16"/>
              </w:rPr>
              <w:t xml:space="preserve">  Intra object redzone:    bb</w:t>
            </w:r>
          </w:p>
          <w:p w:rsidR="00C874C8" w:rsidRPr="00A2421A" w:rsidRDefault="00C874C8" w:rsidP="00A2421A">
            <w:pPr>
              <w:spacing w:before="0" w:after="0" w:line="240" w:lineRule="auto"/>
              <w:rPr>
                <w:rFonts w:hint="default"/>
                <w:sz w:val="16"/>
                <w:szCs w:val="16"/>
              </w:rPr>
            </w:pPr>
            <w:r w:rsidRPr="00A2421A">
              <w:rPr>
                <w:sz w:val="16"/>
                <w:szCs w:val="16"/>
              </w:rPr>
              <w:t xml:space="preserve">  ASan internal:           fe</w:t>
            </w:r>
          </w:p>
          <w:p w:rsidR="00C874C8" w:rsidRPr="00A2421A" w:rsidRDefault="00C874C8" w:rsidP="00A2421A">
            <w:pPr>
              <w:spacing w:before="0" w:after="0" w:line="240" w:lineRule="auto"/>
              <w:rPr>
                <w:rFonts w:hint="default"/>
                <w:sz w:val="16"/>
                <w:szCs w:val="16"/>
              </w:rPr>
            </w:pPr>
            <w:r w:rsidRPr="00A2421A">
              <w:rPr>
                <w:sz w:val="16"/>
                <w:szCs w:val="16"/>
              </w:rPr>
              <w:t xml:space="preserve">  Left alloca redzone:     ca</w:t>
            </w:r>
          </w:p>
          <w:p w:rsidR="00C874C8" w:rsidRPr="00A2421A" w:rsidRDefault="00C874C8" w:rsidP="00A2421A">
            <w:pPr>
              <w:spacing w:before="0" w:after="0" w:line="240" w:lineRule="auto"/>
              <w:rPr>
                <w:rFonts w:hint="default"/>
                <w:sz w:val="16"/>
                <w:szCs w:val="16"/>
              </w:rPr>
            </w:pPr>
            <w:r w:rsidRPr="00A2421A">
              <w:rPr>
                <w:sz w:val="16"/>
                <w:szCs w:val="16"/>
              </w:rPr>
              <w:t xml:space="preserve">  Right alloca redzone:    cb</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lastRenderedPageBreak/>
              <w:t>==412==ABORTING</w:t>
            </w:r>
          </w:p>
        </w:tc>
      </w:tr>
    </w:tbl>
    <w:p w:rsidR="00C874C8" w:rsidRPr="00C874C8" w:rsidRDefault="00C874C8" w:rsidP="00C874C8">
      <w:pPr>
        <w:rPr>
          <w:rFonts w:hint="default"/>
        </w:rPr>
      </w:pPr>
    </w:p>
    <w:p w:rsidR="00C874C8" w:rsidRPr="00C874C8" w:rsidRDefault="00C874C8" w:rsidP="008103F2">
      <w:pPr>
        <w:pStyle w:val="22"/>
        <w:rPr>
          <w:rFonts w:hint="default"/>
        </w:rPr>
      </w:pPr>
      <w:bookmarkStart w:id="145" w:name="_Toc6822093"/>
      <w:bookmarkStart w:id="146" w:name="_Toc17447266"/>
      <w:bookmarkStart w:id="147" w:name="_Toc49427864"/>
      <w:r w:rsidRPr="00C874C8">
        <w:t>heap-buffer-overflow</w:t>
      </w:r>
      <w:bookmarkEnd w:id="145"/>
      <w:bookmarkEnd w:id="146"/>
      <w:bookmarkEnd w:id="147"/>
    </w:p>
    <w:p w:rsidR="00C874C8" w:rsidRPr="00C874C8" w:rsidRDefault="00C874C8" w:rsidP="008103F2">
      <w:pPr>
        <w:pStyle w:val="31"/>
        <w:rPr>
          <w:rFonts w:hint="default"/>
        </w:rPr>
      </w:pPr>
      <w:bookmarkStart w:id="148" w:name="_Toc6822094"/>
      <w:bookmarkStart w:id="149" w:name="_Toc17447267"/>
      <w:bookmarkStart w:id="150" w:name="_Toc49427865"/>
      <w:r w:rsidRPr="00C874C8">
        <w:t>AddressSanitizer</w:t>
      </w:r>
      <w:r w:rsidRPr="00C874C8">
        <w:t>检测到问题</w:t>
      </w:r>
      <w:bookmarkEnd w:id="148"/>
      <w:bookmarkEnd w:id="149"/>
      <w:bookmarkEnd w:id="150"/>
    </w:p>
    <w:p w:rsidR="00C874C8" w:rsidRPr="00C874C8" w:rsidRDefault="00C874C8" w:rsidP="00C874C8">
      <w:pPr>
        <w:rPr>
          <w:rFonts w:hint="default"/>
        </w:rPr>
      </w:pPr>
      <w:r w:rsidRPr="00C874C8">
        <w:t>Ylog</w:t>
      </w:r>
      <w:r w:rsidRPr="00C874C8">
        <w:t>代码之前没有使用</w:t>
      </w:r>
      <w:r w:rsidRPr="00C874C8">
        <w:t>AddressSanitizer</w:t>
      </w:r>
      <w:r w:rsidRPr="00C874C8">
        <w:t>工具检查过，因此，我们的运气很好恰巧发现了</w:t>
      </w:r>
      <w:r w:rsidRPr="00C874C8">
        <w:t>ylog</w:t>
      </w:r>
      <w:r w:rsidRPr="00C874C8">
        <w:t>的一个问题。</w:t>
      </w:r>
    </w:p>
    <w:p w:rsidR="00C874C8" w:rsidRPr="00C874C8" w:rsidRDefault="00C874C8" w:rsidP="00C874C8">
      <w:pPr>
        <w:rPr>
          <w:rFonts w:hint="default"/>
        </w:rPr>
      </w:pPr>
      <w:r w:rsidRPr="00C874C8">
        <w:t>在</w:t>
      </w:r>
      <w:r w:rsidRPr="00C874C8">
        <w:t>log</w:t>
      </w:r>
      <w:r w:rsidRPr="00C874C8">
        <w:t>中我们可以看会报如下错误：</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02-15 02:01:43.466  3007  3007 I ylog    : =================================================================</w:t>
            </w:r>
          </w:p>
          <w:p w:rsidR="00C874C8" w:rsidRPr="00A2421A" w:rsidRDefault="00C874C8" w:rsidP="00A2421A">
            <w:pPr>
              <w:spacing w:before="0" w:after="0" w:line="240" w:lineRule="auto"/>
              <w:rPr>
                <w:rFonts w:hint="default"/>
                <w:sz w:val="16"/>
                <w:szCs w:val="16"/>
              </w:rPr>
            </w:pPr>
            <w:r w:rsidRPr="00A2421A">
              <w:rPr>
                <w:sz w:val="16"/>
                <w:szCs w:val="16"/>
              </w:rPr>
              <w:t>02-15 02:01:43.468  3007  3007 I ylog    : ==3007==ERROR: AddressSanitizer: heap-buffer-overflow on address 0x003c0000017f at pc 0x00617109e4dc bp 0x007fd2ccad40 sp 0x007fd2ccad38</w:t>
            </w:r>
          </w:p>
          <w:p w:rsidR="00C874C8" w:rsidRPr="00A2421A" w:rsidRDefault="00C874C8" w:rsidP="00A2421A">
            <w:pPr>
              <w:spacing w:before="0" w:after="0" w:line="240" w:lineRule="auto"/>
              <w:rPr>
                <w:rFonts w:hint="default"/>
                <w:sz w:val="16"/>
                <w:szCs w:val="16"/>
              </w:rPr>
            </w:pPr>
            <w:r w:rsidRPr="00A2421A">
              <w:rPr>
                <w:sz w:val="16"/>
                <w:szCs w:val="16"/>
              </w:rPr>
              <w:t>02-15 02:01:43.469  3007  3007 I ylog    : READ of size 1 at 0x003c0000017f thread T0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02:01:43.492  3007  3007 I ylog    :     #0 0x617109e4db  (/system/bin/ylog+0x3a4db)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02:01:43.493  3007  3007 I ylog    :     #1 0x617109e96f  (/system/bin/ylog+0x3a96f)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02:01:43.494  3007  3007 I ylog    :     #2 0x6171077463  (/system/bin/ylog+0x13463)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02:01:43.495  3007  3007 I ylog    :     #3 0x6171095863  (/system/bin/ylog+0x31863)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02:01:43.496  3007  3007 I ylog    :     #4 0x79dc3acbd3  (/system/lib64/libc.so+0xacbd3)</w:t>
            </w:r>
          </w:p>
          <w:p w:rsidR="00C874C8" w:rsidRPr="00A2421A" w:rsidRDefault="00C874C8" w:rsidP="00A2421A">
            <w:pPr>
              <w:spacing w:before="0" w:after="0" w:line="240" w:lineRule="auto"/>
              <w:rPr>
                <w:rFonts w:hint="default"/>
                <w:sz w:val="16"/>
                <w:szCs w:val="16"/>
              </w:rPr>
            </w:pPr>
            <w:r w:rsidRPr="00A2421A">
              <w:rPr>
                <w:sz w:val="16"/>
                <w:szCs w:val="16"/>
              </w:rPr>
              <w:t xml:space="preserve">02-15 02:01:43.497  3007  3007 I ylog    : </w:t>
            </w:r>
          </w:p>
          <w:p w:rsidR="00C874C8" w:rsidRPr="00A2421A" w:rsidRDefault="00C874C8" w:rsidP="00A2421A">
            <w:pPr>
              <w:spacing w:before="0" w:after="0" w:line="240" w:lineRule="auto"/>
              <w:rPr>
                <w:rFonts w:hint="default"/>
                <w:sz w:val="16"/>
                <w:szCs w:val="16"/>
              </w:rPr>
            </w:pPr>
            <w:r w:rsidRPr="00A2421A">
              <w:rPr>
                <w:sz w:val="16"/>
                <w:szCs w:val="16"/>
              </w:rPr>
              <w:t>02-15 02:01:43.497  3007  3007 I ylog    : 0x003c0000017f is located 0 bytes to the right of 319-byte region [0x003c00000040,0x003c0000017f)</w:t>
            </w:r>
          </w:p>
          <w:p w:rsidR="00C874C8" w:rsidRPr="00A2421A" w:rsidRDefault="00C874C8" w:rsidP="00A2421A">
            <w:pPr>
              <w:spacing w:before="0" w:after="0" w:line="240" w:lineRule="auto"/>
              <w:rPr>
                <w:rFonts w:hint="default"/>
                <w:sz w:val="16"/>
                <w:szCs w:val="16"/>
              </w:rPr>
            </w:pPr>
            <w:r w:rsidRPr="00A2421A">
              <w:rPr>
                <w:sz w:val="16"/>
                <w:szCs w:val="16"/>
              </w:rPr>
              <w:t xml:space="preserve">02-15 02:01:43.498  3007  3007 I ylog    : </w:t>
            </w:r>
          </w:p>
          <w:p w:rsidR="00C874C8" w:rsidRPr="00A2421A" w:rsidRDefault="00C874C8" w:rsidP="00A2421A">
            <w:pPr>
              <w:spacing w:before="0" w:after="0" w:line="240" w:lineRule="auto"/>
              <w:rPr>
                <w:rFonts w:hint="default"/>
                <w:sz w:val="16"/>
                <w:szCs w:val="16"/>
              </w:rPr>
            </w:pPr>
            <w:r w:rsidRPr="00A2421A">
              <w:rPr>
                <w:sz w:val="16"/>
                <w:szCs w:val="16"/>
              </w:rPr>
              <w:t>02-15 02:01:43.498  3007  3007 I ylog    : allocated by thread T0 here: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02:01:43.501  3007  3007 I ylog    :     #0 0x79db446133  (/system/lib64/libclang_rt.asan-aarch64-android.so+0x9d133)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02:01:43.503  3007  3007 I ylog    :     #1 0x617109df1b  (/system/bin/ylog+0x39f1b)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02:01:43.504  3007  3007 I ylog    :     #2 0x617109e8f3  (/system/bin/ylog+0x3a8f3)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02:01:43.504  3007  3007 I ylog    :     #3 0x6171077463  (/system/bin/ylog+0x13463)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02:01:43.505  3007  3007 I ylog    :     #4 0x6171095863  (/system/bin/ylog+0x31863)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02:01:43.506  3007  3007 I ylog    :     #5 0x79dc3acbd3  (/system/lib64/libc.so+0xacbd3)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02:01:43.507  3007  3007 I ylog    :     #6 0x617106ab47  (/system/bin/ylog+0x6b47)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02:01:43.516  3007  3007 I ylog    :     #7 0x79dc52b54f  (/system/bin/linker64+0x2e54f)</w:t>
            </w:r>
          </w:p>
          <w:p w:rsidR="00C874C8" w:rsidRPr="00A2421A" w:rsidRDefault="00C874C8" w:rsidP="00A2421A">
            <w:pPr>
              <w:spacing w:before="0" w:after="0" w:line="240" w:lineRule="auto"/>
              <w:rPr>
                <w:rFonts w:hint="default"/>
                <w:sz w:val="16"/>
                <w:szCs w:val="16"/>
              </w:rPr>
            </w:pPr>
            <w:r w:rsidRPr="00A2421A">
              <w:rPr>
                <w:sz w:val="16"/>
                <w:szCs w:val="16"/>
              </w:rPr>
              <w:t xml:space="preserve">02-15 02:01:43.518  3007  3007 I ylog    : </w:t>
            </w:r>
          </w:p>
          <w:p w:rsidR="00C874C8" w:rsidRPr="00A2421A" w:rsidRDefault="00C874C8" w:rsidP="00A2421A">
            <w:pPr>
              <w:spacing w:before="0" w:after="0" w:line="240" w:lineRule="auto"/>
              <w:rPr>
                <w:rFonts w:hint="default"/>
                <w:sz w:val="16"/>
                <w:szCs w:val="16"/>
              </w:rPr>
            </w:pPr>
            <w:r w:rsidRPr="00A2421A">
              <w:rPr>
                <w:sz w:val="16"/>
                <w:szCs w:val="16"/>
              </w:rPr>
              <w:t xml:space="preserve">02-15 02:01:43.518  3007  3007 I ylog    : SUMMARY: AddressSanitizer: heap-buffer-overflow (/system/bin/ylog+0x3a4db) </w:t>
            </w:r>
          </w:p>
          <w:p w:rsidR="00C874C8" w:rsidRPr="00A2421A" w:rsidRDefault="00C874C8" w:rsidP="00A2421A">
            <w:pPr>
              <w:spacing w:before="0" w:after="0" w:line="240" w:lineRule="auto"/>
              <w:rPr>
                <w:rFonts w:hint="default"/>
                <w:sz w:val="16"/>
                <w:szCs w:val="16"/>
              </w:rPr>
            </w:pPr>
            <w:r w:rsidRPr="00A2421A">
              <w:rPr>
                <w:sz w:val="16"/>
                <w:szCs w:val="16"/>
              </w:rPr>
              <w:t xml:space="preserve">02-15 02:01:43.519  3007  3007 I ylog    : </w:t>
            </w:r>
          </w:p>
          <w:p w:rsidR="00C874C8" w:rsidRPr="00A2421A" w:rsidRDefault="00C874C8" w:rsidP="00A2421A">
            <w:pPr>
              <w:spacing w:before="0" w:after="0" w:line="240" w:lineRule="auto"/>
              <w:rPr>
                <w:rFonts w:hint="default"/>
                <w:sz w:val="16"/>
                <w:szCs w:val="16"/>
              </w:rPr>
            </w:pPr>
            <w:r w:rsidRPr="00A2421A">
              <w:rPr>
                <w:sz w:val="16"/>
                <w:szCs w:val="16"/>
              </w:rPr>
              <w:t>02-15 02:01:43.520  3007  3007 I ylog    : Shadow bytes around the buggy address:</w:t>
            </w:r>
          </w:p>
          <w:p w:rsidR="00C874C8" w:rsidRPr="00A2421A" w:rsidRDefault="00C874C8" w:rsidP="00A2421A">
            <w:pPr>
              <w:spacing w:before="0" w:after="0" w:line="240" w:lineRule="auto"/>
              <w:rPr>
                <w:rFonts w:hint="default"/>
                <w:sz w:val="16"/>
                <w:szCs w:val="16"/>
              </w:rPr>
            </w:pPr>
            <w:r w:rsidRPr="00A2421A">
              <w:rPr>
                <w:sz w:val="16"/>
                <w:szCs w:val="16"/>
              </w:rPr>
              <w:t>02-15 02:01:43.520  3007  3007 I ylog    :   0x00177fffffd0: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02-15 02:01:43.521  3007  3007 I ylog    :   0x00177fffffe0: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02-15 02:01:43.521  3007  3007 I ylog    :   0x00177ffffff0: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02-15 02:01:43.521  3007  3007 I ylog    :   0x001780000000: fa fa fa fa fa fa fa fa 00 00 00 00 00 00 00 00</w:t>
            </w:r>
          </w:p>
          <w:p w:rsidR="00C874C8" w:rsidRPr="00A2421A" w:rsidRDefault="00C874C8" w:rsidP="00A2421A">
            <w:pPr>
              <w:spacing w:before="0" w:after="0" w:line="240" w:lineRule="auto"/>
              <w:rPr>
                <w:rFonts w:hint="default"/>
                <w:sz w:val="16"/>
                <w:szCs w:val="16"/>
              </w:rPr>
            </w:pPr>
            <w:r w:rsidRPr="00A2421A">
              <w:rPr>
                <w:sz w:val="16"/>
                <w:szCs w:val="16"/>
              </w:rPr>
              <w:t>02-15 02:01:43.521  3007  3007 I ylog    :   0x001780000010: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02-15 02:01:43.521  3007  3007 I ylog    : =&gt;0x001780000020: 00 00 00 00 00 00 00 00 00 00 00 00 00 00 00[07]</w:t>
            </w:r>
          </w:p>
          <w:p w:rsidR="00C874C8" w:rsidRPr="00A2421A" w:rsidRDefault="00C874C8" w:rsidP="00A2421A">
            <w:pPr>
              <w:spacing w:before="0" w:after="0" w:line="240" w:lineRule="auto"/>
              <w:rPr>
                <w:rFonts w:hint="default"/>
                <w:sz w:val="16"/>
                <w:szCs w:val="16"/>
              </w:rPr>
            </w:pPr>
            <w:r w:rsidRPr="00A2421A">
              <w:rPr>
                <w:sz w:val="16"/>
                <w:szCs w:val="16"/>
              </w:rPr>
              <w:t>02-15 02:01:43.522  3007  3007 I ylog    :   0x001780000030: fa fa fa fa fa fa fa fa fa fa fa fa fa fa fa fa</w:t>
            </w:r>
          </w:p>
          <w:p w:rsidR="00C874C8" w:rsidRPr="00A2421A" w:rsidRDefault="00C874C8" w:rsidP="00A2421A">
            <w:pPr>
              <w:spacing w:before="0" w:after="0" w:line="240" w:lineRule="auto"/>
              <w:rPr>
                <w:rFonts w:hint="default"/>
                <w:sz w:val="16"/>
                <w:szCs w:val="16"/>
              </w:rPr>
            </w:pPr>
            <w:r w:rsidRPr="00A2421A">
              <w:rPr>
                <w:sz w:val="16"/>
                <w:szCs w:val="16"/>
              </w:rPr>
              <w:t>02-15 02:01:43.522  3007  3007 I ylog    :   0x001780000040: fa fa fa fa fa fa fa fa fa fa fa fa fa fa fa fa</w:t>
            </w:r>
          </w:p>
          <w:p w:rsidR="00C874C8" w:rsidRPr="00A2421A" w:rsidRDefault="00C874C8" w:rsidP="00A2421A">
            <w:pPr>
              <w:spacing w:before="0" w:after="0" w:line="240" w:lineRule="auto"/>
              <w:rPr>
                <w:rFonts w:hint="default"/>
                <w:sz w:val="16"/>
                <w:szCs w:val="16"/>
              </w:rPr>
            </w:pPr>
            <w:r w:rsidRPr="00A2421A">
              <w:rPr>
                <w:sz w:val="16"/>
                <w:szCs w:val="16"/>
              </w:rPr>
              <w:t>02-15 02:01:43.522  3007  3007 I ylog    :   0x001780000050: fa fa fa fa fa fa fa fa fa fa fa fa fa fa fa fa</w:t>
            </w:r>
          </w:p>
          <w:p w:rsidR="00C874C8" w:rsidRPr="00A2421A" w:rsidRDefault="00C874C8" w:rsidP="00A2421A">
            <w:pPr>
              <w:spacing w:before="0" w:after="0" w:line="240" w:lineRule="auto"/>
              <w:rPr>
                <w:rFonts w:hint="default"/>
                <w:sz w:val="16"/>
                <w:szCs w:val="16"/>
              </w:rPr>
            </w:pPr>
            <w:r w:rsidRPr="00A2421A">
              <w:rPr>
                <w:sz w:val="16"/>
                <w:szCs w:val="16"/>
              </w:rPr>
              <w:t>02-15 02:01:43.522  3007  3007 I ylog    :   0x001780000060: fa fa fa fa fa fa fa fa fa fa fa fa fa fa fa fa</w:t>
            </w:r>
          </w:p>
          <w:p w:rsidR="00C874C8" w:rsidRPr="00A2421A" w:rsidRDefault="00C874C8" w:rsidP="00A2421A">
            <w:pPr>
              <w:spacing w:before="0" w:after="0" w:line="240" w:lineRule="auto"/>
              <w:rPr>
                <w:rFonts w:hint="default"/>
                <w:sz w:val="16"/>
                <w:szCs w:val="16"/>
              </w:rPr>
            </w:pPr>
            <w:r w:rsidRPr="00A2421A">
              <w:rPr>
                <w:sz w:val="16"/>
                <w:szCs w:val="16"/>
              </w:rPr>
              <w:t>02-15 02:01:43.523  3007  3007 I ylog    :   0x001780000070: fa fa fa fa fa fa fa fa fa fa fa fa fa fa fa fa</w:t>
            </w:r>
          </w:p>
          <w:p w:rsidR="00C874C8" w:rsidRPr="00A2421A" w:rsidRDefault="00C874C8" w:rsidP="00A2421A">
            <w:pPr>
              <w:spacing w:before="0" w:after="0" w:line="240" w:lineRule="auto"/>
              <w:rPr>
                <w:rFonts w:hint="default"/>
                <w:sz w:val="16"/>
                <w:szCs w:val="16"/>
              </w:rPr>
            </w:pPr>
            <w:r w:rsidRPr="00A2421A">
              <w:rPr>
                <w:sz w:val="16"/>
                <w:szCs w:val="16"/>
              </w:rPr>
              <w:t>02-15 02:01:43.523  3007  3007 I ylog    : Shadow byte legend (one shadow byte represents 8 application bytes):</w:t>
            </w:r>
          </w:p>
          <w:p w:rsidR="00C874C8" w:rsidRPr="00A2421A" w:rsidRDefault="00C874C8" w:rsidP="00A2421A">
            <w:pPr>
              <w:spacing w:before="0" w:after="0" w:line="240" w:lineRule="auto"/>
              <w:rPr>
                <w:rFonts w:hint="default"/>
                <w:sz w:val="16"/>
                <w:szCs w:val="16"/>
              </w:rPr>
            </w:pPr>
            <w:r w:rsidRPr="00A2421A">
              <w:rPr>
                <w:sz w:val="16"/>
                <w:szCs w:val="16"/>
              </w:rPr>
              <w:t>02-15 02:01:43.523  3007  3007 I ylog    :   Addressable:           00</w:t>
            </w:r>
          </w:p>
          <w:p w:rsidR="00C874C8" w:rsidRPr="00A2421A" w:rsidRDefault="00C874C8" w:rsidP="00A2421A">
            <w:pPr>
              <w:spacing w:before="0" w:after="0" w:line="240" w:lineRule="auto"/>
              <w:rPr>
                <w:rFonts w:hint="default"/>
                <w:sz w:val="16"/>
                <w:szCs w:val="16"/>
              </w:rPr>
            </w:pPr>
            <w:r w:rsidRPr="00A2421A">
              <w:rPr>
                <w:sz w:val="16"/>
                <w:szCs w:val="16"/>
              </w:rPr>
              <w:t xml:space="preserve">02-15 02:01:43.523  3007  3007 I ylog    :   Partially addressable: 01 02 03 04 05 06 07 </w:t>
            </w:r>
          </w:p>
          <w:p w:rsidR="00C874C8" w:rsidRPr="00A2421A" w:rsidRDefault="00C874C8" w:rsidP="00A2421A">
            <w:pPr>
              <w:spacing w:before="0" w:after="0" w:line="240" w:lineRule="auto"/>
              <w:rPr>
                <w:rFonts w:hint="default"/>
                <w:sz w:val="16"/>
                <w:szCs w:val="16"/>
              </w:rPr>
            </w:pPr>
            <w:r w:rsidRPr="00A2421A">
              <w:rPr>
                <w:sz w:val="16"/>
                <w:szCs w:val="16"/>
              </w:rPr>
              <w:t>02-15 02:01:43.523  3007  3007 I ylog    :   Heap left redzone:       fa</w:t>
            </w:r>
          </w:p>
          <w:p w:rsidR="00C874C8" w:rsidRPr="00A2421A" w:rsidRDefault="00C874C8" w:rsidP="00A2421A">
            <w:pPr>
              <w:spacing w:before="0" w:after="0" w:line="240" w:lineRule="auto"/>
              <w:rPr>
                <w:rFonts w:hint="default"/>
                <w:sz w:val="16"/>
                <w:szCs w:val="16"/>
              </w:rPr>
            </w:pPr>
            <w:r w:rsidRPr="00A2421A">
              <w:rPr>
                <w:sz w:val="16"/>
                <w:szCs w:val="16"/>
              </w:rPr>
              <w:t>02-15 02:01:43.524  3007  3007 I ylog    :   Freed heap region:       fd</w:t>
            </w:r>
          </w:p>
          <w:p w:rsidR="00C874C8" w:rsidRPr="00A2421A" w:rsidRDefault="00C874C8" w:rsidP="00A2421A">
            <w:pPr>
              <w:spacing w:before="0" w:after="0" w:line="240" w:lineRule="auto"/>
              <w:rPr>
                <w:rFonts w:hint="default"/>
                <w:sz w:val="16"/>
                <w:szCs w:val="16"/>
              </w:rPr>
            </w:pPr>
            <w:r w:rsidRPr="00A2421A">
              <w:rPr>
                <w:sz w:val="16"/>
                <w:szCs w:val="16"/>
              </w:rPr>
              <w:t>02-15 02:01:43.524  3007  3007 I ylog    :   Stack left redzone:      f1</w:t>
            </w:r>
          </w:p>
          <w:p w:rsidR="00C874C8" w:rsidRPr="00A2421A" w:rsidRDefault="00C874C8" w:rsidP="00A2421A">
            <w:pPr>
              <w:spacing w:before="0" w:after="0" w:line="240" w:lineRule="auto"/>
              <w:rPr>
                <w:rFonts w:hint="default"/>
                <w:sz w:val="16"/>
                <w:szCs w:val="16"/>
              </w:rPr>
            </w:pPr>
            <w:r w:rsidRPr="00A2421A">
              <w:rPr>
                <w:sz w:val="16"/>
                <w:szCs w:val="16"/>
              </w:rPr>
              <w:t>02-15 02:01:43.524  3007  3007 I ylog    :   Stack mid redzone:       f2</w:t>
            </w:r>
          </w:p>
          <w:p w:rsidR="00C874C8" w:rsidRPr="00A2421A" w:rsidRDefault="00C874C8" w:rsidP="00A2421A">
            <w:pPr>
              <w:spacing w:before="0" w:after="0" w:line="240" w:lineRule="auto"/>
              <w:rPr>
                <w:rFonts w:hint="default"/>
                <w:sz w:val="16"/>
                <w:szCs w:val="16"/>
              </w:rPr>
            </w:pPr>
            <w:r w:rsidRPr="00A2421A">
              <w:rPr>
                <w:sz w:val="16"/>
                <w:szCs w:val="16"/>
              </w:rPr>
              <w:t>02-15 02:01:43.524  3007  3007 I ylog    :   Stack right redzone:     f3</w:t>
            </w:r>
          </w:p>
          <w:p w:rsidR="00C874C8" w:rsidRPr="00A2421A" w:rsidRDefault="00C874C8" w:rsidP="00A2421A">
            <w:pPr>
              <w:spacing w:before="0" w:after="0" w:line="240" w:lineRule="auto"/>
              <w:rPr>
                <w:rFonts w:hint="default"/>
                <w:sz w:val="16"/>
                <w:szCs w:val="16"/>
              </w:rPr>
            </w:pPr>
            <w:r w:rsidRPr="00A2421A">
              <w:rPr>
                <w:sz w:val="16"/>
                <w:szCs w:val="16"/>
              </w:rPr>
              <w:t>02-15 02:01:43.526  3007  3007 I ylog    :   Stack after return:      f5</w:t>
            </w:r>
          </w:p>
          <w:p w:rsidR="00C874C8" w:rsidRPr="00A2421A" w:rsidRDefault="00C874C8" w:rsidP="00A2421A">
            <w:pPr>
              <w:spacing w:before="0" w:after="0" w:line="240" w:lineRule="auto"/>
              <w:rPr>
                <w:rFonts w:hint="default"/>
                <w:sz w:val="16"/>
                <w:szCs w:val="16"/>
              </w:rPr>
            </w:pPr>
            <w:r w:rsidRPr="00A2421A">
              <w:rPr>
                <w:sz w:val="16"/>
                <w:szCs w:val="16"/>
              </w:rPr>
              <w:t>02-15 02:01:43.526  3007  3007 I ylog    :   Stack use after scope:   f8</w:t>
            </w:r>
          </w:p>
          <w:p w:rsidR="00C874C8" w:rsidRPr="00A2421A" w:rsidRDefault="00C874C8" w:rsidP="00A2421A">
            <w:pPr>
              <w:spacing w:before="0" w:after="0" w:line="240" w:lineRule="auto"/>
              <w:rPr>
                <w:rFonts w:hint="default"/>
                <w:sz w:val="16"/>
                <w:szCs w:val="16"/>
              </w:rPr>
            </w:pPr>
            <w:r w:rsidRPr="00A2421A">
              <w:rPr>
                <w:sz w:val="16"/>
                <w:szCs w:val="16"/>
              </w:rPr>
              <w:t>02-15 02:01:43.527  3007  3007 I ylog    :   Global redzone:          f9</w:t>
            </w:r>
          </w:p>
          <w:p w:rsidR="00C874C8" w:rsidRPr="00A2421A" w:rsidRDefault="00C874C8" w:rsidP="00A2421A">
            <w:pPr>
              <w:spacing w:before="0" w:after="0" w:line="240" w:lineRule="auto"/>
              <w:rPr>
                <w:rFonts w:hint="default"/>
                <w:sz w:val="16"/>
                <w:szCs w:val="16"/>
              </w:rPr>
            </w:pPr>
            <w:r w:rsidRPr="00A2421A">
              <w:rPr>
                <w:sz w:val="16"/>
                <w:szCs w:val="16"/>
              </w:rPr>
              <w:t>02-15 02:01:43.527  3007  3007 I ylog    :   Global init order:       f6</w:t>
            </w:r>
          </w:p>
          <w:p w:rsidR="00C874C8" w:rsidRPr="00A2421A" w:rsidRDefault="00C874C8" w:rsidP="00A2421A">
            <w:pPr>
              <w:spacing w:before="0" w:after="0" w:line="240" w:lineRule="auto"/>
              <w:rPr>
                <w:rFonts w:hint="default"/>
                <w:sz w:val="16"/>
                <w:szCs w:val="16"/>
              </w:rPr>
            </w:pPr>
            <w:r w:rsidRPr="00A2421A">
              <w:rPr>
                <w:sz w:val="16"/>
                <w:szCs w:val="16"/>
              </w:rPr>
              <w:t>02-15 02:01:43.527  3007  3007 I ylog    :   Poisoned by user:        f7</w:t>
            </w:r>
          </w:p>
          <w:p w:rsidR="00C874C8" w:rsidRPr="00A2421A" w:rsidRDefault="00C874C8" w:rsidP="00A2421A">
            <w:pPr>
              <w:spacing w:before="0" w:after="0" w:line="240" w:lineRule="auto"/>
              <w:rPr>
                <w:rFonts w:hint="default"/>
                <w:sz w:val="16"/>
                <w:szCs w:val="16"/>
              </w:rPr>
            </w:pPr>
            <w:r w:rsidRPr="00A2421A">
              <w:rPr>
                <w:sz w:val="16"/>
                <w:szCs w:val="16"/>
              </w:rPr>
              <w:lastRenderedPageBreak/>
              <w:t>02-15 02:01:43.528  3007  3007 I ylog    :   Container overflow:      fc</w:t>
            </w:r>
          </w:p>
          <w:p w:rsidR="00C874C8" w:rsidRPr="00A2421A" w:rsidRDefault="00C874C8" w:rsidP="00A2421A">
            <w:pPr>
              <w:spacing w:before="0" w:after="0" w:line="240" w:lineRule="auto"/>
              <w:rPr>
                <w:rFonts w:hint="default"/>
                <w:sz w:val="16"/>
                <w:szCs w:val="16"/>
              </w:rPr>
            </w:pPr>
            <w:r w:rsidRPr="00A2421A">
              <w:rPr>
                <w:sz w:val="16"/>
                <w:szCs w:val="16"/>
              </w:rPr>
              <w:t>02-15 02:01:43.528  3007  3007 I ylog    :   Array cookie:            ac</w:t>
            </w:r>
          </w:p>
          <w:p w:rsidR="00C874C8" w:rsidRPr="00A2421A" w:rsidRDefault="00C874C8" w:rsidP="00A2421A">
            <w:pPr>
              <w:spacing w:before="0" w:after="0" w:line="240" w:lineRule="auto"/>
              <w:rPr>
                <w:rFonts w:hint="default"/>
                <w:sz w:val="16"/>
                <w:szCs w:val="16"/>
              </w:rPr>
            </w:pPr>
            <w:r w:rsidRPr="00A2421A">
              <w:rPr>
                <w:sz w:val="16"/>
                <w:szCs w:val="16"/>
              </w:rPr>
              <w:t>02-15 02:01:43.528  3007  3007 I ylog    :   Intra object redzone:    bb</w:t>
            </w:r>
          </w:p>
          <w:p w:rsidR="00C874C8" w:rsidRPr="00A2421A" w:rsidRDefault="00C874C8" w:rsidP="00A2421A">
            <w:pPr>
              <w:spacing w:before="0" w:after="0" w:line="240" w:lineRule="auto"/>
              <w:rPr>
                <w:rFonts w:hint="default"/>
                <w:sz w:val="16"/>
                <w:szCs w:val="16"/>
              </w:rPr>
            </w:pPr>
            <w:r w:rsidRPr="00A2421A">
              <w:rPr>
                <w:sz w:val="16"/>
                <w:szCs w:val="16"/>
              </w:rPr>
              <w:t>02-15 02:01:43.528  3007  3007 I ylog    :   ASan internal:           fe</w:t>
            </w:r>
          </w:p>
          <w:p w:rsidR="00C874C8" w:rsidRPr="00A2421A" w:rsidRDefault="00C874C8" w:rsidP="00A2421A">
            <w:pPr>
              <w:spacing w:before="0" w:after="0" w:line="240" w:lineRule="auto"/>
              <w:rPr>
                <w:rFonts w:hint="default"/>
                <w:sz w:val="16"/>
                <w:szCs w:val="16"/>
              </w:rPr>
            </w:pPr>
            <w:r w:rsidRPr="00A2421A">
              <w:rPr>
                <w:sz w:val="16"/>
                <w:szCs w:val="16"/>
              </w:rPr>
              <w:t>02-15 02:01:43.529  3007  3007 I ylog    :   Left alloca redzone:     ca</w:t>
            </w:r>
          </w:p>
          <w:p w:rsidR="00C874C8" w:rsidRPr="00A2421A" w:rsidRDefault="00C874C8" w:rsidP="00A2421A">
            <w:pPr>
              <w:spacing w:before="0" w:after="0" w:line="240" w:lineRule="auto"/>
              <w:rPr>
                <w:rFonts w:hint="default"/>
                <w:sz w:val="16"/>
                <w:szCs w:val="16"/>
              </w:rPr>
            </w:pPr>
            <w:r w:rsidRPr="00A2421A">
              <w:rPr>
                <w:sz w:val="16"/>
                <w:szCs w:val="16"/>
              </w:rPr>
              <w:t>02-15 02:01:43.529  3007  3007 I ylog    :   Right alloca redzone:    cb</w:t>
            </w:r>
          </w:p>
          <w:p w:rsidR="00C874C8" w:rsidRPr="00A2421A" w:rsidRDefault="00C874C8" w:rsidP="00A2421A">
            <w:pPr>
              <w:spacing w:before="0" w:after="0" w:line="240" w:lineRule="auto"/>
              <w:rPr>
                <w:rFonts w:hint="default"/>
                <w:sz w:val="16"/>
                <w:szCs w:val="16"/>
              </w:rPr>
            </w:pPr>
            <w:r w:rsidRPr="00A2421A">
              <w:rPr>
                <w:sz w:val="16"/>
                <w:szCs w:val="16"/>
              </w:rPr>
              <w:t xml:space="preserve">02-15 02:01:43.529  3007  3007 I ylog    : </w:t>
            </w:r>
          </w:p>
          <w:p w:rsidR="00C874C8" w:rsidRPr="00A2421A" w:rsidRDefault="00C874C8" w:rsidP="00A2421A">
            <w:pPr>
              <w:spacing w:before="0" w:after="0" w:line="240" w:lineRule="auto"/>
              <w:rPr>
                <w:rFonts w:hint="default"/>
                <w:sz w:val="16"/>
                <w:szCs w:val="16"/>
              </w:rPr>
            </w:pPr>
            <w:r w:rsidRPr="00A2421A">
              <w:rPr>
                <w:sz w:val="16"/>
                <w:szCs w:val="16"/>
              </w:rPr>
              <w:t>02-15 02:01:43.530  3007  3007 I ylog    : ==3007==ABORTING</w:t>
            </w:r>
          </w:p>
          <w:p w:rsidR="00C874C8" w:rsidRPr="00A2421A" w:rsidRDefault="00C874C8" w:rsidP="00A2421A">
            <w:pPr>
              <w:spacing w:before="0" w:after="0" w:line="240" w:lineRule="auto"/>
              <w:rPr>
                <w:rFonts w:hint="default"/>
                <w:sz w:val="16"/>
                <w:szCs w:val="16"/>
              </w:rPr>
            </w:pPr>
          </w:p>
        </w:tc>
      </w:tr>
    </w:tbl>
    <w:p w:rsidR="00C874C8" w:rsidRPr="00C874C8" w:rsidRDefault="00C874C8" w:rsidP="00C874C8">
      <w:pPr>
        <w:rPr>
          <w:rFonts w:hint="default"/>
        </w:rPr>
      </w:pPr>
    </w:p>
    <w:p w:rsidR="00C874C8" w:rsidRPr="00C874C8" w:rsidRDefault="00C874C8" w:rsidP="00C874C8">
      <w:pPr>
        <w:rPr>
          <w:rFonts w:hint="default"/>
        </w:rPr>
      </w:pPr>
      <w:r w:rsidRPr="00C874C8">
        <w:t>同时</w:t>
      </w:r>
      <w:r w:rsidRPr="00C874C8">
        <w:t>AddressSanitizer</w:t>
      </w:r>
      <w:r w:rsidRPr="00C874C8">
        <w:t>在检查到错误之后，主动生成一个</w:t>
      </w:r>
      <w:r w:rsidRPr="00C874C8">
        <w:t xml:space="preserve">SIGABRT </w:t>
      </w:r>
      <w:r w:rsidRPr="00C874C8">
        <w:t>的</w:t>
      </w:r>
      <w:r w:rsidRPr="00C874C8">
        <w:t>NativeCrash</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02-15 02:01:43.532  3007  3007 F libc    : Fatal signal 6 (SIGABRT), code -6 (SI_TKILL) in tid 3007 (ylog), pid 3007 (ylog)</w:t>
            </w:r>
          </w:p>
          <w:p w:rsidR="00C874C8" w:rsidRPr="00A2421A" w:rsidRDefault="00C874C8" w:rsidP="00A2421A">
            <w:pPr>
              <w:spacing w:before="0" w:after="0" w:line="240" w:lineRule="auto"/>
              <w:rPr>
                <w:rFonts w:hint="default"/>
                <w:sz w:val="16"/>
                <w:szCs w:val="16"/>
              </w:rPr>
            </w:pPr>
            <w:r w:rsidRPr="00A2421A">
              <w:rPr>
                <w:sz w:val="16"/>
                <w:szCs w:val="16"/>
              </w:rPr>
              <w:t>02-15 02:01:43.648  3019  3019 I crash_dump64: obtaining output fd from tombstoned, type: kDebuggerdTombstone</w:t>
            </w:r>
          </w:p>
          <w:p w:rsidR="00C874C8" w:rsidRPr="00A2421A" w:rsidRDefault="00C874C8" w:rsidP="00A2421A">
            <w:pPr>
              <w:spacing w:before="0" w:after="0" w:line="240" w:lineRule="auto"/>
              <w:rPr>
                <w:rFonts w:hint="default"/>
                <w:sz w:val="16"/>
                <w:szCs w:val="16"/>
              </w:rPr>
            </w:pPr>
            <w:r w:rsidRPr="00A2421A">
              <w:rPr>
                <w:sz w:val="16"/>
                <w:szCs w:val="16"/>
              </w:rPr>
              <w:t>02-15 02:01:43.650   456   456 I /system/bin/tombstoned: received crash request for pid 3007</w:t>
            </w:r>
          </w:p>
          <w:p w:rsidR="00C874C8" w:rsidRPr="00A2421A" w:rsidRDefault="00C874C8" w:rsidP="00A2421A">
            <w:pPr>
              <w:spacing w:before="0" w:after="0" w:line="240" w:lineRule="auto"/>
              <w:rPr>
                <w:rFonts w:hint="default"/>
                <w:sz w:val="16"/>
                <w:szCs w:val="16"/>
              </w:rPr>
            </w:pPr>
            <w:r w:rsidRPr="00A2421A">
              <w:rPr>
                <w:sz w:val="16"/>
                <w:szCs w:val="16"/>
              </w:rPr>
              <w:t>02-15 02:01:43.665  3019  3019 I crash_dump64: performing dump of process 3007 (target tid = 3007)</w:t>
            </w:r>
          </w:p>
          <w:p w:rsidR="00C874C8" w:rsidRPr="00A2421A" w:rsidRDefault="00C874C8" w:rsidP="00A2421A">
            <w:pPr>
              <w:spacing w:before="0" w:after="0" w:line="240" w:lineRule="auto"/>
              <w:rPr>
                <w:rFonts w:hint="default"/>
                <w:sz w:val="16"/>
                <w:szCs w:val="16"/>
              </w:rPr>
            </w:pPr>
            <w:r w:rsidRPr="00A2421A">
              <w:rPr>
                <w:sz w:val="16"/>
                <w:szCs w:val="16"/>
              </w:rPr>
              <w:t>02-15 02:01:43.668  3019  3019 F DEBUG   : *** *** *** *** *** *** *** *** *** *** *** *** *** *** *** ***</w:t>
            </w:r>
          </w:p>
          <w:p w:rsidR="00C874C8" w:rsidRPr="00A2421A" w:rsidRDefault="00C874C8" w:rsidP="00A2421A">
            <w:pPr>
              <w:spacing w:before="0" w:after="0" w:line="240" w:lineRule="auto"/>
              <w:rPr>
                <w:rFonts w:hint="default"/>
                <w:sz w:val="16"/>
                <w:szCs w:val="16"/>
              </w:rPr>
            </w:pPr>
            <w:r w:rsidRPr="00A2421A">
              <w:rPr>
                <w:sz w:val="16"/>
                <w:szCs w:val="16"/>
              </w:rPr>
              <w:t>02-15 02:01:43.668  3019  3019 F DEBUG   : Native Crash TIME: 70013</w:t>
            </w:r>
          </w:p>
          <w:p w:rsidR="00C874C8" w:rsidRPr="00A2421A" w:rsidRDefault="00C874C8" w:rsidP="00A2421A">
            <w:pPr>
              <w:spacing w:before="0" w:after="0" w:line="240" w:lineRule="auto"/>
              <w:rPr>
                <w:rFonts w:hint="default"/>
                <w:sz w:val="16"/>
                <w:szCs w:val="16"/>
              </w:rPr>
            </w:pPr>
            <w:r w:rsidRPr="00A2421A">
              <w:rPr>
                <w:sz w:val="16"/>
                <w:szCs w:val="16"/>
              </w:rPr>
              <w:t>02-15 02:01:43.668  3019  3019 F DEBUG   : *** *** *** *** *** *** *** *** *** *** *** *** *** *** *** ***</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Build fingerprint: 'SPRD/sp9832e_1h10_oversea/sp9832e_1h10:9/PPR1.180610.011/07524:userdebug/test-keys'</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Revision: '0'</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ABI: 'arm64'</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pid: 3007, tid: 3007, name: ylog  &gt;&gt;&gt; /system/bin/ylog &lt;&lt;&lt;</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signal 6 (SIGABRT), code -6 (SI_TKILL), fault addr --------</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Abort message too long: claimed length = 2520</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x0  0000000000000000  x1  0000000000000bbf  x2  0000000000000006  x3  0000000000000008</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x4  464d4853514e4140  x5  464d4853514e4140  x6  464d4853514e4140  x7  7f7f7f7f7f7f7f7f</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x8  0000000000000083  x9  0d3fbca6ce13de90  x10 0000000000000000  x11 fffffffc7fffffdf</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x12 0000000000000001  x13 0000000000000000  x14 0000000000000006  x15 0000000000000000</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x16 00000079dc3ef2c8  x17 00000079dc32d0d0  x18 0000000000000004  x19 0000000000000bbf</w:t>
            </w:r>
          </w:p>
          <w:p w:rsidR="00C874C8" w:rsidRPr="00A2421A" w:rsidRDefault="00C874C8" w:rsidP="00A2421A">
            <w:pPr>
              <w:spacing w:before="0" w:after="0" w:line="240" w:lineRule="auto"/>
              <w:rPr>
                <w:rFonts w:hint="default"/>
                <w:sz w:val="16"/>
                <w:szCs w:val="16"/>
              </w:rPr>
            </w:pPr>
            <w:r w:rsidRPr="00A2421A">
              <w:rPr>
                <w:sz w:val="16"/>
                <w:szCs w:val="16"/>
              </w:rPr>
              <w:t>02-15 02:01:43.669  3019  3019 F DEBUG   :     x20 0000000000000bbf  x21 00000079dc130108  x22 00000079db7263b8  x23 00000079dc1300f0</w:t>
            </w:r>
          </w:p>
          <w:p w:rsidR="00C874C8" w:rsidRPr="00A2421A" w:rsidRDefault="00C874C8" w:rsidP="00A2421A">
            <w:pPr>
              <w:spacing w:before="0" w:after="0" w:line="240" w:lineRule="auto"/>
              <w:rPr>
                <w:rFonts w:hint="default"/>
                <w:sz w:val="16"/>
                <w:szCs w:val="16"/>
              </w:rPr>
            </w:pPr>
            <w:r w:rsidRPr="00A2421A">
              <w:rPr>
                <w:sz w:val="16"/>
                <w:szCs w:val="16"/>
              </w:rPr>
              <w:t>02-15 02:01:43.670  3019  3019 F DEBUG   :     x24 000000617109e4dc  x25 0000000000000001  x26 0000007fd2ccad80  x27 0000003c00000128</w:t>
            </w:r>
          </w:p>
          <w:p w:rsidR="00C874C8" w:rsidRPr="00A2421A" w:rsidRDefault="00C874C8" w:rsidP="00A2421A">
            <w:pPr>
              <w:spacing w:before="0" w:after="0" w:line="240" w:lineRule="auto"/>
              <w:rPr>
                <w:rFonts w:hint="default"/>
                <w:sz w:val="16"/>
                <w:szCs w:val="16"/>
              </w:rPr>
            </w:pPr>
            <w:r w:rsidRPr="00A2421A">
              <w:rPr>
                <w:sz w:val="16"/>
                <w:szCs w:val="16"/>
              </w:rPr>
              <w:t>02-15 02:01:43.670  3019  3019 F DEBUG   :     x28 0000000000000000  x29 0000007fd2cca060</w:t>
            </w:r>
          </w:p>
          <w:p w:rsidR="00C874C8" w:rsidRPr="00A2421A" w:rsidRDefault="00C874C8" w:rsidP="00A2421A">
            <w:pPr>
              <w:spacing w:before="0" w:after="0" w:line="240" w:lineRule="auto"/>
              <w:rPr>
                <w:rFonts w:hint="default"/>
                <w:sz w:val="16"/>
                <w:szCs w:val="16"/>
              </w:rPr>
            </w:pPr>
            <w:r w:rsidRPr="00A2421A">
              <w:rPr>
                <w:sz w:val="16"/>
                <w:szCs w:val="16"/>
              </w:rPr>
              <w:t>02-15 02:01:43.670  3019  3019 F DEBUG   :     sp  0000007fd2cca020  lr  00000079dc321bfc  pc  00000079dc321c24</w:t>
            </w:r>
          </w:p>
          <w:p w:rsidR="00C874C8" w:rsidRPr="00A2421A" w:rsidRDefault="00C874C8" w:rsidP="00A2421A">
            <w:pPr>
              <w:spacing w:before="0" w:after="0" w:line="240" w:lineRule="auto"/>
              <w:rPr>
                <w:rFonts w:hint="default"/>
                <w:sz w:val="16"/>
                <w:szCs w:val="16"/>
              </w:rPr>
            </w:pPr>
            <w:r w:rsidRPr="00A2421A">
              <w:rPr>
                <w:sz w:val="16"/>
                <w:szCs w:val="16"/>
              </w:rPr>
              <w:t xml:space="preserve">02-15 02:01:43.681  3019  3019 F DEBUG   : </w:t>
            </w:r>
          </w:p>
          <w:p w:rsidR="00C874C8" w:rsidRPr="00A2421A" w:rsidRDefault="00C874C8" w:rsidP="00A2421A">
            <w:pPr>
              <w:spacing w:before="0" w:after="0" w:line="240" w:lineRule="auto"/>
              <w:rPr>
                <w:rFonts w:hint="default"/>
                <w:sz w:val="16"/>
                <w:szCs w:val="16"/>
              </w:rPr>
            </w:pPr>
            <w:r w:rsidRPr="00A2421A">
              <w:rPr>
                <w:sz w:val="16"/>
                <w:szCs w:val="16"/>
              </w:rPr>
              <w:t>02-15 02:01:43.681  3019  3019 F DEBUG   : backtrace:</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#00 pc 0000000000021c24  /system/lib64/libc.so (abort+116)</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#01 pc 0000000000033690  /system/lib64/libclang_rt.asan-aarch64-android.so (__sanitizer::Abort()+56)</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#02 pc 0000000000031250  /system/lib64/libclang_rt.asan-aarch64-android.so (__sanitizer::Die()+164)</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#03 pc 00000000000a1fd0  /system/lib64/libclang_rt.asan-aarch64-android.so (__asan::ScopedInErrorReport::~ScopedInErrorReport()+316)</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#04 pc 00000000000a1768  /system/lib64/libclang_rt.asan-aarch64-android.so (__asan::ReportGenericError(unsigned long, unsigned long, unsigned long, unsigned long, bool, unsigned long, unsigned int, bool)+348)</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#05 pc 00000000000a21c0  /system/lib64/libclang_rt.asan-aarch64-android.so (__asan_report_load1+48)</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#06 pc 000000000003a4d8  /system/bin/ylog (next_token+808)</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#07 pc 000000000003a96c  /system/bin/ylog (load_configs+488)</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#08 pc 0000000000013460  /system/bin/ylog (start_ylog+1300)</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#09 pc 0000000000031860  /system/bin/ylog (main+1036)</w:t>
            </w:r>
          </w:p>
          <w:p w:rsidR="00C874C8" w:rsidRPr="00A2421A" w:rsidRDefault="00C874C8" w:rsidP="00A2421A">
            <w:pPr>
              <w:spacing w:before="0" w:after="0" w:line="240" w:lineRule="auto"/>
              <w:rPr>
                <w:rFonts w:hint="default"/>
                <w:sz w:val="16"/>
                <w:szCs w:val="16"/>
              </w:rPr>
            </w:pPr>
            <w:r w:rsidRPr="00A2421A">
              <w:rPr>
                <w:sz w:val="16"/>
                <w:szCs w:val="16"/>
              </w:rPr>
              <w:t>02-15 02:01:43.682  3019  3019 F DEBUG   :     #10 pc 00000000000acbd0  /system/lib64/libc.so (__libc_init+88)</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51" w:name="_Toc2182876"/>
      <w:bookmarkStart w:id="152" w:name="_Toc6822095"/>
      <w:bookmarkStart w:id="153" w:name="_Toc17447268"/>
      <w:bookmarkStart w:id="154" w:name="_Toc49427866"/>
      <w:r w:rsidRPr="00C874C8">
        <w:lastRenderedPageBreak/>
        <w:t>解析后的</w:t>
      </w:r>
      <w:r w:rsidRPr="00C874C8">
        <w:t>log</w:t>
      </w:r>
      <w:bookmarkEnd w:id="151"/>
      <w:bookmarkEnd w:id="152"/>
      <w:bookmarkEnd w:id="153"/>
      <w:bookmarkEnd w:id="154"/>
    </w:p>
    <w:p w:rsidR="00C874C8" w:rsidRPr="00C874C8" w:rsidRDefault="00C874C8" w:rsidP="00C874C8">
      <w:pPr>
        <w:rPr>
          <w:rFonts w:hint="default"/>
        </w:rPr>
      </w:pPr>
      <w:r w:rsidRPr="00C874C8">
        <w:t>可参照本文后面的章节，对调用栈进行解析</w:t>
      </w:r>
    </w:p>
    <w:p w:rsidR="00C874C8" w:rsidRPr="00C874C8" w:rsidRDefault="00C874C8" w:rsidP="00C874C8">
      <w:pPr>
        <w:rPr>
          <w:rFonts w:hint="default"/>
        </w:rPr>
      </w:pPr>
      <w:r w:rsidRPr="00C874C8">
        <w:t>解析结果如下：</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w:t>
            </w:r>
          </w:p>
          <w:p w:rsidR="00C874C8" w:rsidRPr="00A2421A" w:rsidRDefault="00C874C8" w:rsidP="00A2421A">
            <w:pPr>
              <w:spacing w:before="0" w:after="0" w:line="240" w:lineRule="auto"/>
              <w:rPr>
                <w:rFonts w:hint="default"/>
                <w:sz w:val="16"/>
                <w:szCs w:val="16"/>
              </w:rPr>
            </w:pPr>
            <w:r w:rsidRPr="00A2421A">
              <w:rPr>
                <w:sz w:val="16"/>
                <w:szCs w:val="16"/>
              </w:rPr>
              <w:t>==2847==ERROR: AddressSanitizer: heap-buffer-overflow on address 0x0033000000c0 at pc 0x0059ed18f4dc bp 0x007ffe3ee560 sp 0x007ffe3ee558</w:t>
            </w:r>
          </w:p>
          <w:p w:rsidR="00C874C8" w:rsidRPr="00A2421A" w:rsidRDefault="00C874C8" w:rsidP="00A2421A">
            <w:pPr>
              <w:spacing w:before="0" w:after="0" w:line="240" w:lineRule="auto"/>
              <w:rPr>
                <w:rFonts w:hint="default"/>
                <w:sz w:val="16"/>
                <w:szCs w:val="16"/>
              </w:rPr>
            </w:pPr>
            <w:r w:rsidRPr="00A2421A">
              <w:rPr>
                <w:sz w:val="16"/>
                <w:szCs w:val="16"/>
              </w:rPr>
              <w:t>READ of size 1 at 0x0033000000c0 thread T0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#0 0x59ed18f4db in next_token vendor/sprd/proprietories-source/ylog/server/config_parser.c:96</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 0x59ed18f96f in load_configs vendor/sprd/proprietories-source/ylog/server/config_parser.c:392</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 0x59ed168463 in init_logger vendor/sprd/proprietories-source/ylog/server/ylogger.c:754</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 0x59ed168463 in start_ylog vendor/sprd/proprietories-source/ylog/server/ylogger.c:833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 0x59ed186863 in main vendor/sprd/proprietories-source/ylog/server/main.c:160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 0x74572b0bd3 in __libc_init bionic/libc/bionic/libc_init_dynamic.cpp:129</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0x0033000000c0 is located 0 bytes to the right of 64-byte region [0x003300000080,0x0033000000c0)</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allocated by thread T0 here: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#0 0x74575ad133  (/system/lib64/libclang_rt.asan-aarch64-android.so+0x9d133)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#6 0x59ed18ef1b in ylog_load_config vendor/sprd/proprietories-source/ylog/server/config_parser.c:196</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#7 0x59ed18f8f3 in load_configs vendor/sprd/proprietories-source/ylog/server/config_parser.c:383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#8 0x59ed168463 in init_logger vendor/sprd/proprietories-source/ylog/server/ylogger.c:754</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#9 0x59ed168463 in start_ylog vendor/sprd/proprietories-source/ylog/server/ylogger.c:833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#10 0x59ed186863 in main vendor/sprd/proprietories-source/ylog/server/main.c:160</w:t>
            </w:r>
          </w:p>
          <w:p w:rsidR="00C874C8" w:rsidRPr="00A2421A" w:rsidRDefault="00C874C8" w:rsidP="00A2421A">
            <w:pPr>
              <w:spacing w:before="0" w:after="0" w:line="240" w:lineRule="auto"/>
              <w:rPr>
                <w:rFonts w:hint="default"/>
                <w:sz w:val="16"/>
                <w:szCs w:val="16"/>
              </w:rPr>
            </w:pPr>
            <w:r w:rsidRPr="003C344E">
              <w:rPr>
                <w:color w:val="0000CC"/>
                <w:sz w:val="16"/>
                <w:szCs w:val="16"/>
              </w:rPr>
              <w:t xml:space="preserve">    #11 0x74572b0bd3 in __libc_init bionic/libc/bionic/libc_init_dynamic.cpp:129</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55" w:name="_Toc6822096"/>
      <w:bookmarkStart w:id="156" w:name="_Toc17447269"/>
      <w:bookmarkStart w:id="157" w:name="_Toc49427867"/>
      <w:r w:rsidRPr="00C874C8">
        <w:t>问题代码分析</w:t>
      </w:r>
      <w:bookmarkEnd w:id="155"/>
      <w:bookmarkEnd w:id="156"/>
      <w:bookmarkEnd w:id="157"/>
    </w:p>
    <w:p w:rsidR="00C874C8" w:rsidRPr="00C874C8" w:rsidRDefault="00C874C8" w:rsidP="00C874C8">
      <w:pPr>
        <w:rPr>
          <w:rFonts w:hint="default"/>
        </w:rPr>
      </w:pPr>
      <w:r w:rsidRPr="00C874C8">
        <w:t>我们可以看到，可以解析出文件名，以及函数所在行</w:t>
      </w:r>
    </w:p>
    <w:p w:rsidR="00C874C8" w:rsidRPr="00C874C8" w:rsidRDefault="00C874C8" w:rsidP="00C874C8">
      <w:pPr>
        <w:rPr>
          <w:rFonts w:hint="default"/>
        </w:rPr>
      </w:pPr>
      <w:r w:rsidRPr="00C874C8">
        <w:t>内存在</w:t>
      </w:r>
      <w:r w:rsidRPr="00C874C8">
        <w:t>config_parser.c:196</w:t>
      </w:r>
      <w:r w:rsidRPr="00C874C8">
        <w:t>行申请，在</w:t>
      </w:r>
      <w:r w:rsidRPr="00C874C8">
        <w:t>config_parser.c:96</w:t>
      </w:r>
      <w:r w:rsidRPr="00C874C8">
        <w:t>行越界</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850995">
            <w:pPr>
              <w:spacing w:before="0" w:after="0" w:line="240" w:lineRule="auto"/>
              <w:rPr>
                <w:rFonts w:hint="default"/>
              </w:rPr>
            </w:pPr>
            <w:r w:rsidRPr="00C874C8">
              <w:t>41 static int next_token(struct parse_state *state) {</w:t>
            </w:r>
          </w:p>
          <w:p w:rsidR="00C874C8" w:rsidRPr="00C874C8" w:rsidRDefault="00C874C8" w:rsidP="00850995">
            <w:pPr>
              <w:spacing w:before="0" w:after="0" w:line="240" w:lineRule="auto"/>
              <w:rPr>
                <w:rFonts w:hint="default"/>
              </w:rPr>
            </w:pPr>
            <w:r w:rsidRPr="00C874C8">
              <w:t>…</w:t>
            </w:r>
          </w:p>
          <w:p w:rsidR="00C874C8" w:rsidRPr="00C874C8" w:rsidRDefault="00C874C8" w:rsidP="00850995">
            <w:pPr>
              <w:spacing w:before="0" w:after="0" w:line="240" w:lineRule="auto"/>
              <w:rPr>
                <w:rFonts w:hint="default"/>
              </w:rPr>
            </w:pPr>
            <w:r w:rsidRPr="00C874C8">
              <w:t>88 textdone:</w:t>
            </w:r>
          </w:p>
          <w:p w:rsidR="00C874C8" w:rsidRPr="00C874C8" w:rsidRDefault="00C874C8" w:rsidP="00850995">
            <w:pPr>
              <w:spacing w:before="0" w:after="0" w:line="240" w:lineRule="auto"/>
              <w:rPr>
                <w:rFonts w:hint="default"/>
              </w:rPr>
            </w:pPr>
            <w:r w:rsidRPr="00C874C8">
              <w:t>89    state-&gt;ptr = x;</w:t>
            </w:r>
          </w:p>
          <w:p w:rsidR="00C874C8" w:rsidRPr="00C874C8" w:rsidRDefault="00C874C8" w:rsidP="00850995">
            <w:pPr>
              <w:spacing w:before="0" w:after="0" w:line="240" w:lineRule="auto"/>
              <w:rPr>
                <w:rFonts w:hint="default"/>
              </w:rPr>
            </w:pPr>
            <w:r w:rsidRPr="00C874C8">
              <w:t>90    *s = 0;</w:t>
            </w:r>
          </w:p>
          <w:p w:rsidR="00C874C8" w:rsidRPr="00C874C8" w:rsidRDefault="00C874C8" w:rsidP="00850995">
            <w:pPr>
              <w:spacing w:before="0" w:after="0" w:line="240" w:lineRule="auto"/>
              <w:rPr>
                <w:rFonts w:hint="default"/>
              </w:rPr>
            </w:pPr>
            <w:r w:rsidRPr="00C874C8">
              <w:t>91    return T_TEXT;</w:t>
            </w:r>
          </w:p>
          <w:p w:rsidR="00C874C8" w:rsidRPr="00C874C8" w:rsidRDefault="00C874C8" w:rsidP="00850995">
            <w:pPr>
              <w:spacing w:before="0" w:after="0" w:line="240" w:lineRule="auto"/>
              <w:rPr>
                <w:rFonts w:hint="default"/>
              </w:rPr>
            </w:pPr>
            <w:r w:rsidRPr="00C874C8">
              <w:t>92 text:</w:t>
            </w:r>
          </w:p>
          <w:p w:rsidR="00C874C8" w:rsidRPr="00C874C8" w:rsidRDefault="00C874C8" w:rsidP="00850995">
            <w:pPr>
              <w:spacing w:before="0" w:after="0" w:line="240" w:lineRule="auto"/>
              <w:rPr>
                <w:rFonts w:hint="default"/>
              </w:rPr>
            </w:pPr>
            <w:r w:rsidRPr="00C874C8">
              <w:t>93    state-&gt;text = s = x;</w:t>
            </w:r>
          </w:p>
          <w:p w:rsidR="00C874C8" w:rsidRPr="00C874C8" w:rsidRDefault="00C874C8" w:rsidP="00850995">
            <w:pPr>
              <w:spacing w:before="0" w:after="0" w:line="240" w:lineRule="auto"/>
              <w:rPr>
                <w:rFonts w:hint="default"/>
              </w:rPr>
            </w:pPr>
            <w:r w:rsidRPr="00C874C8">
              <w:t>94 textresume:</w:t>
            </w:r>
          </w:p>
          <w:p w:rsidR="00C874C8" w:rsidRPr="00C874C8" w:rsidRDefault="00C874C8" w:rsidP="00850995">
            <w:pPr>
              <w:spacing w:before="0" w:after="0" w:line="240" w:lineRule="auto"/>
              <w:rPr>
                <w:rFonts w:hint="default"/>
              </w:rPr>
            </w:pPr>
            <w:r w:rsidRPr="00C874C8">
              <w:t>95    for(;;) {</w:t>
            </w:r>
          </w:p>
          <w:p w:rsidR="00C874C8" w:rsidRPr="00C874C8" w:rsidRDefault="00C874C8" w:rsidP="00850995">
            <w:pPr>
              <w:spacing w:before="0" w:after="0" w:line="240" w:lineRule="auto"/>
              <w:rPr>
                <w:rFonts w:hint="default"/>
              </w:rPr>
            </w:pPr>
            <w:r w:rsidRPr="00C874C8">
              <w:t xml:space="preserve">96        switch(*x)       &lt;--------------------------------- </w:t>
            </w:r>
            <w:r w:rsidRPr="00C874C8">
              <w:t>此处越界</w:t>
            </w:r>
          </w:p>
          <w:p w:rsidR="00C874C8" w:rsidRPr="00C874C8" w:rsidRDefault="00C874C8" w:rsidP="00850995">
            <w:pPr>
              <w:spacing w:before="0" w:after="0" w:line="240" w:lineRule="auto"/>
              <w:rPr>
                <w:rFonts w:hint="default"/>
              </w:rPr>
            </w:pPr>
            <w:r w:rsidRPr="00C874C8">
              <w:t>97        {</w:t>
            </w:r>
          </w:p>
          <w:p w:rsidR="00C874C8" w:rsidRPr="00C874C8" w:rsidRDefault="00C874C8" w:rsidP="00850995">
            <w:pPr>
              <w:spacing w:before="0" w:after="0" w:line="240" w:lineRule="auto"/>
              <w:rPr>
                <w:rFonts w:hint="default"/>
              </w:rPr>
            </w:pPr>
            <w:r w:rsidRPr="00C874C8">
              <w:t>98        case 0:</w:t>
            </w:r>
          </w:p>
          <w:p w:rsidR="00C874C8" w:rsidRPr="00C874C8" w:rsidRDefault="00C874C8" w:rsidP="00850995">
            <w:pPr>
              <w:spacing w:before="0" w:after="0" w:line="240" w:lineRule="auto"/>
              <w:rPr>
                <w:rFonts w:hint="default"/>
              </w:rPr>
            </w:pPr>
            <w:r w:rsidRPr="00C874C8">
              <w:t>99            goto textdone;</w:t>
            </w:r>
          </w:p>
          <w:p w:rsidR="00C874C8" w:rsidRPr="00C874C8" w:rsidRDefault="00C874C8" w:rsidP="00850995">
            <w:pPr>
              <w:spacing w:before="0" w:after="0" w:line="240" w:lineRule="auto"/>
              <w:rPr>
                <w:rFonts w:hint="default"/>
              </w:rPr>
            </w:pPr>
            <w:r w:rsidRPr="00C874C8">
              <w:t>100</w:t>
            </w:r>
          </w:p>
        </w:tc>
      </w:tr>
    </w:tbl>
    <w:p w:rsidR="00C874C8" w:rsidRPr="00C874C8" w:rsidRDefault="00C874C8" w:rsidP="00C874C8">
      <w:pPr>
        <w:rPr>
          <w:rFonts w:hint="default"/>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C874C8" w:rsidRDefault="00C874C8" w:rsidP="00850995">
            <w:pPr>
              <w:spacing w:before="0" w:after="0" w:line="240" w:lineRule="auto"/>
              <w:rPr>
                <w:rFonts w:hint="default"/>
              </w:rPr>
            </w:pPr>
            <w:r w:rsidRPr="00C874C8">
              <w:t>181static char *ylog_load_config(const char *path) {</w:t>
            </w:r>
          </w:p>
          <w:p w:rsidR="00C874C8" w:rsidRPr="00C874C8" w:rsidRDefault="00C874C8" w:rsidP="00850995">
            <w:pPr>
              <w:spacing w:before="0" w:after="0" w:line="240" w:lineRule="auto"/>
              <w:rPr>
                <w:rFonts w:hint="default"/>
              </w:rPr>
            </w:pPr>
            <w:r w:rsidRPr="00C874C8">
              <w:t>182    char        *data;</w:t>
            </w:r>
          </w:p>
          <w:p w:rsidR="00C874C8" w:rsidRPr="00C874C8" w:rsidRDefault="00C874C8" w:rsidP="00850995">
            <w:pPr>
              <w:spacing w:before="0" w:after="0" w:line="240" w:lineRule="auto"/>
              <w:rPr>
                <w:rFonts w:hint="default"/>
              </w:rPr>
            </w:pPr>
            <w:r w:rsidRPr="00C874C8">
              <w:t>183    struct stat sb;</w:t>
            </w:r>
          </w:p>
          <w:p w:rsidR="00C874C8" w:rsidRPr="00C874C8" w:rsidRDefault="00C874C8" w:rsidP="00850995">
            <w:pPr>
              <w:spacing w:before="0" w:after="0" w:line="240" w:lineRule="auto"/>
              <w:rPr>
                <w:rFonts w:hint="default"/>
              </w:rPr>
            </w:pPr>
            <w:r w:rsidRPr="00C874C8">
              <w:t>184    int         fd = open(path, O_RDONLY | O_NOFOLLOW | O_CLOEXEC);</w:t>
            </w:r>
          </w:p>
          <w:p w:rsidR="00C874C8" w:rsidRPr="00C874C8" w:rsidRDefault="00C874C8" w:rsidP="00850995">
            <w:pPr>
              <w:spacing w:before="0" w:after="0" w:line="240" w:lineRule="auto"/>
              <w:rPr>
                <w:rFonts w:hint="default"/>
              </w:rPr>
            </w:pPr>
            <w:r w:rsidRPr="00C874C8">
              <w:t>185</w:t>
            </w:r>
          </w:p>
          <w:p w:rsidR="00C874C8" w:rsidRPr="00C874C8" w:rsidRDefault="00C874C8" w:rsidP="00850995">
            <w:pPr>
              <w:spacing w:before="0" w:after="0" w:line="240" w:lineRule="auto"/>
              <w:rPr>
                <w:rFonts w:hint="default"/>
              </w:rPr>
            </w:pPr>
            <w:r w:rsidRPr="00C874C8">
              <w:t>186    if(fd == -1) {</w:t>
            </w:r>
          </w:p>
          <w:p w:rsidR="00C874C8" w:rsidRPr="00C874C8" w:rsidRDefault="00C874C8" w:rsidP="00850995">
            <w:pPr>
              <w:spacing w:before="0" w:after="0" w:line="240" w:lineRule="auto"/>
              <w:rPr>
                <w:rFonts w:hint="default"/>
              </w:rPr>
            </w:pPr>
            <w:r w:rsidRPr="00C874C8">
              <w:t>187        return NULL;</w:t>
            </w:r>
          </w:p>
          <w:p w:rsidR="00C874C8" w:rsidRPr="00C874C8" w:rsidRDefault="00C874C8" w:rsidP="00850995">
            <w:pPr>
              <w:spacing w:before="0" w:after="0" w:line="240" w:lineRule="auto"/>
              <w:rPr>
                <w:rFonts w:hint="default"/>
              </w:rPr>
            </w:pPr>
            <w:r w:rsidRPr="00C874C8">
              <w:lastRenderedPageBreak/>
              <w:t>188    }</w:t>
            </w:r>
          </w:p>
          <w:p w:rsidR="00C874C8" w:rsidRPr="00C874C8" w:rsidRDefault="00C874C8" w:rsidP="00850995">
            <w:pPr>
              <w:spacing w:before="0" w:after="0" w:line="240" w:lineRule="auto"/>
              <w:rPr>
                <w:rFonts w:hint="default"/>
              </w:rPr>
            </w:pPr>
            <w:r w:rsidRPr="00C874C8">
              <w:t>189</w:t>
            </w:r>
          </w:p>
          <w:p w:rsidR="00C874C8" w:rsidRPr="00C874C8" w:rsidRDefault="00C874C8" w:rsidP="00850995">
            <w:pPr>
              <w:spacing w:before="0" w:after="0" w:line="240" w:lineRule="auto"/>
              <w:rPr>
                <w:rFonts w:hint="default"/>
              </w:rPr>
            </w:pPr>
            <w:r w:rsidRPr="00C874C8">
              <w:t>190    if(fstat(fd, &amp;sb) == -1) {</w:t>
            </w:r>
          </w:p>
          <w:p w:rsidR="00C874C8" w:rsidRPr="00C874C8" w:rsidRDefault="00C874C8" w:rsidP="00850995">
            <w:pPr>
              <w:spacing w:before="0" w:after="0" w:line="240" w:lineRule="auto"/>
              <w:rPr>
                <w:rFonts w:hint="default"/>
              </w:rPr>
            </w:pPr>
            <w:r w:rsidRPr="00C874C8">
              <w:t>191        ylog_error("fstat failed for '%s': %s\n", path, strerror(errno));</w:t>
            </w:r>
          </w:p>
          <w:p w:rsidR="00C874C8" w:rsidRPr="00C874C8" w:rsidRDefault="00C874C8" w:rsidP="00850995">
            <w:pPr>
              <w:spacing w:before="0" w:after="0" w:line="240" w:lineRule="auto"/>
              <w:rPr>
                <w:rFonts w:hint="default"/>
              </w:rPr>
            </w:pPr>
            <w:r w:rsidRPr="00C874C8">
              <w:t>192        CLOSE(fd);</w:t>
            </w:r>
          </w:p>
          <w:p w:rsidR="00C874C8" w:rsidRPr="00C874C8" w:rsidRDefault="00C874C8" w:rsidP="00850995">
            <w:pPr>
              <w:spacing w:before="0" w:after="0" w:line="240" w:lineRule="auto"/>
              <w:rPr>
                <w:rFonts w:hint="default"/>
              </w:rPr>
            </w:pPr>
            <w:r w:rsidRPr="00C874C8">
              <w:t>193        return NULL;</w:t>
            </w:r>
          </w:p>
          <w:p w:rsidR="00C874C8" w:rsidRPr="00C874C8" w:rsidRDefault="00C874C8" w:rsidP="00850995">
            <w:pPr>
              <w:spacing w:before="0" w:after="0" w:line="240" w:lineRule="auto"/>
              <w:rPr>
                <w:rFonts w:hint="default"/>
              </w:rPr>
            </w:pPr>
            <w:r w:rsidRPr="00C874C8">
              <w:t>194    }</w:t>
            </w:r>
          </w:p>
          <w:p w:rsidR="00C874C8" w:rsidRPr="00C874C8" w:rsidRDefault="00C874C8" w:rsidP="00850995">
            <w:pPr>
              <w:spacing w:before="0" w:after="0" w:line="240" w:lineRule="auto"/>
              <w:rPr>
                <w:rFonts w:hint="default"/>
              </w:rPr>
            </w:pPr>
            <w:r w:rsidRPr="00C874C8">
              <w:t>195</w:t>
            </w:r>
          </w:p>
          <w:p w:rsidR="00C874C8" w:rsidRPr="00C874C8" w:rsidRDefault="00C874C8" w:rsidP="00850995">
            <w:pPr>
              <w:spacing w:before="0" w:after="0" w:line="240" w:lineRule="auto"/>
              <w:rPr>
                <w:rFonts w:hint="default"/>
              </w:rPr>
            </w:pPr>
            <w:r w:rsidRPr="00C874C8">
              <w:t xml:space="preserve">196    data = malloc(sb.st_size + 64);  &lt;-------------------------- </w:t>
            </w:r>
            <w:r w:rsidRPr="00C874C8">
              <w:t>此处申请</w:t>
            </w:r>
          </w:p>
          <w:p w:rsidR="00C874C8" w:rsidRPr="00C874C8" w:rsidRDefault="00C874C8" w:rsidP="00850995">
            <w:pPr>
              <w:spacing w:before="0" w:after="0" w:line="240" w:lineRule="auto"/>
              <w:rPr>
                <w:rFonts w:hint="default"/>
              </w:rPr>
            </w:pPr>
            <w:r w:rsidRPr="00C874C8">
              <w:t>197    if(data) {</w:t>
            </w:r>
          </w:p>
          <w:p w:rsidR="00C874C8" w:rsidRPr="00C874C8" w:rsidRDefault="00C874C8" w:rsidP="00850995">
            <w:pPr>
              <w:spacing w:before="0" w:after="0" w:line="240" w:lineRule="auto"/>
              <w:rPr>
                <w:rFonts w:hint="default"/>
              </w:rPr>
            </w:pPr>
            <w:r w:rsidRPr="00C874C8">
              <w:t>198        int     ret;</w:t>
            </w:r>
          </w:p>
          <w:p w:rsidR="00C874C8" w:rsidRPr="00C874C8" w:rsidRDefault="00C874C8" w:rsidP="00850995">
            <w:pPr>
              <w:spacing w:before="0" w:after="0" w:line="240" w:lineRule="auto"/>
              <w:rPr>
                <w:rFonts w:hint="default"/>
              </w:rPr>
            </w:pPr>
            <w:r w:rsidRPr="00C874C8">
              <w:t>199        char    *p = data;</w:t>
            </w:r>
          </w:p>
          <w:p w:rsidR="00C874C8" w:rsidRPr="00C874C8" w:rsidRDefault="00C874C8" w:rsidP="00850995">
            <w:pPr>
              <w:spacing w:before="0" w:after="0" w:line="240" w:lineRule="auto"/>
              <w:rPr>
                <w:rFonts w:hint="default"/>
              </w:rPr>
            </w:pPr>
            <w:r w:rsidRPr="00C874C8">
              <w:t>200        char    *pmax = p + sb.st_size;</w:t>
            </w:r>
          </w:p>
          <w:p w:rsidR="00C874C8" w:rsidRPr="00C874C8" w:rsidRDefault="00C874C8" w:rsidP="00850995">
            <w:pPr>
              <w:spacing w:before="0" w:after="0" w:line="240" w:lineRule="auto"/>
              <w:rPr>
                <w:rFonts w:hint="default"/>
              </w:rPr>
            </w:pPr>
            <w:r w:rsidRPr="00C874C8">
              <w:t>201        do</w:t>
            </w:r>
          </w:p>
          <w:p w:rsidR="00C874C8" w:rsidRPr="00C874C8" w:rsidRDefault="00C874C8" w:rsidP="00850995">
            <w:pPr>
              <w:spacing w:before="0" w:after="0" w:line="240" w:lineRule="auto"/>
              <w:rPr>
                <w:rFonts w:hint="default"/>
              </w:rPr>
            </w:pPr>
            <w:r w:rsidRPr="00C874C8">
              <w:t>202        {</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58" w:name="_Toc2182877"/>
      <w:bookmarkStart w:id="159" w:name="_Toc6822097"/>
      <w:bookmarkStart w:id="160" w:name="_Toc17447270"/>
      <w:bookmarkStart w:id="161" w:name="_Toc49427868"/>
      <w:r w:rsidRPr="00C874C8">
        <w:t>检查验证</w:t>
      </w:r>
      <w:bookmarkEnd w:id="158"/>
      <w:bookmarkEnd w:id="159"/>
      <w:bookmarkEnd w:id="160"/>
      <w:bookmarkEnd w:id="161"/>
    </w:p>
    <w:p w:rsidR="00C874C8" w:rsidRPr="00C874C8" w:rsidRDefault="00C874C8" w:rsidP="00C874C8">
      <w:pPr>
        <w:rPr>
          <w:rFonts w:hint="default"/>
        </w:rPr>
      </w:pPr>
      <w:r w:rsidRPr="00C874C8">
        <w:t>为验证工具是否越界，已经分析其如何越界，我们在申请和越界的地方以及</w:t>
      </w:r>
      <w:r w:rsidRPr="00C874C8">
        <w:t>x++</w:t>
      </w:r>
      <w:r w:rsidRPr="00C874C8">
        <w:t>的地方加</w:t>
      </w:r>
      <w:r w:rsidRPr="00C874C8">
        <w:t>log</w:t>
      </w:r>
      <w:r w:rsidRPr="00C874C8">
        <w:t>验证。</w:t>
      </w:r>
    </w:p>
    <w:p w:rsidR="00C874C8" w:rsidRPr="00C874C8" w:rsidRDefault="00C874C8" w:rsidP="00C874C8">
      <w:pPr>
        <w:rPr>
          <w:rFonts w:hint="default"/>
        </w:rPr>
      </w:pPr>
      <w:r w:rsidRPr="00C874C8">
        <w:t>复测抓取</w:t>
      </w:r>
      <w:r w:rsidRPr="00C874C8">
        <w:t>log</w:t>
      </w:r>
      <w:r w:rsidRPr="00C874C8">
        <w:t>，我们看到申请大小为</w:t>
      </w:r>
      <w:r w:rsidRPr="00C874C8">
        <w:t>318</w:t>
      </w:r>
      <w:r w:rsidRPr="00C874C8">
        <w:t>，对</w:t>
      </w:r>
      <w:r w:rsidRPr="00C874C8">
        <w:t>x</w:t>
      </w:r>
      <w:r w:rsidRPr="00C874C8">
        <w:t>操作的地址从</w:t>
      </w:r>
      <w:r w:rsidRPr="00C874C8">
        <w:t>0x3c00000040</w:t>
      </w:r>
      <w:r w:rsidRPr="00C874C8">
        <w:t>增长</w:t>
      </w:r>
      <w:r w:rsidRPr="00C874C8">
        <w:t>318</w:t>
      </w:r>
      <w:r w:rsidRPr="00C874C8">
        <w:t>个增长到到</w:t>
      </w:r>
      <w:r w:rsidRPr="00C874C8">
        <w:t>0x3c0000017e</w:t>
      </w:r>
      <w:r w:rsidRPr="00C874C8">
        <w:t>发生越界，工具确实有效，发现了代码中隐藏的问题。</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 xml:space="preserve">02-15 02:58:55.422   301   301 W YLOG    : [02-15 02:58:55.422] ylog&lt;warn&gt; ylog : == ylog_load_config 7ff69b11a0 size= 318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02:58:55.422   301   301 W YLOG    : [02-15 02:58:55.422] ylog&lt;warn&gt; ylog : + x= [0x3c00000040]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02:58:55.422   301   301 W YLOG    : [02-15 02:58:55.422] ylog&lt;warn&gt; ylog :-2  x= [0x3c00000040] *x = [0x79]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02:58:55.422   301   301 W YLOG    : [02-15 02:58:55.422] ylog&lt;warn&gt; ylog : + x= [0x3c00000041]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02:58:55.422   301   301 W YLOG    : [02-15 02:58:55.422] ylog&lt;warn&gt; ylog :-2  x= [0x3c00000041] *x = [0x6c]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02:58:55.422   301   301 W YLOG    : [02-15 02:58:55.422] ylog&lt;warn&gt; ylog : + x= [0x3c00000042]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02:58:55.423   301   301 W YLOG    : [02-15 02:58:55.422] ylog&lt;warn&gt; ylog :-2  x= [0x3c00000042] *x = [0x6f]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02:58:55.423   301   301 W YLOG    : [02-15 02:58:55.423] ylog&lt;warn&gt; ylog : + x= [0x3c00000043]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02:58:55.423   301   301 W YLOG    : [02-15 02:58:55.423] ylog&lt;warn&gt; ylog :-2  x= [0x3c00000043] *x = [0x67]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02:58:55.423   301   301 W YLOG    : [02-15 02:58:55.423] ylog&lt;warn&gt; ylog : + x= [0x3c00000044]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02:58:55.423   301   301 W YLOG    : [02-15 02:58:55.423] ylog&lt;warn&gt; ylog : + x= [0x3c00000045]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02:58:55.423   301   301 W YLOG    : [02-15 02:58:55.423] ylog&lt;warn&gt; ylog :-2  x= [0x3c00000045] *x = [0x65]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02:58:55.423   301   301 W YLOG    : [02-15 02:58:55.423] ylog&lt;warn&gt; ylog : + x= [0x3c00000046]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02:58:55.423   301   301 W YLOG    : [02-15 02:58:55.423] ylog&lt;warn&gt; ylog :-2  x= [0x3c00000046] *x = [0x6e]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02:58:55.423   301   301 W YLOG    : [02-15 02:58:55.423] ylog&lt;warn&gt; ylog : + x= [0x3c00000047] </w:t>
            </w:r>
          </w:p>
          <w:p w:rsidR="00C874C8" w:rsidRPr="00A2421A" w:rsidRDefault="00C874C8" w:rsidP="00A2421A">
            <w:pPr>
              <w:spacing w:before="0" w:after="0" w:line="240" w:lineRule="auto"/>
              <w:rPr>
                <w:rFonts w:hint="default"/>
                <w:sz w:val="16"/>
                <w:szCs w:val="16"/>
              </w:rPr>
            </w:pPr>
            <w:r w:rsidRPr="00A2421A">
              <w:rPr>
                <w:sz w:val="16"/>
                <w:szCs w:val="16"/>
              </w:rPr>
              <w:t>...</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02:58:55.486   301   301 W YLOG    : [02-15 02:58:55.486] ylog&lt;warn&gt; ylog :-2  x= [0x3c00000179] *x = [0xbe]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02:58:55.486   301   301 W YLOG    : [02-15 02:58:55.486] ylog&lt;warn&gt; ylog : + x= [0x3c0000017a]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02:58:55.486   301   301 W YLOG    : [02-15 02:58:55.486] ylog&lt;warn&gt; ylog :-2  x= [0x3c0000017a] *x = [0xbe]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02:58:55.486   301   301 W YLOG    : [02-15 02:58:55.486] ylog&lt;warn&gt; ylog : + x= [0x3c0000017b]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02:58:55.486   301   301 W YLOG    : [02-15 02:58:55.486] ylog&lt;warn&gt; ylog :-2  x= [0x3c0000017b] *x = [0xbe]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02:58:55.486   301   301 W YLOG    : [02-15 02:58:55.486] ylog&lt;warn&gt; ylog : + x= [0x3c0000017c]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02:58:55.486   301   301 W YLOG    : [02-15 02:58:55.486] ylog&lt;warn&gt; ylog :-2  x= [0x3c0000017c] *x = [0xbe]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02:58:55.487   301   301 W YLOG    : [02-15 02:58:55.487] ylog&lt;warn&gt; ylog : + x= [0x3c0000017d]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02:58:55.487   301   301 W YLOG    : [02-15 02:58:55.487] ylog&lt;warn&gt; ylog :-2  x= [0x3c0000017d] *x = [0xbe] </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02:58:55.487   301   301 W YLOG    : [02-15 02:58:55.487] ylog&lt;warn&gt; ylog : + x= [0x3c0000017e] </w:t>
            </w:r>
          </w:p>
          <w:p w:rsidR="00C874C8" w:rsidRPr="00A2421A" w:rsidRDefault="00C874C8" w:rsidP="00A2421A">
            <w:pPr>
              <w:spacing w:before="0" w:after="0" w:line="240" w:lineRule="auto"/>
              <w:rPr>
                <w:rFonts w:hint="default"/>
                <w:sz w:val="16"/>
                <w:szCs w:val="16"/>
              </w:rPr>
            </w:pPr>
            <w:r w:rsidRPr="00A2421A">
              <w:rPr>
                <w:sz w:val="16"/>
                <w:szCs w:val="16"/>
              </w:rPr>
              <w:t>02-15 02:58:55.487   301   301 I ylog    : =================================================================</w:t>
            </w:r>
          </w:p>
          <w:p w:rsidR="00C874C8" w:rsidRPr="00A2421A" w:rsidRDefault="00C874C8" w:rsidP="00A2421A">
            <w:pPr>
              <w:spacing w:before="0" w:after="0" w:line="240" w:lineRule="auto"/>
              <w:rPr>
                <w:rFonts w:hint="default"/>
                <w:sz w:val="16"/>
                <w:szCs w:val="16"/>
              </w:rPr>
            </w:pPr>
            <w:r w:rsidRPr="00A2421A">
              <w:rPr>
                <w:sz w:val="16"/>
                <w:szCs w:val="16"/>
              </w:rPr>
              <w:t>02-15 02:58:55.489   301   301 I ylog    : ==301==ERROR: AddressSanitizer: heap-buffer-overflow on address 0x003c0000017e at pc 0x005e4dbc577c bp 0x007ff69b1280 sp 0x007ff69b1278</w:t>
            </w:r>
          </w:p>
          <w:p w:rsidR="00C874C8" w:rsidRPr="00A2421A" w:rsidRDefault="00C874C8" w:rsidP="00A2421A">
            <w:pPr>
              <w:spacing w:before="0" w:after="0" w:line="240" w:lineRule="auto"/>
              <w:rPr>
                <w:rFonts w:hint="default"/>
                <w:sz w:val="16"/>
                <w:szCs w:val="16"/>
              </w:rPr>
            </w:pPr>
            <w:r w:rsidRPr="00A2421A">
              <w:rPr>
                <w:sz w:val="16"/>
                <w:szCs w:val="16"/>
              </w:rPr>
              <w:t xml:space="preserve">02-15 02:58:55.489   301   301 I ylog    : </w:t>
            </w:r>
          </w:p>
          <w:p w:rsidR="00C874C8" w:rsidRPr="00A2421A" w:rsidRDefault="00C874C8" w:rsidP="00A2421A">
            <w:pPr>
              <w:spacing w:before="0" w:after="0" w:line="240" w:lineRule="auto"/>
              <w:rPr>
                <w:rFonts w:hint="default"/>
                <w:sz w:val="16"/>
                <w:szCs w:val="16"/>
              </w:rPr>
            </w:pPr>
            <w:r w:rsidRPr="00A2421A">
              <w:rPr>
                <w:sz w:val="16"/>
                <w:szCs w:val="16"/>
              </w:rPr>
              <w:t>02-15 02:58:55.490   301   301 I ylog    : READ of size 1 at 0x003c0000017e thread T0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02:58:55.511   301   301 I ylog    :     #0 0x5e4dbc577b  (/system/bin/ylog+0x3a77b)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02:58:55.512   301   301 I ylog    :     #1 0x5e4dbc5b57  (/system/bin/ylog+0x3ab57)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02:58:55.513   301   301 I ylog    :     #2 0x5e4db9e463  (/system/bin/ylog+0x13463)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02:58:55.513   301   301 I ylog    :     #3 0x5e4dbbc863  (/system/bin/ylog+0x31863)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02:58:55.514   301   301 I ylog    :     #4 0x786696dbd3  (/system/lib64/libc.so+0xacbd3)</w:t>
            </w:r>
          </w:p>
          <w:p w:rsidR="00C874C8" w:rsidRPr="00A2421A" w:rsidRDefault="00C874C8" w:rsidP="00A2421A">
            <w:pPr>
              <w:spacing w:before="0" w:after="0" w:line="240" w:lineRule="auto"/>
              <w:rPr>
                <w:rFonts w:hint="default"/>
                <w:sz w:val="16"/>
                <w:szCs w:val="16"/>
              </w:rPr>
            </w:pPr>
            <w:r w:rsidRPr="00A2421A">
              <w:rPr>
                <w:sz w:val="16"/>
                <w:szCs w:val="16"/>
              </w:rPr>
              <w:t xml:space="preserve">02-15 02:58:55.516   301   301 I ylog    : </w:t>
            </w:r>
          </w:p>
          <w:p w:rsidR="00C874C8" w:rsidRPr="00A2421A" w:rsidRDefault="00C874C8" w:rsidP="00A2421A">
            <w:pPr>
              <w:spacing w:before="0" w:after="0" w:line="240" w:lineRule="auto"/>
              <w:rPr>
                <w:rFonts w:hint="default"/>
                <w:sz w:val="16"/>
                <w:szCs w:val="16"/>
              </w:rPr>
            </w:pPr>
            <w:r w:rsidRPr="00A2421A">
              <w:rPr>
                <w:sz w:val="16"/>
                <w:szCs w:val="16"/>
              </w:rPr>
              <w:lastRenderedPageBreak/>
              <w:t>02-15 02:58:55.517   301   301 I ylog    : 0x003c0000017e is located 0 bytes to the right of 318-byte region [0x003c00000040,0x003c0000017e)</w:t>
            </w:r>
          </w:p>
          <w:p w:rsidR="00C874C8" w:rsidRPr="00A2421A" w:rsidRDefault="00C874C8" w:rsidP="00A2421A">
            <w:pPr>
              <w:spacing w:before="0" w:after="0" w:line="240" w:lineRule="auto"/>
              <w:rPr>
                <w:rFonts w:hint="default"/>
                <w:sz w:val="16"/>
                <w:szCs w:val="16"/>
              </w:rPr>
            </w:pPr>
            <w:r w:rsidRPr="00A2421A">
              <w:rPr>
                <w:sz w:val="16"/>
                <w:szCs w:val="16"/>
              </w:rPr>
              <w:t xml:space="preserve">02-15 02:58:55.517   301   301 I ylog    : </w:t>
            </w:r>
          </w:p>
          <w:p w:rsidR="00C874C8" w:rsidRPr="00A2421A" w:rsidRDefault="00C874C8" w:rsidP="00A2421A">
            <w:pPr>
              <w:spacing w:before="0" w:after="0" w:line="240" w:lineRule="auto"/>
              <w:rPr>
                <w:rFonts w:hint="default"/>
                <w:sz w:val="16"/>
                <w:szCs w:val="16"/>
              </w:rPr>
            </w:pPr>
            <w:r w:rsidRPr="00A2421A">
              <w:rPr>
                <w:sz w:val="16"/>
                <w:szCs w:val="16"/>
              </w:rPr>
              <w:t>02-15 02:58:55.518   301   301 I ylog    : allocated by thread T0 here: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02:58:55.518   301   301 I ylog    :     #0 0x7865a50133  (/system/lib64/libclang_rt.asan-aarch64-android.so+0x9d133)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02:58:55.519   301   301 I ylog    :     #1 0x5e4dbc4f1b  (/system/bin/ylog+0x39f1b)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02:58:55.520   301   301 I ylog    :     #2 0x5e4dbc5adb  (/system/bin/ylog+0x3aadb)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02:58:55.521   301   301 I ylog    :     #3 0x5e4db9e463  (/system/bin/ylog+0x13463)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02:58:55.522   301   301 I ylog    :     #4 0x5e4dbbc863  (/system/bin/ylog+0x31863)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02:58:55.522   301   301 I ylog    :     #5 0x786696dbd3  (/system/lib64/libc.so+0xacbd3)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02:58:55.523   301   301 I ylog    :     #6 0x5e4db91b47  (/system/bin/ylog+0x6b47)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02:58:55.536   301   301 I ylog    :     #7 0x7866b0854f  (/system/bin/linker64+0x2e54f)</w:t>
            </w:r>
          </w:p>
          <w:p w:rsidR="00C874C8" w:rsidRPr="00A2421A" w:rsidRDefault="00C874C8" w:rsidP="00A2421A">
            <w:pPr>
              <w:spacing w:before="0" w:after="0" w:line="240" w:lineRule="auto"/>
              <w:rPr>
                <w:rFonts w:hint="default"/>
                <w:sz w:val="16"/>
                <w:szCs w:val="16"/>
              </w:rPr>
            </w:pPr>
            <w:r w:rsidRPr="00A2421A">
              <w:rPr>
                <w:sz w:val="16"/>
                <w:szCs w:val="16"/>
              </w:rPr>
              <w:t xml:space="preserve">02-15 02:58:55.538   301   301 I ylog    : </w:t>
            </w:r>
          </w:p>
          <w:p w:rsidR="00C874C8" w:rsidRPr="00A2421A" w:rsidRDefault="00C874C8" w:rsidP="00A2421A">
            <w:pPr>
              <w:spacing w:before="0" w:after="0" w:line="240" w:lineRule="auto"/>
              <w:rPr>
                <w:rFonts w:hint="default"/>
                <w:sz w:val="16"/>
                <w:szCs w:val="16"/>
              </w:rPr>
            </w:pPr>
            <w:r w:rsidRPr="00A2421A">
              <w:rPr>
                <w:sz w:val="16"/>
                <w:szCs w:val="16"/>
              </w:rPr>
              <w:t>02-15 02:58:55.538   301   301 I ylog    : SUMMARY: AddressSanitizer: heap-buffer-overflow (/system/bin/ylog+0x3a77b)</w:t>
            </w:r>
          </w:p>
        </w:tc>
      </w:tr>
    </w:tbl>
    <w:p w:rsidR="00C874C8" w:rsidRPr="00C874C8" w:rsidRDefault="00C874C8" w:rsidP="00C874C8">
      <w:pPr>
        <w:rPr>
          <w:rFonts w:hint="default"/>
        </w:rPr>
      </w:pPr>
    </w:p>
    <w:p w:rsidR="00C874C8" w:rsidRPr="00C874C8" w:rsidRDefault="00C874C8" w:rsidP="008103F2">
      <w:pPr>
        <w:pStyle w:val="22"/>
        <w:rPr>
          <w:rFonts w:hint="default"/>
        </w:rPr>
      </w:pPr>
      <w:bookmarkStart w:id="162" w:name="_Toc6822098"/>
      <w:bookmarkStart w:id="163" w:name="_Toc17447271"/>
      <w:bookmarkStart w:id="164" w:name="_Toc49427869"/>
      <w:r w:rsidRPr="00C874C8">
        <w:t>heap-use-after-free</w:t>
      </w:r>
      <w:bookmarkEnd w:id="162"/>
      <w:bookmarkEnd w:id="163"/>
      <w:bookmarkEnd w:id="164"/>
    </w:p>
    <w:p w:rsidR="00C874C8" w:rsidRPr="00C874C8" w:rsidRDefault="00C874C8" w:rsidP="008103F2">
      <w:pPr>
        <w:pStyle w:val="31"/>
        <w:rPr>
          <w:rFonts w:hint="default"/>
        </w:rPr>
      </w:pPr>
      <w:bookmarkStart w:id="165" w:name="_Toc6822099"/>
      <w:bookmarkStart w:id="166" w:name="_Toc17447272"/>
      <w:bookmarkStart w:id="167" w:name="_Toc49427870"/>
      <w:r w:rsidRPr="00C874C8">
        <w:t>问题代码</w:t>
      </w:r>
      <w:bookmarkEnd w:id="165"/>
      <w:bookmarkEnd w:id="166"/>
      <w:bookmarkEnd w:id="167"/>
    </w:p>
    <w:p w:rsidR="00C874C8" w:rsidRPr="00C874C8" w:rsidRDefault="00C874C8" w:rsidP="00C874C8">
      <w:pPr>
        <w:rPr>
          <w:rFonts w:hint="default"/>
        </w:rPr>
      </w:pPr>
      <w:r w:rsidRPr="00C874C8">
        <w:t>为验证</w:t>
      </w:r>
      <w:r w:rsidRPr="00C874C8">
        <w:t>AddressSanitizer</w:t>
      </w:r>
      <w:r w:rsidRPr="00C874C8">
        <w:t>是否可以检测到该类型的问题，我们加入下面的代码：</w:t>
      </w:r>
    </w:p>
    <w:p w:rsidR="00C874C8" w:rsidRPr="00C874C8" w:rsidRDefault="00C874C8" w:rsidP="00C874C8">
      <w:pPr>
        <w:rPr>
          <w:rFonts w:hint="default"/>
        </w:rPr>
      </w:pPr>
      <w:r w:rsidRPr="00C874C8">
        <w:t>sprdroid9.0_trunk_18c/frameworks/av/services/camera/libcameraservice/CameraService.cpp</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diff --git a/services/camera/libcameraservice/CameraService.cpp b/services/camera/libcameraservice/CameraService.cpp</w:t>
            </w:r>
          </w:p>
          <w:p w:rsidR="00C874C8" w:rsidRPr="00A2421A" w:rsidRDefault="00C874C8" w:rsidP="00A2421A">
            <w:pPr>
              <w:spacing w:before="0" w:after="0" w:line="240" w:lineRule="auto"/>
              <w:rPr>
                <w:rFonts w:hint="default"/>
                <w:sz w:val="16"/>
                <w:szCs w:val="16"/>
              </w:rPr>
            </w:pPr>
            <w:r w:rsidRPr="00A2421A">
              <w:rPr>
                <w:sz w:val="16"/>
                <w:szCs w:val="16"/>
              </w:rPr>
              <w:t>index f96b60d..82159ce 100644</w:t>
            </w:r>
          </w:p>
          <w:p w:rsidR="00C874C8" w:rsidRPr="00A2421A" w:rsidRDefault="00C874C8" w:rsidP="00A2421A">
            <w:pPr>
              <w:spacing w:before="0" w:after="0" w:line="240" w:lineRule="auto"/>
              <w:rPr>
                <w:rFonts w:hint="default"/>
                <w:sz w:val="16"/>
                <w:szCs w:val="16"/>
              </w:rPr>
            </w:pPr>
            <w:r w:rsidRPr="00A2421A">
              <w:rPr>
                <w:sz w:val="16"/>
                <w:szCs w:val="16"/>
              </w:rPr>
              <w:t>--- a/services/camera/libcameraservice/CameraService.cpp</w:t>
            </w:r>
          </w:p>
          <w:p w:rsidR="00C874C8" w:rsidRPr="00A2421A" w:rsidRDefault="00C874C8" w:rsidP="00A2421A">
            <w:pPr>
              <w:spacing w:before="0" w:after="0" w:line="240" w:lineRule="auto"/>
              <w:rPr>
                <w:rFonts w:hint="default"/>
                <w:sz w:val="16"/>
                <w:szCs w:val="16"/>
              </w:rPr>
            </w:pPr>
            <w:r w:rsidRPr="00A2421A">
              <w:rPr>
                <w:sz w:val="16"/>
                <w:szCs w:val="16"/>
              </w:rPr>
              <w:t>+++ b/services/camera/libcameraservice/CameraService.cpp</w:t>
            </w:r>
          </w:p>
          <w:p w:rsidR="00C874C8" w:rsidRPr="00A2421A" w:rsidRDefault="00C874C8" w:rsidP="00A2421A">
            <w:pPr>
              <w:spacing w:before="0" w:after="0" w:line="240" w:lineRule="auto"/>
              <w:rPr>
                <w:rFonts w:hint="default"/>
                <w:sz w:val="16"/>
                <w:szCs w:val="16"/>
              </w:rPr>
            </w:pPr>
            <w:r w:rsidRPr="00A2421A">
              <w:rPr>
                <w:sz w:val="16"/>
                <w:szCs w:val="16"/>
              </w:rPr>
              <w:t>@@ -351,11 +351,20 @@ void CameraService::onTorchStatusChanged(const String8&amp; cameraId,</w:t>
            </w:r>
          </w:p>
          <w:p w:rsidR="00C874C8" w:rsidRPr="00A2421A" w:rsidRDefault="00C874C8" w:rsidP="00A2421A">
            <w:pPr>
              <w:spacing w:before="0" w:after="0" w:line="240" w:lineRule="auto"/>
              <w:rPr>
                <w:rFonts w:hint="default"/>
                <w:sz w:val="16"/>
                <w:szCs w:val="16"/>
              </w:rPr>
            </w:pPr>
            <w:r w:rsidRPr="00A2421A">
              <w:rPr>
                <w:sz w:val="16"/>
                <w:szCs w:val="16"/>
              </w:rPr>
              <w:t xml:space="preserve">     onTorchStatusChangedLocked(cameraId, newStatus);</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+int CameraService::test_test() {</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int *array = new int[100];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delete [] array;</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return array[7];  // BOOM</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w:t>
            </w:r>
          </w:p>
          <w:p w:rsidR="00C874C8" w:rsidRPr="00A2421A" w:rsidRDefault="00C874C8" w:rsidP="00A2421A">
            <w:pPr>
              <w:spacing w:before="0" w:after="0" w:line="240" w:lineRule="auto"/>
              <w:rPr>
                <w:rFonts w:hint="default"/>
                <w:sz w:val="16"/>
                <w:szCs w:val="16"/>
              </w:rPr>
            </w:pPr>
            <w:r w:rsidRPr="00A2421A">
              <w:rPr>
                <w:sz w:val="16"/>
                <w:szCs w:val="16"/>
              </w:rPr>
              <w:t>+</w:t>
            </w:r>
          </w:p>
          <w:p w:rsidR="00C874C8" w:rsidRPr="00A2421A" w:rsidRDefault="00C874C8" w:rsidP="00A2421A">
            <w:pPr>
              <w:spacing w:before="0" w:after="0" w:line="240" w:lineRule="auto"/>
              <w:rPr>
                <w:rFonts w:hint="default"/>
                <w:sz w:val="16"/>
                <w:szCs w:val="16"/>
              </w:rPr>
            </w:pPr>
            <w:r w:rsidRPr="00A2421A">
              <w:rPr>
                <w:sz w:val="16"/>
                <w:szCs w:val="16"/>
              </w:rPr>
              <w:t xml:space="preserve"> void CameraService::onTorchStatusChangedLocked(const String8&amp; cameraId,</w:t>
            </w:r>
          </w:p>
          <w:p w:rsidR="00C874C8" w:rsidRPr="00A2421A" w:rsidRDefault="00C874C8" w:rsidP="00A2421A">
            <w:pPr>
              <w:spacing w:before="0" w:after="0" w:line="240" w:lineRule="auto"/>
              <w:rPr>
                <w:rFonts w:hint="default"/>
                <w:sz w:val="16"/>
                <w:szCs w:val="16"/>
              </w:rPr>
            </w:pPr>
            <w:r w:rsidRPr="00A2421A">
              <w:rPr>
                <w:sz w:val="16"/>
                <w:szCs w:val="16"/>
              </w:rPr>
              <w:t xml:space="preserve">         TorchModeStatus newStatus) {</w:t>
            </w:r>
          </w:p>
          <w:p w:rsidR="00C874C8" w:rsidRPr="00A2421A" w:rsidRDefault="00C874C8" w:rsidP="00A2421A">
            <w:pPr>
              <w:spacing w:before="0" w:after="0" w:line="240" w:lineRule="auto"/>
              <w:rPr>
                <w:rFonts w:hint="default"/>
                <w:sz w:val="16"/>
                <w:szCs w:val="16"/>
              </w:rPr>
            </w:pPr>
            <w:r w:rsidRPr="00A2421A">
              <w:rPr>
                <w:sz w:val="16"/>
                <w:szCs w:val="16"/>
              </w:rPr>
              <w:t xml:space="preserve">     ALOGI("%s: Torch status changed for cameraId=%s, newStatus=%d",</w:t>
            </w:r>
          </w:p>
          <w:p w:rsidR="00C874C8" w:rsidRPr="00A2421A" w:rsidRDefault="00C874C8" w:rsidP="00A2421A">
            <w:pPr>
              <w:spacing w:before="0" w:after="0" w:line="240" w:lineRule="auto"/>
              <w:rPr>
                <w:rFonts w:hint="default"/>
                <w:sz w:val="16"/>
                <w:szCs w:val="16"/>
              </w:rPr>
            </w:pPr>
            <w:r w:rsidRPr="00A2421A">
              <w:rPr>
                <w:sz w:val="16"/>
                <w:szCs w:val="16"/>
              </w:rPr>
              <w:t xml:space="preserve">             __FUNCTION__, cameraId.string(), newStatus);</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int ret=test_test();</w:t>
            </w:r>
          </w:p>
          <w:p w:rsidR="00C874C8" w:rsidRPr="00A2421A" w:rsidRDefault="00C874C8" w:rsidP="00A2421A">
            <w:pPr>
              <w:spacing w:before="0" w:after="0" w:line="240" w:lineRule="auto"/>
              <w:rPr>
                <w:rFonts w:hint="default"/>
                <w:sz w:val="16"/>
                <w:szCs w:val="16"/>
              </w:rPr>
            </w:pPr>
            <w:r w:rsidRPr="00A2421A">
              <w:rPr>
                <w:sz w:val="16"/>
                <w:szCs w:val="16"/>
              </w:rPr>
              <w:t>+</w:t>
            </w:r>
          </w:p>
          <w:p w:rsidR="00C874C8" w:rsidRPr="00A2421A" w:rsidRDefault="00C874C8" w:rsidP="00A2421A">
            <w:pPr>
              <w:spacing w:before="0" w:after="0" w:line="240" w:lineRule="auto"/>
              <w:rPr>
                <w:rFonts w:hint="default"/>
                <w:sz w:val="16"/>
                <w:szCs w:val="16"/>
              </w:rPr>
            </w:pPr>
            <w:r w:rsidRPr="00A2421A">
              <w:rPr>
                <w:sz w:val="16"/>
                <w:szCs w:val="16"/>
              </w:rPr>
              <w:t xml:space="preserve">     TorchModeStatus status;</w:t>
            </w:r>
          </w:p>
          <w:p w:rsidR="00C874C8" w:rsidRPr="00A2421A" w:rsidRDefault="00C874C8" w:rsidP="00A2421A">
            <w:pPr>
              <w:spacing w:before="0" w:after="0" w:line="240" w:lineRule="auto"/>
              <w:rPr>
                <w:rFonts w:hint="default"/>
                <w:sz w:val="16"/>
                <w:szCs w:val="16"/>
              </w:rPr>
            </w:pPr>
            <w:r w:rsidRPr="00A2421A">
              <w:rPr>
                <w:sz w:val="16"/>
                <w:szCs w:val="16"/>
              </w:rPr>
              <w:t xml:space="preserve">     status_t res = getTorchStatusLocked(cameraId, &amp;status);</w:t>
            </w:r>
          </w:p>
          <w:p w:rsidR="00C874C8" w:rsidRPr="00A2421A" w:rsidRDefault="00C874C8" w:rsidP="00A2421A">
            <w:pPr>
              <w:spacing w:before="0" w:after="0" w:line="240" w:lineRule="auto"/>
              <w:rPr>
                <w:rFonts w:hint="default"/>
                <w:sz w:val="16"/>
                <w:szCs w:val="16"/>
              </w:rPr>
            </w:pPr>
            <w:r w:rsidRPr="00A2421A">
              <w:rPr>
                <w:sz w:val="16"/>
                <w:szCs w:val="16"/>
              </w:rPr>
              <w:t xml:space="preserve">     if (res) {</w:t>
            </w:r>
          </w:p>
          <w:p w:rsidR="00C874C8" w:rsidRPr="00A2421A" w:rsidRDefault="00C874C8" w:rsidP="00A2421A">
            <w:pPr>
              <w:spacing w:before="0" w:after="0" w:line="240" w:lineRule="auto"/>
              <w:rPr>
                <w:rFonts w:hint="default"/>
                <w:sz w:val="16"/>
                <w:szCs w:val="16"/>
              </w:rPr>
            </w:pPr>
            <w:r w:rsidRPr="00A2421A">
              <w:rPr>
                <w:sz w:val="16"/>
                <w:szCs w:val="16"/>
              </w:rPr>
              <w:t>@@ -408,6 +417,7 @@ void CameraService::onTorchStatusChangedLocked(const String8&amp; cameraId,</w:t>
            </w:r>
          </w:p>
          <w:p w:rsidR="00C874C8" w:rsidRPr="00A2421A" w:rsidRDefault="00C874C8" w:rsidP="00A2421A">
            <w:pPr>
              <w:spacing w:before="0" w:after="0" w:line="240" w:lineRule="auto"/>
              <w:rPr>
                <w:rFonts w:hint="default"/>
                <w:sz w:val="16"/>
                <w:szCs w:val="16"/>
              </w:rPr>
            </w:pPr>
            <w:r w:rsidRPr="00A2421A">
              <w:rPr>
                <w:sz w:val="16"/>
                <w:szCs w:val="16"/>
              </w:rPr>
              <w:t xml:space="preserve">             i-&gt;onTorchStatusChanged(mapToInterface(newStatus), String16{cameraId});</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3C344E">
              <w:rPr>
                <w:color w:val="0000CC"/>
                <w:sz w:val="16"/>
                <w:szCs w:val="16"/>
              </w:rPr>
              <w:t>+    ALOGI("ret=newStatus=%d", ret );</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A2421A">
              <w:rPr>
                <w:sz w:val="16"/>
                <w:szCs w:val="16"/>
              </w:rPr>
              <w:t xml:space="preserve"> Status CameraService::getNumberOfCameras(int32_t type, int32_t* numCameras) {</w:t>
            </w:r>
          </w:p>
          <w:p w:rsidR="00C874C8" w:rsidRPr="00A2421A" w:rsidRDefault="00C874C8" w:rsidP="00A2421A">
            <w:pPr>
              <w:spacing w:before="0" w:after="0" w:line="240" w:lineRule="auto"/>
              <w:rPr>
                <w:rFonts w:hint="default"/>
                <w:sz w:val="16"/>
                <w:szCs w:val="16"/>
              </w:rPr>
            </w:pPr>
            <w:r w:rsidRPr="00A2421A">
              <w:rPr>
                <w:sz w:val="16"/>
                <w:szCs w:val="16"/>
              </w:rPr>
              <w:t>@@ -2077,6 +2087,7 @@ void CameraService::releaseSound() {</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A2421A">
              <w:rPr>
                <w:sz w:val="16"/>
                <w:szCs w:val="16"/>
              </w:rPr>
              <w:t xml:space="preserve"> void CameraService::playSound(sound_kind kind) {</w:t>
            </w:r>
          </w:p>
          <w:p w:rsidR="00C874C8" w:rsidRPr="00A2421A" w:rsidRDefault="00C874C8" w:rsidP="00A2421A">
            <w:pPr>
              <w:spacing w:before="0" w:after="0" w:line="240" w:lineRule="auto"/>
              <w:rPr>
                <w:rFonts w:hint="default"/>
                <w:sz w:val="16"/>
                <w:szCs w:val="16"/>
              </w:rPr>
            </w:pPr>
            <w:r w:rsidRPr="00A2421A">
              <w:rPr>
                <w:sz w:val="16"/>
                <w:szCs w:val="16"/>
              </w:rPr>
              <w:t xml:space="preserve">     ATRACE_CALL();</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A2421A">
              <w:rPr>
                <w:sz w:val="16"/>
                <w:szCs w:val="16"/>
              </w:rPr>
              <w:t>diff --git a/services/camera/libcameraservice/CameraService.h b/services/camera/libcameraservice/CameraService.h</w:t>
            </w:r>
          </w:p>
          <w:p w:rsidR="00C874C8" w:rsidRPr="00A2421A" w:rsidRDefault="00C874C8" w:rsidP="00A2421A">
            <w:pPr>
              <w:spacing w:before="0" w:after="0" w:line="240" w:lineRule="auto"/>
              <w:rPr>
                <w:rFonts w:hint="default"/>
                <w:sz w:val="16"/>
                <w:szCs w:val="16"/>
              </w:rPr>
            </w:pPr>
            <w:r w:rsidRPr="00A2421A">
              <w:rPr>
                <w:sz w:val="16"/>
                <w:szCs w:val="16"/>
              </w:rPr>
              <w:t>index 8d4bcdb..6a5736d 100644</w:t>
            </w:r>
          </w:p>
          <w:p w:rsidR="00C874C8" w:rsidRPr="00A2421A" w:rsidRDefault="00C874C8" w:rsidP="00A2421A">
            <w:pPr>
              <w:spacing w:before="0" w:after="0" w:line="240" w:lineRule="auto"/>
              <w:rPr>
                <w:rFonts w:hint="default"/>
                <w:sz w:val="16"/>
                <w:szCs w:val="16"/>
              </w:rPr>
            </w:pPr>
            <w:r w:rsidRPr="00A2421A">
              <w:rPr>
                <w:sz w:val="16"/>
                <w:szCs w:val="16"/>
              </w:rPr>
              <w:lastRenderedPageBreak/>
              <w:t>--- a/services/camera/libcameraservice/CameraService.h</w:t>
            </w:r>
          </w:p>
          <w:p w:rsidR="00C874C8" w:rsidRPr="00A2421A" w:rsidRDefault="00C874C8" w:rsidP="00A2421A">
            <w:pPr>
              <w:spacing w:before="0" w:after="0" w:line="240" w:lineRule="auto"/>
              <w:rPr>
                <w:rFonts w:hint="default"/>
                <w:sz w:val="16"/>
                <w:szCs w:val="16"/>
              </w:rPr>
            </w:pPr>
            <w:r w:rsidRPr="00A2421A">
              <w:rPr>
                <w:sz w:val="16"/>
                <w:szCs w:val="16"/>
              </w:rPr>
              <w:t>+++ b/services/camera/libcameraservice/CameraService.h</w:t>
            </w:r>
          </w:p>
          <w:p w:rsidR="00C874C8" w:rsidRPr="00A2421A" w:rsidRDefault="00C874C8" w:rsidP="00A2421A">
            <w:pPr>
              <w:spacing w:before="0" w:after="0" w:line="240" w:lineRule="auto"/>
              <w:rPr>
                <w:rFonts w:hint="default"/>
                <w:sz w:val="16"/>
                <w:szCs w:val="16"/>
              </w:rPr>
            </w:pPr>
            <w:r w:rsidRPr="00A2421A">
              <w:rPr>
                <w:sz w:val="16"/>
                <w:szCs w:val="16"/>
              </w:rPr>
              <w:t>@@ -426,7 +426,7 @@ public:</w:t>
            </w:r>
          </w:p>
          <w:p w:rsidR="00C874C8" w:rsidRPr="00A2421A" w:rsidRDefault="00C874C8" w:rsidP="00A2421A">
            <w:pPr>
              <w:spacing w:before="0" w:after="0" w:line="240" w:lineRule="auto"/>
              <w:rPr>
                <w:rFonts w:hint="default"/>
                <w:sz w:val="16"/>
                <w:szCs w:val="16"/>
              </w:rPr>
            </w:pPr>
            <w:r w:rsidRPr="00A2421A">
              <w:rPr>
                <w:sz w:val="16"/>
                <w:szCs w:val="16"/>
              </w:rPr>
              <w:t xml:space="preserve"> private:</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A2421A">
              <w:rPr>
                <w:sz w:val="16"/>
                <w:szCs w:val="16"/>
              </w:rPr>
              <w:t xml:space="preserve">     typedef hardware::camera::common::V1_0::CameraDeviceStatus CameraDeviceStatus;</w:t>
            </w:r>
          </w:p>
          <w:p w:rsidR="00C874C8" w:rsidRPr="00A2421A" w:rsidRDefault="00C874C8" w:rsidP="00A2421A">
            <w:pPr>
              <w:spacing w:before="0" w:after="0" w:line="240" w:lineRule="auto"/>
              <w:rPr>
                <w:rFonts w:hint="default"/>
                <w:sz w:val="16"/>
                <w:szCs w:val="16"/>
              </w:rPr>
            </w:pPr>
            <w:r w:rsidRPr="00A2421A">
              <w:rPr>
                <w:sz w:val="16"/>
                <w:szCs w:val="16"/>
              </w:rPr>
              <w:t>-</w:t>
            </w:r>
          </w:p>
          <w:p w:rsidR="00C874C8" w:rsidRPr="00A2421A" w:rsidRDefault="00C874C8" w:rsidP="00A2421A">
            <w:pPr>
              <w:spacing w:before="0" w:after="0" w:line="240" w:lineRule="auto"/>
              <w:rPr>
                <w:rFonts w:hint="default"/>
                <w:sz w:val="16"/>
                <w:szCs w:val="16"/>
              </w:rPr>
            </w:pPr>
            <w:r w:rsidRPr="003C344E">
              <w:rPr>
                <w:color w:val="0000CC"/>
                <w:sz w:val="16"/>
                <w:szCs w:val="16"/>
              </w:rPr>
              <w:t>+    int test_test() ;</w:t>
            </w:r>
          </w:p>
          <w:p w:rsidR="00C874C8" w:rsidRPr="00A2421A" w:rsidRDefault="00C874C8" w:rsidP="00A2421A">
            <w:pPr>
              <w:spacing w:before="0" w:after="0" w:line="240" w:lineRule="auto"/>
              <w:rPr>
                <w:rFonts w:hint="default"/>
                <w:sz w:val="16"/>
                <w:szCs w:val="16"/>
              </w:rPr>
            </w:pPr>
            <w:r w:rsidRPr="00A2421A">
              <w:rPr>
                <w:sz w:val="16"/>
                <w:szCs w:val="16"/>
              </w:rPr>
              <w:t xml:space="preserve">     /**</w:t>
            </w:r>
          </w:p>
          <w:p w:rsidR="00C874C8" w:rsidRPr="00A2421A" w:rsidRDefault="00C874C8" w:rsidP="00A2421A">
            <w:pPr>
              <w:spacing w:before="0" w:after="0" w:line="240" w:lineRule="auto"/>
              <w:rPr>
                <w:rFonts w:hint="default"/>
                <w:sz w:val="16"/>
                <w:szCs w:val="16"/>
              </w:rPr>
            </w:pPr>
            <w:r w:rsidRPr="00A2421A">
              <w:rPr>
                <w:sz w:val="16"/>
                <w:szCs w:val="16"/>
              </w:rPr>
              <w:t xml:space="preserve">      * Typesafe version of device status, containing both the HAL-layer and the service interface-</w:t>
            </w:r>
          </w:p>
          <w:p w:rsidR="00C874C8" w:rsidRPr="00A2421A" w:rsidRDefault="00C874C8" w:rsidP="00A2421A">
            <w:pPr>
              <w:spacing w:before="0" w:after="0" w:line="240" w:lineRule="auto"/>
              <w:rPr>
                <w:rFonts w:hint="default"/>
                <w:sz w:val="16"/>
                <w:szCs w:val="16"/>
              </w:rPr>
            </w:pPr>
            <w:r w:rsidRPr="00A2421A">
              <w:rPr>
                <w:sz w:val="16"/>
                <w:szCs w:val="16"/>
              </w:rPr>
              <w:t xml:space="preserve">      * layer values.</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68" w:name="_Toc6822100"/>
      <w:bookmarkStart w:id="169" w:name="_Toc17447273"/>
      <w:bookmarkStart w:id="170" w:name="_Toc49427871"/>
      <w:r w:rsidRPr="00C874C8">
        <w:t>AddressSanitizer</w:t>
      </w:r>
      <w:r w:rsidRPr="00C874C8">
        <w:t>检测到问题</w:t>
      </w:r>
      <w:bookmarkEnd w:id="168"/>
      <w:bookmarkEnd w:id="169"/>
      <w:bookmarkEnd w:id="170"/>
    </w:p>
    <w:p w:rsidR="00C874C8" w:rsidRPr="00C874C8" w:rsidRDefault="00C874C8" w:rsidP="00C874C8">
      <w:pPr>
        <w:rPr>
          <w:rFonts w:hint="default"/>
        </w:rPr>
      </w:pPr>
      <w:r w:rsidRPr="00C874C8">
        <w:t>我们将前面的问题代码合入后，将编译生成库替换到手机中后重启运行，</w:t>
      </w:r>
      <w:r w:rsidRPr="00C874C8">
        <w:t>AddressSanitizer</w:t>
      </w:r>
      <w:r w:rsidRPr="00C874C8">
        <w:t>检测出相关问题，并给出以下问题栈。</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02-15 10:06:06.120   398   398 I CameraService: onTorchStatusChangedLocked: Torch status changed for cameraId=0, newStatus=0</w:t>
            </w:r>
          </w:p>
          <w:p w:rsidR="00C874C8" w:rsidRPr="00A2421A" w:rsidRDefault="00C874C8" w:rsidP="00A2421A">
            <w:pPr>
              <w:spacing w:before="0" w:after="0" w:line="240" w:lineRule="auto"/>
              <w:rPr>
                <w:rFonts w:hint="default"/>
                <w:sz w:val="16"/>
                <w:szCs w:val="16"/>
              </w:rPr>
            </w:pPr>
            <w:r w:rsidRPr="00A2421A">
              <w:rPr>
                <w:sz w:val="16"/>
                <w:szCs w:val="16"/>
              </w:rPr>
              <w:t>02-15 10:06:06.124   398   398 I         : =================================================================</w:t>
            </w:r>
          </w:p>
          <w:p w:rsidR="00C874C8" w:rsidRPr="00A2421A" w:rsidRDefault="00C874C8" w:rsidP="00A2421A">
            <w:pPr>
              <w:spacing w:before="0" w:after="0" w:line="240" w:lineRule="auto"/>
              <w:rPr>
                <w:rFonts w:hint="default"/>
                <w:sz w:val="16"/>
                <w:szCs w:val="16"/>
              </w:rPr>
            </w:pPr>
            <w:r w:rsidRPr="00A2421A">
              <w:rPr>
                <w:sz w:val="16"/>
                <w:szCs w:val="16"/>
              </w:rPr>
              <w:t>02-15 10:06:06.126   398   398 I         : ==398==ERROR: AddressSanitizer: heap-use-after-free on address 0xd0903c5c at pc 0xf53e0818 bp 0xffacd718 sp 0xffacd714</w:t>
            </w:r>
          </w:p>
          <w:p w:rsidR="00C874C8" w:rsidRPr="00A2421A" w:rsidRDefault="00C874C8" w:rsidP="00A2421A">
            <w:pPr>
              <w:spacing w:before="0" w:after="0" w:line="240" w:lineRule="auto"/>
              <w:rPr>
                <w:rFonts w:hint="default"/>
                <w:sz w:val="16"/>
                <w:szCs w:val="16"/>
              </w:rPr>
            </w:pPr>
            <w:r w:rsidRPr="00A2421A">
              <w:rPr>
                <w:sz w:val="16"/>
                <w:szCs w:val="16"/>
              </w:rPr>
              <w:t>02-15 10:06:06.126   398   398 I         : READ of size 4 at 0xd0903c5c thread T0</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10:06:06.282   398   398 I         :     #0 0xf53e0817  (/system/lib/libcameraservice.so+0x77817)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10:06:06.283   398   398 I         :     #1 0xf540bd6f  (/system/lib/libcameraservice.so+0xa2d6f)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10:06:06.283   398   398 I         :     #2 0xf540af93  (/system/lib/libcameraservice.so+0xa1f93)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10:06:06.283   398   398 I         :     #3 0xf543ac5b  (/system/lib/libcameraservice.so+0xd1c5b)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10:06:06.284   398   398 I         :     #4 0xf543a997  (/system/lib/libcameraservice.so+0xd1997)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10:06:06.284   398   398 I         :     #5 0xf54f02df  (/system/lib/libcameraservice.so+0x1872df)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10:06:06.285   398   398 I         :     #6 0xf54eff77  (/system/lib/libcameraservice.so+0x186f77)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10:06:06.285   398   398 I         :     #7 0xf53f8be7  (/system/lib/libcameraservice.so+0x8fbe7)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10:06:06.286   398   398 I         :     #8 0xf53f6e73  (/system/lib/libcameraservice.so+0x8de73)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10:06:06.286   398   398 I         :     #9 0xf53fa45f  (/system/lib/libcameraservice.so+0x9145f)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10:06:06.286   398   398 I         :     #10 0xf591d021  (/system/lib/libcamera_client.so+0x21021)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10:06:06.287   398   398 I         :     #11 0xf54056af  (/system/lib/libcameraservice.so+0x9c6af)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10:06:06.287   398   398 I         :     #12 0xf5db7161  (/system/lib/libbinder.so+0x36161)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10:06:06.287   398   398 I         :     #13 0xf5dbe9a5  (/system/lib/libbinder.so+0x3d9a5)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10:06:06.288   398   398 I         :     #14 0xf5dbe735  (/system/lib/libbinder.so+0x3d735)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10:06:06.288   398   398 I         :     #15 0xf5dbec5d  (/system/lib/libbinder.so+0x3dc5d)</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10:06:06.288   398   398 I         :     #16 0xb2a41e83  (/system/bin/cameraserver+0xe83)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10:06:06.289   398   398 I         :     #17 0xf60d478d  (/system/lib/libc.so+0x8c78d)</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10:06:06.289   398   398 I         :     #18 0xb2a41c9f  (/system/bin/cameraserver+0xc9f)</w:t>
            </w:r>
          </w:p>
          <w:p w:rsidR="00C874C8" w:rsidRPr="00A2421A" w:rsidRDefault="00C874C8" w:rsidP="00A2421A">
            <w:pPr>
              <w:spacing w:before="0" w:after="0" w:line="240" w:lineRule="auto"/>
              <w:rPr>
                <w:rFonts w:hint="default"/>
                <w:sz w:val="16"/>
                <w:szCs w:val="16"/>
              </w:rPr>
            </w:pPr>
            <w:r w:rsidRPr="00A2421A">
              <w:rPr>
                <w:sz w:val="16"/>
                <w:szCs w:val="16"/>
              </w:rPr>
              <w:t xml:space="preserve">02-15 10:06:06.290   398   398 I         : </w:t>
            </w:r>
          </w:p>
          <w:p w:rsidR="00C874C8" w:rsidRPr="00A2421A" w:rsidRDefault="00C874C8" w:rsidP="00A2421A">
            <w:pPr>
              <w:spacing w:before="0" w:after="0" w:line="240" w:lineRule="auto"/>
              <w:rPr>
                <w:rFonts w:hint="default"/>
                <w:sz w:val="16"/>
                <w:szCs w:val="16"/>
              </w:rPr>
            </w:pPr>
            <w:r w:rsidRPr="00A2421A">
              <w:rPr>
                <w:sz w:val="16"/>
                <w:szCs w:val="16"/>
              </w:rPr>
              <w:t>02-15 10:06:06.290   398   398 I         : 0xd0903c5c is located 28 bytes inside of 400-byte region [0xd0903c40,0xd0903dd0)</w:t>
            </w:r>
          </w:p>
          <w:p w:rsidR="00C874C8" w:rsidRPr="00A2421A" w:rsidRDefault="00C874C8" w:rsidP="00A2421A">
            <w:pPr>
              <w:spacing w:before="0" w:after="0" w:line="240" w:lineRule="auto"/>
              <w:rPr>
                <w:rFonts w:hint="default"/>
                <w:sz w:val="16"/>
                <w:szCs w:val="16"/>
              </w:rPr>
            </w:pPr>
            <w:r w:rsidRPr="00A2421A">
              <w:rPr>
                <w:sz w:val="16"/>
                <w:szCs w:val="16"/>
              </w:rPr>
              <w:t xml:space="preserve">02-15 10:06:06.290   398   398 I         : </w:t>
            </w:r>
          </w:p>
          <w:p w:rsidR="00C874C8" w:rsidRPr="00A2421A" w:rsidRDefault="00C874C8" w:rsidP="00A2421A">
            <w:pPr>
              <w:spacing w:before="0" w:after="0" w:line="240" w:lineRule="auto"/>
              <w:rPr>
                <w:rFonts w:hint="default"/>
                <w:sz w:val="16"/>
                <w:szCs w:val="16"/>
              </w:rPr>
            </w:pPr>
            <w:r w:rsidRPr="00A2421A">
              <w:rPr>
                <w:sz w:val="16"/>
                <w:szCs w:val="16"/>
              </w:rPr>
              <w:t>02-15 10:06:06.290   398   398 I         : freed by thread T0 here: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10:06:06.291   398   398 I         :     #0 0xf61c4d1b  (/system/lib/libclang_rt.asan-arm-android.so+0xbdd1b)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10:06:06.291   398   398 I         :     #1 0xf53e018b  (/system/lib/libcameraservice.so+0x7718b)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10:06:06.292   398   398 I         :     #2 0xf540bd6f  (/system/lib/libcameraservice.so+0xa2d6f)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10:06:06.292   398   398 I         :     #3 0xf540af93  (/system/lib/libcameraservice.so+0xa1f93)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10:06:06.292   398   398 I         :     #4 0xf543ac5b  (/system/lib/libcameraservice.so+0xd1c5b)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10:06:06.293   398   398 I         :     #5 0xf543a997  (/system/lib/libcameraservice.so+0xd1997)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10:06:06.293   398   398 I         :     #6 0xf54f02df  (/system/lib/libcameraservice.so+0x1872df)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10:06:06.293   398   398 I         :     #7 0xf54eff77  (/system/lib/libcameraservice.so+0x186f77)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10:06:06.294   398   398 I         :     #8 0xf53f8be7  (/system/lib/libcameraservice.so+0x8fbe7)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10:06:06.294   398   398 I         :     #9 0xf53f6e73  (/system/lib/libcameraservice.so+0x8de73)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10:06:06.295   398   398 I         :     #10 0xf53fa45f  (/system/lib/libcameraservice.so+0x9145f)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10:06:06.297   398   398 I         :     #11 0xf591d021  (/system/lib/libcamera_client.so+0x21021)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10:06:06.297   398   398 I         :     #12 0xf5db7161  (/system/lib/libbinder.so+0x36161)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10:06:06.298   398   398 I         :     #13 0xf60d478d  (/system/lib/libc.so+0x8c78d)</w:t>
            </w:r>
          </w:p>
          <w:p w:rsidR="00C874C8" w:rsidRPr="00A2421A" w:rsidRDefault="00C874C8" w:rsidP="00A2421A">
            <w:pPr>
              <w:spacing w:before="0" w:after="0" w:line="240" w:lineRule="auto"/>
              <w:rPr>
                <w:rFonts w:hint="default"/>
                <w:sz w:val="16"/>
                <w:szCs w:val="16"/>
              </w:rPr>
            </w:pPr>
            <w:r w:rsidRPr="00A2421A">
              <w:rPr>
                <w:sz w:val="16"/>
                <w:szCs w:val="16"/>
              </w:rPr>
              <w:t xml:space="preserve">02-15 10:06:06.298   398   398 I         : </w:t>
            </w:r>
          </w:p>
          <w:p w:rsidR="00C874C8" w:rsidRPr="00A2421A" w:rsidRDefault="00C874C8" w:rsidP="00A2421A">
            <w:pPr>
              <w:spacing w:before="0" w:after="0" w:line="240" w:lineRule="auto"/>
              <w:rPr>
                <w:rFonts w:hint="default"/>
                <w:sz w:val="16"/>
                <w:szCs w:val="16"/>
              </w:rPr>
            </w:pPr>
            <w:r w:rsidRPr="00A2421A">
              <w:rPr>
                <w:sz w:val="16"/>
                <w:szCs w:val="16"/>
              </w:rPr>
              <w:t>02-15 10:06:06.298   398   398 I         : previously allocated by thread T0 here:</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10:06:06.299   398   398 I         :     #0 0xf61c4177  (/system/lib/libclang_rt.asan-arm-android.so+0xbd177)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10:06:06.299   398   398 I         :     #1 0xf53e0183  (/system/lib/libcameraservice.so+0x77183)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10:06:06.300   398   398 I         :     #2 0xf540bd6f  (/system/lib/libcameraservice.so+0xa2d6f)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10:06:06.300   398   398 I         :     #3 0xf540af93  (/system/lib/libcameraservice.so+0xa1f93)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lastRenderedPageBreak/>
              <w:t>02-15 10:06:06.300   398   398 I         :     #4 0xf543ac5b  (/system/lib/libcameraservice.so+0xd1c5b)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10:06:06.301   398   398 I         :     #5 0xf543a997  (/system/lib/libcameraservice.so+0xd1997)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10:06:06.301   398   398 I         :     #6 0xf54f02df  (/system/lib/libcameraservice.so+0x1872df)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10:06:06.302   398   398 I         :     #7 0xf54eff77  (/system/lib/libcameraservice.so+0x186f77)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10:06:06.303   398   398 I         :     #8 0xf53f8be7  (/system/lib/libcameraservice.so+0x8fbe7)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10:06:06.303   398   398 I         :     #9 0xf53f6e73  (/system/lib/libcameraservice.so+0x8de73)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10:06:06.312   398   398 I         :     #10 0xf53fa45f  (/system/lib/libcameraservice.so+0x9145f)</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10:06:06.312   398   398 I         :     #11 0xf591d021  (/system/lib/libcamera_client.so+0x21021)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10:06:06.313   398   398 I         :     #12 0xf5db7161  (/system/lib/libbinder.so+0x36161)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02-15 10:06:06.313   398   398 I         :     #13 0xf60d478d  (/system/lib/libc.so+0x8c78d)</w:t>
            </w:r>
          </w:p>
          <w:p w:rsidR="00C874C8" w:rsidRPr="00A2421A" w:rsidRDefault="00C874C8" w:rsidP="00A2421A">
            <w:pPr>
              <w:spacing w:before="0" w:after="0" w:line="240" w:lineRule="auto"/>
              <w:rPr>
                <w:rFonts w:hint="default"/>
                <w:sz w:val="16"/>
                <w:szCs w:val="16"/>
              </w:rPr>
            </w:pPr>
            <w:r w:rsidRPr="00A2421A">
              <w:rPr>
                <w:sz w:val="16"/>
                <w:szCs w:val="16"/>
              </w:rPr>
              <w:t xml:space="preserve">02-15 10:06:06.313   398   398 I         : </w:t>
            </w:r>
          </w:p>
          <w:p w:rsidR="00C874C8" w:rsidRPr="00A2421A" w:rsidRDefault="00C874C8" w:rsidP="00A2421A">
            <w:pPr>
              <w:spacing w:before="0" w:after="0" w:line="240" w:lineRule="auto"/>
              <w:rPr>
                <w:rFonts w:hint="default"/>
                <w:sz w:val="16"/>
                <w:szCs w:val="16"/>
              </w:rPr>
            </w:pPr>
            <w:r w:rsidRPr="00A2421A">
              <w:rPr>
                <w:sz w:val="16"/>
                <w:szCs w:val="16"/>
              </w:rPr>
              <w:t xml:space="preserve">02-15 10:06:06.314   398   398 I         : SUMMARY: AddressSanitizer: heap-use-after-free (/system/lib/libcameraservice.so+0x77817) </w:t>
            </w:r>
          </w:p>
          <w:p w:rsidR="00C874C8" w:rsidRPr="00A2421A" w:rsidRDefault="00C874C8" w:rsidP="00A2421A">
            <w:pPr>
              <w:spacing w:before="0" w:after="0" w:line="240" w:lineRule="auto"/>
              <w:rPr>
                <w:rFonts w:hint="default"/>
                <w:sz w:val="16"/>
                <w:szCs w:val="16"/>
              </w:rPr>
            </w:pPr>
            <w:r w:rsidRPr="00A2421A">
              <w:rPr>
                <w:sz w:val="16"/>
                <w:szCs w:val="16"/>
              </w:rPr>
              <w:t xml:space="preserve">02-15 10:06:06.314   398   398 I         : </w:t>
            </w:r>
          </w:p>
          <w:p w:rsidR="00C874C8" w:rsidRPr="00A2421A" w:rsidRDefault="00C874C8" w:rsidP="00A2421A">
            <w:pPr>
              <w:spacing w:before="0" w:after="0" w:line="240" w:lineRule="auto"/>
              <w:rPr>
                <w:rFonts w:hint="default"/>
                <w:sz w:val="16"/>
                <w:szCs w:val="16"/>
              </w:rPr>
            </w:pPr>
            <w:r w:rsidRPr="00A2421A">
              <w:rPr>
                <w:sz w:val="16"/>
                <w:szCs w:val="16"/>
              </w:rPr>
              <w:t>02-15 10:06:06.326   398   398 I         : Shadow bytes around the buggy address:</w:t>
            </w:r>
          </w:p>
          <w:p w:rsidR="00C874C8" w:rsidRPr="00A2421A" w:rsidRDefault="00C874C8" w:rsidP="00A2421A">
            <w:pPr>
              <w:spacing w:before="0" w:after="0" w:line="240" w:lineRule="auto"/>
              <w:rPr>
                <w:rFonts w:hint="default"/>
                <w:sz w:val="16"/>
                <w:szCs w:val="16"/>
              </w:rPr>
            </w:pPr>
            <w:r w:rsidRPr="00A2421A">
              <w:rPr>
                <w:sz w:val="16"/>
                <w:szCs w:val="16"/>
              </w:rPr>
              <w:t>02-15 10:06:06.326   398   398 I         :   0xeecd0730: fa fa fa fa fa fa fa fa fa fa fa fa fa fa fa fa</w:t>
            </w:r>
          </w:p>
          <w:p w:rsidR="00C874C8" w:rsidRPr="00A2421A" w:rsidRDefault="00C874C8" w:rsidP="00A2421A">
            <w:pPr>
              <w:spacing w:before="0" w:after="0" w:line="240" w:lineRule="auto"/>
              <w:rPr>
                <w:rFonts w:hint="default"/>
                <w:sz w:val="16"/>
                <w:szCs w:val="16"/>
              </w:rPr>
            </w:pPr>
            <w:r w:rsidRPr="00A2421A">
              <w:rPr>
                <w:sz w:val="16"/>
                <w:szCs w:val="16"/>
              </w:rPr>
              <w:t>02-15 10:06:06.326   398   398 I         :   0xeecd0740: fa fa fa fa fa fa fa fa fa fa fa fa fa fa fa fa</w:t>
            </w:r>
          </w:p>
          <w:p w:rsidR="00C874C8" w:rsidRPr="00A2421A" w:rsidRDefault="00C874C8" w:rsidP="00A2421A">
            <w:pPr>
              <w:spacing w:before="0" w:after="0" w:line="240" w:lineRule="auto"/>
              <w:rPr>
                <w:rFonts w:hint="default"/>
                <w:sz w:val="16"/>
                <w:szCs w:val="16"/>
              </w:rPr>
            </w:pPr>
            <w:r w:rsidRPr="00A2421A">
              <w:rPr>
                <w:sz w:val="16"/>
                <w:szCs w:val="16"/>
              </w:rPr>
              <w:t>02-15 10:06:06.326   398   398 I         :   0xeecd0750: fa fa fa fa fa fa fa fa fa fa fa fa fa fa fa fa</w:t>
            </w:r>
          </w:p>
          <w:p w:rsidR="00C874C8" w:rsidRPr="00A2421A" w:rsidRDefault="00C874C8" w:rsidP="00A2421A">
            <w:pPr>
              <w:spacing w:before="0" w:after="0" w:line="240" w:lineRule="auto"/>
              <w:rPr>
                <w:rFonts w:hint="default"/>
                <w:sz w:val="16"/>
                <w:szCs w:val="16"/>
              </w:rPr>
            </w:pPr>
            <w:r w:rsidRPr="00A2421A">
              <w:rPr>
                <w:sz w:val="16"/>
                <w:szCs w:val="16"/>
              </w:rPr>
              <w:t>02-15 10:06:06.326   398   398 I         :   0xeecd0760: fa fa fa fa fa fa fa fa fa fa fa fa fa fa fa fa</w:t>
            </w:r>
          </w:p>
          <w:p w:rsidR="00C874C8" w:rsidRPr="00A2421A" w:rsidRDefault="00C874C8" w:rsidP="00A2421A">
            <w:pPr>
              <w:spacing w:before="0" w:after="0" w:line="240" w:lineRule="auto"/>
              <w:rPr>
                <w:rFonts w:hint="default"/>
                <w:sz w:val="16"/>
                <w:szCs w:val="16"/>
              </w:rPr>
            </w:pPr>
            <w:r w:rsidRPr="00A2421A">
              <w:rPr>
                <w:sz w:val="16"/>
                <w:szCs w:val="16"/>
              </w:rPr>
              <w:t>02-15 10:06:06.327   398   398 I         :   0xeecd0770: fa fa fa fa fa fa fa fa fa fa fa fa fa fa fa fa</w:t>
            </w:r>
          </w:p>
          <w:p w:rsidR="00C874C8" w:rsidRPr="00A2421A" w:rsidRDefault="00C874C8" w:rsidP="00A2421A">
            <w:pPr>
              <w:spacing w:before="0" w:after="0" w:line="240" w:lineRule="auto"/>
              <w:rPr>
                <w:rFonts w:hint="default"/>
                <w:sz w:val="16"/>
                <w:szCs w:val="16"/>
              </w:rPr>
            </w:pPr>
            <w:r w:rsidRPr="00A2421A">
              <w:rPr>
                <w:sz w:val="16"/>
                <w:szCs w:val="16"/>
              </w:rPr>
              <w:t>02-15 10:06:06.327   398   398 I         : =&gt;0xeecd0780: fa fa fa fa fa fa fa fa fd fd fd[fd]fd fd fd fd</w:t>
            </w:r>
          </w:p>
          <w:p w:rsidR="00C874C8" w:rsidRPr="00A2421A" w:rsidRDefault="00C874C8" w:rsidP="00A2421A">
            <w:pPr>
              <w:spacing w:before="0" w:after="0" w:line="240" w:lineRule="auto"/>
              <w:rPr>
                <w:rFonts w:hint="default"/>
                <w:sz w:val="16"/>
                <w:szCs w:val="16"/>
              </w:rPr>
            </w:pPr>
            <w:r w:rsidRPr="00A2421A">
              <w:rPr>
                <w:sz w:val="16"/>
                <w:szCs w:val="16"/>
              </w:rPr>
              <w:t>02-15 10:06:06.327   398   398 I         :   0xeecd0790: fd fd fd fd fd fd fd fd fd fd fd fd fd fd fd fd</w:t>
            </w:r>
          </w:p>
          <w:p w:rsidR="00C874C8" w:rsidRPr="00A2421A" w:rsidRDefault="00C874C8" w:rsidP="00A2421A">
            <w:pPr>
              <w:spacing w:before="0" w:after="0" w:line="240" w:lineRule="auto"/>
              <w:rPr>
                <w:rFonts w:hint="default"/>
                <w:sz w:val="16"/>
                <w:szCs w:val="16"/>
              </w:rPr>
            </w:pPr>
            <w:r w:rsidRPr="00A2421A">
              <w:rPr>
                <w:sz w:val="16"/>
                <w:szCs w:val="16"/>
              </w:rPr>
              <w:t>02-15 10:06:06.327   398   398 I         :   0xeecd07a0: fd fd fd fd fd fd fd fd fd fd fd fd fd fd fd fd</w:t>
            </w:r>
          </w:p>
          <w:p w:rsidR="00C874C8" w:rsidRPr="00A2421A" w:rsidRDefault="00C874C8" w:rsidP="00A2421A">
            <w:pPr>
              <w:spacing w:before="0" w:after="0" w:line="240" w:lineRule="auto"/>
              <w:rPr>
                <w:rFonts w:hint="default"/>
                <w:sz w:val="16"/>
                <w:szCs w:val="16"/>
              </w:rPr>
            </w:pPr>
            <w:r w:rsidRPr="00A2421A">
              <w:rPr>
                <w:sz w:val="16"/>
                <w:szCs w:val="16"/>
              </w:rPr>
              <w:t>02-15 10:06:06.327   398   398 I         :   0xeecd07b0: fd fd fd fd fd fd fd fd fd fd fa fa fa fa fa fa</w:t>
            </w:r>
          </w:p>
          <w:p w:rsidR="00C874C8" w:rsidRPr="00A2421A" w:rsidRDefault="00C874C8" w:rsidP="00A2421A">
            <w:pPr>
              <w:spacing w:before="0" w:after="0" w:line="240" w:lineRule="auto"/>
              <w:rPr>
                <w:rFonts w:hint="default"/>
                <w:sz w:val="16"/>
                <w:szCs w:val="16"/>
              </w:rPr>
            </w:pPr>
            <w:r w:rsidRPr="00A2421A">
              <w:rPr>
                <w:sz w:val="16"/>
                <w:szCs w:val="16"/>
              </w:rPr>
              <w:t>02-15 10:06:06.327   398   398 I         :   0xeecd07c0: fa fa fa fa fa fa fa fa fd fd fd fd fd fd fd fd</w:t>
            </w:r>
          </w:p>
          <w:p w:rsidR="00C874C8" w:rsidRPr="00A2421A" w:rsidRDefault="00C874C8" w:rsidP="00A2421A">
            <w:pPr>
              <w:spacing w:before="0" w:after="0" w:line="240" w:lineRule="auto"/>
              <w:rPr>
                <w:rFonts w:hint="default"/>
                <w:sz w:val="16"/>
                <w:szCs w:val="16"/>
              </w:rPr>
            </w:pPr>
            <w:r w:rsidRPr="00A2421A">
              <w:rPr>
                <w:sz w:val="16"/>
                <w:szCs w:val="16"/>
              </w:rPr>
              <w:t>02-15 10:06:06.327   398   398 I         :   0xeecd07d0: fd fd fd fd fd fd fd fd fd fd fd fd fd fd fd fd</w:t>
            </w:r>
          </w:p>
          <w:p w:rsidR="00C874C8" w:rsidRPr="00A2421A" w:rsidRDefault="00C874C8" w:rsidP="00A2421A">
            <w:pPr>
              <w:spacing w:before="0" w:after="0" w:line="240" w:lineRule="auto"/>
              <w:rPr>
                <w:rFonts w:hint="default"/>
                <w:sz w:val="16"/>
                <w:szCs w:val="16"/>
              </w:rPr>
            </w:pPr>
            <w:r w:rsidRPr="00A2421A">
              <w:rPr>
                <w:sz w:val="16"/>
                <w:szCs w:val="16"/>
              </w:rPr>
              <w:t>02-15 10:06:06.327   398   398 I         : Shadow byte legend (one shadow byte represents 8 application bytes):</w:t>
            </w:r>
          </w:p>
          <w:p w:rsidR="00C874C8" w:rsidRPr="00A2421A" w:rsidRDefault="00C874C8" w:rsidP="00A2421A">
            <w:pPr>
              <w:spacing w:before="0" w:after="0" w:line="240" w:lineRule="auto"/>
              <w:rPr>
                <w:rFonts w:hint="default"/>
                <w:sz w:val="16"/>
                <w:szCs w:val="16"/>
              </w:rPr>
            </w:pPr>
            <w:r w:rsidRPr="00A2421A">
              <w:rPr>
                <w:sz w:val="16"/>
                <w:szCs w:val="16"/>
              </w:rPr>
              <w:t>02-15 10:06:06.327   398   398 I         :   Addressable:           00</w:t>
            </w:r>
          </w:p>
          <w:p w:rsidR="00C874C8" w:rsidRPr="00A2421A" w:rsidRDefault="00C874C8" w:rsidP="00A2421A">
            <w:pPr>
              <w:spacing w:before="0" w:after="0" w:line="240" w:lineRule="auto"/>
              <w:rPr>
                <w:rFonts w:hint="default"/>
                <w:sz w:val="16"/>
                <w:szCs w:val="16"/>
              </w:rPr>
            </w:pPr>
            <w:r w:rsidRPr="00A2421A">
              <w:rPr>
                <w:sz w:val="16"/>
                <w:szCs w:val="16"/>
              </w:rPr>
              <w:t xml:space="preserve">02-15 10:06:06.327   398   398 I         :   Partially addressable: 01 02 03 04 05 06 07 </w:t>
            </w:r>
          </w:p>
          <w:p w:rsidR="00C874C8" w:rsidRPr="00A2421A" w:rsidRDefault="00C874C8" w:rsidP="00A2421A">
            <w:pPr>
              <w:spacing w:before="0" w:after="0" w:line="240" w:lineRule="auto"/>
              <w:rPr>
                <w:rFonts w:hint="default"/>
                <w:sz w:val="16"/>
                <w:szCs w:val="16"/>
              </w:rPr>
            </w:pPr>
            <w:r w:rsidRPr="00A2421A">
              <w:rPr>
                <w:sz w:val="16"/>
                <w:szCs w:val="16"/>
              </w:rPr>
              <w:t>02-15 10:06:06.327   398   398 I         :   Heap left redzone:       fa</w:t>
            </w:r>
          </w:p>
          <w:p w:rsidR="00C874C8" w:rsidRPr="00A2421A" w:rsidRDefault="00C874C8" w:rsidP="00A2421A">
            <w:pPr>
              <w:spacing w:before="0" w:after="0" w:line="240" w:lineRule="auto"/>
              <w:rPr>
                <w:rFonts w:hint="default"/>
                <w:sz w:val="16"/>
                <w:szCs w:val="16"/>
              </w:rPr>
            </w:pPr>
            <w:r w:rsidRPr="00A2421A">
              <w:rPr>
                <w:sz w:val="16"/>
                <w:szCs w:val="16"/>
              </w:rPr>
              <w:t>02-15 10:06:06.327   398   398 I         :   Freed heap region:       fd</w:t>
            </w:r>
          </w:p>
          <w:p w:rsidR="00C874C8" w:rsidRPr="00A2421A" w:rsidRDefault="00C874C8" w:rsidP="00A2421A">
            <w:pPr>
              <w:spacing w:before="0" w:after="0" w:line="240" w:lineRule="auto"/>
              <w:rPr>
                <w:rFonts w:hint="default"/>
                <w:sz w:val="16"/>
                <w:szCs w:val="16"/>
              </w:rPr>
            </w:pPr>
            <w:r w:rsidRPr="00A2421A">
              <w:rPr>
                <w:sz w:val="16"/>
                <w:szCs w:val="16"/>
              </w:rPr>
              <w:t>02-15 10:06:06.327   398   398 I         :   Stack left redzone:      f1</w:t>
            </w:r>
          </w:p>
          <w:p w:rsidR="00C874C8" w:rsidRPr="00A2421A" w:rsidRDefault="00C874C8" w:rsidP="00A2421A">
            <w:pPr>
              <w:spacing w:before="0" w:after="0" w:line="240" w:lineRule="auto"/>
              <w:rPr>
                <w:rFonts w:hint="default"/>
                <w:sz w:val="16"/>
                <w:szCs w:val="16"/>
              </w:rPr>
            </w:pPr>
            <w:r w:rsidRPr="00A2421A">
              <w:rPr>
                <w:sz w:val="16"/>
                <w:szCs w:val="16"/>
              </w:rPr>
              <w:t>02-15 10:06:06.327   398   398 I         :   Stack mid redzone:       f2</w:t>
            </w:r>
          </w:p>
          <w:p w:rsidR="00C874C8" w:rsidRPr="00A2421A" w:rsidRDefault="00C874C8" w:rsidP="00A2421A">
            <w:pPr>
              <w:spacing w:before="0" w:after="0" w:line="240" w:lineRule="auto"/>
              <w:rPr>
                <w:rFonts w:hint="default"/>
                <w:sz w:val="16"/>
                <w:szCs w:val="16"/>
              </w:rPr>
            </w:pPr>
            <w:r w:rsidRPr="00A2421A">
              <w:rPr>
                <w:sz w:val="16"/>
                <w:szCs w:val="16"/>
              </w:rPr>
              <w:t>02-15 10:06:06.327   398   398 I         :   Stack right redzone:     f3</w:t>
            </w:r>
          </w:p>
          <w:p w:rsidR="00C874C8" w:rsidRPr="00A2421A" w:rsidRDefault="00C874C8" w:rsidP="00A2421A">
            <w:pPr>
              <w:spacing w:before="0" w:after="0" w:line="240" w:lineRule="auto"/>
              <w:rPr>
                <w:rFonts w:hint="default"/>
                <w:sz w:val="16"/>
                <w:szCs w:val="16"/>
              </w:rPr>
            </w:pPr>
            <w:r w:rsidRPr="00A2421A">
              <w:rPr>
                <w:sz w:val="16"/>
                <w:szCs w:val="16"/>
              </w:rPr>
              <w:t>02-15 10:06:06.328   398   398 I         :   Stack after return:      f5</w:t>
            </w:r>
          </w:p>
          <w:p w:rsidR="00C874C8" w:rsidRPr="00A2421A" w:rsidRDefault="00C874C8" w:rsidP="00A2421A">
            <w:pPr>
              <w:spacing w:before="0" w:after="0" w:line="240" w:lineRule="auto"/>
              <w:rPr>
                <w:rFonts w:hint="default"/>
                <w:sz w:val="16"/>
                <w:szCs w:val="16"/>
              </w:rPr>
            </w:pPr>
            <w:r w:rsidRPr="00A2421A">
              <w:rPr>
                <w:sz w:val="16"/>
                <w:szCs w:val="16"/>
              </w:rPr>
              <w:t>02-15 10:06:06.328   398   398 I         :   Stack use after scope:   f8</w:t>
            </w:r>
          </w:p>
          <w:p w:rsidR="00C874C8" w:rsidRPr="00A2421A" w:rsidRDefault="00C874C8" w:rsidP="00A2421A">
            <w:pPr>
              <w:spacing w:before="0" w:after="0" w:line="240" w:lineRule="auto"/>
              <w:rPr>
                <w:rFonts w:hint="default"/>
                <w:sz w:val="16"/>
                <w:szCs w:val="16"/>
              </w:rPr>
            </w:pPr>
            <w:r w:rsidRPr="00A2421A">
              <w:rPr>
                <w:sz w:val="16"/>
                <w:szCs w:val="16"/>
              </w:rPr>
              <w:t>02-15 10:06:06.328   398   398 I         :   Global redzone:          f9</w:t>
            </w:r>
          </w:p>
          <w:p w:rsidR="00C874C8" w:rsidRPr="00A2421A" w:rsidRDefault="00C874C8" w:rsidP="00A2421A">
            <w:pPr>
              <w:spacing w:before="0" w:after="0" w:line="240" w:lineRule="auto"/>
              <w:rPr>
                <w:rFonts w:hint="default"/>
                <w:sz w:val="16"/>
                <w:szCs w:val="16"/>
              </w:rPr>
            </w:pPr>
            <w:r w:rsidRPr="00A2421A">
              <w:rPr>
                <w:sz w:val="16"/>
                <w:szCs w:val="16"/>
              </w:rPr>
              <w:t>02-15 10:06:06.328   398   398 I         :   Global init order:       f6</w:t>
            </w:r>
          </w:p>
          <w:p w:rsidR="00C874C8" w:rsidRPr="00A2421A" w:rsidRDefault="00C874C8" w:rsidP="00A2421A">
            <w:pPr>
              <w:spacing w:before="0" w:after="0" w:line="240" w:lineRule="auto"/>
              <w:rPr>
                <w:rFonts w:hint="default"/>
                <w:sz w:val="16"/>
                <w:szCs w:val="16"/>
              </w:rPr>
            </w:pPr>
            <w:r w:rsidRPr="00A2421A">
              <w:rPr>
                <w:sz w:val="16"/>
                <w:szCs w:val="16"/>
              </w:rPr>
              <w:t>02-15 10:06:06.328   398   398 I         :   Poisoned by user:        f7</w:t>
            </w:r>
          </w:p>
          <w:p w:rsidR="00C874C8" w:rsidRPr="00A2421A" w:rsidRDefault="00C874C8" w:rsidP="00A2421A">
            <w:pPr>
              <w:spacing w:before="0" w:after="0" w:line="240" w:lineRule="auto"/>
              <w:rPr>
                <w:rFonts w:hint="default"/>
                <w:sz w:val="16"/>
                <w:szCs w:val="16"/>
              </w:rPr>
            </w:pPr>
            <w:r w:rsidRPr="00A2421A">
              <w:rPr>
                <w:sz w:val="16"/>
                <w:szCs w:val="16"/>
              </w:rPr>
              <w:t>02-15 10:06:06.328   398   398 I         :   Container overflow:      fc</w:t>
            </w:r>
          </w:p>
          <w:p w:rsidR="00C874C8" w:rsidRPr="00A2421A" w:rsidRDefault="00C874C8" w:rsidP="00A2421A">
            <w:pPr>
              <w:spacing w:before="0" w:after="0" w:line="240" w:lineRule="auto"/>
              <w:rPr>
                <w:rFonts w:hint="default"/>
                <w:sz w:val="16"/>
                <w:szCs w:val="16"/>
              </w:rPr>
            </w:pPr>
            <w:r w:rsidRPr="00A2421A">
              <w:rPr>
                <w:sz w:val="16"/>
                <w:szCs w:val="16"/>
              </w:rPr>
              <w:t>02-15 10:06:06.328   398   398 I         :   Array cookie:            ac</w:t>
            </w:r>
          </w:p>
          <w:p w:rsidR="00C874C8" w:rsidRPr="00A2421A" w:rsidRDefault="00C874C8" w:rsidP="00A2421A">
            <w:pPr>
              <w:spacing w:before="0" w:after="0" w:line="240" w:lineRule="auto"/>
              <w:rPr>
                <w:rFonts w:hint="default"/>
                <w:sz w:val="16"/>
                <w:szCs w:val="16"/>
              </w:rPr>
            </w:pPr>
            <w:r w:rsidRPr="00A2421A">
              <w:rPr>
                <w:sz w:val="16"/>
                <w:szCs w:val="16"/>
              </w:rPr>
              <w:t>02-15 10:06:06.328   398   398 I         :   Intra object redzone:    bb</w:t>
            </w:r>
          </w:p>
          <w:p w:rsidR="00C874C8" w:rsidRPr="00A2421A" w:rsidRDefault="00C874C8" w:rsidP="00A2421A">
            <w:pPr>
              <w:spacing w:before="0" w:after="0" w:line="240" w:lineRule="auto"/>
              <w:rPr>
                <w:rFonts w:hint="default"/>
                <w:sz w:val="16"/>
                <w:szCs w:val="16"/>
              </w:rPr>
            </w:pPr>
            <w:r w:rsidRPr="00A2421A">
              <w:rPr>
                <w:sz w:val="16"/>
                <w:szCs w:val="16"/>
              </w:rPr>
              <w:t>02-15 10:06:06.328   398   398 I         :   ASan internal:           fe</w:t>
            </w:r>
          </w:p>
          <w:p w:rsidR="00C874C8" w:rsidRPr="00A2421A" w:rsidRDefault="00C874C8" w:rsidP="00A2421A">
            <w:pPr>
              <w:spacing w:before="0" w:after="0" w:line="240" w:lineRule="auto"/>
              <w:rPr>
                <w:rFonts w:hint="default"/>
                <w:sz w:val="16"/>
                <w:szCs w:val="16"/>
              </w:rPr>
            </w:pPr>
            <w:r w:rsidRPr="00A2421A">
              <w:rPr>
                <w:sz w:val="16"/>
                <w:szCs w:val="16"/>
              </w:rPr>
              <w:t>02-15 10:06:06.328   398   398 I         :   Left alloca redzone:     ca</w:t>
            </w:r>
          </w:p>
          <w:p w:rsidR="00C874C8" w:rsidRPr="00A2421A" w:rsidRDefault="00C874C8" w:rsidP="00A2421A">
            <w:pPr>
              <w:spacing w:before="0" w:after="0" w:line="240" w:lineRule="auto"/>
              <w:rPr>
                <w:rFonts w:hint="default"/>
                <w:sz w:val="16"/>
                <w:szCs w:val="16"/>
              </w:rPr>
            </w:pPr>
            <w:r w:rsidRPr="00A2421A">
              <w:rPr>
                <w:sz w:val="16"/>
                <w:szCs w:val="16"/>
              </w:rPr>
              <w:t>02-15 10:06:06.328   398   398 I         :   Right alloca redzone:    cb</w:t>
            </w:r>
          </w:p>
          <w:p w:rsidR="00C874C8" w:rsidRPr="00A2421A" w:rsidRDefault="00C874C8" w:rsidP="00A2421A">
            <w:pPr>
              <w:spacing w:before="0" w:after="0" w:line="240" w:lineRule="auto"/>
              <w:rPr>
                <w:rFonts w:hint="default"/>
                <w:sz w:val="16"/>
                <w:szCs w:val="16"/>
              </w:rPr>
            </w:pPr>
            <w:r w:rsidRPr="00A2421A">
              <w:rPr>
                <w:sz w:val="16"/>
                <w:szCs w:val="16"/>
              </w:rPr>
              <w:t xml:space="preserve">02-15 10:06:06.328   398   398 I         : </w:t>
            </w:r>
          </w:p>
          <w:p w:rsidR="00C874C8" w:rsidRPr="00A2421A" w:rsidRDefault="00C874C8" w:rsidP="00A2421A">
            <w:pPr>
              <w:spacing w:before="0" w:after="0" w:line="240" w:lineRule="auto"/>
              <w:rPr>
                <w:rFonts w:hint="default"/>
                <w:sz w:val="16"/>
                <w:szCs w:val="16"/>
              </w:rPr>
            </w:pPr>
            <w:r w:rsidRPr="00A2421A">
              <w:rPr>
                <w:sz w:val="16"/>
                <w:szCs w:val="16"/>
              </w:rPr>
              <w:t>02-15 10:06:06.329   398   398 I         : ==398==ABORTING</w:t>
            </w:r>
          </w:p>
          <w:p w:rsidR="00C874C8" w:rsidRPr="00A2421A" w:rsidRDefault="00C874C8" w:rsidP="00A2421A">
            <w:pPr>
              <w:spacing w:before="0" w:after="0" w:line="240" w:lineRule="auto"/>
              <w:rPr>
                <w:rFonts w:hint="default"/>
                <w:sz w:val="16"/>
                <w:szCs w:val="16"/>
              </w:rPr>
            </w:pPr>
            <w:r w:rsidRPr="00A2421A">
              <w:rPr>
                <w:sz w:val="16"/>
                <w:szCs w:val="16"/>
              </w:rPr>
              <w:t xml:space="preserve">02-15 10:06:06.329   398   398 I         : </w:t>
            </w:r>
          </w:p>
          <w:p w:rsidR="00C874C8" w:rsidRPr="00A2421A" w:rsidRDefault="00C874C8" w:rsidP="00A2421A">
            <w:pPr>
              <w:spacing w:before="0" w:after="0" w:line="240" w:lineRule="auto"/>
              <w:rPr>
                <w:rFonts w:hint="default"/>
                <w:sz w:val="16"/>
                <w:szCs w:val="16"/>
              </w:rPr>
            </w:pP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71" w:name="_Toc6822101"/>
      <w:bookmarkStart w:id="172" w:name="_Toc17447274"/>
      <w:bookmarkStart w:id="173" w:name="_Toc49427872"/>
      <w:r w:rsidRPr="00C874C8">
        <w:t>栈解析如下</w:t>
      </w:r>
      <w:bookmarkEnd w:id="171"/>
      <w:bookmarkEnd w:id="172"/>
      <w:bookmarkEnd w:id="173"/>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629"/>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==398==ERROR: AddressSanitizer: heap-use-after-free on address 0xd0903c5c at pc 0xf53e0818 bp 0xffacd718 sp 0xffacd714</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READ of size 4 at 0xd0903c5c thread T0</w:t>
            </w:r>
          </w:p>
          <w:p w:rsidR="00C874C8" w:rsidRPr="003C344E" w:rsidRDefault="00C874C8" w:rsidP="00A2421A">
            <w:pPr>
              <w:spacing w:before="0" w:after="0" w:line="240" w:lineRule="auto"/>
              <w:rPr>
                <w:rFonts w:hint="default"/>
                <w:color w:val="0000CC"/>
                <w:sz w:val="16"/>
                <w:szCs w:val="16"/>
              </w:rPr>
            </w:pPr>
            <w:r w:rsidRPr="00A2421A">
              <w:rPr>
                <w:sz w:val="16"/>
                <w:szCs w:val="16"/>
              </w:rPr>
              <w:t xml:space="preserve">   </w:t>
            </w:r>
            <w:r w:rsidRPr="003C344E">
              <w:rPr>
                <w:color w:val="0000CC"/>
                <w:sz w:val="16"/>
                <w:szCs w:val="16"/>
              </w:rPr>
              <w:t xml:space="preserve"> #0 0xf53e0817 in _ZN7android13CameraService9test_testEv frameworks/av/services/camera/libcameraservice/CameraService.cpp:357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 0xf53e0817 in _ZN7android13CameraService26onTorchStatusChangedLockedERKNS_7String8ENS_8hardware6camera6common4V1_015TorchModeStatusE frameworks/av/services/camera/libcameraservice/CameraService.cpp:366</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 0xf540bd6f in operator() frameworks/av/services/camera/libcameraservice/CameraService.cpp:2943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 0xf540bd6f in _ZN7android13CameraService11CameraState12updateStatusIZNS0_12updateStatusENS0_14StatusInternalERKNS_7String8ESt16initializer_listIS3_EE3$_0EEvS3_S6_S8_T_ frameworks/av/services/camera/libcameraservice/CameraService.cpp:2997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 0xf540bd6f in _ZN7android13CameraService12updateStatusENS0_14StatusInternalERKNS_7String8ESt16initializer_listIS1_E frameworks/av/services/camera/libcameraservice/CameraService.cpp:2929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 0xf540af93 in _ZN7android13CameraService12updateStatusENS0_14StatusInternalERKNS_7String8E frameworks/av/services/camera/libcameraservice/CameraService.cpp:2911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lastRenderedPageBreak/>
              <w:t xml:space="preserve">    #6 0xf540af93 in _ZN7android13CameraService11BasicClient14startCameraOpsEv frameworks/av/services/camera/libcameraservice/CameraService.cpp:2284</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#7 0xf543ac5b in _ZN7android17Camera2ClientBaseINS_22CameraDeviceClientBaseEE14initializeImplINS_2spINS_21CameraProviderManagerEEEEEiT_RKNS_7String8E frameworks/av/services/camera/libcameraservice/common/Camera2ClientBase.cpp:98</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#8 0xf543a997 in _ZN7android17Camera2ClientBaseINS_22CameraDeviceClientBaseEE10initializeENS_2spINS_21CameraProviderManagerEEERKNS_7String8E frameworks/av/services/camera/libcameraservice/common/Camera2ClientBase.cpp:85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#9 0xf54f02df in _ZN7android18CameraDeviceClient14initializeImplINS_2spINS_21CameraProviderManagerEEEEEiT_RKNS_7String8E frameworks/av/services/camera/libcameraservice/api2/CameraDeviceClient.cpp:101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#10 0xf54eff77 in _ZN7android18CameraDeviceClient10initializeENS_2spINS_21CameraProviderManagerEEERKNS_7String8E frameworks/av/services/camera/libcameraservice/api2/CameraDeviceClient.cpp:93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#11 0xf53f8be7 in _ZN7android13CameraService13connectHelperINS_8hardware7camera222ICameraDeviceCallbacksENS_18CameraDeviceClientEEENS_6binder6StatusERKNS_2spIT_EERKNS_7String8EiiRKNS_8String16EiiNS0_8apiLevelEbbRNS8_IT0_EE frameworks/av/services/camera/libcameraservice/CameraService.cpp:1392</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#12 0xf53f6e73 in _ZN7android13CameraService13connectDeviceERKNS_2spINS_8hardware7camera222ICameraDeviceCallbacksEEERKNS_8String16ESA_iPNS1_INS3_17ICameraDeviceUserEEE frameworks/av/services/camera/libcameraservice/CameraService.cpp:1277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#13 0xf53fa45f in _ZTv0_n40_N7android13CameraService13connectDeviceERKNS_2spINS_8hardware7camera222ICameraDeviceCallbacksEEERKNS_8String16ESA_iPNS1_INS3_17ICameraDeviceUserEEE frameworks/av/services/camera/libcameraservice/CameraService.cpp:?</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#14 0xf591d021 in _ZN7android8hardware15BnCameraService10onTransactEjRKNS_6ParcelEPS2_j out/soong/.intermediates/frameworks/av/camera/libcamera_client/android_arm_armv7-a-neon_cortex-a15_core_shared/gen/aidl/frameworks/av/camera/aidl/android/hardware/ICameraService.cpp:657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#15 0xf54056af in _ZN7android13CameraService10onTransactEjRKNS_6ParcelEPS1_j frameworks/av/services/camera/libcameraservice/CameraService.cpp:2032</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#16 0xf5db7161 in _ZN7android7BBinder8transactEjRKNS_6ParcelEPS1_j frameworks/native/libs/binder/Binder.cpp:129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#17 0xf5dbe9a5 in _ZN7android14IPCThreadState14executeCommandEi frameworks/native/libs/binder/IPCThreadState.cpp:1161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#18 0xf5dbe735 in _ZN7android14IPCThreadState20getAndExecuteCommandEv frameworks/native/libs/binder/IPCThreadState.cpp:464</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#19 0xf5dbec5d in _ZN7android14IPCThreadState14joinThreadPoolEb frameworks/native/libs/binder/IPCThreadState.cpp:544</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#20 0xb2a41e83 in main frameworks/av/camera/cameraserver/main_cameraserver.cpp:37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#21 0xf60d478d in __libc_init bionic/libc/bionic/libc_init_dynamic.cpp:129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#22 0xb2a41c9f in _start_main bionic/libc/arch-common/bionic/crtbegin.c:45</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0xd0903c5c is located 28 bytes inside of 400-byte region [0xd0903c40,0xd0903dd0)</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freed by thread T0 here:</w:t>
            </w:r>
          </w:p>
          <w:p w:rsidR="00C874C8" w:rsidRPr="003C344E" w:rsidRDefault="00C874C8" w:rsidP="00A2421A">
            <w:pPr>
              <w:spacing w:before="0" w:after="0" w:line="240" w:lineRule="auto"/>
              <w:rPr>
                <w:rFonts w:hint="default"/>
                <w:color w:val="0000CC"/>
                <w:sz w:val="16"/>
                <w:szCs w:val="16"/>
              </w:rPr>
            </w:pPr>
            <w:r w:rsidRPr="00A2421A">
              <w:rPr>
                <w:sz w:val="16"/>
                <w:szCs w:val="16"/>
              </w:rPr>
              <w:t xml:space="preserve">   </w:t>
            </w:r>
            <w:r w:rsidRPr="003C344E">
              <w:rPr>
                <w:color w:val="0000CC"/>
                <w:sz w:val="16"/>
                <w:szCs w:val="16"/>
              </w:rPr>
              <w:t xml:space="preserve"> #0 0xf61c4d1b  (/system/lib/libclang_rt.asan-arm-android.so+0xbdd1b)</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#23 0xf53e018b in _ZN7android13CameraService9test_testEv frameworks/av/services/camera/libcameraservice/CameraService.cpp:356</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#24 0xf53e018b in _ZN7android13CameraService26onTorchStatusChangedLockedERKNS_7String8ENS_8hardware6camera6common4V1_015TorchModeStatusE frameworks/av/services/camera/libcameraservice/CameraService.cpp:366</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#25 0xf540bd6f in operator() frameworks/av/services/camera/libcameraservice/CameraService.cpp:2943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#26 0xf540bd6f in _ZN7android13CameraService11CameraState12updateStatusIZNS0_12updateStatusENS0_14StatusInternalERKNS_7String8ESt16initializer_listIS3_EE3$_0EEvS3_S6_S8_T_ frameworks/av/services/camera/libcameraservice/CameraService.cpp:2997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#27 0xf540bd6f in _ZN7android13CameraService12updateStatusENS0_14StatusInternalERKNS_7String8ESt16initializer_listIS1_E frameworks/av/services/camera/libcameraservice/CameraService.cpp:2929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#28 0xf540af93 in _ZN7android13CameraService12updateStatusENS0_14StatusInternalERKNS_7String8E frameworks/av/services/camera/libcameraservice/CameraService.cpp:2911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#29 0xf540af93 in _ZN7android13CameraService11BasicClient14startCameraOpsEv frameworks/av/services/camera/libcameraservice/CameraService.cpp:2284</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#30 0xf543ac5b in _ZN7android17Camera2ClientBaseINS_22CameraDeviceClientBaseEE14initializeImplINS_2spINS_21CameraProviderManagerEEEEEiT_RKNS_7String8E frameworks/av/services/camera/libcameraservice/common/Camera2ClientBase.cpp:98</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#31 0xf543a997 in _ZN7android17Camera2ClientBaseINS_22CameraDeviceClientBaseEE10initializeENS_2spINS_21CameraProviderManagerEEERKNS_7String8E frameworks/av/services/camera/libcameraservice/common/Camera2ClientBase.cpp:85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#32 0xf54f02df in _ZN7android18CameraDeviceClient14initializeImplINS_2spINS_21CameraProviderManagerEEEEEiT_RKNS_7String8E frameworks/av/services/camera/libcameraservice/api2/CameraDeviceClient.cpp:101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#33 0xf54eff77 in _ZN7android18CameraDeviceClient10initializeENS_2spINS_21CameraProviderManagerEEERKNS_7String8E frameworks/av/services/camera/libcameraservice/api2/CameraDeviceClient.cpp:93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lastRenderedPageBreak/>
              <w:t xml:space="preserve">    #34 0xf53f8be7 in _ZN7android13CameraService13connectHelperINS_8hardware7camera222ICameraDeviceCallbacksENS_18CameraDeviceClientEEENS_6binder6StatusERKNS_2spIT_EERKNS_7String8EiiRKNS_8String16EiiNS0_8apiLevelEbbRNS8_IT0_EE frameworks/av/services/camera/libcameraservice/CameraService.cpp:1392</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#35 0xf53f6e73 in _ZN7android13CameraService13connectDeviceERKNS_2spINS_8hardware7camera222ICameraDeviceCallbacksEEERKNS_8String16ESA_iPNS1_INS3_17ICameraDeviceUserEEE frameworks/av/services/camera/libcameraservice/CameraService.cpp:1277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#36 0xf53fa45f in _ZTv0_n40_N7android13CameraService13connectDeviceERKNS_2spINS_8hardware7camera222ICameraDeviceCallbacksEEERKNS_8String16ESA_iPNS1_INS3_17ICameraDeviceUserEEE frameworks/av/services/camera/libcameraservice/CameraService.cpp:?</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#37 0xf591d021 in _ZN7android8hardware15BnCameraService10onTransactEjRKNS_6ParcelEPS2_j out/soong/.intermediates/frameworks/av/camera/libcamera_client/android_arm_armv7-a-neon_cortex-a15_core_shared/gen/aidl/frameworks/av/camera/aidl/android/hardware/ICameraService.cpp:657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#38 0xf5db7161 in _ZN7android7BBinder8transactEjRKNS_6ParcelEPS1_j frameworks/native/libs/binder/Binder.cpp:129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#39 0xf60d478d in __libc_init bionic/libc/bionic/libc_init_dynamic.cpp:129</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previously allocated by thread T0 here:</w:t>
            </w:r>
          </w:p>
          <w:p w:rsidR="00C874C8" w:rsidRPr="003C344E" w:rsidRDefault="00C874C8" w:rsidP="00A2421A">
            <w:pPr>
              <w:spacing w:before="0" w:after="0" w:line="240" w:lineRule="auto"/>
              <w:rPr>
                <w:rFonts w:hint="default"/>
                <w:color w:val="0000CC"/>
                <w:sz w:val="16"/>
                <w:szCs w:val="16"/>
              </w:rPr>
            </w:pPr>
            <w:r w:rsidRPr="00A2421A">
              <w:rPr>
                <w:sz w:val="16"/>
                <w:szCs w:val="16"/>
              </w:rPr>
              <w:t xml:space="preserve">   </w:t>
            </w:r>
            <w:r w:rsidRPr="003C344E">
              <w:rPr>
                <w:color w:val="0000CC"/>
                <w:sz w:val="16"/>
                <w:szCs w:val="16"/>
              </w:rPr>
              <w:t xml:space="preserve"> #0 0xf61c4177  (/system/lib/libclang_rt.asan-arm-android.so+0xbd177)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#40 0xf53e0183 in _ZN7android13CameraService9test_testEv frameworks/av/services/camera/libcameraservice/CameraService.cpp:355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#41 0xf53e0183 in _ZN7android13CameraService26onTorchStatusChangedLockedERKNS_7String8ENS_8hardware6camera6common4V1_015TorchModeStatusE frameworks/av/services/camera/libcameraservice/CameraService.cpp:366</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#42 0xf540bd6f in operator() frameworks/av/services/camera/libcameraservice/CameraService.cpp:2943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#43 0xf540bd6f in _ZN7android13CameraService11CameraState12updateStatusIZNS0_12updateStatusENS0_14StatusInternalERKNS_7String8ESt16initializer_listIS3_EE3$_0EEvS3_S6_S8_T_ frameworks/av/services/camera/libcameraservice/CameraService.cpp:2997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#44 0xf540bd6f in _ZN7android13CameraService12updateStatusENS0_14StatusInternalERKNS_7String8ESt16initializer_listIS1_E frameworks/av/services/camera/libcameraservice/CameraService.cpp:2929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#45 0xf540af93 in _ZN7android13CameraService12updateStatusENS0_14StatusInternalERKNS_7String8E frameworks/av/services/camera/libcameraservice/CameraService.cpp:2911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#46 0xf540af93 in _ZN7android13CameraService11BasicClient14startCameraOpsEv frameworks/av/services/camera/libcameraservice/CameraService.cpp:2284</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#47 0xf543ac5b in _ZN7android17Camera2ClientBaseINS_22CameraDeviceClientBaseEE14initializeImplINS_2spINS_21CameraProviderManagerEEEEEiT_RKNS_7String8E frameworks/av/services/camera/libcameraservice/common/Camera2ClientBase.cpp:98</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#48 0xf543a997 in _ZN7android17Camera2ClientBaseINS_22CameraDeviceClientBaseEE10initializeENS_2spINS_21CameraProviderManagerEEERKNS_7String8E frameworks/av/services/camera/libcameraservice/common/Camera2ClientBase.cpp:85</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#49 0xf54f02df in _ZN7android18CameraDeviceClient14initializeImplINS_2spINS_21CameraProviderManagerEEEEEiT_RKNS_7String8E frameworks/av/services/camera/libcameraservice/api2/CameraDeviceClient.cpp:101</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#50 0xf54eff77 in _ZN7android18CameraDeviceClient10initializeENS_2spINS_21CameraProviderManagerEEERKNS_7String8E frameworks/av/services/camera/libcameraservice/api2/CameraDeviceClient.cpp:93</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#51 0xf53f8be7 in _ZN7android13CameraService13connectHelperINS_8hardware7camera222ICameraDeviceCallbacksENS_18CameraDeviceClientEEENS_6binder6StatusERKNS_2spIT_EERKNS_7String8EiiRKNS_8String16EiiNS0_8apiLevelEbbRNS8_IT0_EE frameworks/av/services/camera/libcameraservice/CameraService.cpp:1392</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#52 0xf53f6e73 in _ZN7android13CameraService13connectDeviceERKNS_2spINS_8hardware7camera222ICameraDeviceCallbacksEEERKNS_8String16ESA_iPNS1_INS3_17ICameraDeviceUserEEE frameworks/av/services/camera/libcameraservice/CameraService.cpp:1277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#53 0xf53fa45f in _ZTv0_n40_N7android13CameraService13connectDeviceERKNS_2spINS_8hardware7camera222ICameraDeviceCallbacksEEERKNS_8String16ESA_iPNS1_INS3_17ICameraDeviceUserEEE frameworks/av/services/camera/libcameraservice/CameraService.cpp:?</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#54 0xf591d021 in _ZN7android8hardware15BnCameraService10onTransactEjRKNS_6ParcelEPS2_j out/soong/.intermediates/frameworks/av/camera/libcamera_client/android_arm_armv7-a-neon_cortex-a15_core_shared/gen/aidl/frameworks/av/camera/aidl/android/hardware/ICameraService.cpp:657</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#55 0xf5db7161 in _ZN7android7BBinder8transactEjRKNS_6ParcelEPS1_j frameworks/native/libs/binder/Binder.cpp:129</w:t>
            </w:r>
          </w:p>
          <w:p w:rsidR="00C874C8" w:rsidRPr="003C344E" w:rsidRDefault="00C874C8" w:rsidP="00A2421A">
            <w:pPr>
              <w:spacing w:before="0" w:after="0" w:line="240" w:lineRule="auto"/>
              <w:rPr>
                <w:rFonts w:hint="default"/>
                <w:color w:val="0000CC"/>
                <w:sz w:val="16"/>
                <w:szCs w:val="16"/>
              </w:rPr>
            </w:pPr>
            <w:r w:rsidRPr="003C344E">
              <w:rPr>
                <w:color w:val="0000CC"/>
                <w:sz w:val="16"/>
                <w:szCs w:val="16"/>
              </w:rPr>
              <w:t xml:space="preserve">    #56 0xf60d478d in __libc_init bionic/libc/bionic/libc_init_dynamic.cpp:129</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p>
        </w:tc>
      </w:tr>
    </w:tbl>
    <w:p w:rsidR="00C874C8" w:rsidRPr="00C874C8" w:rsidRDefault="00C874C8" w:rsidP="00C874C8">
      <w:pPr>
        <w:rPr>
          <w:rFonts w:hint="default"/>
        </w:rPr>
      </w:pPr>
    </w:p>
    <w:p w:rsidR="00C874C8" w:rsidRPr="00C874C8" w:rsidRDefault="00C874C8" w:rsidP="008103F2">
      <w:pPr>
        <w:pStyle w:val="22"/>
        <w:rPr>
          <w:rFonts w:hint="default"/>
        </w:rPr>
      </w:pPr>
      <w:bookmarkStart w:id="174" w:name="_Toc6822102"/>
      <w:bookmarkStart w:id="175" w:name="_Toc17447275"/>
      <w:bookmarkStart w:id="176" w:name="_Toc49427873"/>
      <w:r w:rsidRPr="00C874C8">
        <w:lastRenderedPageBreak/>
        <w:t>stack-use-after-scope</w:t>
      </w:r>
      <w:bookmarkEnd w:id="174"/>
      <w:bookmarkEnd w:id="175"/>
      <w:bookmarkEnd w:id="176"/>
    </w:p>
    <w:p w:rsidR="00C874C8" w:rsidRPr="00C874C8" w:rsidRDefault="00C874C8" w:rsidP="00C874C8">
      <w:pPr>
        <w:rPr>
          <w:rFonts w:hint="default"/>
        </w:rPr>
      </w:pPr>
      <w:r w:rsidRPr="00C874C8">
        <w:t>stack-use-after-scope</w:t>
      </w:r>
      <w:r w:rsidRPr="00C874C8">
        <w:t>是栈在范围之外使用，</w:t>
      </w:r>
      <w:r w:rsidRPr="00C874C8">
        <w:t>AddressSanitizer</w:t>
      </w:r>
      <w:r w:rsidRPr="00C874C8">
        <w:t>可以检测到这种类型的错误</w:t>
      </w:r>
    </w:p>
    <w:p w:rsidR="00C874C8" w:rsidRPr="00C874C8" w:rsidRDefault="00C874C8" w:rsidP="008103F2">
      <w:pPr>
        <w:pStyle w:val="31"/>
        <w:rPr>
          <w:rFonts w:hint="default"/>
        </w:rPr>
      </w:pPr>
      <w:bookmarkStart w:id="177" w:name="_Toc6822103"/>
      <w:bookmarkStart w:id="178" w:name="_Toc17447276"/>
      <w:bookmarkStart w:id="179" w:name="_Toc49427874"/>
      <w:r w:rsidRPr="00C874C8">
        <w:t>问题代码</w:t>
      </w:r>
      <w:bookmarkEnd w:id="177"/>
      <w:bookmarkEnd w:id="178"/>
      <w:bookmarkEnd w:id="179"/>
    </w:p>
    <w:p w:rsidR="00C874C8" w:rsidRPr="00C874C8" w:rsidRDefault="00C874C8" w:rsidP="00C874C8">
      <w:pPr>
        <w:rPr>
          <w:rFonts w:hint="default"/>
        </w:rPr>
      </w:pPr>
      <w:r w:rsidRPr="00C874C8">
        <w:t>为验证</w:t>
      </w:r>
      <w:r w:rsidRPr="00C874C8">
        <w:t>AddressSanitizer</w:t>
      </w:r>
      <w:r w:rsidRPr="00C874C8">
        <w:t>是否可以检测到该类型的问题，我们加入下面的代码：</w:t>
      </w:r>
    </w:p>
    <w:p w:rsidR="00C874C8" w:rsidRPr="00C874C8" w:rsidRDefault="00C874C8" w:rsidP="00C874C8">
      <w:pPr>
        <w:rPr>
          <w:rFonts w:hint="default"/>
        </w:rPr>
      </w:pPr>
      <w:r w:rsidRPr="00C874C8">
        <w:t>sprdroid9.0_trunk_18c/vendor/sprd/proprietories-source/ylog/server/main.c</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D0229" w:rsidRDefault="00C874C8" w:rsidP="00BA6F9C">
            <w:pPr>
              <w:spacing w:before="0" w:after="0" w:line="240" w:lineRule="auto"/>
              <w:rPr>
                <w:rFonts w:hint="default"/>
                <w:color w:val="0000CC"/>
              </w:rPr>
            </w:pPr>
            <w:r w:rsidRPr="00AD0229">
              <w:rPr>
                <w:color w:val="0000CC"/>
              </w:rPr>
              <w:t>+volatile int *p = 0;</w:t>
            </w:r>
          </w:p>
          <w:p w:rsidR="00C874C8" w:rsidRPr="00AD0229" w:rsidRDefault="00C874C8" w:rsidP="00BA6F9C">
            <w:pPr>
              <w:spacing w:before="0" w:after="0" w:line="240" w:lineRule="auto"/>
              <w:rPr>
                <w:rFonts w:hint="default"/>
                <w:color w:val="0000CC"/>
              </w:rPr>
            </w:pPr>
            <w:r w:rsidRPr="00AD0229">
              <w:rPr>
                <w:color w:val="0000CC"/>
              </w:rPr>
              <w:t>+int test_test() {</w:t>
            </w:r>
          </w:p>
          <w:p w:rsidR="00C874C8" w:rsidRPr="00AD0229" w:rsidRDefault="00C874C8" w:rsidP="00BA6F9C">
            <w:pPr>
              <w:spacing w:before="0" w:after="0" w:line="240" w:lineRule="auto"/>
              <w:rPr>
                <w:rFonts w:hint="default"/>
                <w:color w:val="0000CC"/>
              </w:rPr>
            </w:pPr>
            <w:r w:rsidRPr="00AD0229">
              <w:rPr>
                <w:color w:val="0000CC"/>
              </w:rPr>
              <w:t>+</w:t>
            </w:r>
          </w:p>
          <w:p w:rsidR="00C874C8" w:rsidRPr="00AD0229" w:rsidRDefault="00C874C8" w:rsidP="00BA6F9C">
            <w:pPr>
              <w:spacing w:before="0" w:after="0" w:line="240" w:lineRule="auto"/>
              <w:rPr>
                <w:rFonts w:hint="default"/>
                <w:color w:val="0000CC"/>
              </w:rPr>
            </w:pPr>
            <w:r w:rsidRPr="00AD0229">
              <w:rPr>
                <w:color w:val="0000CC"/>
              </w:rPr>
              <w:t>+  {</w:t>
            </w:r>
          </w:p>
          <w:p w:rsidR="00C874C8" w:rsidRPr="00AD0229" w:rsidRDefault="00C874C8" w:rsidP="00BA6F9C">
            <w:pPr>
              <w:spacing w:before="0" w:after="0" w:line="240" w:lineRule="auto"/>
              <w:rPr>
                <w:rFonts w:hint="default"/>
                <w:color w:val="0000CC"/>
              </w:rPr>
            </w:pPr>
            <w:r w:rsidRPr="00AD0229">
              <w:rPr>
                <w:color w:val="0000CC"/>
              </w:rPr>
              <w:t>+    int x = 0;</w:t>
            </w:r>
          </w:p>
          <w:p w:rsidR="00C874C8" w:rsidRPr="00AD0229" w:rsidRDefault="00C874C8" w:rsidP="00BA6F9C">
            <w:pPr>
              <w:spacing w:before="0" w:after="0" w:line="240" w:lineRule="auto"/>
              <w:rPr>
                <w:rFonts w:hint="default"/>
                <w:color w:val="0000CC"/>
              </w:rPr>
            </w:pPr>
            <w:r w:rsidRPr="00AD0229">
              <w:rPr>
                <w:color w:val="0000CC"/>
              </w:rPr>
              <w:t>+    p = &amp;x;</w:t>
            </w:r>
          </w:p>
          <w:p w:rsidR="00C874C8" w:rsidRPr="00AD0229" w:rsidRDefault="00C874C8" w:rsidP="00BA6F9C">
            <w:pPr>
              <w:spacing w:before="0" w:after="0" w:line="240" w:lineRule="auto"/>
              <w:rPr>
                <w:rFonts w:hint="default"/>
                <w:color w:val="0000CC"/>
              </w:rPr>
            </w:pPr>
            <w:r w:rsidRPr="00AD0229">
              <w:rPr>
                <w:color w:val="0000CC"/>
              </w:rPr>
              <w:t>+  }</w:t>
            </w:r>
          </w:p>
          <w:p w:rsidR="00C874C8" w:rsidRPr="00AD0229" w:rsidRDefault="00C874C8" w:rsidP="00BA6F9C">
            <w:pPr>
              <w:spacing w:before="0" w:after="0" w:line="240" w:lineRule="auto"/>
              <w:rPr>
                <w:rFonts w:hint="default"/>
                <w:color w:val="0000CC"/>
              </w:rPr>
            </w:pPr>
            <w:r w:rsidRPr="00AD0229">
              <w:rPr>
                <w:color w:val="0000CC"/>
              </w:rPr>
              <w:t>+  *p = 5;</w:t>
            </w:r>
          </w:p>
          <w:p w:rsidR="00C874C8" w:rsidRPr="00AD0229" w:rsidRDefault="00C874C8" w:rsidP="00BA6F9C">
            <w:pPr>
              <w:spacing w:before="0" w:after="0" w:line="240" w:lineRule="auto"/>
              <w:rPr>
                <w:rFonts w:hint="default"/>
                <w:color w:val="0000CC"/>
              </w:rPr>
            </w:pPr>
            <w:r w:rsidRPr="00AD0229">
              <w:rPr>
                <w:color w:val="0000CC"/>
              </w:rPr>
              <w:t xml:space="preserve">+  </w:t>
            </w:r>
          </w:p>
          <w:p w:rsidR="00C874C8" w:rsidRPr="00AD0229" w:rsidRDefault="00C874C8" w:rsidP="00BA6F9C">
            <w:pPr>
              <w:spacing w:before="0" w:after="0" w:line="240" w:lineRule="auto"/>
              <w:rPr>
                <w:rFonts w:hint="default"/>
                <w:color w:val="0000CC"/>
              </w:rPr>
            </w:pPr>
            <w:r w:rsidRPr="00AD0229">
              <w:rPr>
                <w:color w:val="0000CC"/>
              </w:rPr>
              <w:t>+  return 0;</w:t>
            </w:r>
          </w:p>
          <w:p w:rsidR="00C874C8" w:rsidRPr="00AD0229" w:rsidRDefault="00C874C8" w:rsidP="00BA6F9C">
            <w:pPr>
              <w:spacing w:before="0" w:after="0" w:line="240" w:lineRule="auto"/>
              <w:rPr>
                <w:rFonts w:hint="default"/>
                <w:color w:val="0000CC"/>
              </w:rPr>
            </w:pPr>
            <w:r w:rsidRPr="00AD0229">
              <w:rPr>
                <w:color w:val="0000CC"/>
              </w:rPr>
              <w:t>+</w:t>
            </w:r>
          </w:p>
          <w:p w:rsidR="00C874C8" w:rsidRPr="00AD0229" w:rsidRDefault="00C874C8" w:rsidP="00BA6F9C">
            <w:pPr>
              <w:spacing w:before="0" w:after="0" w:line="240" w:lineRule="auto"/>
              <w:rPr>
                <w:rFonts w:hint="default"/>
                <w:color w:val="0000CC"/>
              </w:rPr>
            </w:pPr>
            <w:r w:rsidRPr="00AD0229">
              <w:rPr>
                <w:color w:val="0000CC"/>
              </w:rPr>
              <w:t>+}</w:t>
            </w:r>
          </w:p>
          <w:p w:rsidR="00C874C8" w:rsidRPr="00C874C8" w:rsidRDefault="00C874C8" w:rsidP="00BA6F9C">
            <w:pPr>
              <w:spacing w:before="0" w:after="0" w:line="240" w:lineRule="auto"/>
              <w:rPr>
                <w:rFonts w:hint="default"/>
              </w:rPr>
            </w:pPr>
          </w:p>
          <w:p w:rsidR="00C874C8" w:rsidRPr="00C874C8" w:rsidRDefault="00C874C8" w:rsidP="00BA6F9C">
            <w:pPr>
              <w:spacing w:before="0" w:after="0" w:line="240" w:lineRule="auto"/>
              <w:rPr>
                <w:rFonts w:hint="default"/>
              </w:rPr>
            </w:pPr>
            <w:r w:rsidRPr="00C874C8">
              <w:t>int main(int argc, char *argv[]) {</w:t>
            </w:r>
          </w:p>
          <w:p w:rsidR="00C874C8" w:rsidRPr="00C874C8" w:rsidRDefault="00C874C8" w:rsidP="00BA6F9C">
            <w:pPr>
              <w:spacing w:before="0" w:after="0" w:line="240" w:lineRule="auto"/>
              <w:rPr>
                <w:rFonts w:hint="default"/>
              </w:rPr>
            </w:pPr>
            <w:r w:rsidRPr="00C874C8">
              <w:t xml:space="preserve">    ...</w:t>
            </w:r>
          </w:p>
          <w:p w:rsidR="00C874C8" w:rsidRPr="00C874C8" w:rsidRDefault="00C874C8" w:rsidP="00BA6F9C">
            <w:pPr>
              <w:spacing w:before="0" w:after="0" w:line="240" w:lineRule="auto"/>
              <w:rPr>
                <w:rFonts w:hint="default"/>
              </w:rPr>
            </w:pPr>
            <w:r w:rsidRPr="00C874C8">
              <w:t xml:space="preserve">    int ret = start_cmd_srv();</w:t>
            </w:r>
          </w:p>
          <w:p w:rsidR="00C874C8" w:rsidRPr="00C874C8" w:rsidRDefault="00C874C8" w:rsidP="00BA6F9C">
            <w:pPr>
              <w:spacing w:before="0" w:after="0" w:line="240" w:lineRule="auto"/>
              <w:rPr>
                <w:rFonts w:hint="default"/>
              </w:rPr>
            </w:pPr>
            <w:r w:rsidRPr="00C874C8">
              <w:t xml:space="preserve">    if(-1 == ret) {</w:t>
            </w:r>
          </w:p>
          <w:p w:rsidR="00C874C8" w:rsidRPr="00C874C8" w:rsidRDefault="00C874C8" w:rsidP="00BA6F9C">
            <w:pPr>
              <w:spacing w:before="0" w:after="0" w:line="240" w:lineRule="auto"/>
              <w:rPr>
                <w:rFonts w:hint="default"/>
              </w:rPr>
            </w:pPr>
            <w:r w:rsidRPr="00C874C8">
              <w:t xml:space="preserve">        return -1;</w:t>
            </w:r>
          </w:p>
          <w:p w:rsidR="00C874C8" w:rsidRPr="00C874C8" w:rsidRDefault="00C874C8" w:rsidP="00BA6F9C">
            <w:pPr>
              <w:spacing w:before="0" w:after="0" w:line="240" w:lineRule="auto"/>
              <w:rPr>
                <w:rFonts w:hint="default"/>
              </w:rPr>
            </w:pPr>
            <w:r w:rsidRPr="00C874C8">
              <w:t xml:space="preserve">    }</w:t>
            </w:r>
          </w:p>
          <w:p w:rsidR="00C874C8" w:rsidRPr="00C874C8" w:rsidRDefault="00C874C8" w:rsidP="00BA6F9C">
            <w:pPr>
              <w:spacing w:before="0" w:after="0" w:line="240" w:lineRule="auto"/>
              <w:rPr>
                <w:rFonts w:hint="default"/>
              </w:rPr>
            </w:pPr>
            <w:r w:rsidRPr="00C874C8">
              <w:tab/>
            </w:r>
          </w:p>
          <w:p w:rsidR="00C874C8" w:rsidRPr="00AD0229" w:rsidRDefault="00C874C8" w:rsidP="00BA6F9C">
            <w:pPr>
              <w:spacing w:before="0" w:after="0" w:line="240" w:lineRule="auto"/>
              <w:rPr>
                <w:rFonts w:hint="default"/>
                <w:color w:val="0000CC"/>
              </w:rPr>
            </w:pPr>
            <w:r w:rsidRPr="00AD0229">
              <w:rPr>
                <w:color w:val="0000CC"/>
              </w:rPr>
              <w:t>+    test_test();</w:t>
            </w:r>
          </w:p>
          <w:p w:rsidR="00C874C8" w:rsidRPr="00C874C8" w:rsidRDefault="00C874C8" w:rsidP="00BA6F9C">
            <w:pPr>
              <w:spacing w:before="0" w:after="0" w:line="240" w:lineRule="auto"/>
              <w:rPr>
                <w:rFonts w:hint="default"/>
              </w:rPr>
            </w:pPr>
          </w:p>
          <w:p w:rsidR="00C874C8" w:rsidRPr="00C874C8" w:rsidRDefault="00C874C8" w:rsidP="00BA6F9C">
            <w:pPr>
              <w:spacing w:before="0" w:after="0" w:line="240" w:lineRule="auto"/>
              <w:rPr>
                <w:rFonts w:hint="default"/>
              </w:rPr>
            </w:pPr>
            <w:r w:rsidRPr="00C874C8">
              <w:t xml:space="preserve">    start_active_log();</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80" w:name="_Toc6822104"/>
      <w:bookmarkStart w:id="181" w:name="_Toc17447277"/>
      <w:bookmarkStart w:id="182" w:name="_Toc49427875"/>
      <w:r w:rsidRPr="00C874C8">
        <w:t>AddressSanitizer</w:t>
      </w:r>
      <w:r w:rsidRPr="00C874C8">
        <w:t>检测到问题</w:t>
      </w:r>
      <w:bookmarkEnd w:id="180"/>
      <w:bookmarkEnd w:id="181"/>
      <w:bookmarkEnd w:id="182"/>
    </w:p>
    <w:p w:rsidR="00C874C8" w:rsidRPr="00C874C8" w:rsidRDefault="00C874C8" w:rsidP="00C874C8">
      <w:pPr>
        <w:rPr>
          <w:rFonts w:hint="default"/>
        </w:rPr>
      </w:pPr>
      <w:r w:rsidRPr="00C874C8">
        <w:t>我们将前面的问题代码合入后，将编译生成库替换到手机中后重启运行，</w:t>
      </w:r>
      <w:r w:rsidRPr="00C874C8">
        <w:t>AddressSanitizer</w:t>
      </w:r>
      <w:r w:rsidRPr="00C874C8">
        <w:t>检测出相关问题，并给出以下问题栈。</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04-12 04:03:20.168  4642  4642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04:03:20.168  4642  4642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04:03:20.169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04:03:20.169  4642  4642 I ylog    : ==4642==ERROR: AddressSanitizer: stack-use-after-scope on address 0x007fc1898b80 at pc 0x0060d36059b8 bp 0x007fc1898b50 sp 0x007fc1898b48</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04:03:20.169  4642  4642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04:03:20.170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04:03:20.170  4642  4642 I ylog    : WRITE of size 4 at 0x007fc1898b80 thread T0</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04:03:20.170  4642  4642 I ylog    : </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04-12 04:03:20.185  4642  4642 I ylog    :     #0 0x60d36059b7  (/system/bin/ylog+0x319b7)</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 xml:space="preserve">04-12 04:03:20.185  4642  4642 I ylog    : </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04-12 04:03:20.186  4642  4642 I ylog    :     #1 0x7d5ccedbd3  (/system/lib64/libc.so+0xacbd3)</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04:03:20.186  4642  4642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04:03:20.187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04:03:20.187  4642  4642 I ylog    : Address 0x007fc1898b80 is located in stack of thread T0</w:t>
            </w:r>
          </w:p>
          <w:p w:rsidR="00C874C8" w:rsidRPr="00A2421A" w:rsidRDefault="00C874C8" w:rsidP="00A2421A">
            <w:pPr>
              <w:spacing w:before="0" w:after="0" w:line="240" w:lineRule="auto"/>
              <w:rPr>
                <w:rFonts w:hint="default"/>
                <w:sz w:val="16"/>
                <w:szCs w:val="16"/>
              </w:rPr>
            </w:pPr>
            <w:r w:rsidRPr="00A2421A">
              <w:rPr>
                <w:sz w:val="16"/>
                <w:szCs w:val="16"/>
              </w:rPr>
              <w:t>04-12 04:03:20.188  4642  4642 I ylog    :  at offset 32 in frame</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04:03:20.188  4642  4642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04:03:20.188  4642  4642 I ylog    : </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lastRenderedPageBreak/>
              <w:t>04-12 04:03:20.189  4642  4642 I ylog    :     #0 0x60d3605463  (/system/bin/ylog+0x31463)</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04:03:20.189  4642  4642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04:03:20.189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04:03:20.190  4642  4642 I ylog    :   This frame has 5 object(s):</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04:03:20.190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04:03:20.190  4642  4642 I ylog    :     [32, 36) 'x.i' (line 62) &lt;== Memory access at offset 32 is inside this variable</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04:03:20.190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04:03:20.191  4642  4642 I ylog    :     [48, 140) 'enable' (line 74)</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04:03:20.191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04:03:20.191  4642  4642 I ylog    :     [176, 268) 'debuggable' (line 75)</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04:03:20.192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04:03:20.192  4642  4642 I ylog    :     [304, 560) 'service_para' (line 77)</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04:03:20.192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04:03:20.193  4642  4642 I ylog    :     [624, 716) 'bootmode' (line 78)</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04:03:20.193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04:03:20.193  4642  4642 I ylog    : HINT: this may be a false positive if your program uses some custom stack unwind mechanism or swapcontext</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04:03:20.193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04:03:20.194  4642  4642 I ylog    :       (longjmp and C++ exceptions *are* supported)</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04:03:20.194  4642  4642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04:03:20.194  4642  4642 I ylog    : SUMMARY: AddressSanitizer: stack-use-after-scope (/system/bin/ylog+0x319b7) </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04:03:20.194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04:03:20.195  4642  4642 I ylog    : Shadow bytes around the buggy address:</w:t>
            </w:r>
          </w:p>
          <w:p w:rsidR="00C874C8" w:rsidRPr="00A2421A" w:rsidRDefault="00C874C8" w:rsidP="00A2421A">
            <w:pPr>
              <w:spacing w:before="0" w:after="0" w:line="240" w:lineRule="auto"/>
              <w:rPr>
                <w:rFonts w:hint="default"/>
                <w:sz w:val="16"/>
                <w:szCs w:val="16"/>
              </w:rPr>
            </w:pPr>
            <w:r w:rsidRPr="00A2421A">
              <w:rPr>
                <w:sz w:val="16"/>
                <w:szCs w:val="16"/>
              </w:rPr>
              <w:t>04-12 04:03:20.196  4642  4642 I ylog    :   0x001ff8313120: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04:03:20.196  4642  4642 I ylog    :   0x001ff8313130: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04:03:20.196  4642  4642 I ylog    :   0x001ff8313140: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04:03:20.196  4642  4642 I ylog    :   0x001ff8313150: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04:03:20.196  4642  4642 I ylog    :   0x001ff8313160: 00 00 00 00 00 00 00 00 00 00 00 00 f1 f1 f1 f1</w:t>
            </w:r>
          </w:p>
          <w:p w:rsidR="00C874C8" w:rsidRPr="00A2421A" w:rsidRDefault="00C874C8" w:rsidP="00A2421A">
            <w:pPr>
              <w:spacing w:before="0" w:after="0" w:line="240" w:lineRule="auto"/>
              <w:rPr>
                <w:rFonts w:hint="default"/>
                <w:sz w:val="16"/>
                <w:szCs w:val="16"/>
              </w:rPr>
            </w:pPr>
            <w:r w:rsidRPr="00A2421A">
              <w:rPr>
                <w:sz w:val="16"/>
                <w:szCs w:val="16"/>
              </w:rPr>
              <w:t>04-12 04:03:20.197  4642  4642 I ylog    : =&gt;0x001ff8313170:[f8]f2 00 00 00 00 00 00 00 00 00 00 00 04 f2 f2</w:t>
            </w:r>
          </w:p>
          <w:p w:rsidR="00C874C8" w:rsidRPr="00A2421A" w:rsidRDefault="00C874C8" w:rsidP="00A2421A">
            <w:pPr>
              <w:spacing w:before="0" w:after="0" w:line="240" w:lineRule="auto"/>
              <w:rPr>
                <w:rFonts w:hint="default"/>
                <w:sz w:val="16"/>
                <w:szCs w:val="16"/>
              </w:rPr>
            </w:pPr>
            <w:r w:rsidRPr="00A2421A">
              <w:rPr>
                <w:sz w:val="16"/>
                <w:szCs w:val="16"/>
              </w:rPr>
              <w:t>04-12 04:03:20.197  4642  4642 I ylog    :   0x001ff8313180: f2 f2 00 00 00 00 00 00 00 00 00 00 00 04 f2 f2</w:t>
            </w:r>
          </w:p>
          <w:p w:rsidR="00C874C8" w:rsidRPr="00A2421A" w:rsidRDefault="00C874C8" w:rsidP="00A2421A">
            <w:pPr>
              <w:spacing w:before="0" w:after="0" w:line="240" w:lineRule="auto"/>
              <w:rPr>
                <w:rFonts w:hint="default"/>
                <w:sz w:val="16"/>
                <w:szCs w:val="16"/>
              </w:rPr>
            </w:pPr>
            <w:r w:rsidRPr="00A2421A">
              <w:rPr>
                <w:sz w:val="16"/>
                <w:szCs w:val="16"/>
              </w:rPr>
              <w:t>04-12 04:03:20.197  4642  4642 I ylog    :   0x001ff8313190: f2 f2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04:03:20.197  4642  4642 I ylog    :   0x001ff83131a0: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04-12 04:03:20.197  4642  4642 I ylog    :   0x001ff83131b0: 00 00 f2 f2 f2 f2 f2 f2 f2 f2 00 00 00 00 00 00</w:t>
            </w:r>
          </w:p>
          <w:p w:rsidR="00C874C8" w:rsidRPr="00A2421A" w:rsidRDefault="00C874C8" w:rsidP="00A2421A">
            <w:pPr>
              <w:spacing w:before="0" w:after="0" w:line="240" w:lineRule="auto"/>
              <w:rPr>
                <w:rFonts w:hint="default"/>
                <w:sz w:val="16"/>
                <w:szCs w:val="16"/>
              </w:rPr>
            </w:pPr>
            <w:r w:rsidRPr="00A2421A">
              <w:rPr>
                <w:sz w:val="16"/>
                <w:szCs w:val="16"/>
              </w:rPr>
              <w:t>04-12 04:03:20.198  4642  4642 I ylog    :   0x001ff83131c0: 00 00 00 00 00 04 f3 f3 f3 f3 f3 f3 00 00 00 00</w:t>
            </w:r>
          </w:p>
          <w:p w:rsidR="00C874C8" w:rsidRPr="00A2421A" w:rsidRDefault="00C874C8" w:rsidP="00A2421A">
            <w:pPr>
              <w:spacing w:before="0" w:after="0" w:line="240" w:lineRule="auto"/>
              <w:rPr>
                <w:rFonts w:hint="default"/>
                <w:sz w:val="16"/>
                <w:szCs w:val="16"/>
              </w:rPr>
            </w:pPr>
            <w:r w:rsidRPr="00A2421A">
              <w:rPr>
                <w:sz w:val="16"/>
                <w:szCs w:val="16"/>
              </w:rPr>
              <w:t>04-12 04:03:20.198  4642  4642 I ylog    : Shadow byte legend (one shadow byte represents 8 application bytes):</w:t>
            </w:r>
          </w:p>
          <w:p w:rsidR="00C874C8" w:rsidRPr="00A2421A" w:rsidRDefault="00C874C8" w:rsidP="00A2421A">
            <w:pPr>
              <w:spacing w:before="0" w:after="0" w:line="240" w:lineRule="auto"/>
              <w:rPr>
                <w:rFonts w:hint="default"/>
                <w:sz w:val="16"/>
                <w:szCs w:val="16"/>
              </w:rPr>
            </w:pPr>
            <w:r w:rsidRPr="00A2421A">
              <w:rPr>
                <w:sz w:val="16"/>
                <w:szCs w:val="16"/>
              </w:rPr>
              <w:t>04-12 04:03:20.198  4642  4642 I ylog    :   Addressable:           00</w:t>
            </w:r>
          </w:p>
          <w:p w:rsidR="00C874C8" w:rsidRPr="00A2421A" w:rsidRDefault="00C874C8" w:rsidP="00A2421A">
            <w:pPr>
              <w:spacing w:before="0" w:after="0" w:line="240" w:lineRule="auto"/>
              <w:rPr>
                <w:rFonts w:hint="default"/>
                <w:sz w:val="16"/>
                <w:szCs w:val="16"/>
              </w:rPr>
            </w:pPr>
            <w:r w:rsidRPr="00A2421A">
              <w:rPr>
                <w:sz w:val="16"/>
                <w:szCs w:val="16"/>
              </w:rPr>
              <w:t xml:space="preserve">04-12 04:03:20.198  4642  4642 I ylog    :   Partially addressable: 01 02 03 04 05 06 07 </w:t>
            </w:r>
          </w:p>
          <w:p w:rsidR="00C874C8" w:rsidRPr="00A2421A" w:rsidRDefault="00C874C8" w:rsidP="00A2421A">
            <w:pPr>
              <w:spacing w:before="0" w:after="0" w:line="240" w:lineRule="auto"/>
              <w:rPr>
                <w:rFonts w:hint="default"/>
                <w:sz w:val="16"/>
                <w:szCs w:val="16"/>
              </w:rPr>
            </w:pPr>
            <w:r w:rsidRPr="00A2421A">
              <w:rPr>
                <w:sz w:val="16"/>
                <w:szCs w:val="16"/>
              </w:rPr>
              <w:t>04-12 04:03:20.198  4642  4642 I ylog    :   Heap left redzone:       fa</w:t>
            </w:r>
          </w:p>
          <w:p w:rsidR="00C874C8" w:rsidRPr="00A2421A" w:rsidRDefault="00C874C8" w:rsidP="00A2421A">
            <w:pPr>
              <w:spacing w:before="0" w:after="0" w:line="240" w:lineRule="auto"/>
              <w:rPr>
                <w:rFonts w:hint="default"/>
                <w:sz w:val="16"/>
                <w:szCs w:val="16"/>
              </w:rPr>
            </w:pPr>
            <w:r w:rsidRPr="00A2421A">
              <w:rPr>
                <w:sz w:val="16"/>
                <w:szCs w:val="16"/>
              </w:rPr>
              <w:t>04-12 04:03:20.198  4642  4642 I ylog    :   Freed heap region:       fd</w:t>
            </w:r>
          </w:p>
          <w:p w:rsidR="00C874C8" w:rsidRPr="00A2421A" w:rsidRDefault="00C874C8" w:rsidP="00A2421A">
            <w:pPr>
              <w:spacing w:before="0" w:after="0" w:line="240" w:lineRule="auto"/>
              <w:rPr>
                <w:rFonts w:hint="default"/>
                <w:sz w:val="16"/>
                <w:szCs w:val="16"/>
              </w:rPr>
            </w:pPr>
            <w:r w:rsidRPr="00A2421A">
              <w:rPr>
                <w:sz w:val="16"/>
                <w:szCs w:val="16"/>
              </w:rPr>
              <w:t>04-12 04:03:20.199  4642  4642 I ylog    :   Stack left redzone:      f1</w:t>
            </w:r>
          </w:p>
          <w:p w:rsidR="00C874C8" w:rsidRPr="00A2421A" w:rsidRDefault="00C874C8" w:rsidP="00A2421A">
            <w:pPr>
              <w:spacing w:before="0" w:after="0" w:line="240" w:lineRule="auto"/>
              <w:rPr>
                <w:rFonts w:hint="default"/>
                <w:sz w:val="16"/>
                <w:szCs w:val="16"/>
              </w:rPr>
            </w:pPr>
            <w:r w:rsidRPr="00A2421A">
              <w:rPr>
                <w:sz w:val="16"/>
                <w:szCs w:val="16"/>
              </w:rPr>
              <w:t>04-12 04:03:20.199  4642  4642 I ylog    :   Stack mid redzone:       f2</w:t>
            </w:r>
          </w:p>
          <w:p w:rsidR="00C874C8" w:rsidRPr="00A2421A" w:rsidRDefault="00C874C8" w:rsidP="00A2421A">
            <w:pPr>
              <w:spacing w:before="0" w:after="0" w:line="240" w:lineRule="auto"/>
              <w:rPr>
                <w:rFonts w:hint="default"/>
                <w:sz w:val="16"/>
                <w:szCs w:val="16"/>
              </w:rPr>
            </w:pPr>
            <w:r w:rsidRPr="00A2421A">
              <w:rPr>
                <w:sz w:val="16"/>
                <w:szCs w:val="16"/>
              </w:rPr>
              <w:t>04-12 04:03:20.199  4642  4642 I ylog    :   Stack right redzone:     f3</w:t>
            </w:r>
          </w:p>
          <w:p w:rsidR="00C874C8" w:rsidRPr="00A2421A" w:rsidRDefault="00C874C8" w:rsidP="00A2421A">
            <w:pPr>
              <w:spacing w:before="0" w:after="0" w:line="240" w:lineRule="auto"/>
              <w:rPr>
                <w:rFonts w:hint="default"/>
                <w:sz w:val="16"/>
                <w:szCs w:val="16"/>
              </w:rPr>
            </w:pPr>
            <w:r w:rsidRPr="00A2421A">
              <w:rPr>
                <w:sz w:val="16"/>
                <w:szCs w:val="16"/>
              </w:rPr>
              <w:t>04-12 04:03:20.199  4642  4642 I ylog    :   Stack after return:      f5</w:t>
            </w:r>
          </w:p>
          <w:p w:rsidR="00C874C8" w:rsidRPr="00A2421A" w:rsidRDefault="00C874C8" w:rsidP="00A2421A">
            <w:pPr>
              <w:spacing w:before="0" w:after="0" w:line="240" w:lineRule="auto"/>
              <w:rPr>
                <w:rFonts w:hint="default"/>
                <w:sz w:val="16"/>
                <w:szCs w:val="16"/>
              </w:rPr>
            </w:pPr>
            <w:r w:rsidRPr="00A2421A">
              <w:rPr>
                <w:sz w:val="16"/>
                <w:szCs w:val="16"/>
              </w:rPr>
              <w:t>04-12 04:03:20.199  4642  4642 I ylog    :   Stack use after scope:   f8</w:t>
            </w:r>
          </w:p>
          <w:p w:rsidR="00C874C8" w:rsidRPr="00A2421A" w:rsidRDefault="00C874C8" w:rsidP="00A2421A">
            <w:pPr>
              <w:spacing w:before="0" w:after="0" w:line="240" w:lineRule="auto"/>
              <w:rPr>
                <w:rFonts w:hint="default"/>
                <w:sz w:val="16"/>
                <w:szCs w:val="16"/>
              </w:rPr>
            </w:pPr>
            <w:r w:rsidRPr="00A2421A">
              <w:rPr>
                <w:sz w:val="16"/>
                <w:szCs w:val="16"/>
              </w:rPr>
              <w:t>04-12 04:03:20.199  4642  4642 I ylog    :   Global redzone:          f9</w:t>
            </w:r>
          </w:p>
          <w:p w:rsidR="00C874C8" w:rsidRPr="00A2421A" w:rsidRDefault="00C874C8" w:rsidP="00A2421A">
            <w:pPr>
              <w:spacing w:before="0" w:after="0" w:line="240" w:lineRule="auto"/>
              <w:rPr>
                <w:rFonts w:hint="default"/>
                <w:sz w:val="16"/>
                <w:szCs w:val="16"/>
              </w:rPr>
            </w:pPr>
            <w:r w:rsidRPr="00A2421A">
              <w:rPr>
                <w:sz w:val="16"/>
                <w:szCs w:val="16"/>
              </w:rPr>
              <w:t>04-12 04:03:20.199  4642  4642 I ylog    :   Global init order:       f6</w:t>
            </w:r>
          </w:p>
          <w:p w:rsidR="00C874C8" w:rsidRPr="00A2421A" w:rsidRDefault="00C874C8" w:rsidP="00A2421A">
            <w:pPr>
              <w:spacing w:before="0" w:after="0" w:line="240" w:lineRule="auto"/>
              <w:rPr>
                <w:rFonts w:hint="default"/>
                <w:sz w:val="16"/>
                <w:szCs w:val="16"/>
              </w:rPr>
            </w:pPr>
            <w:r w:rsidRPr="00A2421A">
              <w:rPr>
                <w:sz w:val="16"/>
                <w:szCs w:val="16"/>
              </w:rPr>
              <w:t>04-12 04:03:20.200  4642  4642 I ylog    :   Poisoned by user:        f7</w:t>
            </w:r>
          </w:p>
          <w:p w:rsidR="00C874C8" w:rsidRPr="00A2421A" w:rsidRDefault="00C874C8" w:rsidP="00A2421A">
            <w:pPr>
              <w:spacing w:before="0" w:after="0" w:line="240" w:lineRule="auto"/>
              <w:rPr>
                <w:rFonts w:hint="default"/>
                <w:sz w:val="16"/>
                <w:szCs w:val="16"/>
              </w:rPr>
            </w:pPr>
            <w:r w:rsidRPr="00A2421A">
              <w:rPr>
                <w:sz w:val="16"/>
                <w:szCs w:val="16"/>
              </w:rPr>
              <w:t>04-12 04:03:20.200  4642  4642 I ylog    :   Container overflow:      fc</w:t>
            </w:r>
          </w:p>
          <w:p w:rsidR="00C874C8" w:rsidRPr="00A2421A" w:rsidRDefault="00C874C8" w:rsidP="00A2421A">
            <w:pPr>
              <w:spacing w:before="0" w:after="0" w:line="240" w:lineRule="auto"/>
              <w:rPr>
                <w:rFonts w:hint="default"/>
                <w:sz w:val="16"/>
                <w:szCs w:val="16"/>
              </w:rPr>
            </w:pPr>
            <w:r w:rsidRPr="00A2421A">
              <w:rPr>
                <w:sz w:val="16"/>
                <w:szCs w:val="16"/>
              </w:rPr>
              <w:t>04-12 04:03:20.200  4642  4642 I ylog    :   Array cookie:            ac</w:t>
            </w:r>
          </w:p>
          <w:p w:rsidR="00C874C8" w:rsidRPr="00A2421A" w:rsidRDefault="00C874C8" w:rsidP="00A2421A">
            <w:pPr>
              <w:spacing w:before="0" w:after="0" w:line="240" w:lineRule="auto"/>
              <w:rPr>
                <w:rFonts w:hint="default"/>
                <w:sz w:val="16"/>
                <w:szCs w:val="16"/>
              </w:rPr>
            </w:pPr>
            <w:r w:rsidRPr="00A2421A">
              <w:rPr>
                <w:sz w:val="16"/>
                <w:szCs w:val="16"/>
              </w:rPr>
              <w:t>04-12 04:03:20.200  4642  4642 I ylog    :   Intra object redzone:    bb</w:t>
            </w:r>
          </w:p>
          <w:p w:rsidR="00C874C8" w:rsidRPr="00A2421A" w:rsidRDefault="00C874C8" w:rsidP="00A2421A">
            <w:pPr>
              <w:spacing w:before="0" w:after="0" w:line="240" w:lineRule="auto"/>
              <w:rPr>
                <w:rFonts w:hint="default"/>
                <w:sz w:val="16"/>
                <w:szCs w:val="16"/>
              </w:rPr>
            </w:pPr>
            <w:r w:rsidRPr="00A2421A">
              <w:rPr>
                <w:sz w:val="16"/>
                <w:szCs w:val="16"/>
              </w:rPr>
              <w:t>04-12 04:03:20.201  4642  4642 I ylog    :   ASan internal:           fe</w:t>
            </w:r>
          </w:p>
          <w:p w:rsidR="00C874C8" w:rsidRPr="00A2421A" w:rsidRDefault="00C874C8" w:rsidP="00A2421A">
            <w:pPr>
              <w:spacing w:before="0" w:after="0" w:line="240" w:lineRule="auto"/>
              <w:rPr>
                <w:rFonts w:hint="default"/>
                <w:sz w:val="16"/>
                <w:szCs w:val="16"/>
              </w:rPr>
            </w:pPr>
            <w:r w:rsidRPr="00A2421A">
              <w:rPr>
                <w:sz w:val="16"/>
                <w:szCs w:val="16"/>
              </w:rPr>
              <w:t>04-12 04:03:20.201  4642  4642 I ylog    :   Left alloca redzone:     ca</w:t>
            </w:r>
          </w:p>
          <w:p w:rsidR="00C874C8" w:rsidRPr="00A2421A" w:rsidRDefault="00C874C8" w:rsidP="00A2421A">
            <w:pPr>
              <w:spacing w:before="0" w:after="0" w:line="240" w:lineRule="auto"/>
              <w:rPr>
                <w:rFonts w:hint="default"/>
                <w:sz w:val="16"/>
                <w:szCs w:val="16"/>
              </w:rPr>
            </w:pPr>
            <w:r w:rsidRPr="00A2421A">
              <w:rPr>
                <w:sz w:val="16"/>
                <w:szCs w:val="16"/>
              </w:rPr>
              <w:t>04-12 04:03:20.201  4642  4642 I ylog    :   Right alloca redzone:    cb</w:t>
            </w:r>
          </w:p>
          <w:p w:rsidR="00C874C8" w:rsidRPr="00A2421A" w:rsidRDefault="00C874C8" w:rsidP="00A2421A">
            <w:pPr>
              <w:spacing w:before="0" w:after="0" w:line="240" w:lineRule="auto"/>
              <w:rPr>
                <w:rFonts w:hint="default"/>
                <w:sz w:val="16"/>
                <w:szCs w:val="16"/>
              </w:rPr>
            </w:pPr>
            <w:r w:rsidRPr="00A2421A">
              <w:rPr>
                <w:sz w:val="16"/>
                <w:szCs w:val="16"/>
              </w:rPr>
              <w:t xml:space="preserve">04-12 04:03:20.201  4642  4642 I ylog    : </w:t>
            </w:r>
          </w:p>
          <w:p w:rsidR="00C874C8" w:rsidRPr="00A2421A" w:rsidRDefault="00C874C8" w:rsidP="00A2421A">
            <w:pPr>
              <w:spacing w:before="0" w:after="0" w:line="240" w:lineRule="auto"/>
              <w:rPr>
                <w:rFonts w:hint="default"/>
                <w:sz w:val="16"/>
                <w:szCs w:val="16"/>
              </w:rPr>
            </w:pPr>
            <w:r w:rsidRPr="00A2421A">
              <w:rPr>
                <w:sz w:val="16"/>
                <w:szCs w:val="16"/>
              </w:rPr>
              <w:t>04-12 04:03:20.202  4642  4642 I ylog    : ==4642==ABORTING</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83" w:name="_Toc6822105"/>
      <w:bookmarkStart w:id="184" w:name="_Toc17447278"/>
      <w:bookmarkStart w:id="185" w:name="_Toc49427876"/>
      <w:r w:rsidRPr="00C874C8">
        <w:t>栈解析</w:t>
      </w:r>
      <w:bookmarkEnd w:id="183"/>
      <w:bookmarkEnd w:id="184"/>
      <w:bookmarkEnd w:id="185"/>
    </w:p>
    <w:p w:rsidR="00C874C8" w:rsidRPr="00C874C8" w:rsidRDefault="00C874C8" w:rsidP="00C874C8">
      <w:pPr>
        <w:rPr>
          <w:rFonts w:hint="default"/>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w:t>
            </w:r>
          </w:p>
          <w:p w:rsidR="00C874C8" w:rsidRPr="00A2421A" w:rsidRDefault="00C874C8" w:rsidP="00A2421A">
            <w:pPr>
              <w:spacing w:before="0" w:after="0" w:line="240" w:lineRule="auto"/>
              <w:rPr>
                <w:rFonts w:hint="default"/>
                <w:sz w:val="16"/>
                <w:szCs w:val="16"/>
              </w:rPr>
            </w:pPr>
            <w:r w:rsidRPr="00A2421A">
              <w:rPr>
                <w:sz w:val="16"/>
                <w:szCs w:val="16"/>
              </w:rPr>
              <w:t>==4642==ERROR: AddressSanitizer: stack-use-after-scope on address 0x007fc1898b80 at pc 0x0060d36059b8 bp 0x007fc1898b50 sp 0x007fc1898b48</w:t>
            </w:r>
          </w:p>
          <w:p w:rsidR="00C874C8" w:rsidRPr="00A2421A" w:rsidRDefault="00C874C8" w:rsidP="00A2421A">
            <w:pPr>
              <w:spacing w:before="0" w:after="0" w:line="240" w:lineRule="auto"/>
              <w:rPr>
                <w:rFonts w:hint="default"/>
                <w:sz w:val="16"/>
                <w:szCs w:val="16"/>
              </w:rPr>
            </w:pPr>
            <w:r w:rsidRPr="00A2421A">
              <w:rPr>
                <w:sz w:val="16"/>
                <w:szCs w:val="16"/>
              </w:rPr>
              <w:t>WRITE of size 4 at 0x007fc1898b80 thread T0</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 xml:space="preserve">    #0 0x60d36059b7 in test_test vendor/sprd/proprietories-source/ylog/server/main.c:65</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 xml:space="preserve">    #1 0x60d36059b7 in main vendor/sprd/proprietories-source/ylog/server/main.c:165</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 xml:space="preserve">    #2 0x7d5ccedbd3 in __libc_init bionic/libc/bionic/libc_init_dynamic.cpp:129</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lastRenderedPageBreak/>
              <w:t>Address 0x007fc1898b80 is located in stack of thread T0</w:t>
            </w:r>
          </w:p>
          <w:p w:rsidR="00C874C8" w:rsidRPr="00A2421A" w:rsidRDefault="00C874C8" w:rsidP="00A2421A">
            <w:pPr>
              <w:spacing w:before="0" w:after="0" w:line="240" w:lineRule="auto"/>
              <w:rPr>
                <w:rFonts w:hint="default"/>
                <w:sz w:val="16"/>
                <w:szCs w:val="16"/>
              </w:rPr>
            </w:pPr>
            <w:r w:rsidRPr="00A2421A">
              <w:rPr>
                <w:sz w:val="16"/>
                <w:szCs w:val="16"/>
              </w:rPr>
              <w:t xml:space="preserve"> at offset 32 in frame</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 xml:space="preserve">    #3 0x60d3605463 in main vendor/sprd/proprietories-source/ylog/server/main.c:72</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 xml:space="preserve">  This frame has 5 object(s):</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 xml:space="preserve">    [32, 36) 'x.i' (line 62) &lt;== Memory access at offset 32 is inside this variable</w:t>
            </w:r>
          </w:p>
          <w:p w:rsidR="00C874C8" w:rsidRPr="00A2421A" w:rsidRDefault="00C874C8" w:rsidP="00A2421A">
            <w:pPr>
              <w:spacing w:before="0" w:after="0" w:line="240" w:lineRule="auto"/>
              <w:rPr>
                <w:rFonts w:hint="default"/>
                <w:sz w:val="16"/>
                <w:szCs w:val="16"/>
              </w:rPr>
            </w:pPr>
            <w:r w:rsidRPr="00A2421A">
              <w:rPr>
                <w:sz w:val="16"/>
                <w:szCs w:val="16"/>
              </w:rPr>
              <w:t xml:space="preserve">    [48, 140) 'enable' (line 74)</w:t>
            </w:r>
          </w:p>
          <w:p w:rsidR="00C874C8" w:rsidRPr="00A2421A" w:rsidRDefault="00C874C8" w:rsidP="00A2421A">
            <w:pPr>
              <w:spacing w:before="0" w:after="0" w:line="240" w:lineRule="auto"/>
              <w:rPr>
                <w:rFonts w:hint="default"/>
                <w:sz w:val="16"/>
                <w:szCs w:val="16"/>
              </w:rPr>
            </w:pPr>
            <w:r w:rsidRPr="00A2421A">
              <w:rPr>
                <w:sz w:val="16"/>
                <w:szCs w:val="16"/>
              </w:rPr>
              <w:t xml:space="preserve">    [176, 268) 'debuggable' (line 75)</w:t>
            </w:r>
          </w:p>
          <w:p w:rsidR="00C874C8" w:rsidRPr="00A2421A" w:rsidRDefault="00C874C8" w:rsidP="00A2421A">
            <w:pPr>
              <w:spacing w:before="0" w:after="0" w:line="240" w:lineRule="auto"/>
              <w:rPr>
                <w:rFonts w:hint="default"/>
                <w:sz w:val="16"/>
                <w:szCs w:val="16"/>
              </w:rPr>
            </w:pPr>
            <w:r w:rsidRPr="00A2421A">
              <w:rPr>
                <w:sz w:val="16"/>
                <w:szCs w:val="16"/>
              </w:rPr>
              <w:t xml:space="preserve">    [304, 560) 'service_para' (line 77)</w:t>
            </w:r>
          </w:p>
          <w:p w:rsidR="00C874C8" w:rsidRPr="00A2421A" w:rsidRDefault="00C874C8" w:rsidP="00A2421A">
            <w:pPr>
              <w:spacing w:before="0" w:after="0" w:line="240" w:lineRule="auto"/>
              <w:rPr>
                <w:rFonts w:hint="default"/>
                <w:sz w:val="16"/>
                <w:szCs w:val="16"/>
              </w:rPr>
            </w:pPr>
            <w:r w:rsidRPr="00A2421A">
              <w:rPr>
                <w:sz w:val="16"/>
                <w:szCs w:val="16"/>
              </w:rPr>
              <w:t xml:space="preserve">    [624, 716) 'bootmode' (line 78)</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HINT: this may be a false positive if your program uses some custom stack unwind mechanism or swapcontext</w:t>
            </w:r>
          </w:p>
          <w:p w:rsidR="00C874C8" w:rsidRPr="00A2421A" w:rsidRDefault="00C874C8" w:rsidP="00A2421A">
            <w:pPr>
              <w:spacing w:before="0" w:after="0" w:line="240" w:lineRule="auto"/>
              <w:rPr>
                <w:rFonts w:hint="default"/>
                <w:sz w:val="16"/>
                <w:szCs w:val="16"/>
              </w:rPr>
            </w:pPr>
            <w:r w:rsidRPr="00A2421A">
              <w:rPr>
                <w:sz w:val="16"/>
                <w:szCs w:val="16"/>
              </w:rPr>
              <w:t xml:space="preserve">      (longjmp and C++ exceptions *are* supported)</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SUMMARY: AddressSanitizer: stack-use-after-scope (/system/bin/ylog+0x319b7)</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Shadow bytes around the buggy address:</w:t>
            </w:r>
          </w:p>
          <w:p w:rsidR="00C874C8" w:rsidRPr="00A2421A" w:rsidRDefault="00C874C8" w:rsidP="00A2421A">
            <w:pPr>
              <w:spacing w:before="0" w:after="0" w:line="240" w:lineRule="auto"/>
              <w:rPr>
                <w:rFonts w:hint="default"/>
                <w:sz w:val="16"/>
                <w:szCs w:val="16"/>
              </w:rPr>
            </w:pPr>
            <w:r w:rsidRPr="00A2421A">
              <w:rPr>
                <w:sz w:val="16"/>
                <w:szCs w:val="16"/>
              </w:rPr>
              <w:t xml:space="preserve">  0x001ff8313120: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0x001ff8313130: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0x001ff8313140: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0x001ff8313150: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0x001ff8313160: 00 00 00 00 00 00 00 00 00 00 00 00 f1 f1 f1 f1</w:t>
            </w:r>
          </w:p>
          <w:p w:rsidR="00C874C8" w:rsidRPr="00A2421A" w:rsidRDefault="00C874C8" w:rsidP="00A2421A">
            <w:pPr>
              <w:spacing w:before="0" w:after="0" w:line="240" w:lineRule="auto"/>
              <w:rPr>
                <w:rFonts w:hint="default"/>
                <w:sz w:val="16"/>
                <w:szCs w:val="16"/>
              </w:rPr>
            </w:pPr>
            <w:r w:rsidRPr="00A2421A">
              <w:rPr>
                <w:sz w:val="16"/>
                <w:szCs w:val="16"/>
              </w:rPr>
              <w:t>=&gt;0x001ff8313170:[f8]f2 00 00 00 00 00 00 00 00 00 00 00 04 f2 f2</w:t>
            </w:r>
          </w:p>
          <w:p w:rsidR="00C874C8" w:rsidRPr="00A2421A" w:rsidRDefault="00C874C8" w:rsidP="00A2421A">
            <w:pPr>
              <w:spacing w:before="0" w:after="0" w:line="240" w:lineRule="auto"/>
              <w:rPr>
                <w:rFonts w:hint="default"/>
                <w:sz w:val="16"/>
                <w:szCs w:val="16"/>
              </w:rPr>
            </w:pPr>
            <w:r w:rsidRPr="00A2421A">
              <w:rPr>
                <w:sz w:val="16"/>
                <w:szCs w:val="16"/>
              </w:rPr>
              <w:t xml:space="preserve">  0x001ff8313180: f2 f2 00 00 00 00 00 00 00 00 00 00 00 04 f2 f2</w:t>
            </w:r>
          </w:p>
          <w:p w:rsidR="00C874C8" w:rsidRPr="00A2421A" w:rsidRDefault="00C874C8" w:rsidP="00A2421A">
            <w:pPr>
              <w:spacing w:before="0" w:after="0" w:line="240" w:lineRule="auto"/>
              <w:rPr>
                <w:rFonts w:hint="default"/>
                <w:sz w:val="16"/>
                <w:szCs w:val="16"/>
              </w:rPr>
            </w:pPr>
            <w:r w:rsidRPr="00A2421A">
              <w:rPr>
                <w:sz w:val="16"/>
                <w:szCs w:val="16"/>
              </w:rPr>
              <w:t xml:space="preserve">  0x001ff8313190: f2 f2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0x001ff83131a0: 00 00 00 00 00 00 00 00 00 00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0x001ff83131b0: 00 00 f2 f2 f2 f2 f2 f2 f2 f2 00 00 00 00 00 00</w:t>
            </w:r>
          </w:p>
          <w:p w:rsidR="00C874C8" w:rsidRPr="00A2421A" w:rsidRDefault="00C874C8" w:rsidP="00A2421A">
            <w:pPr>
              <w:spacing w:before="0" w:after="0" w:line="240" w:lineRule="auto"/>
              <w:rPr>
                <w:rFonts w:hint="default"/>
                <w:sz w:val="16"/>
                <w:szCs w:val="16"/>
              </w:rPr>
            </w:pPr>
            <w:r w:rsidRPr="00A2421A">
              <w:rPr>
                <w:sz w:val="16"/>
                <w:szCs w:val="16"/>
              </w:rPr>
              <w:t xml:space="preserve">  0x001ff83131c0: 00 00 00 00 00 04 f3 f3 f3 f3 f3 f3 00 00 00 00</w:t>
            </w:r>
          </w:p>
          <w:p w:rsidR="00C874C8" w:rsidRPr="00A2421A" w:rsidRDefault="00C874C8" w:rsidP="00A2421A">
            <w:pPr>
              <w:spacing w:before="0" w:after="0" w:line="240" w:lineRule="auto"/>
              <w:rPr>
                <w:rFonts w:hint="default"/>
                <w:sz w:val="16"/>
                <w:szCs w:val="16"/>
              </w:rPr>
            </w:pPr>
            <w:r w:rsidRPr="00A2421A">
              <w:rPr>
                <w:sz w:val="16"/>
                <w:szCs w:val="16"/>
              </w:rPr>
              <w:t>Shadow byte legend (one shadow byte represents 8 application bytes):</w:t>
            </w:r>
          </w:p>
          <w:p w:rsidR="00C874C8" w:rsidRPr="00A2421A" w:rsidRDefault="00C874C8" w:rsidP="00A2421A">
            <w:pPr>
              <w:spacing w:before="0" w:after="0" w:line="240" w:lineRule="auto"/>
              <w:rPr>
                <w:rFonts w:hint="default"/>
                <w:sz w:val="16"/>
                <w:szCs w:val="16"/>
              </w:rPr>
            </w:pPr>
            <w:r w:rsidRPr="00A2421A">
              <w:rPr>
                <w:sz w:val="16"/>
                <w:szCs w:val="16"/>
              </w:rPr>
              <w:t xml:space="preserve">  Addressable:           00</w:t>
            </w:r>
          </w:p>
          <w:p w:rsidR="00C874C8" w:rsidRPr="00A2421A" w:rsidRDefault="00C874C8" w:rsidP="00A2421A">
            <w:pPr>
              <w:spacing w:before="0" w:after="0" w:line="240" w:lineRule="auto"/>
              <w:rPr>
                <w:rFonts w:hint="default"/>
                <w:sz w:val="16"/>
                <w:szCs w:val="16"/>
              </w:rPr>
            </w:pPr>
            <w:r w:rsidRPr="00A2421A">
              <w:rPr>
                <w:sz w:val="16"/>
                <w:szCs w:val="16"/>
              </w:rPr>
              <w:t xml:space="preserve">  Partially addressable: 01 02 03 04 05 06 07</w:t>
            </w:r>
          </w:p>
          <w:p w:rsidR="00C874C8" w:rsidRPr="00A2421A" w:rsidRDefault="00C874C8" w:rsidP="00A2421A">
            <w:pPr>
              <w:spacing w:before="0" w:after="0" w:line="240" w:lineRule="auto"/>
              <w:rPr>
                <w:rFonts w:hint="default"/>
                <w:sz w:val="16"/>
                <w:szCs w:val="16"/>
              </w:rPr>
            </w:pPr>
            <w:r w:rsidRPr="00A2421A">
              <w:rPr>
                <w:sz w:val="16"/>
                <w:szCs w:val="16"/>
              </w:rPr>
              <w:t xml:space="preserve">  Heap left redzone:       fa</w:t>
            </w:r>
          </w:p>
          <w:p w:rsidR="00C874C8" w:rsidRPr="00A2421A" w:rsidRDefault="00C874C8" w:rsidP="00A2421A">
            <w:pPr>
              <w:spacing w:before="0" w:after="0" w:line="240" w:lineRule="auto"/>
              <w:rPr>
                <w:rFonts w:hint="default"/>
                <w:sz w:val="16"/>
                <w:szCs w:val="16"/>
              </w:rPr>
            </w:pPr>
            <w:r w:rsidRPr="00A2421A">
              <w:rPr>
                <w:sz w:val="16"/>
                <w:szCs w:val="16"/>
              </w:rPr>
              <w:t xml:space="preserve">  Freed heap region:       fd</w:t>
            </w:r>
          </w:p>
          <w:p w:rsidR="00C874C8" w:rsidRPr="00A2421A" w:rsidRDefault="00C874C8" w:rsidP="00A2421A">
            <w:pPr>
              <w:spacing w:before="0" w:after="0" w:line="240" w:lineRule="auto"/>
              <w:rPr>
                <w:rFonts w:hint="default"/>
                <w:sz w:val="16"/>
                <w:szCs w:val="16"/>
              </w:rPr>
            </w:pPr>
            <w:r w:rsidRPr="00A2421A">
              <w:rPr>
                <w:sz w:val="16"/>
                <w:szCs w:val="16"/>
              </w:rPr>
              <w:t xml:space="preserve">  Stack left redzone:      f1</w:t>
            </w:r>
          </w:p>
          <w:p w:rsidR="00C874C8" w:rsidRPr="00A2421A" w:rsidRDefault="00C874C8" w:rsidP="00A2421A">
            <w:pPr>
              <w:spacing w:before="0" w:after="0" w:line="240" w:lineRule="auto"/>
              <w:rPr>
                <w:rFonts w:hint="default"/>
                <w:sz w:val="16"/>
                <w:szCs w:val="16"/>
              </w:rPr>
            </w:pPr>
            <w:r w:rsidRPr="00A2421A">
              <w:rPr>
                <w:sz w:val="16"/>
                <w:szCs w:val="16"/>
              </w:rPr>
              <w:t xml:space="preserve">  Stack mid redzone:       f2</w:t>
            </w:r>
          </w:p>
          <w:p w:rsidR="00C874C8" w:rsidRPr="00A2421A" w:rsidRDefault="00C874C8" w:rsidP="00A2421A">
            <w:pPr>
              <w:spacing w:before="0" w:after="0" w:line="240" w:lineRule="auto"/>
              <w:rPr>
                <w:rFonts w:hint="default"/>
                <w:sz w:val="16"/>
                <w:szCs w:val="16"/>
              </w:rPr>
            </w:pPr>
            <w:r w:rsidRPr="00A2421A">
              <w:rPr>
                <w:sz w:val="16"/>
                <w:szCs w:val="16"/>
              </w:rPr>
              <w:t xml:space="preserve">  Stack right redzone:     f3</w:t>
            </w:r>
          </w:p>
          <w:p w:rsidR="00C874C8" w:rsidRPr="00A2421A" w:rsidRDefault="00C874C8" w:rsidP="00A2421A">
            <w:pPr>
              <w:spacing w:before="0" w:after="0" w:line="240" w:lineRule="auto"/>
              <w:rPr>
                <w:rFonts w:hint="default"/>
                <w:sz w:val="16"/>
                <w:szCs w:val="16"/>
              </w:rPr>
            </w:pPr>
            <w:r w:rsidRPr="00A2421A">
              <w:rPr>
                <w:sz w:val="16"/>
                <w:szCs w:val="16"/>
              </w:rPr>
              <w:t xml:space="preserve">  Stack after return:      f5</w:t>
            </w:r>
          </w:p>
          <w:p w:rsidR="00C874C8" w:rsidRPr="00A2421A" w:rsidRDefault="00C874C8" w:rsidP="00A2421A">
            <w:pPr>
              <w:spacing w:before="0" w:after="0" w:line="240" w:lineRule="auto"/>
              <w:rPr>
                <w:rFonts w:hint="default"/>
                <w:sz w:val="16"/>
                <w:szCs w:val="16"/>
              </w:rPr>
            </w:pPr>
            <w:r w:rsidRPr="00A2421A">
              <w:rPr>
                <w:sz w:val="16"/>
                <w:szCs w:val="16"/>
              </w:rPr>
              <w:t xml:space="preserve">  Stack use after scope:   f8</w:t>
            </w:r>
          </w:p>
          <w:p w:rsidR="00C874C8" w:rsidRPr="00A2421A" w:rsidRDefault="00C874C8" w:rsidP="00A2421A">
            <w:pPr>
              <w:spacing w:before="0" w:after="0" w:line="240" w:lineRule="auto"/>
              <w:rPr>
                <w:rFonts w:hint="default"/>
                <w:sz w:val="16"/>
                <w:szCs w:val="16"/>
              </w:rPr>
            </w:pPr>
            <w:r w:rsidRPr="00A2421A">
              <w:rPr>
                <w:sz w:val="16"/>
                <w:szCs w:val="16"/>
              </w:rPr>
              <w:t xml:space="preserve">  Global redzone:          f9</w:t>
            </w:r>
          </w:p>
          <w:p w:rsidR="00C874C8" w:rsidRPr="00A2421A" w:rsidRDefault="00C874C8" w:rsidP="00A2421A">
            <w:pPr>
              <w:spacing w:before="0" w:after="0" w:line="240" w:lineRule="auto"/>
              <w:rPr>
                <w:rFonts w:hint="default"/>
                <w:sz w:val="16"/>
                <w:szCs w:val="16"/>
              </w:rPr>
            </w:pPr>
            <w:r w:rsidRPr="00A2421A">
              <w:rPr>
                <w:sz w:val="16"/>
                <w:szCs w:val="16"/>
              </w:rPr>
              <w:t xml:space="preserve">  Global init order:       f6</w:t>
            </w:r>
          </w:p>
          <w:p w:rsidR="00C874C8" w:rsidRPr="00A2421A" w:rsidRDefault="00C874C8" w:rsidP="00A2421A">
            <w:pPr>
              <w:spacing w:before="0" w:after="0" w:line="240" w:lineRule="auto"/>
              <w:rPr>
                <w:rFonts w:hint="default"/>
                <w:sz w:val="16"/>
                <w:szCs w:val="16"/>
              </w:rPr>
            </w:pPr>
            <w:r w:rsidRPr="00A2421A">
              <w:rPr>
                <w:sz w:val="16"/>
                <w:szCs w:val="16"/>
              </w:rPr>
              <w:t xml:space="preserve">  Poisoned by user:        f7</w:t>
            </w:r>
          </w:p>
          <w:p w:rsidR="00C874C8" w:rsidRPr="00A2421A" w:rsidRDefault="00C874C8" w:rsidP="00A2421A">
            <w:pPr>
              <w:spacing w:before="0" w:after="0" w:line="240" w:lineRule="auto"/>
              <w:rPr>
                <w:rFonts w:hint="default"/>
                <w:sz w:val="16"/>
                <w:szCs w:val="16"/>
              </w:rPr>
            </w:pPr>
            <w:r w:rsidRPr="00A2421A">
              <w:rPr>
                <w:sz w:val="16"/>
                <w:szCs w:val="16"/>
              </w:rPr>
              <w:t xml:space="preserve">  Container overflow:      fc</w:t>
            </w:r>
          </w:p>
          <w:p w:rsidR="00C874C8" w:rsidRPr="00A2421A" w:rsidRDefault="00C874C8" w:rsidP="00A2421A">
            <w:pPr>
              <w:spacing w:before="0" w:after="0" w:line="240" w:lineRule="auto"/>
              <w:rPr>
                <w:rFonts w:hint="default"/>
                <w:sz w:val="16"/>
                <w:szCs w:val="16"/>
              </w:rPr>
            </w:pPr>
            <w:r w:rsidRPr="00A2421A">
              <w:rPr>
                <w:sz w:val="16"/>
                <w:szCs w:val="16"/>
              </w:rPr>
              <w:t xml:space="preserve">  Array cookie:            ac</w:t>
            </w:r>
          </w:p>
          <w:p w:rsidR="00C874C8" w:rsidRPr="00A2421A" w:rsidRDefault="00C874C8" w:rsidP="00A2421A">
            <w:pPr>
              <w:spacing w:before="0" w:after="0" w:line="240" w:lineRule="auto"/>
              <w:rPr>
                <w:rFonts w:hint="default"/>
                <w:sz w:val="16"/>
                <w:szCs w:val="16"/>
              </w:rPr>
            </w:pPr>
            <w:r w:rsidRPr="00A2421A">
              <w:rPr>
                <w:sz w:val="16"/>
                <w:szCs w:val="16"/>
              </w:rPr>
              <w:t xml:space="preserve">  Intra object redzone:    bb</w:t>
            </w:r>
          </w:p>
          <w:p w:rsidR="00C874C8" w:rsidRPr="00A2421A" w:rsidRDefault="00C874C8" w:rsidP="00A2421A">
            <w:pPr>
              <w:spacing w:before="0" w:after="0" w:line="240" w:lineRule="auto"/>
              <w:rPr>
                <w:rFonts w:hint="default"/>
                <w:sz w:val="16"/>
                <w:szCs w:val="16"/>
              </w:rPr>
            </w:pPr>
            <w:r w:rsidRPr="00A2421A">
              <w:rPr>
                <w:sz w:val="16"/>
                <w:szCs w:val="16"/>
              </w:rPr>
              <w:t xml:space="preserve">  ASan internal:           fe</w:t>
            </w:r>
          </w:p>
          <w:p w:rsidR="00C874C8" w:rsidRPr="00A2421A" w:rsidRDefault="00C874C8" w:rsidP="00A2421A">
            <w:pPr>
              <w:spacing w:before="0" w:after="0" w:line="240" w:lineRule="auto"/>
              <w:rPr>
                <w:rFonts w:hint="default"/>
                <w:sz w:val="16"/>
                <w:szCs w:val="16"/>
              </w:rPr>
            </w:pPr>
            <w:r w:rsidRPr="00A2421A">
              <w:rPr>
                <w:sz w:val="16"/>
                <w:szCs w:val="16"/>
              </w:rPr>
              <w:t xml:space="preserve">  Left alloca redzone:     ca</w:t>
            </w:r>
          </w:p>
          <w:p w:rsidR="00C874C8" w:rsidRPr="00A2421A" w:rsidRDefault="00C874C8" w:rsidP="00A2421A">
            <w:pPr>
              <w:spacing w:before="0" w:after="0" w:line="240" w:lineRule="auto"/>
              <w:rPr>
                <w:rFonts w:hint="default"/>
                <w:sz w:val="16"/>
                <w:szCs w:val="16"/>
              </w:rPr>
            </w:pPr>
            <w:r w:rsidRPr="00A2421A">
              <w:rPr>
                <w:sz w:val="16"/>
                <w:szCs w:val="16"/>
              </w:rPr>
              <w:t xml:space="preserve">  Right alloca redzone:    cb</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==4642==ABORTING</w:t>
            </w:r>
          </w:p>
        </w:tc>
      </w:tr>
    </w:tbl>
    <w:p w:rsidR="00C874C8" w:rsidRPr="00C874C8" w:rsidRDefault="00C874C8" w:rsidP="00C874C8">
      <w:pPr>
        <w:rPr>
          <w:rFonts w:hint="default"/>
        </w:rPr>
      </w:pPr>
    </w:p>
    <w:p w:rsidR="00C874C8" w:rsidRPr="00C874C8" w:rsidRDefault="00C874C8" w:rsidP="008103F2">
      <w:pPr>
        <w:pStyle w:val="22"/>
        <w:rPr>
          <w:rFonts w:hint="default"/>
        </w:rPr>
      </w:pPr>
      <w:bookmarkStart w:id="186" w:name="_Toc6822106"/>
      <w:bookmarkStart w:id="187" w:name="_Toc17447279"/>
      <w:bookmarkStart w:id="188" w:name="_Toc49427877"/>
      <w:r w:rsidRPr="00C874C8">
        <w:t>unknown address</w:t>
      </w:r>
      <w:bookmarkEnd w:id="186"/>
      <w:bookmarkEnd w:id="187"/>
      <w:bookmarkEnd w:id="188"/>
    </w:p>
    <w:p w:rsidR="00C874C8" w:rsidRPr="00C874C8" w:rsidRDefault="00C874C8" w:rsidP="00C874C8">
      <w:pPr>
        <w:rPr>
          <w:rFonts w:hint="default"/>
        </w:rPr>
      </w:pPr>
      <w:r w:rsidRPr="00C874C8">
        <w:t>相关支持类型的说明中，没有提到给未分配内存的指针赋值的情况，我们验证一下是否可以检测出来。</w:t>
      </w:r>
    </w:p>
    <w:p w:rsidR="00C874C8" w:rsidRPr="00C874C8" w:rsidRDefault="00C874C8" w:rsidP="008103F2">
      <w:pPr>
        <w:pStyle w:val="31"/>
        <w:rPr>
          <w:rFonts w:hint="default"/>
        </w:rPr>
      </w:pPr>
      <w:bookmarkStart w:id="189" w:name="_Toc6822107"/>
      <w:bookmarkStart w:id="190" w:name="_Toc17447280"/>
      <w:bookmarkStart w:id="191" w:name="_Toc49427878"/>
      <w:r w:rsidRPr="00C874C8">
        <w:t>问题代码</w:t>
      </w:r>
      <w:bookmarkEnd w:id="189"/>
      <w:bookmarkEnd w:id="190"/>
      <w:bookmarkEnd w:id="191"/>
    </w:p>
    <w:p w:rsidR="00C874C8" w:rsidRPr="00C874C8" w:rsidRDefault="00C874C8" w:rsidP="00C874C8">
      <w:pPr>
        <w:rPr>
          <w:rFonts w:hint="default"/>
        </w:rPr>
      </w:pPr>
      <w:r w:rsidRPr="00C874C8">
        <w:t>为验证</w:t>
      </w:r>
      <w:r w:rsidRPr="00C874C8">
        <w:t>AddressSanitizer</w:t>
      </w:r>
      <w:r w:rsidRPr="00C874C8">
        <w:t>是否可以检测到该类型的问题，我们加入下面的代码：</w:t>
      </w:r>
    </w:p>
    <w:p w:rsidR="00C874C8" w:rsidRPr="00C874C8" w:rsidRDefault="00C874C8" w:rsidP="00C874C8">
      <w:pPr>
        <w:rPr>
          <w:rFonts w:hint="default"/>
        </w:rPr>
      </w:pPr>
      <w:r w:rsidRPr="00C874C8">
        <w:t>sprdroid9.0_trunk_18c/vendor/sprd/proprietories-source/ylog/server/main.c</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D0229" w:rsidRDefault="00C874C8" w:rsidP="00BA6F9C">
            <w:pPr>
              <w:spacing w:before="0" w:after="0" w:line="240" w:lineRule="auto"/>
              <w:rPr>
                <w:rFonts w:hint="default"/>
                <w:color w:val="0000CC"/>
              </w:rPr>
            </w:pPr>
            <w:r w:rsidRPr="00AD0229">
              <w:rPr>
                <w:color w:val="0000CC"/>
              </w:rPr>
              <w:t>+int test_test(int ii) {</w:t>
            </w:r>
          </w:p>
          <w:p w:rsidR="00C874C8" w:rsidRPr="00AD0229" w:rsidRDefault="00C874C8" w:rsidP="00BA6F9C">
            <w:pPr>
              <w:spacing w:before="0" w:after="0" w:line="240" w:lineRule="auto"/>
              <w:rPr>
                <w:rFonts w:hint="default"/>
                <w:color w:val="0000CC"/>
              </w:rPr>
            </w:pPr>
            <w:r w:rsidRPr="00AD0229">
              <w:rPr>
                <w:color w:val="0000CC"/>
              </w:rPr>
              <w:t>+</w:t>
            </w:r>
          </w:p>
          <w:p w:rsidR="00C874C8" w:rsidRPr="00AD0229" w:rsidRDefault="00C874C8" w:rsidP="00BA6F9C">
            <w:pPr>
              <w:spacing w:before="0" w:after="0" w:line="240" w:lineRule="auto"/>
              <w:rPr>
                <w:rFonts w:hint="default"/>
                <w:color w:val="0000CC"/>
              </w:rPr>
            </w:pPr>
            <w:r w:rsidRPr="00AD0229">
              <w:rPr>
                <w:color w:val="0000CC"/>
              </w:rPr>
              <w:t>+    char *p;</w:t>
            </w:r>
          </w:p>
          <w:p w:rsidR="00C874C8" w:rsidRPr="00AD0229" w:rsidRDefault="00C874C8" w:rsidP="00BA6F9C">
            <w:pPr>
              <w:spacing w:before="0" w:after="0" w:line="240" w:lineRule="auto"/>
              <w:rPr>
                <w:rFonts w:hint="default"/>
                <w:color w:val="0000CC"/>
              </w:rPr>
            </w:pPr>
            <w:r w:rsidRPr="00AD0229">
              <w:rPr>
                <w:color w:val="0000CC"/>
              </w:rPr>
              <w:lastRenderedPageBreak/>
              <w:t>+    char *e = malloc(sizeof(char) * 10);</w:t>
            </w:r>
          </w:p>
          <w:p w:rsidR="00C874C8" w:rsidRPr="00AD0229" w:rsidRDefault="00C874C8" w:rsidP="00BA6F9C">
            <w:pPr>
              <w:spacing w:before="0" w:after="0" w:line="240" w:lineRule="auto"/>
              <w:rPr>
                <w:rFonts w:hint="default"/>
                <w:color w:val="0000CC"/>
              </w:rPr>
            </w:pPr>
            <w:r w:rsidRPr="00AD0229">
              <w:rPr>
                <w:color w:val="0000CC"/>
              </w:rPr>
              <w:t>+    if (e == NULL) {</w:t>
            </w:r>
          </w:p>
          <w:p w:rsidR="00C874C8" w:rsidRPr="00AD0229" w:rsidRDefault="00C874C8" w:rsidP="00BA6F9C">
            <w:pPr>
              <w:spacing w:before="0" w:after="0" w:line="240" w:lineRule="auto"/>
              <w:rPr>
                <w:rFonts w:hint="default"/>
                <w:color w:val="0000CC"/>
              </w:rPr>
            </w:pPr>
            <w:r w:rsidRPr="00AD0229">
              <w:rPr>
                <w:color w:val="0000CC"/>
              </w:rPr>
              <w:t>+        return 0;</w:t>
            </w:r>
          </w:p>
          <w:p w:rsidR="00C874C8" w:rsidRPr="00AD0229" w:rsidRDefault="00C874C8" w:rsidP="00BA6F9C">
            <w:pPr>
              <w:spacing w:before="0" w:after="0" w:line="240" w:lineRule="auto"/>
              <w:rPr>
                <w:rFonts w:hint="default"/>
                <w:color w:val="0000CC"/>
              </w:rPr>
            </w:pPr>
            <w:r w:rsidRPr="00AD0229">
              <w:rPr>
                <w:color w:val="0000CC"/>
              </w:rPr>
              <w:t>+    }</w:t>
            </w:r>
          </w:p>
          <w:p w:rsidR="00C874C8" w:rsidRPr="00AD0229" w:rsidRDefault="00C874C8" w:rsidP="00BA6F9C">
            <w:pPr>
              <w:spacing w:before="0" w:after="0" w:line="240" w:lineRule="auto"/>
              <w:rPr>
                <w:rFonts w:hint="default"/>
                <w:color w:val="0000CC"/>
              </w:rPr>
            </w:pPr>
            <w:r w:rsidRPr="00AD0229">
              <w:rPr>
                <w:color w:val="0000CC"/>
              </w:rPr>
              <w:t>+</w:t>
            </w:r>
            <w:r w:rsidRPr="00AD0229">
              <w:rPr>
                <w:color w:val="0000CC"/>
              </w:rPr>
              <w:tab/>
              <w:t>*e = 'm';</w:t>
            </w:r>
          </w:p>
          <w:p w:rsidR="00C874C8" w:rsidRPr="00AD0229" w:rsidRDefault="00C874C8" w:rsidP="00BA6F9C">
            <w:pPr>
              <w:spacing w:before="0" w:after="0" w:line="240" w:lineRule="auto"/>
              <w:rPr>
                <w:rFonts w:hint="default"/>
                <w:color w:val="0000CC"/>
              </w:rPr>
            </w:pPr>
            <w:r w:rsidRPr="00AD0229">
              <w:rPr>
                <w:color w:val="0000CC"/>
              </w:rPr>
              <w:t>+</w:t>
            </w:r>
            <w:r w:rsidRPr="00AD0229">
              <w:rPr>
                <w:color w:val="0000CC"/>
              </w:rPr>
              <w:tab/>
              <w:t>ylog_info("ylog zzg ==  [%d]", ii);</w:t>
            </w:r>
          </w:p>
          <w:p w:rsidR="00C874C8" w:rsidRPr="00AD0229" w:rsidRDefault="00C874C8" w:rsidP="00BA6F9C">
            <w:pPr>
              <w:spacing w:before="0" w:after="0" w:line="240" w:lineRule="auto"/>
              <w:rPr>
                <w:rFonts w:hint="default"/>
                <w:color w:val="0000CC"/>
              </w:rPr>
            </w:pPr>
            <w:r w:rsidRPr="00AD0229">
              <w:rPr>
                <w:color w:val="0000CC"/>
              </w:rPr>
              <w:t>+</w:t>
            </w:r>
          </w:p>
          <w:p w:rsidR="00C874C8" w:rsidRPr="00AD0229" w:rsidRDefault="00C874C8" w:rsidP="00BA6F9C">
            <w:pPr>
              <w:spacing w:before="0" w:after="0" w:line="240" w:lineRule="auto"/>
              <w:rPr>
                <w:rFonts w:hint="default"/>
                <w:color w:val="0000CC"/>
              </w:rPr>
            </w:pPr>
            <w:r w:rsidRPr="00AD0229">
              <w:rPr>
                <w:color w:val="0000CC"/>
              </w:rPr>
              <w:t xml:space="preserve">+    *p = 'm';  // p </w:t>
            </w:r>
            <w:r w:rsidRPr="00AD0229">
              <w:rPr>
                <w:color w:val="0000CC"/>
              </w:rPr>
              <w:t>没有申请分配内存</w:t>
            </w:r>
          </w:p>
          <w:p w:rsidR="00C874C8" w:rsidRPr="00AD0229" w:rsidRDefault="00C874C8" w:rsidP="00BA6F9C">
            <w:pPr>
              <w:spacing w:before="0" w:after="0" w:line="240" w:lineRule="auto"/>
              <w:rPr>
                <w:rFonts w:hint="default"/>
                <w:color w:val="0000CC"/>
              </w:rPr>
            </w:pPr>
            <w:r w:rsidRPr="00AD0229">
              <w:rPr>
                <w:color w:val="0000CC"/>
              </w:rPr>
              <w:t>+</w:t>
            </w:r>
            <w:r w:rsidRPr="00AD0229">
              <w:rPr>
                <w:color w:val="0000CC"/>
              </w:rPr>
              <w:tab/>
            </w:r>
          </w:p>
          <w:p w:rsidR="00C874C8" w:rsidRPr="00AD0229" w:rsidRDefault="00C874C8" w:rsidP="00BA6F9C">
            <w:pPr>
              <w:spacing w:before="0" w:after="0" w:line="240" w:lineRule="auto"/>
              <w:rPr>
                <w:rFonts w:hint="default"/>
                <w:color w:val="0000CC"/>
              </w:rPr>
            </w:pPr>
            <w:r w:rsidRPr="00AD0229">
              <w:rPr>
                <w:color w:val="0000CC"/>
              </w:rPr>
              <w:t>+    free(e);</w:t>
            </w:r>
            <w:r w:rsidRPr="00AD0229">
              <w:rPr>
                <w:color w:val="0000CC"/>
              </w:rPr>
              <w:tab/>
            </w:r>
          </w:p>
          <w:p w:rsidR="00C874C8" w:rsidRPr="00AD0229" w:rsidRDefault="00C874C8" w:rsidP="00BA6F9C">
            <w:pPr>
              <w:spacing w:before="0" w:after="0" w:line="240" w:lineRule="auto"/>
              <w:rPr>
                <w:rFonts w:hint="default"/>
                <w:color w:val="0000CC"/>
              </w:rPr>
            </w:pPr>
            <w:r w:rsidRPr="00AD0229">
              <w:rPr>
                <w:color w:val="0000CC"/>
              </w:rPr>
              <w:t>+</w:t>
            </w:r>
          </w:p>
          <w:p w:rsidR="00C874C8" w:rsidRPr="00AD0229" w:rsidRDefault="00C874C8" w:rsidP="00BA6F9C">
            <w:pPr>
              <w:spacing w:before="0" w:after="0" w:line="240" w:lineRule="auto"/>
              <w:rPr>
                <w:rFonts w:hint="default"/>
                <w:color w:val="0000CC"/>
              </w:rPr>
            </w:pPr>
            <w:r w:rsidRPr="00AD0229">
              <w:rPr>
                <w:color w:val="0000CC"/>
              </w:rPr>
              <w:t>+  return 0;</w:t>
            </w:r>
          </w:p>
          <w:p w:rsidR="00C874C8" w:rsidRPr="00AD0229" w:rsidRDefault="00C874C8" w:rsidP="00BA6F9C">
            <w:pPr>
              <w:spacing w:before="0" w:after="0" w:line="240" w:lineRule="auto"/>
              <w:rPr>
                <w:rFonts w:hint="default"/>
                <w:color w:val="0000CC"/>
              </w:rPr>
            </w:pPr>
            <w:r w:rsidRPr="00AD0229">
              <w:rPr>
                <w:color w:val="0000CC"/>
              </w:rPr>
              <w:t>+</w:t>
            </w:r>
          </w:p>
          <w:p w:rsidR="00C874C8" w:rsidRPr="00AD0229" w:rsidRDefault="00C874C8" w:rsidP="00BA6F9C">
            <w:pPr>
              <w:spacing w:before="0" w:after="0" w:line="240" w:lineRule="auto"/>
              <w:rPr>
                <w:rFonts w:hint="default"/>
                <w:color w:val="0000CC"/>
              </w:rPr>
            </w:pPr>
            <w:r w:rsidRPr="00AD0229">
              <w:rPr>
                <w:color w:val="0000CC"/>
              </w:rPr>
              <w:t>+}</w:t>
            </w:r>
          </w:p>
          <w:p w:rsidR="00C874C8" w:rsidRPr="00C874C8" w:rsidRDefault="00C874C8" w:rsidP="00BA6F9C">
            <w:pPr>
              <w:spacing w:before="0" w:after="0" w:line="240" w:lineRule="auto"/>
              <w:rPr>
                <w:rFonts w:hint="default"/>
              </w:rPr>
            </w:pPr>
          </w:p>
          <w:p w:rsidR="00C874C8" w:rsidRPr="00C874C8" w:rsidRDefault="00C874C8" w:rsidP="00BA6F9C">
            <w:pPr>
              <w:spacing w:before="0" w:after="0" w:line="240" w:lineRule="auto"/>
              <w:rPr>
                <w:rFonts w:hint="default"/>
              </w:rPr>
            </w:pPr>
            <w:r w:rsidRPr="00C874C8">
              <w:t>int main(int argc, char *argv[]) {</w:t>
            </w:r>
          </w:p>
          <w:p w:rsidR="00C874C8" w:rsidRPr="00C874C8" w:rsidRDefault="00C874C8" w:rsidP="00BA6F9C">
            <w:pPr>
              <w:spacing w:before="0" w:after="0" w:line="240" w:lineRule="auto"/>
              <w:rPr>
                <w:rFonts w:hint="default"/>
              </w:rPr>
            </w:pPr>
            <w:r w:rsidRPr="00C874C8">
              <w:t>...</w:t>
            </w:r>
          </w:p>
          <w:p w:rsidR="00C874C8" w:rsidRPr="00C874C8" w:rsidRDefault="00C874C8" w:rsidP="00BA6F9C">
            <w:pPr>
              <w:spacing w:before="0" w:after="0" w:line="240" w:lineRule="auto"/>
              <w:rPr>
                <w:rFonts w:hint="default"/>
              </w:rPr>
            </w:pPr>
            <w:r w:rsidRPr="00C874C8">
              <w:t xml:space="preserve">    int ret = start_cmd_srv();</w:t>
            </w:r>
          </w:p>
          <w:p w:rsidR="00C874C8" w:rsidRPr="00C874C8" w:rsidRDefault="00C874C8" w:rsidP="00BA6F9C">
            <w:pPr>
              <w:spacing w:before="0" w:after="0" w:line="240" w:lineRule="auto"/>
              <w:rPr>
                <w:rFonts w:hint="default"/>
              </w:rPr>
            </w:pPr>
            <w:r w:rsidRPr="00C874C8">
              <w:t xml:space="preserve">    if(-1 == ret) {</w:t>
            </w:r>
          </w:p>
          <w:p w:rsidR="00C874C8" w:rsidRPr="00C874C8" w:rsidRDefault="00C874C8" w:rsidP="00BA6F9C">
            <w:pPr>
              <w:spacing w:before="0" w:after="0" w:line="240" w:lineRule="auto"/>
              <w:rPr>
                <w:rFonts w:hint="default"/>
              </w:rPr>
            </w:pPr>
            <w:r w:rsidRPr="00C874C8">
              <w:t xml:space="preserve">        return -1;</w:t>
            </w:r>
          </w:p>
          <w:p w:rsidR="00C874C8" w:rsidRPr="00C874C8" w:rsidRDefault="00C874C8" w:rsidP="00BA6F9C">
            <w:pPr>
              <w:spacing w:before="0" w:after="0" w:line="240" w:lineRule="auto"/>
              <w:rPr>
                <w:rFonts w:hint="default"/>
              </w:rPr>
            </w:pPr>
            <w:r w:rsidRPr="00C874C8">
              <w:t xml:space="preserve">    }</w:t>
            </w:r>
          </w:p>
          <w:p w:rsidR="00C874C8" w:rsidRPr="00AD0229" w:rsidRDefault="00C874C8" w:rsidP="00BA6F9C">
            <w:pPr>
              <w:spacing w:before="0" w:after="0" w:line="240" w:lineRule="auto"/>
              <w:rPr>
                <w:rFonts w:hint="default"/>
                <w:color w:val="0000CC"/>
              </w:rPr>
            </w:pPr>
            <w:r w:rsidRPr="00AD0229">
              <w:rPr>
                <w:color w:val="0000CC"/>
              </w:rPr>
              <w:t>+</w:t>
            </w:r>
            <w:r w:rsidRPr="00AD0229">
              <w:rPr>
                <w:color w:val="0000CC"/>
              </w:rPr>
              <w:tab/>
              <w:t>int ii=0;</w:t>
            </w:r>
          </w:p>
          <w:p w:rsidR="00C874C8" w:rsidRPr="00AD0229" w:rsidRDefault="00C874C8" w:rsidP="00BA6F9C">
            <w:pPr>
              <w:spacing w:before="0" w:after="0" w:line="240" w:lineRule="auto"/>
              <w:rPr>
                <w:rFonts w:hint="default"/>
                <w:color w:val="0000CC"/>
              </w:rPr>
            </w:pPr>
            <w:r w:rsidRPr="00AD0229">
              <w:rPr>
                <w:color w:val="0000CC"/>
              </w:rPr>
              <w:t>+    ii=test_test(25);</w:t>
            </w:r>
          </w:p>
          <w:p w:rsidR="00C874C8" w:rsidRPr="00AD0229" w:rsidRDefault="00C874C8" w:rsidP="00BA6F9C">
            <w:pPr>
              <w:spacing w:before="0" w:after="0" w:line="240" w:lineRule="auto"/>
              <w:rPr>
                <w:rFonts w:hint="default"/>
                <w:color w:val="0000CC"/>
              </w:rPr>
            </w:pPr>
            <w:r w:rsidRPr="00AD0229">
              <w:rPr>
                <w:color w:val="0000CC"/>
              </w:rPr>
              <w:t>+    ylog_info("ylog zzg ==  [%d]", ii);</w:t>
            </w:r>
          </w:p>
          <w:p w:rsidR="00C874C8" w:rsidRPr="00C874C8" w:rsidRDefault="00C874C8" w:rsidP="00BA6F9C">
            <w:pPr>
              <w:spacing w:before="0" w:after="0" w:line="240" w:lineRule="auto"/>
              <w:rPr>
                <w:rFonts w:hint="default"/>
              </w:rPr>
            </w:pPr>
          </w:p>
          <w:p w:rsidR="00C874C8" w:rsidRPr="00C874C8" w:rsidRDefault="00C874C8" w:rsidP="00BA6F9C">
            <w:pPr>
              <w:spacing w:before="0" w:after="0" w:line="240" w:lineRule="auto"/>
              <w:rPr>
                <w:rFonts w:hint="default"/>
              </w:rPr>
            </w:pPr>
            <w:r w:rsidRPr="00C874C8">
              <w:t xml:space="preserve">    start_active_log();</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92" w:name="_Toc6822108"/>
      <w:bookmarkStart w:id="193" w:name="_Toc17447281"/>
      <w:bookmarkStart w:id="194" w:name="_Toc49427879"/>
      <w:r w:rsidRPr="00C874C8">
        <w:t>AddressSanitizer</w:t>
      </w:r>
      <w:r w:rsidRPr="00C874C8">
        <w:t>检测到问题</w:t>
      </w:r>
      <w:bookmarkEnd w:id="192"/>
      <w:bookmarkEnd w:id="193"/>
      <w:bookmarkEnd w:id="194"/>
    </w:p>
    <w:p w:rsidR="00C874C8" w:rsidRPr="00C874C8" w:rsidRDefault="00C874C8" w:rsidP="00C874C8">
      <w:pPr>
        <w:rPr>
          <w:rFonts w:hint="default"/>
        </w:rPr>
      </w:pPr>
      <w:r w:rsidRPr="00C874C8">
        <w:t>我们将前面的问题代码合入后，将编译生成库替换到手机中后重启运行，</w:t>
      </w:r>
      <w:r w:rsidRPr="00C874C8">
        <w:t>AddressSanitizer</w:t>
      </w:r>
      <w:r w:rsidRPr="00C874C8">
        <w:t>检测出相关问题，并给出以下问题栈。</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04-11 22:58:28.450   303   303 I ylog    : =================================================================</w:t>
            </w:r>
          </w:p>
          <w:p w:rsidR="00C874C8" w:rsidRPr="00A2421A" w:rsidRDefault="00C874C8" w:rsidP="00A2421A">
            <w:pPr>
              <w:spacing w:before="0" w:after="0" w:line="240" w:lineRule="auto"/>
              <w:rPr>
                <w:rFonts w:hint="default"/>
                <w:sz w:val="16"/>
                <w:szCs w:val="16"/>
              </w:rPr>
            </w:pPr>
            <w:r w:rsidRPr="00A2421A">
              <w:rPr>
                <w:sz w:val="16"/>
                <w:szCs w:val="16"/>
              </w:rPr>
              <w:t>04-11 22:58:28.451   303   303 I ylog    : ==303==ERROR: AddressSanitizer: SEGV on unknown address 0x000000000000 (pc 0x00590e6b4524 bp 0x007feeea68b0 sp 0x007feeea6860 T0)</w:t>
            </w:r>
          </w:p>
          <w:p w:rsidR="00C874C8" w:rsidRPr="00A2421A" w:rsidRDefault="00C874C8" w:rsidP="00A2421A">
            <w:pPr>
              <w:spacing w:before="0" w:after="0" w:line="240" w:lineRule="auto"/>
              <w:rPr>
                <w:rFonts w:hint="default"/>
                <w:sz w:val="16"/>
                <w:szCs w:val="16"/>
              </w:rPr>
            </w:pPr>
            <w:r w:rsidRPr="00A2421A">
              <w:rPr>
                <w:sz w:val="16"/>
                <w:szCs w:val="16"/>
              </w:rPr>
              <w:t xml:space="preserve">04-11 22:58:28.451   303   303 I ylog    : </w:t>
            </w:r>
          </w:p>
          <w:p w:rsidR="00C874C8" w:rsidRPr="00A2421A" w:rsidRDefault="00C874C8" w:rsidP="00A2421A">
            <w:pPr>
              <w:spacing w:before="0" w:after="0" w:line="240" w:lineRule="auto"/>
              <w:rPr>
                <w:rFonts w:hint="default"/>
                <w:sz w:val="16"/>
                <w:szCs w:val="16"/>
              </w:rPr>
            </w:pPr>
            <w:r w:rsidRPr="00A2421A">
              <w:rPr>
                <w:sz w:val="16"/>
                <w:szCs w:val="16"/>
              </w:rPr>
              <w:t>04-11 22:58:28.452   303   303 I ylog    : ==303==The signal is caused by a WRITE memory access.</w:t>
            </w:r>
          </w:p>
          <w:p w:rsidR="00C874C8" w:rsidRPr="00A2421A" w:rsidRDefault="00C874C8" w:rsidP="00A2421A">
            <w:pPr>
              <w:spacing w:before="0" w:after="0" w:line="240" w:lineRule="auto"/>
              <w:rPr>
                <w:rFonts w:hint="default"/>
                <w:sz w:val="16"/>
                <w:szCs w:val="16"/>
              </w:rPr>
            </w:pPr>
            <w:r w:rsidRPr="00A2421A">
              <w:rPr>
                <w:sz w:val="16"/>
                <w:szCs w:val="16"/>
              </w:rPr>
              <w:t xml:space="preserve">04-11 22:58:28.452   303   303 I ylog    : </w:t>
            </w:r>
          </w:p>
          <w:p w:rsidR="00C874C8" w:rsidRPr="00A2421A" w:rsidRDefault="00C874C8" w:rsidP="00A2421A">
            <w:pPr>
              <w:spacing w:before="0" w:after="0" w:line="240" w:lineRule="auto"/>
              <w:rPr>
                <w:rFonts w:hint="default"/>
                <w:sz w:val="16"/>
                <w:szCs w:val="16"/>
              </w:rPr>
            </w:pPr>
            <w:r w:rsidRPr="00A2421A">
              <w:rPr>
                <w:sz w:val="16"/>
                <w:szCs w:val="16"/>
              </w:rPr>
              <w:t>04-11 22:58:28.452   303   303 I ylog    : ==303==Hint: address points to the zero page.</w:t>
            </w:r>
          </w:p>
          <w:p w:rsidR="00C874C8" w:rsidRPr="00A2421A" w:rsidRDefault="00C874C8" w:rsidP="00A2421A">
            <w:pPr>
              <w:spacing w:before="0" w:after="0" w:line="240" w:lineRule="auto"/>
              <w:rPr>
                <w:rFonts w:hint="default"/>
                <w:sz w:val="16"/>
                <w:szCs w:val="16"/>
              </w:rPr>
            </w:pPr>
            <w:r w:rsidRPr="00A2421A">
              <w:rPr>
                <w:sz w:val="16"/>
                <w:szCs w:val="16"/>
              </w:rPr>
              <w:t xml:space="preserve">04-11 22:58:28.453   303   303 I ylog    : </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04-11 22:58:28.475   303   303 I ylog    :     #0 0x590e6b4523  (/system/bin/ylog+0x6f523)</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 xml:space="preserve">04-11 22:58:28.475   303   303 I ylog    : </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04-11 22:58:28.475   303   303 I ylog    :     #1 0x590e6b4cdb  (/system/bin/ylog+0x6fcdb)</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 xml:space="preserve">04-11 22:58:28.476   303   303 I ylog    : </w:t>
            </w: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04-11 22:58:28.476   303   303 I ylog    :     #2 0x72b656cbd3  (/system/lib64/libc.so+0xacbd3)</w:t>
            </w:r>
          </w:p>
          <w:p w:rsidR="00C874C8" w:rsidRPr="00A2421A" w:rsidRDefault="00C874C8" w:rsidP="00A2421A">
            <w:pPr>
              <w:spacing w:before="0" w:after="0" w:line="240" w:lineRule="auto"/>
              <w:rPr>
                <w:rFonts w:hint="default"/>
                <w:sz w:val="16"/>
                <w:szCs w:val="16"/>
              </w:rPr>
            </w:pPr>
            <w:r w:rsidRPr="00A2421A">
              <w:rPr>
                <w:sz w:val="16"/>
                <w:szCs w:val="16"/>
              </w:rPr>
              <w:t xml:space="preserve">04-11 22:58:28.476   303   303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04-11 22:58:28.477   303   303 I ylog    : </w:t>
            </w:r>
          </w:p>
          <w:p w:rsidR="00C874C8" w:rsidRPr="00A2421A" w:rsidRDefault="00C874C8" w:rsidP="00A2421A">
            <w:pPr>
              <w:spacing w:before="0" w:after="0" w:line="240" w:lineRule="auto"/>
              <w:rPr>
                <w:rFonts w:hint="default"/>
                <w:sz w:val="16"/>
                <w:szCs w:val="16"/>
              </w:rPr>
            </w:pPr>
            <w:r w:rsidRPr="00A2421A">
              <w:rPr>
                <w:sz w:val="16"/>
                <w:szCs w:val="16"/>
              </w:rPr>
              <w:t>04-11 22:58:28.477   303   303 I ylog    : AddressSanitizer can not provide additional info.</w:t>
            </w:r>
          </w:p>
          <w:p w:rsidR="00C874C8" w:rsidRPr="00A2421A" w:rsidRDefault="00C874C8" w:rsidP="00A2421A">
            <w:pPr>
              <w:spacing w:before="0" w:after="0" w:line="240" w:lineRule="auto"/>
              <w:rPr>
                <w:rFonts w:hint="default"/>
                <w:sz w:val="16"/>
                <w:szCs w:val="16"/>
              </w:rPr>
            </w:pPr>
            <w:r w:rsidRPr="00A2421A">
              <w:rPr>
                <w:sz w:val="16"/>
                <w:szCs w:val="16"/>
              </w:rPr>
              <w:t xml:space="preserve">04-11 22:58:28.478   303   303 I ylog    : </w:t>
            </w:r>
          </w:p>
          <w:p w:rsidR="00C874C8" w:rsidRPr="00A2421A" w:rsidRDefault="00C874C8" w:rsidP="00A2421A">
            <w:pPr>
              <w:spacing w:before="0" w:after="0" w:line="240" w:lineRule="auto"/>
              <w:rPr>
                <w:rFonts w:hint="default"/>
                <w:sz w:val="16"/>
                <w:szCs w:val="16"/>
              </w:rPr>
            </w:pPr>
            <w:r w:rsidRPr="00A2421A">
              <w:rPr>
                <w:sz w:val="16"/>
                <w:szCs w:val="16"/>
              </w:rPr>
              <w:t xml:space="preserve">04-11 22:58:28.478   303   303 I ylog    : SUMMARY: AddressSanitizer: SEGV (/system/bin/ylog+0x6f523) </w:t>
            </w:r>
          </w:p>
          <w:p w:rsidR="00C874C8" w:rsidRPr="00A2421A" w:rsidRDefault="00C874C8" w:rsidP="00A2421A">
            <w:pPr>
              <w:spacing w:before="0" w:after="0" w:line="240" w:lineRule="auto"/>
              <w:rPr>
                <w:rFonts w:hint="default"/>
                <w:sz w:val="16"/>
                <w:szCs w:val="16"/>
              </w:rPr>
            </w:pPr>
            <w:r w:rsidRPr="00A2421A">
              <w:rPr>
                <w:sz w:val="16"/>
                <w:szCs w:val="16"/>
              </w:rPr>
              <w:t xml:space="preserve">04-11 22:58:28.478   303   303 I ylog    : </w:t>
            </w:r>
          </w:p>
          <w:p w:rsidR="00C874C8" w:rsidRPr="00A2421A" w:rsidRDefault="00C874C8" w:rsidP="00A2421A">
            <w:pPr>
              <w:spacing w:before="0" w:after="0" w:line="240" w:lineRule="auto"/>
              <w:rPr>
                <w:rFonts w:hint="default"/>
                <w:sz w:val="16"/>
                <w:szCs w:val="16"/>
              </w:rPr>
            </w:pPr>
            <w:r w:rsidRPr="00A2421A">
              <w:rPr>
                <w:sz w:val="16"/>
                <w:szCs w:val="16"/>
              </w:rPr>
              <w:t>04-11 22:58:28.479   303   303 I ylog    : ==303==ABORTING</w:t>
            </w:r>
          </w:p>
        </w:tc>
      </w:tr>
    </w:tbl>
    <w:p w:rsidR="00C874C8" w:rsidRPr="00C874C8" w:rsidRDefault="00C874C8" w:rsidP="00C874C8">
      <w:pPr>
        <w:rPr>
          <w:rFonts w:hint="default"/>
        </w:rPr>
      </w:pPr>
    </w:p>
    <w:p w:rsidR="00C874C8" w:rsidRPr="00C874C8" w:rsidRDefault="00C874C8" w:rsidP="008103F2">
      <w:pPr>
        <w:pStyle w:val="31"/>
        <w:rPr>
          <w:rFonts w:hint="default"/>
        </w:rPr>
      </w:pPr>
      <w:bookmarkStart w:id="195" w:name="_Toc6822109"/>
      <w:bookmarkStart w:id="196" w:name="_Toc17447282"/>
      <w:bookmarkStart w:id="197" w:name="_Toc49427880"/>
      <w:r w:rsidRPr="00C874C8">
        <w:lastRenderedPageBreak/>
        <w:t>栈解析</w:t>
      </w:r>
      <w:bookmarkEnd w:id="195"/>
      <w:bookmarkEnd w:id="196"/>
      <w:bookmarkEnd w:id="197"/>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86"/>
      </w:tblGrid>
      <w:tr w:rsidR="00C874C8" w:rsidRPr="00C874C8" w:rsidTr="00C874C8">
        <w:tc>
          <w:tcPr>
            <w:tcW w:w="9286" w:type="dxa"/>
            <w:shd w:val="clear" w:color="auto" w:fill="auto"/>
          </w:tcPr>
          <w:p w:rsidR="00C874C8" w:rsidRPr="00A2421A" w:rsidRDefault="00C874C8" w:rsidP="00A2421A">
            <w:pPr>
              <w:spacing w:before="0" w:after="0" w:line="240" w:lineRule="auto"/>
              <w:rPr>
                <w:rFonts w:hint="default"/>
                <w:sz w:val="16"/>
                <w:szCs w:val="16"/>
              </w:rPr>
            </w:pPr>
            <w:r w:rsidRPr="00A2421A">
              <w:rPr>
                <w:sz w:val="16"/>
                <w:szCs w:val="16"/>
              </w:rPr>
              <w:t>=================================================================</w:t>
            </w:r>
          </w:p>
          <w:p w:rsidR="00C874C8" w:rsidRPr="00A2421A" w:rsidRDefault="00C874C8" w:rsidP="00A2421A">
            <w:pPr>
              <w:spacing w:before="0" w:after="0" w:line="240" w:lineRule="auto"/>
              <w:rPr>
                <w:rFonts w:hint="default"/>
                <w:sz w:val="16"/>
                <w:szCs w:val="16"/>
              </w:rPr>
            </w:pPr>
            <w:r w:rsidRPr="00A2421A">
              <w:rPr>
                <w:sz w:val="16"/>
                <w:szCs w:val="16"/>
              </w:rPr>
              <w:t>==303==ERROR: AddressSanitizer: SEGV on unknown address 0x000000000000 (pc 0x00590e6b4524 bp 0x007feeea68b0 sp 0x007feeea6860 T0)</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==303==The signal is caused by a WRITE memory access.</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==303==Hint: address points to the zero page.</w:t>
            </w:r>
          </w:p>
          <w:p w:rsidR="00C874C8" w:rsidRPr="00A2421A" w:rsidRDefault="00C874C8" w:rsidP="00A2421A">
            <w:pPr>
              <w:spacing w:before="0" w:after="0" w:line="240" w:lineRule="auto"/>
              <w:rPr>
                <w:rFonts w:hint="default"/>
                <w:sz w:val="16"/>
                <w:szCs w:val="16"/>
              </w:rPr>
            </w:pP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 xml:space="preserve">    #0 0x590e6b4523 in test_test vendor/sprd/proprietories-source/ylog/server/main.c:68</w:t>
            </w:r>
          </w:p>
          <w:p w:rsidR="00C874C8" w:rsidRPr="00AD0229" w:rsidRDefault="00C874C8" w:rsidP="00A2421A">
            <w:pPr>
              <w:spacing w:before="0" w:after="0" w:line="240" w:lineRule="auto"/>
              <w:rPr>
                <w:rFonts w:hint="default"/>
                <w:color w:val="0000CC"/>
                <w:sz w:val="16"/>
                <w:szCs w:val="16"/>
              </w:rPr>
            </w:pP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 xml:space="preserve">    #1 0x590e6b4cdb in main vendor/sprd/proprietories-source/ylog/server/main.c:181</w:t>
            </w:r>
          </w:p>
          <w:p w:rsidR="00C874C8" w:rsidRPr="00AD0229" w:rsidRDefault="00C874C8" w:rsidP="00A2421A">
            <w:pPr>
              <w:spacing w:before="0" w:after="0" w:line="240" w:lineRule="auto"/>
              <w:rPr>
                <w:rFonts w:hint="default"/>
                <w:color w:val="0000CC"/>
                <w:sz w:val="16"/>
                <w:szCs w:val="16"/>
              </w:rPr>
            </w:pPr>
          </w:p>
          <w:p w:rsidR="00C874C8" w:rsidRPr="00AD0229" w:rsidRDefault="00C874C8" w:rsidP="00A2421A">
            <w:pPr>
              <w:spacing w:before="0" w:after="0" w:line="240" w:lineRule="auto"/>
              <w:rPr>
                <w:rFonts w:hint="default"/>
                <w:color w:val="0000CC"/>
                <w:sz w:val="16"/>
                <w:szCs w:val="16"/>
              </w:rPr>
            </w:pPr>
            <w:r w:rsidRPr="00AD0229">
              <w:rPr>
                <w:color w:val="0000CC"/>
                <w:sz w:val="16"/>
                <w:szCs w:val="16"/>
              </w:rPr>
              <w:t xml:space="preserve">    #2 0x72b656cbd3 in __libc_init bionic/libc/bionic/libc_init_dynamic.cpp:129</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AddressSanitizer can not provide additional info.</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SUMMARY: AddressSanitizer: SEGV (/system/bin/ylog+0x6f523)</w:t>
            </w:r>
          </w:p>
          <w:p w:rsidR="00C874C8" w:rsidRPr="00A2421A" w:rsidRDefault="00C874C8" w:rsidP="00A2421A">
            <w:pPr>
              <w:spacing w:before="0" w:after="0" w:line="240" w:lineRule="auto"/>
              <w:rPr>
                <w:rFonts w:hint="default"/>
                <w:sz w:val="16"/>
                <w:szCs w:val="16"/>
              </w:rPr>
            </w:pPr>
          </w:p>
          <w:p w:rsidR="00C874C8" w:rsidRPr="00A2421A" w:rsidRDefault="00C874C8" w:rsidP="00A2421A">
            <w:pPr>
              <w:spacing w:before="0" w:after="0" w:line="240" w:lineRule="auto"/>
              <w:rPr>
                <w:rFonts w:hint="default"/>
                <w:sz w:val="16"/>
                <w:szCs w:val="16"/>
              </w:rPr>
            </w:pPr>
            <w:r w:rsidRPr="00A2421A">
              <w:rPr>
                <w:sz w:val="16"/>
                <w:szCs w:val="16"/>
              </w:rPr>
              <w:t>==303==ABORTING</w:t>
            </w:r>
          </w:p>
        </w:tc>
      </w:tr>
      <w:bookmarkEnd w:id="6"/>
      <w:bookmarkEnd w:id="7"/>
      <w:bookmarkEnd w:id="8"/>
    </w:tbl>
    <w:p w:rsidR="007E589E" w:rsidRDefault="007E589E" w:rsidP="007E589E">
      <w:pPr>
        <w:rPr>
          <w:rFonts w:hint="default"/>
        </w:rPr>
      </w:pPr>
    </w:p>
    <w:p w:rsidR="007E589E" w:rsidRDefault="007E589E" w:rsidP="007E589E">
      <w:pPr>
        <w:rPr>
          <w:rFonts w:hint="default"/>
        </w:rPr>
      </w:pPr>
    </w:p>
    <w:p w:rsidR="007E589E" w:rsidRDefault="007E589E" w:rsidP="007E589E">
      <w:pPr>
        <w:topLinePunct w:val="0"/>
        <w:adjustRightInd/>
        <w:snapToGrid/>
        <w:spacing w:before="0" w:after="0" w:line="240" w:lineRule="auto"/>
        <w:rPr>
          <w:rFonts w:hint="default"/>
        </w:rPr>
      </w:pPr>
      <w:r>
        <w:rPr>
          <w:rFonts w:hint="default"/>
        </w:rPr>
        <w:br w:type="page"/>
      </w:r>
    </w:p>
    <w:p w:rsidR="007E589E" w:rsidRDefault="007E589E" w:rsidP="007E589E">
      <w:pPr>
        <w:rPr>
          <w:rFonts w:hint="default"/>
        </w:rPr>
      </w:pPr>
    </w:p>
    <w:p w:rsidR="007E589E" w:rsidRPr="00307865" w:rsidRDefault="007E589E" w:rsidP="007E589E">
      <w:pPr>
        <w:pStyle w:val="10"/>
      </w:pPr>
      <w:bookmarkStart w:id="198" w:name="_Toc49427881"/>
      <w:r w:rsidRPr="00307865">
        <w:t>ASan</w:t>
      </w:r>
      <w:r>
        <w:rPr>
          <w:rFonts w:hint="eastAsia"/>
        </w:rPr>
        <w:t>误报</w:t>
      </w:r>
      <w:bookmarkEnd w:id="198"/>
    </w:p>
    <w:p w:rsidR="007E589E" w:rsidRPr="00C874C8" w:rsidRDefault="007E589E" w:rsidP="007E589E">
      <w:pPr>
        <w:rPr>
          <w:rFonts w:hint="default"/>
        </w:rPr>
      </w:pPr>
      <w:r>
        <w:t>本章</w:t>
      </w:r>
      <w:r>
        <w:rPr>
          <w:rFonts w:hint="default"/>
        </w:rPr>
        <w:t>记录</w:t>
      </w:r>
      <w:r w:rsidRPr="00C874C8">
        <w:t>我们</w:t>
      </w:r>
      <w:r>
        <w:t>遇见</w:t>
      </w:r>
      <w:r w:rsidRPr="00C874C8">
        <w:t>的</w:t>
      </w:r>
      <w:r w:rsidRPr="00C874C8">
        <w:t>AddressSanitizer</w:t>
      </w:r>
      <w:r>
        <w:t>的误报</w:t>
      </w:r>
      <w:r>
        <w:rPr>
          <w:rFonts w:hint="default"/>
        </w:rPr>
        <w:t>情况</w:t>
      </w:r>
      <w:r w:rsidRPr="00C874C8">
        <w:t>：</w:t>
      </w:r>
    </w:p>
    <w:p w:rsidR="007E589E" w:rsidRDefault="007E589E" w:rsidP="007E589E">
      <w:pPr>
        <w:pStyle w:val="22"/>
        <w:rPr>
          <w:rFonts w:hint="default"/>
        </w:rPr>
      </w:pPr>
      <w:bookmarkStart w:id="199" w:name="_Toc49427882"/>
      <w:r>
        <w:t>调试</w:t>
      </w:r>
      <w:r w:rsidRPr="007E589E">
        <w:rPr>
          <w:rFonts w:hint="default"/>
        </w:rPr>
        <w:t>libandroid_runtime.so</w:t>
      </w:r>
      <w:r>
        <w:rPr>
          <w:rFonts w:hint="default"/>
        </w:rPr>
        <w:t xml:space="preserve"> </w:t>
      </w:r>
      <w:r>
        <w:t>遇到</w:t>
      </w:r>
      <w:r w:rsidRPr="007E589E">
        <w:rPr>
          <w:rFonts w:hint="default"/>
        </w:rPr>
        <w:t>container-overflow</w:t>
      </w:r>
      <w:bookmarkEnd w:id="199"/>
    </w:p>
    <w:p w:rsidR="007E589E" w:rsidRDefault="007E589E" w:rsidP="007E589E">
      <w:pPr>
        <w:rPr>
          <w:rFonts w:hint="default"/>
        </w:rPr>
      </w:pPr>
      <w:r>
        <w:t>我们</w:t>
      </w:r>
      <w:r>
        <w:rPr>
          <w:rFonts w:hint="default"/>
        </w:rPr>
        <w:t>在</w:t>
      </w:r>
      <w:r>
        <w:t>打开</w:t>
      </w:r>
      <w:r w:rsidRPr="007E589E">
        <w:rPr>
          <w:rFonts w:hint="default"/>
        </w:rPr>
        <w:t>/system/lib/libandroid_runtime.so</w:t>
      </w:r>
      <w:r>
        <w:t>调试</w:t>
      </w:r>
      <w:r>
        <w:rPr>
          <w:rFonts w:hint="default"/>
        </w:rPr>
        <w:t>的过程中遇到</w:t>
      </w:r>
      <w:r w:rsidRPr="007E589E">
        <w:rPr>
          <w:rFonts w:hint="default"/>
        </w:rPr>
        <w:t>container-overflow</w:t>
      </w:r>
      <w:r>
        <w:t>误报</w:t>
      </w:r>
    </w:p>
    <w:p w:rsidR="007E589E" w:rsidRDefault="007E589E" w:rsidP="007E589E">
      <w:pPr>
        <w:rPr>
          <w:rFonts w:hint="default"/>
        </w:rPr>
      </w:pPr>
    </w:p>
    <w:p w:rsidR="0076092D" w:rsidRDefault="0076092D" w:rsidP="0076092D">
      <w:pPr>
        <w:pStyle w:val="31"/>
        <w:rPr>
          <w:rFonts w:hint="default"/>
        </w:rPr>
      </w:pPr>
      <w:bookmarkStart w:id="200" w:name="_Toc49427883"/>
      <w:r>
        <w:t>栈</w:t>
      </w:r>
      <w:r>
        <w:rPr>
          <w:rFonts w:hint="default"/>
        </w:rPr>
        <w:t>信息</w:t>
      </w:r>
      <w:bookmarkEnd w:id="200"/>
    </w:p>
    <w:p w:rsidR="00064D3E" w:rsidRDefault="00064D3E" w:rsidP="0076092D">
      <w:pPr>
        <w:pStyle w:val="41"/>
        <w:rPr>
          <w:rFonts w:hint="default"/>
        </w:rPr>
      </w:pPr>
      <w:r>
        <w:rPr>
          <w:rFonts w:hint="default"/>
        </w:rPr>
        <w:t xml:space="preserve">AddressSanitizer </w:t>
      </w:r>
      <w:r>
        <w:t>检测</w:t>
      </w:r>
      <w:r>
        <w:rPr>
          <w:rFonts w:hint="default"/>
        </w:rPr>
        <w:t>到</w:t>
      </w:r>
      <w:r>
        <w:rPr>
          <w:rFonts w:hint="default"/>
        </w:rPr>
        <w:t>ERROR</w:t>
      </w:r>
    </w:p>
    <w:tbl>
      <w:tblPr>
        <w:tblStyle w:val="a8"/>
        <w:tblW w:w="0" w:type="auto"/>
        <w:tblLook w:val="04A0" w:firstRow="1" w:lastRow="0" w:firstColumn="1" w:lastColumn="0" w:noHBand="0" w:noVBand="1"/>
      </w:tblPr>
      <w:tblGrid>
        <w:gridCol w:w="9629"/>
      </w:tblGrid>
      <w:tr w:rsidR="0036062F" w:rsidTr="0036062F">
        <w:tc>
          <w:tcPr>
            <w:tcW w:w="9629" w:type="dxa"/>
          </w:tcPr>
          <w:p w:rsidR="0036062F" w:rsidRPr="00064D3E" w:rsidRDefault="0036062F" w:rsidP="00064D3E">
            <w:pPr>
              <w:spacing w:before="0" w:after="0" w:line="240" w:lineRule="auto"/>
              <w:rPr>
                <w:rFonts w:hint="default"/>
                <w:sz w:val="16"/>
                <w:szCs w:val="16"/>
              </w:rPr>
            </w:pPr>
            <w:r w:rsidRPr="00064D3E">
              <w:rPr>
                <w:rFonts w:hint="default"/>
                <w:sz w:val="16"/>
                <w:szCs w:val="16"/>
              </w:rPr>
              <w:t>08-06 03:33:55.228 24469 24469 I app_process: type=1400 audit(0.0:5114): avc: denied { execute } for path="/data/asan/system/lib/libhwui.so" dev="dm-5" ino=6172 scontext=u:r:zygote:s0 tcontext=u:object_r:system_data_file:s0 tclass=file permissive=1</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03:33:55.586 24469 24469 I app_process: =================================================================</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03:33:55.587 24469 24469 I app_process: ==24469==ERROR: AddressSanitizer: container-overflow on address 0xadc02874 at pc 0xb27ba070 bp 0xbe889ac0 sp 0xbe889698</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03:33:55.588 24469 24469 I app_process: READ of size 12 at 0xadc02874 thread T0</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03:33:55.643 24469 24469 I app_process:     #0 0xb27ba06c  (/system/lib/libclang_rt.asan-arm-android.so+0x9f06c)</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03:33:55.643 24469 24469 I app_process:     #1 0xb235e8fa  (/data/asan/system/lib/libandroid_runtime.so+0x18d8fa)</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03:33:55.644 24469 24469 I app_process:     #2 0xb235e662  (/data/asan/system/lib/libandroid_runtime.so+0x18d662)</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03:33:55.645 24469 24469 I app_process:     #3 0xb176d81c  (/data/asan/system/lib/libcodec2_vndk.so+0x6581c)</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03:33:55.646 24469 24469 I app_process:     #4 0xb173d4fe  (/data/asan/system/lib/libcodec2_vndk.so+0x354fe)</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03:33:55.647 24469 24469 I app_process:     #5 0xb173d9d6  (/data/asan/system/lib/libcodec2_vndk.so+0x359d6)</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03:33:55.648 24469 24469 I app_process:     #6 0xb1740d70  (/data/asan/system/lib/libcodec2_vndk.so+0x38d70)</w:t>
            </w:r>
          </w:p>
          <w:p w:rsidR="0036062F" w:rsidRPr="00064D3E" w:rsidRDefault="0036062F" w:rsidP="00064D3E">
            <w:pPr>
              <w:spacing w:before="0" w:after="0" w:line="240" w:lineRule="auto"/>
              <w:rPr>
                <w:rFonts w:hint="default"/>
                <w:sz w:val="16"/>
                <w:szCs w:val="16"/>
              </w:rPr>
            </w:pPr>
            <w:r w:rsidRPr="00064D3E">
              <w:rPr>
                <w:rFonts w:hint="default"/>
                <w:sz w:val="16"/>
                <w:szCs w:val="16"/>
              </w:rPr>
              <w:t xml:space="preserve">08-06 03:33:55.648 24469 24469 I app_process: </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03:33:55.649 24469 24469 I app_process: 0xadc02874 is located 36 bytes inside of 48-byte region [0xadc02850,0xadc02880)</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03:33:55.650 24469 24469 I app_process: allocated by thread T0 here:</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03:33:55.651 24469 24469 I app_process:     #0 0xb27c7f04  (/system/lib/libclang_rt.asan-arm-android.so+0xacf04)</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03:33:55.651 24469 24469 I app_process:     #1 0xb235e5e2  (/data/asan/system/lib/libandroid_runtime.so+0x18d5e2)</w:t>
            </w:r>
          </w:p>
          <w:p w:rsidR="0036062F" w:rsidRPr="00064D3E" w:rsidRDefault="0036062F" w:rsidP="00064D3E">
            <w:pPr>
              <w:spacing w:before="0" w:after="0" w:line="240" w:lineRule="auto"/>
              <w:rPr>
                <w:rFonts w:hint="default"/>
                <w:sz w:val="16"/>
                <w:szCs w:val="16"/>
              </w:rPr>
            </w:pPr>
            <w:r w:rsidRPr="00064D3E">
              <w:rPr>
                <w:rFonts w:hint="default"/>
                <w:sz w:val="16"/>
                <w:szCs w:val="16"/>
              </w:rPr>
              <w:t xml:space="preserve">08-06 03:33:55.652 24469 24469 I app_process: </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03:33:55.653 24469 24469 I app_process: HINT: if you don't care about these errors you may set ASAN_OPTIONS=detect_container_overflow=0.</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03:33:55.653 24469 24469 I app_process: If you suspect a false positive see also: https://github.com/google/sanitizers/wiki/AddressSanitizerContainerOverflow.</w:t>
            </w:r>
          </w:p>
          <w:p w:rsidR="0036062F" w:rsidRPr="00064D3E" w:rsidRDefault="0036062F" w:rsidP="00064D3E">
            <w:pPr>
              <w:spacing w:before="0" w:after="0" w:line="240" w:lineRule="auto"/>
              <w:rPr>
                <w:rFonts w:hint="default"/>
                <w:sz w:val="16"/>
                <w:szCs w:val="16"/>
              </w:rPr>
            </w:pPr>
            <w:r w:rsidRPr="00064D3E">
              <w:rPr>
                <w:rFonts w:hint="default"/>
                <w:sz w:val="16"/>
                <w:szCs w:val="16"/>
              </w:rPr>
              <w:t xml:space="preserve">08-06 03:33:55.654 24469 24469 I app_process: SUMMARY: AddressSanitizer: container-overflow (/system/lib/libclang_rt.asan-arm-android.so+0x9f06c) </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03:33:55.656 24469 24469 I app_process: Shadow bytes around the buggy address:</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03:33:55.656 24469 24469 I app_process:   0xa4d184b0: fa fa fa fa fa fa fa fa fa fa fa fa fa fa fa fa</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03:33:55.656 24469 24469 I app_process:   0xa4d184c0: fa fa fa fa fa fa fa fa fa fa fa fa fa fa fa fa</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03:33:55.657 24469 24469 I app_process:   0xa4d184d0: fa fa fa fa fa fa fa fa fa fa fa fa fa fa fa fa</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03:33:55.657 24469 24469 I app_process:   0xa4d184e0: fa fa fa fa fa fa fa fa fa fa 00 00 00 00 00 00</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03:33:55.657 24469 24469 I app_process:   0xa4d184f0: fa fa 00 00 00 00 00 00 fa fa 00 00 00 00 00 00</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03:33:55.658 24469 24469 I app_process: =&gt;0xa4d18500: fa fa fd fd fd fd fd fd fa fa 00 00 00 00[04]fc</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03:33:55.658 24469 24469 I app_process:   0xa4d18510: fa fa 00 00 00 00 00 00 fa fa 00 00 00 00 00 00</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03:33:55.659 24469 24469 I app_process:   0xa4d18520: fa fa fd fd fd fd fd fd fa fa fd fd fd fd fd fd</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03:33:55.659 24469 24469 I app_process:   0xa4d18530: fa fa fd fd fd fd fd fd fa fa fd fd fd fd fd fd</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03:33:55.659 24469 24469 I app_process:   0xa4d18540: fa fa 00 00 00 00 00 00 fa fa 00 00 00 00 00 00</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03:33:55.659 24469 24469 I app_process:   0xa4d18550: fa fa 00 00 00 00 00 00 fa fa 00 00 00 00 00 00</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03:33:55.660 24469 24469 I app_process: Shadow byte legend (one shadow byte represents 8 application bytes):</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03:33:55.660 24469 24469 I app_process:   Addressable:           00</w:t>
            </w:r>
          </w:p>
          <w:p w:rsidR="0036062F" w:rsidRPr="00064D3E" w:rsidRDefault="0036062F" w:rsidP="00064D3E">
            <w:pPr>
              <w:spacing w:before="0" w:after="0" w:line="240" w:lineRule="auto"/>
              <w:rPr>
                <w:rFonts w:hint="default"/>
                <w:sz w:val="16"/>
                <w:szCs w:val="16"/>
              </w:rPr>
            </w:pPr>
            <w:r w:rsidRPr="00064D3E">
              <w:rPr>
                <w:rFonts w:hint="default"/>
                <w:sz w:val="16"/>
                <w:szCs w:val="16"/>
              </w:rPr>
              <w:lastRenderedPageBreak/>
              <w:t xml:space="preserve">08-06 03:33:55.661 24469 24469 I app_process:   Partially addressable: 01 02 03 04 05 06 07 </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03:33:55.661 24469 24469 I app_process:   Heap left redzone:       fa</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03:33:55.661 24469 24469 I app_process:   Freed heap region:       fd</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03:33:55.662 24469 24469 I app_process:   Stack left redzone:      f1</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03:33:55.662 24469 24469 I app_process:   Stack mid redzone:       f2</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03:33:55.663 24469 24469 I app_process:   Stack right redzone:     f3</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03:33:55.663 24469 24469 I app_process:   Stack after return:      f5</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03:33:55.663 24469 24469 I app_process:   Stack use after scope:   f8</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03:33:55.664 24469 24469 I app_process:   Global redzone:          f9</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03:33:55.664 24469 24469 I app_process:   Global init order:       f6</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03:33:55.665 24469 24469 I app_process:   Poisoned by user:        f7</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03:33:55.665 24469 24469 I app_process:   Container overflow:      fc</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03:33:55.665 24469 24469 I app_process:   Array cookie:            ac</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03:33:55.666 24469 24469 I app_process:   Intra object redzone:    bb</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03:33:55.666 24469 24469 I app_process:   ASan internal:           fe</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03:33:55.666 24469 24469 I app_process:   Left alloca redzone:     ca</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03:33:55.667 24469 24469 I app_process:   Right alloca redzone:    cb</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03:33:55.667 24469 24469 I app_process:   Shadow gap:              cc</w:t>
            </w:r>
          </w:p>
          <w:p w:rsidR="0036062F" w:rsidRPr="00064D3E" w:rsidRDefault="0036062F" w:rsidP="00064D3E">
            <w:pPr>
              <w:spacing w:before="0" w:after="0" w:line="240" w:lineRule="auto"/>
              <w:rPr>
                <w:rFonts w:hint="default"/>
                <w:sz w:val="16"/>
                <w:szCs w:val="16"/>
              </w:rPr>
            </w:pPr>
            <w:r w:rsidRPr="00064D3E">
              <w:rPr>
                <w:rFonts w:hint="default"/>
                <w:sz w:val="16"/>
                <w:szCs w:val="16"/>
              </w:rPr>
              <w:t>08-06 03:33:55.668 24469 24469 I app_process: ==24469==ABORTING</w:t>
            </w:r>
          </w:p>
        </w:tc>
      </w:tr>
    </w:tbl>
    <w:p w:rsidR="007E589E" w:rsidRDefault="007E589E" w:rsidP="007E589E">
      <w:pPr>
        <w:rPr>
          <w:rFonts w:hint="default"/>
        </w:rPr>
      </w:pPr>
    </w:p>
    <w:p w:rsidR="0036062F" w:rsidRDefault="00EC24FC" w:rsidP="0076092D">
      <w:pPr>
        <w:pStyle w:val="41"/>
        <w:rPr>
          <w:rFonts w:hint="default"/>
        </w:rPr>
      </w:pPr>
      <w:r>
        <w:rPr>
          <w:rFonts w:hint="default"/>
        </w:rPr>
        <w:t>N</w:t>
      </w:r>
      <w:r>
        <w:t xml:space="preserve">ative </w:t>
      </w:r>
      <w:r>
        <w:rPr>
          <w:rFonts w:hint="default"/>
        </w:rPr>
        <w:t xml:space="preserve">crash </w:t>
      </w:r>
      <w:r>
        <w:t>栈</w:t>
      </w:r>
    </w:p>
    <w:tbl>
      <w:tblPr>
        <w:tblStyle w:val="a8"/>
        <w:tblW w:w="0" w:type="auto"/>
        <w:tblLook w:val="04A0" w:firstRow="1" w:lastRow="0" w:firstColumn="1" w:lastColumn="0" w:noHBand="0" w:noVBand="1"/>
      </w:tblPr>
      <w:tblGrid>
        <w:gridCol w:w="9629"/>
      </w:tblGrid>
      <w:tr w:rsidR="0036062F" w:rsidTr="0036062F">
        <w:tc>
          <w:tcPr>
            <w:tcW w:w="9629" w:type="dxa"/>
          </w:tcPr>
          <w:p w:rsidR="0036062F" w:rsidRPr="00EC24FC" w:rsidRDefault="0036062F" w:rsidP="00EC24FC">
            <w:pPr>
              <w:spacing w:before="0" w:after="0" w:line="240" w:lineRule="auto"/>
              <w:rPr>
                <w:rFonts w:hint="default"/>
                <w:sz w:val="16"/>
                <w:szCs w:val="16"/>
              </w:rPr>
            </w:pP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03:33:55.854 24486 24486 F DEBUG   : *** *** *** *** *** *** *** *** *** *** *** *** *** *** *** ***</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03:33:55.855 24486 24486 F DEBUG   : Native Crash TIME: 3116463</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03:33:55.855 24486 24486 F DEBUG   : *** *** *** *** *** *** *** *** *** *** *** *** *** *** *** ***</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03:33:55.855 24486 24486 F DEBUG   : Build fingerprint: 'UNISOC/sp9832e_1h10_gofu/sp9832e_1h10_go:11/RP1A.200709.001/32426:userdebug/test-keys'</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03:33:55.856 24486 24486 F DEBUG   : Revision: '0'</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03:33:55.856 24486 24486 F DEBUG   : ABI: 'arm'</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03:33:55.858 24486 24486 F DEBUG   : Timestamp: 2020-08-06 03:33:55+0800</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03:33:55.858 24486 24486 F DEBUG   : pid: 24469, tid: 24469, name: app_process  &gt;&gt;&gt; /system/bin/app_process &lt;&lt;&lt;</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03:33:55.858 24486 24486 F DEBUG   : uid: 0</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03:33:55.859 24486 24486 F DEBUG   : signal 6 (SIGABRT), code -1 (SI_QUEUE), fault addr --------</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03:33:55.859 24486 24486 F DEBUG   : Abort message: '=================================================================</w:t>
            </w:r>
          </w:p>
          <w:p w:rsidR="0036062F" w:rsidRDefault="0036062F" w:rsidP="00EC24FC">
            <w:pPr>
              <w:spacing w:before="0" w:after="0" w:line="240" w:lineRule="auto"/>
              <w:rPr>
                <w:rFonts w:hint="default"/>
                <w:sz w:val="16"/>
                <w:szCs w:val="16"/>
              </w:rPr>
            </w:pPr>
            <w:r w:rsidRPr="00EC24FC">
              <w:rPr>
                <w:rFonts w:hint="default"/>
                <w:sz w:val="16"/>
                <w:szCs w:val="16"/>
              </w:rPr>
              <w:t>08-06 03:33:55.859 24486 24486 F DEBUG   : ==24469==ERROR: AddressSanitizer: container-overflow on address 0xadc02874 at pc 0xb27ba070 bp 0xbe889ac0 sp 0xbe889698</w:t>
            </w:r>
          </w:p>
          <w:p w:rsidR="00EC24FC" w:rsidRPr="00EC24FC" w:rsidRDefault="00EC24FC" w:rsidP="00EC24FC">
            <w:pPr>
              <w:spacing w:before="0" w:after="0" w:line="240" w:lineRule="auto"/>
              <w:rPr>
                <w:rFonts w:hint="default"/>
                <w:sz w:val="16"/>
                <w:szCs w:val="16"/>
              </w:rPr>
            </w:pPr>
            <w:r>
              <w:rPr>
                <w:rFonts w:hint="default"/>
                <w:sz w:val="16"/>
                <w:szCs w:val="16"/>
              </w:rPr>
              <w:t>…</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03:33:55.859 24486 24486 F DEBUG   : '</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03:33:55.859 24486 24486 F DEBUG   :     r0  00000000  r1  00005f95  r2  00000006  r3  be888b38</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03:33:55.860 24486 24486 F DEBUG   :     r4  be888b4c  r5  be888b30  r6  00005f95  r7  0000016b</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03:33:55.860 24486 24486 F DEBUG   :     r8  be888b38  r9  be888b48  r10 be888b68  r11 be888b58</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03:33:55.860 24486 24486 F DEBUG   :     ip  00005f95  sp  be888b08  lr  b0b3664d  pc  b0b36660</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03:33:55.933 24486 24486 F DEBUG   : backtrace:</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03:33:55.933 24486 24486 F DEBUG   :       #00 pc 00062660  /apex/com.android.runtime/lib/bionic/libc.so (abort+172) (BuildId: 839a29bd5b7284a5aa2054a464f499e4)</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03:33:55.933 24486 24486 F DEBUG   :       #01 pc 0003956c  /system/lib/libclang_rt.asan-arm-android.so (__sanitizer::Abort()+68) (BuildId: dc587666eacd829dfabfe29f89bfb506d0b28dc7)</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03:33:55.934 24486 24486 F DEBUG   :       #02 pc 00038394  /system/lib/libclang_rt.asan-arm-android.so (__sanitizer::Die()+192) (BuildId: dc587666eacd829dfabfe29f89bfb506d0b28dc7)</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03:33:55.935 24486 24486 F DEBUG   :       #03 pc 000a4388  /system/lib/libclang_rt.asan-arm-android.so (__asan::ScopedInErrorReport::~ScopedInErrorReport()+428) (BuildId: dc587666eacd829dfabfe29f89bfb506d0b28dc7)</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03:33:55.935 24486 24486 F DEBUG   :       #04 pc 000a65a8  /system/lib/libclang_rt.asan-arm-android.so (__asan::ReportGenericError(unsigned long, unsigned long, unsigned long, unsigned long, bool, unsigned long, unsigned int, bool)+2868) (BuildId: dc587666eacd829dfabfe29f89bfb506d0b28dc7)</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03:33:55.935 24486 24486 F DEBUG   :       #05 pc 0009f08c  /system/lib/libclang_rt.asan-arm-android.so (__asan_memcpy+328) (BuildId: dc587666eacd829dfabfe29f89bfb506d0b28dc7)</w:t>
            </w:r>
          </w:p>
          <w:p w:rsidR="0036062F" w:rsidRPr="00EC24FC" w:rsidRDefault="0036062F" w:rsidP="00EC24FC">
            <w:pPr>
              <w:spacing w:before="0" w:after="0" w:line="240" w:lineRule="auto"/>
              <w:rPr>
                <w:rFonts w:hint="default"/>
                <w:sz w:val="16"/>
                <w:szCs w:val="16"/>
              </w:rPr>
            </w:pP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03:33:55.936 24486 24486 F DEBUG   :       #06 pc 0018d8fb  /data/asan/system/lib/libandroid_runtime.so (std::__1::vector&lt;std::__1::basic_string&lt;char, std::__1::char_traits&lt;char&gt;, std::__1::allocator&lt;char&gt; &gt;, std::__1::allocator&lt;std::__1::basic_string&lt;char, std::__1::char_traits&lt;char&gt;, std::__1::allocator&lt;char&gt; &gt; &gt; &gt;::__swap_out_circular_buffer(std::__1::__split_buffer&lt;std::__1::basic_string&lt;char, std::__1::char_traits&lt;char&gt;, std::__1::allocator&lt;char&gt; &gt;, std::__1::allocator&lt;std::__1::basic_string&lt;char, std::__1::char_traits&lt;char&gt;, std::__1::allocator&lt;char&gt; &gt; &gt;&amp;&gt;&amp;)+142) (BuildId: 59a20443e83bf5c3db715e6c7054ad22)</w:t>
            </w:r>
          </w:p>
          <w:p w:rsidR="0036062F" w:rsidRPr="00EC24FC" w:rsidRDefault="0036062F" w:rsidP="00EC24FC">
            <w:pPr>
              <w:spacing w:before="0" w:after="0" w:line="240" w:lineRule="auto"/>
              <w:rPr>
                <w:rFonts w:hint="default"/>
                <w:sz w:val="16"/>
                <w:szCs w:val="16"/>
              </w:rPr>
            </w:pPr>
            <w:r w:rsidRPr="00EC24FC">
              <w:rPr>
                <w:rFonts w:hint="default"/>
                <w:sz w:val="16"/>
                <w:szCs w:val="16"/>
              </w:rPr>
              <w:t xml:space="preserve">08-06 03:33:55.937 24486 24486 F DEBUG   :       #07 pc 0018d663  /data/asan/system/lib/libandroid_runtime.so (void std::__1::vector&lt;std::__1::basic_string&lt;char, std::__1::char_traits&lt;char&gt;, std::__1::allocator&lt;char&gt; &gt;, std::__1::allocator&lt;std::__1::basic_string&lt;char, std::__1::char_traits&lt;char&gt;, std::__1::allocator&lt;char&gt; &gt; &gt; &gt;::__push_back_slow_path&lt;std::__1::basic_string&lt;char, std::__1::char_traits&lt;char&gt;, </w:t>
            </w:r>
            <w:r w:rsidRPr="00EC24FC">
              <w:rPr>
                <w:rFonts w:hint="default"/>
                <w:sz w:val="16"/>
                <w:szCs w:val="16"/>
              </w:rPr>
              <w:lastRenderedPageBreak/>
              <w:t>std::__1::allocator&lt;char&gt; &gt; &gt;(std::__1::basic_string&lt;char, std::__1::char_traits&lt;char&gt;, std::__1::allocator&lt;char&gt; &gt;&amp;&amp;)+486) (BuildId: 59a20443e83bf5c3db715e6c7054ad22)</w:t>
            </w:r>
          </w:p>
          <w:p w:rsidR="0036062F" w:rsidRPr="00EC24FC" w:rsidRDefault="0036062F" w:rsidP="00EC24FC">
            <w:pPr>
              <w:spacing w:before="0" w:after="0" w:line="240" w:lineRule="auto"/>
              <w:rPr>
                <w:rFonts w:hint="default"/>
                <w:sz w:val="16"/>
                <w:szCs w:val="16"/>
              </w:rPr>
            </w:pP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03:33:55.937 24486 24486 F DEBUG   :       #08 pc 0006581d  /data/asan/system/lib/libcodec2_vndk.so (_C2EnumUtils::sanitizeEnumValueNames(std::__1::vector&lt;char const*, std::__1::allocator&lt;char const*&gt; &gt;, char const*)+344) (BuildId: 357a9cc91ffee3e17731a0f35aed7441)</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03:33:55.938 24486 24486 F DEBUG   :       #09 pc 000354ff  /data/asan/system/lib/libcodec2_vndk.so (std::__1::vector&lt;std::__1::pair&lt;std::__1::basic_string&lt;char, std::__1::char_traits&lt;char&gt;, std::__1::allocator&lt;char&gt; &gt;, C2Value::Primitive&gt;, std::__1::allocator&lt;std::__1::pair&lt;std::__1::basic_string&lt;char, std::__1::char_traits&lt;char&gt;, std::__1::allocator&lt;char&gt; &gt;, C2Value::Primitive&gt; &gt; &gt; _C2EnumUtils::sanitizeEnumValues&lt;C2Value::Primitive&gt;(std::__1::vector&lt;C2Value::Primitive, std::__1::allocator&lt;C2Value::Primitive&gt; &gt;, std::__1::vector&lt;char const*, std::__1::allocator&lt;char const*&gt; &gt;, char const*)+106) (BuildId: 357a9cc91ffee3e17731a0f35aed7441)</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03:33:55.939 24486 24486 F DEBUG   :       #10 pc 000359d7  /data/asan/system/lib/libcodec2_vndk.so (std::__1::vector&lt;std::__1::pair&lt;std::__1::basic_string&lt;char, std::__1::char_traits&lt;char&gt;, std::__1::allocator&lt;char&gt; &gt;, C2Value::Primitive&gt;, std::__1::allocator&lt;std::__1::pair&lt;std::__1::basic_string&lt;char, std::__1::char_traits&lt;char&gt;, std::__1::allocator&lt;char&gt; &gt;, C2Value::Primitive&gt; &gt; &gt; C2FieldDescriptor::namedValuesFor&lt;C2Config::supplemental_info_t&gt;(C2Config::supplemental_info_t const&amp;)+122) (BuildId: 357a9cc91ffee3e17731a0f35aed7441)</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03:33:55.939 24486 24486 F DEBUG   :       #11 pc 00038d71  /data/asan/system/lib/libcodec2_vndk.so (_GLOBAL__sub_I_C2Config.cpp+912) (BuildId: 357a9cc91ffee3e17731a0f35aed7441)</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03:33:55.939 24486 24486 F DEBUG   :       #12 pc 0002cb45  /apex/com.android.runtime/bin/linker (__dl__ZL10call_arrayIPFviPPcS1_EEvPKcPT_jbS5_+204) (BuildId: 23965ba71b370e025e6b846c6325beb3)</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03:33:55.939 24486 24486 F DEBUG   :       #13 pc 40000541  &lt;unknown&gt;</w:t>
            </w:r>
          </w:p>
          <w:p w:rsidR="0036062F" w:rsidRPr="00EC24FC" w:rsidRDefault="0036062F" w:rsidP="00EC24FC">
            <w:pPr>
              <w:spacing w:before="0" w:after="0" w:line="240" w:lineRule="auto"/>
              <w:rPr>
                <w:rFonts w:hint="default"/>
                <w:sz w:val="16"/>
                <w:szCs w:val="16"/>
              </w:rPr>
            </w:pPr>
            <w:r w:rsidRPr="00EC24FC">
              <w:rPr>
                <w:rFonts w:hint="default"/>
                <w:sz w:val="16"/>
                <w:szCs w:val="16"/>
              </w:rPr>
              <w:t>08-06 03:33:56.510 24469 24469 I DEBUG   : Crash thread dumpable</w:t>
            </w:r>
          </w:p>
          <w:p w:rsidR="0036062F" w:rsidRPr="00EC24FC" w:rsidRDefault="0036062F" w:rsidP="00EC24FC">
            <w:pPr>
              <w:spacing w:before="0" w:after="0" w:line="240" w:lineRule="auto"/>
              <w:rPr>
                <w:rFonts w:hint="default"/>
                <w:sz w:val="16"/>
                <w:szCs w:val="16"/>
              </w:rPr>
            </w:pPr>
          </w:p>
        </w:tc>
      </w:tr>
    </w:tbl>
    <w:p w:rsidR="007E589E" w:rsidRPr="00C874C8" w:rsidRDefault="007E589E" w:rsidP="007E589E">
      <w:pPr>
        <w:rPr>
          <w:rFonts w:hint="default"/>
        </w:rPr>
      </w:pPr>
    </w:p>
    <w:p w:rsidR="00C874C8" w:rsidRDefault="00EC24FC" w:rsidP="0076092D">
      <w:pPr>
        <w:pStyle w:val="41"/>
        <w:rPr>
          <w:rFonts w:hint="default"/>
        </w:rPr>
      </w:pPr>
      <w:r>
        <w:t>调用栈</w:t>
      </w:r>
      <w:r>
        <w:rPr>
          <w:rFonts w:hint="default"/>
        </w:rPr>
        <w:t>解析</w:t>
      </w:r>
    </w:p>
    <w:tbl>
      <w:tblPr>
        <w:tblStyle w:val="a8"/>
        <w:tblW w:w="0" w:type="auto"/>
        <w:tblLook w:val="04A0" w:firstRow="1" w:lastRow="0" w:firstColumn="1" w:lastColumn="0" w:noHBand="0" w:noVBand="1"/>
      </w:tblPr>
      <w:tblGrid>
        <w:gridCol w:w="9629"/>
      </w:tblGrid>
      <w:tr w:rsidR="00B5724D" w:rsidTr="00B5724D">
        <w:tc>
          <w:tcPr>
            <w:tcW w:w="9629" w:type="dxa"/>
          </w:tcPr>
          <w:p w:rsidR="00B5724D" w:rsidRPr="00EC24FC" w:rsidRDefault="00B5724D" w:rsidP="00EC24FC">
            <w:pPr>
              <w:spacing w:before="0" w:after="0" w:line="240" w:lineRule="auto"/>
              <w:rPr>
                <w:rFonts w:hint="default"/>
                <w:sz w:val="16"/>
                <w:szCs w:val="16"/>
              </w:rPr>
            </w:pPr>
          </w:p>
          <w:p w:rsidR="00B5724D" w:rsidRPr="00EC24FC" w:rsidRDefault="00B5724D" w:rsidP="00EC24FC">
            <w:pPr>
              <w:spacing w:before="0" w:after="0" w:line="240" w:lineRule="auto"/>
              <w:rPr>
                <w:rFonts w:hint="default"/>
                <w:sz w:val="16"/>
                <w:szCs w:val="16"/>
              </w:rPr>
            </w:pPr>
            <w:r w:rsidRPr="00EC24FC">
              <w:rPr>
                <w:rFonts w:hint="default"/>
                <w:sz w:val="16"/>
                <w:szCs w:val="16"/>
              </w:rPr>
              <w:t>=================================================================</w:t>
            </w:r>
          </w:p>
          <w:p w:rsidR="00B5724D" w:rsidRPr="00EC24FC" w:rsidRDefault="00B5724D" w:rsidP="00EC24FC">
            <w:pPr>
              <w:spacing w:before="0" w:after="0" w:line="240" w:lineRule="auto"/>
              <w:rPr>
                <w:rFonts w:hint="default"/>
                <w:sz w:val="16"/>
                <w:szCs w:val="16"/>
              </w:rPr>
            </w:pPr>
            <w:r w:rsidRPr="00EC24FC">
              <w:rPr>
                <w:rFonts w:hint="default"/>
                <w:sz w:val="16"/>
                <w:szCs w:val="16"/>
              </w:rPr>
              <w:t>==12504==ERROR: AddressSanitizer: container-overflow on address 0xa9002874 at pc 0xac3b6070 bp 0xbef23ac0 sp 0xbef23698</w:t>
            </w:r>
          </w:p>
          <w:p w:rsidR="00B5724D" w:rsidRPr="00EC24FC" w:rsidRDefault="00B5724D" w:rsidP="00EC24FC">
            <w:pPr>
              <w:spacing w:before="0" w:after="0" w:line="240" w:lineRule="auto"/>
              <w:rPr>
                <w:rFonts w:hint="default"/>
                <w:sz w:val="16"/>
                <w:szCs w:val="16"/>
              </w:rPr>
            </w:pPr>
            <w:r w:rsidRPr="00EC24FC">
              <w:rPr>
                <w:rFonts w:hint="default"/>
                <w:sz w:val="16"/>
                <w:szCs w:val="16"/>
              </w:rPr>
              <w:t>READ of size 12 at 0xa9002874 thread T0</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 0xac3b606c in __asan_memcpy /out/llvm-project/compiler-rt/lib/asan/asan_interceptors_memintrinsics.cpp:22</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#1 0xaf4d68fa in basic_string external/libcxx/include/string:1877</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#2 0xaf4d68fa in _ZNSt3__19allocatorINS_12basic_stringIcNS_11char_traitsIcEENS0_IcEEEEE9constructIS5_JS5_EEEvPT_DpOT0_                                                              external/libcxx/include/memory:1826</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#3 0xaf4d68fa in _ZNSt3__116allocator_traitsINS_9allocatorINS_12basic_stringIcNS_11char_traitsIcEENS1_IcEEEEEEE11__constructIS6_JS6_EEEvNS_17integral_constantIbLb1EEERS7_PT_DpOT0_ external/libcxx/include/memory:1718</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#4 0xaf4d68fa in _ZNSt3__116allocator_traitsINS_9allocatorINS_12basic_stringIcNS_11char_traitsIcEENS1_IcEEEEEEE9constructIS6_JS6_EEEvRS7_PT_DpOT0_                 external/libcxx/include/memory:1561</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#5 0xaf4d68fa in _ZNSt3__116allocator_traitsINS_9allocatorINS_12basic_stringIcNS_11char_traitsIcEENS1_IcEEEEEEE20__construct_backwardIPS6_EEvRS7_T_SC_RSC_         external/libcxx/include/memory:1680</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#6 0xaf4d68fa in _ZNSt3__16vectorINS_12basic_stringIcNS_11char_traitsIcEENS_9allocatorIcEEEENS4_IS6_EEE26__swap_out_circular_bufferERNS_14__split_bufferIS6_RS7_EE external/libcxx/include/vector:938</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#7 0xaf4d6662 in _ZNSt3__16vectorINS_12basic_stringIcNS_11char_traitsIcEENS_9allocatorIcEEEENS4_IS6_EEE21__push_back_slow_pathIS6_EEvOT_                           external/libcxx/include/vector:1622</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#8 0xaa8ed81c in _ZNSt3__16vectorINS_12basic_stringIcNS_11char_traitsIcEENS_9allocatorIcEEEENS4_IS6_EEE9push_backEOS6_                                             external/libcxx/include/vector:1659</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#9 0xaa8ed81c in _ZN12_C2EnumUtils22sanitizeEnumValueNamesENSt3__16vectorIPKcNS0_9allocatorIS3_EEEES3_                                                                                                                          frameworks/av/media/codec2/vndk/util/C2ParamUtils.cpp:168</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#10 0xaa8bd4fe in _ZN12_C2EnumUtils18sanitizeEnumValuesIN7C2Value9PrimitiveEEENSt3__16vectorINS3_4pairINS3_12basic_stringIcNS3_11char_traitsIcEENS3_9allocatorIcEEEES2_EENS9_ISC_EEEENS4_IT_NS9_ISF_EEEENS4_IPKcNS9_ISJ_EEEESJ_ frameworks/av/media/codec2/core/include/C2Enum.h:80</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#11 0xaa8bd9d6 in _ZN17C2FieldDescriptor14namedValuesForIN8C2Config19supplemental_info_tEEENSt3__16vectorINS3_4pairINS3_12basic_stringIcNS3_11char_traitsIcEENS3_9allocatorIcEEEEN7C2Value9PrimitiveEEENS9_ISE_EEEERKT_         frameworks/av/media/codec2/core/include/C2Config.h:722</w:t>
            </w:r>
          </w:p>
          <w:p w:rsidR="00B5724D" w:rsidRPr="00EC24FC" w:rsidRDefault="00B5724D" w:rsidP="00EC24FC">
            <w:pPr>
              <w:spacing w:before="0" w:after="0" w:line="240" w:lineRule="auto"/>
              <w:rPr>
                <w:rFonts w:hint="default"/>
                <w:sz w:val="16"/>
                <w:szCs w:val="16"/>
              </w:rPr>
            </w:pPr>
            <w:r w:rsidRPr="00EC24FC">
              <w:rPr>
                <w:rFonts w:hint="default"/>
                <w:sz w:val="16"/>
                <w:szCs w:val="16"/>
              </w:rPr>
              <w:lastRenderedPageBreak/>
              <w:t xml:space="preserve">    #12 0xaa8c0d70 in _ZN17C2FieldDescriptor18_NamedValuesGetterIN8C2Config19supplemental_info_tELb1EE14getNamedValuesEv frameworks/av/media/codec2/core/include/C2Param.h:1117</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#13 0xaa8c0d70 in C2FieldDescriptor&lt;C2Config::supplemental_info_t, C2Config::supplemental_info_t&gt;                    frameworks/av/media/codec2/core/include/C2Param.h:1026</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#14 0xaa8c0d70 in __cxx_global_var_init.34                                                                           frameworks/av/media/codec2/core/include/C2Config.h:749</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#15 0xaa8c0d70 in _GLOBAL__sub_I_C2Config.cpp                                                                        frameworks/av/media/codec2/vndk/C2Config.cpp:?</w:t>
            </w:r>
          </w:p>
          <w:p w:rsidR="00B5724D" w:rsidRPr="00EC24FC" w:rsidRDefault="00B5724D" w:rsidP="00EC24FC">
            <w:pPr>
              <w:spacing w:before="0" w:after="0" w:line="240" w:lineRule="auto"/>
              <w:rPr>
                <w:rFonts w:hint="default"/>
                <w:sz w:val="16"/>
                <w:szCs w:val="16"/>
              </w:rPr>
            </w:pPr>
          </w:p>
          <w:p w:rsidR="00B5724D" w:rsidRPr="00EC24FC" w:rsidRDefault="00B5724D" w:rsidP="00EC24FC">
            <w:pPr>
              <w:spacing w:before="0" w:after="0" w:line="240" w:lineRule="auto"/>
              <w:rPr>
                <w:rFonts w:hint="default"/>
                <w:sz w:val="16"/>
                <w:szCs w:val="16"/>
              </w:rPr>
            </w:pPr>
            <w:r w:rsidRPr="00EC24FC">
              <w:rPr>
                <w:rFonts w:hint="default"/>
                <w:sz w:val="16"/>
                <w:szCs w:val="16"/>
              </w:rPr>
              <w:t>0xa9002874 is located 36 bytes inside of 48-byte region [0xa9002850,0xa9002880)</w:t>
            </w:r>
          </w:p>
          <w:p w:rsidR="00B5724D" w:rsidRPr="00EC24FC" w:rsidRDefault="00B5724D" w:rsidP="00EC24FC">
            <w:pPr>
              <w:spacing w:before="0" w:after="0" w:line="240" w:lineRule="auto"/>
              <w:rPr>
                <w:rFonts w:hint="default"/>
                <w:sz w:val="16"/>
                <w:szCs w:val="16"/>
              </w:rPr>
            </w:pPr>
            <w:r w:rsidRPr="00EC24FC">
              <w:rPr>
                <w:rFonts w:hint="default"/>
                <w:sz w:val="16"/>
                <w:szCs w:val="16"/>
              </w:rPr>
              <w:t>allocated by thread T0 here:</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#16 0xac3c3f04 in operator new /out/llvm-project/compiler-rt/lib/asan/asan_new_delete.cpp:99</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#17 0xaf4d65e2 in _ZNSt3__117__libcpp_allocateEjj                                                                                         external/libcxx/include/new:239</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#18 0xaf4d65e2 in _ZNSt3__19allocatorINS_12basic_stringIcNS_11char_traitsIcEENS0_IcEEEEE8allocateEjPKv                                    external/libcxx/include/memory:1814</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#19 0xaf4d65e2 in _ZNSt3__116allocator_traitsINS_9allocatorINS_12basic_stringIcNS_11char_traitsIcEENS1_IcEEEEEEE8allocateERS7_j           external/libcxx/include/memory:1547</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#20 0xaf4d65e2 in __split_buffer                                                                                                          external/libcxx/include/__split_buffer:311</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#21 0xaf4d65e2 in _ZNSt3__16vectorINS_12basic_stringIcNS_11char_traitsIcEENS_9allocatorIcEEEENS4_IS6_EEE21__push_back_slow_pathIS6_EEvOT_ external/libcxx/include/vector:1618</w:t>
            </w:r>
          </w:p>
          <w:p w:rsidR="00B5724D" w:rsidRPr="00EC24FC" w:rsidRDefault="00B5724D" w:rsidP="00EC24FC">
            <w:pPr>
              <w:spacing w:before="0" w:after="0" w:line="240" w:lineRule="auto"/>
              <w:rPr>
                <w:rFonts w:hint="default"/>
                <w:sz w:val="16"/>
                <w:szCs w:val="16"/>
              </w:rPr>
            </w:pPr>
          </w:p>
          <w:p w:rsidR="00B5724D" w:rsidRPr="00EC24FC" w:rsidRDefault="00B5724D" w:rsidP="00EC24FC">
            <w:pPr>
              <w:spacing w:before="0" w:after="0" w:line="240" w:lineRule="auto"/>
              <w:rPr>
                <w:rFonts w:hint="default"/>
                <w:sz w:val="16"/>
                <w:szCs w:val="16"/>
              </w:rPr>
            </w:pPr>
            <w:r w:rsidRPr="00EC24FC">
              <w:rPr>
                <w:rFonts w:hint="default"/>
                <w:sz w:val="16"/>
                <w:szCs w:val="16"/>
              </w:rPr>
              <w:t>HINT: if you don't care about these errors you may set ASAN_OPTIONS=detect_container_overflow=0.</w:t>
            </w:r>
          </w:p>
          <w:p w:rsidR="00B5724D" w:rsidRPr="00EC24FC" w:rsidRDefault="00B5724D" w:rsidP="00EC24FC">
            <w:pPr>
              <w:spacing w:before="0" w:after="0" w:line="240" w:lineRule="auto"/>
              <w:rPr>
                <w:rFonts w:hint="default"/>
                <w:sz w:val="16"/>
                <w:szCs w:val="16"/>
              </w:rPr>
            </w:pPr>
            <w:r w:rsidRPr="00EC24FC">
              <w:rPr>
                <w:rFonts w:hint="default"/>
                <w:sz w:val="16"/>
                <w:szCs w:val="16"/>
              </w:rPr>
              <w:t>If you suspect a false positive see also: https://github.com/google/sanitizers/wiki/AddressSanitizerContainerOverflow.</w:t>
            </w:r>
          </w:p>
          <w:p w:rsidR="00B5724D" w:rsidRPr="00EC24FC" w:rsidRDefault="00B5724D" w:rsidP="00EC24FC">
            <w:pPr>
              <w:spacing w:before="0" w:after="0" w:line="240" w:lineRule="auto"/>
              <w:rPr>
                <w:rFonts w:hint="default"/>
                <w:sz w:val="16"/>
                <w:szCs w:val="16"/>
              </w:rPr>
            </w:pPr>
            <w:r w:rsidRPr="00EC24FC">
              <w:rPr>
                <w:rFonts w:hint="default"/>
                <w:sz w:val="16"/>
                <w:szCs w:val="16"/>
              </w:rPr>
              <w:t>SUMMARY: AddressSanitizer: container-overflow (/system/lib/libclang_rt.asan-arm-android.so+0x9f06c)</w:t>
            </w:r>
          </w:p>
          <w:p w:rsidR="00B5724D" w:rsidRPr="00EC24FC" w:rsidRDefault="00B5724D" w:rsidP="00EC24FC">
            <w:pPr>
              <w:spacing w:before="0" w:after="0" w:line="240" w:lineRule="auto"/>
              <w:rPr>
                <w:rFonts w:hint="default"/>
                <w:sz w:val="16"/>
                <w:szCs w:val="16"/>
              </w:rPr>
            </w:pPr>
            <w:r w:rsidRPr="00EC24FC">
              <w:rPr>
                <w:rFonts w:hint="default"/>
                <w:sz w:val="16"/>
                <w:szCs w:val="16"/>
              </w:rPr>
              <w:t>Shadow bytes around the buggy address:</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0x9f8484b0: fa fa fa fa fa fa fa fa fa fa fa fa fa fa fa fa</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0x9f8484c0: fa fa fa fa fa fa fa fa fa fa fa fa fa fa fa fa</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0x9f8484d0: fa fa fa fa fa fa fa fa fa fa fa fa fa fa fa fa</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0x9f8484e0: fa fa fa fa fa fa fa fa fa fa 00 00 00 00 00 00</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0x9f8484f0: fa fa 00 00 00 00 00 00 fa fa 00 00 00 00 00 00</w:t>
            </w:r>
          </w:p>
          <w:p w:rsidR="00B5724D" w:rsidRPr="00EC24FC" w:rsidRDefault="00B5724D" w:rsidP="00EC24FC">
            <w:pPr>
              <w:spacing w:before="0" w:after="0" w:line="240" w:lineRule="auto"/>
              <w:rPr>
                <w:rFonts w:hint="default"/>
                <w:sz w:val="16"/>
                <w:szCs w:val="16"/>
              </w:rPr>
            </w:pPr>
            <w:r w:rsidRPr="00EC24FC">
              <w:rPr>
                <w:rFonts w:hint="default"/>
                <w:sz w:val="16"/>
                <w:szCs w:val="16"/>
              </w:rPr>
              <w:t>=&gt;0x9f848500: fa fa fd fd fd fd fd fd fa fa 00 00 00 00[04]fc</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0x9f848510: fa fa 00 00 00 00 00 00 fa fa 00 00 00 00 00 00</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0x9f848520: fa fa fd fd fd fd fd fd fa fa fd fd fd fd fd fd</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0x9f848530: fa fa fd fd fd fd fd fd fa fa fd fd fd fd fd fd</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0x9f848540: fa fa 00 00 00 00 00 00 fa fa 00 00 00 00 00 00</w:t>
            </w:r>
          </w:p>
          <w:p w:rsidR="00B5724D" w:rsidRPr="00EC24FC" w:rsidRDefault="00B5724D" w:rsidP="00EC24FC">
            <w:pPr>
              <w:spacing w:before="0" w:after="0" w:line="240" w:lineRule="auto"/>
              <w:rPr>
                <w:rFonts w:hint="default"/>
                <w:sz w:val="16"/>
                <w:szCs w:val="16"/>
              </w:rPr>
            </w:pPr>
            <w:r w:rsidRPr="00EC24FC">
              <w:rPr>
                <w:rFonts w:hint="default"/>
                <w:sz w:val="16"/>
                <w:szCs w:val="16"/>
              </w:rPr>
              <w:t xml:space="preserve">  0x9f848550: fa fa 00 00 00 00 00 00 fa fa 00 00 00 00 00 00</w:t>
            </w:r>
          </w:p>
          <w:p w:rsidR="00B5724D" w:rsidRPr="00EC24FC" w:rsidRDefault="00B5724D" w:rsidP="00EC24FC">
            <w:pPr>
              <w:spacing w:before="0" w:after="0" w:line="240" w:lineRule="auto"/>
              <w:rPr>
                <w:rFonts w:hint="default"/>
                <w:sz w:val="16"/>
                <w:szCs w:val="16"/>
              </w:rPr>
            </w:pPr>
            <w:r w:rsidRPr="00EC24FC">
              <w:rPr>
                <w:rFonts w:hint="default"/>
                <w:sz w:val="16"/>
                <w:szCs w:val="16"/>
              </w:rPr>
              <w:t>Shadow byte legend (one shadow byte represents 8 application bytes):</w:t>
            </w:r>
          </w:p>
          <w:p w:rsidR="00B5724D" w:rsidRPr="00EC24FC" w:rsidRDefault="00B5724D" w:rsidP="00EC24FC">
            <w:pPr>
              <w:spacing w:before="0" w:after="0" w:line="240" w:lineRule="auto"/>
              <w:rPr>
                <w:rFonts w:hint="default"/>
                <w:sz w:val="16"/>
                <w:szCs w:val="16"/>
              </w:rPr>
            </w:pPr>
            <w:r w:rsidRPr="00EC24FC">
              <w:rPr>
                <w:sz w:val="16"/>
                <w:szCs w:val="16"/>
              </w:rPr>
              <w:t xml:space="preserve">  Addressable:           00 </w:t>
            </w:r>
          </w:p>
          <w:p w:rsidR="00B5724D" w:rsidRPr="00EC24FC" w:rsidRDefault="00B5724D" w:rsidP="00EC24FC">
            <w:pPr>
              <w:spacing w:before="0" w:after="0" w:line="240" w:lineRule="auto"/>
              <w:rPr>
                <w:rFonts w:hint="default"/>
                <w:sz w:val="16"/>
                <w:szCs w:val="16"/>
              </w:rPr>
            </w:pPr>
            <w:r w:rsidRPr="00EC24FC">
              <w:rPr>
                <w:sz w:val="16"/>
                <w:szCs w:val="16"/>
              </w:rPr>
              <w:t xml:space="preserve">  Partially addressable: 01 02 03 04 05 06 07</w:t>
            </w:r>
          </w:p>
          <w:p w:rsidR="00B5724D" w:rsidRPr="00EC24FC" w:rsidRDefault="00B5724D" w:rsidP="00EC24FC">
            <w:pPr>
              <w:spacing w:before="0" w:after="0" w:line="240" w:lineRule="auto"/>
              <w:rPr>
                <w:rFonts w:hint="default"/>
                <w:sz w:val="16"/>
                <w:szCs w:val="16"/>
              </w:rPr>
            </w:pPr>
            <w:r w:rsidRPr="00EC24FC">
              <w:rPr>
                <w:sz w:val="16"/>
                <w:szCs w:val="16"/>
              </w:rPr>
              <w:t xml:space="preserve">  Heap left redzone:       fa </w:t>
            </w:r>
          </w:p>
          <w:p w:rsidR="00B5724D" w:rsidRPr="00EC24FC" w:rsidRDefault="00B5724D" w:rsidP="00EC24FC">
            <w:pPr>
              <w:spacing w:before="0" w:after="0" w:line="240" w:lineRule="auto"/>
              <w:rPr>
                <w:rFonts w:hint="default"/>
                <w:sz w:val="16"/>
                <w:szCs w:val="16"/>
              </w:rPr>
            </w:pPr>
            <w:r w:rsidRPr="00EC24FC">
              <w:rPr>
                <w:sz w:val="16"/>
                <w:szCs w:val="16"/>
              </w:rPr>
              <w:t xml:space="preserve">  Freed heap region:       fd </w:t>
            </w:r>
          </w:p>
          <w:p w:rsidR="00B5724D" w:rsidRPr="00EC24FC" w:rsidRDefault="00B5724D" w:rsidP="00EC24FC">
            <w:pPr>
              <w:spacing w:before="0" w:after="0" w:line="240" w:lineRule="auto"/>
              <w:rPr>
                <w:rFonts w:hint="default"/>
                <w:sz w:val="16"/>
                <w:szCs w:val="16"/>
              </w:rPr>
            </w:pPr>
            <w:r w:rsidRPr="00EC24FC">
              <w:rPr>
                <w:sz w:val="16"/>
                <w:szCs w:val="16"/>
              </w:rPr>
              <w:t xml:space="preserve">  Stack left redzone:      f1 </w:t>
            </w:r>
          </w:p>
          <w:p w:rsidR="00B5724D" w:rsidRPr="00EC24FC" w:rsidRDefault="00B5724D" w:rsidP="00EC24FC">
            <w:pPr>
              <w:spacing w:before="0" w:after="0" w:line="240" w:lineRule="auto"/>
              <w:rPr>
                <w:rFonts w:hint="default"/>
                <w:sz w:val="16"/>
                <w:szCs w:val="16"/>
              </w:rPr>
            </w:pPr>
            <w:r w:rsidRPr="00EC24FC">
              <w:rPr>
                <w:sz w:val="16"/>
                <w:szCs w:val="16"/>
              </w:rPr>
              <w:t xml:space="preserve">  Stack mid redzone:       f2 </w:t>
            </w:r>
          </w:p>
          <w:p w:rsidR="00B5724D" w:rsidRPr="00EC24FC" w:rsidRDefault="00B5724D" w:rsidP="00EC24FC">
            <w:pPr>
              <w:spacing w:before="0" w:after="0" w:line="240" w:lineRule="auto"/>
              <w:rPr>
                <w:rFonts w:hint="default"/>
                <w:sz w:val="16"/>
                <w:szCs w:val="16"/>
              </w:rPr>
            </w:pPr>
            <w:r w:rsidRPr="00EC24FC">
              <w:rPr>
                <w:sz w:val="16"/>
                <w:szCs w:val="16"/>
              </w:rPr>
              <w:t xml:space="preserve">  Stack right redzone:     f3 </w:t>
            </w:r>
          </w:p>
          <w:p w:rsidR="00B5724D" w:rsidRPr="00EC24FC" w:rsidRDefault="00B5724D" w:rsidP="00EC24FC">
            <w:pPr>
              <w:spacing w:before="0" w:after="0" w:line="240" w:lineRule="auto"/>
              <w:rPr>
                <w:rFonts w:hint="default"/>
                <w:sz w:val="16"/>
                <w:szCs w:val="16"/>
              </w:rPr>
            </w:pPr>
            <w:r w:rsidRPr="00EC24FC">
              <w:rPr>
                <w:sz w:val="16"/>
                <w:szCs w:val="16"/>
              </w:rPr>
              <w:t xml:space="preserve">  Stack after return:      f5</w:t>
            </w:r>
          </w:p>
          <w:p w:rsidR="00B5724D" w:rsidRPr="00EC24FC" w:rsidRDefault="00B5724D" w:rsidP="00EC24FC">
            <w:pPr>
              <w:spacing w:before="0" w:after="0" w:line="240" w:lineRule="auto"/>
              <w:rPr>
                <w:rFonts w:hint="default"/>
                <w:sz w:val="16"/>
                <w:szCs w:val="16"/>
              </w:rPr>
            </w:pPr>
            <w:r w:rsidRPr="00EC24FC">
              <w:rPr>
                <w:sz w:val="16"/>
                <w:szCs w:val="16"/>
              </w:rPr>
              <w:t xml:space="preserve">  Stack use after scope:   f8 </w:t>
            </w:r>
          </w:p>
          <w:p w:rsidR="00B5724D" w:rsidRPr="00EC24FC" w:rsidRDefault="00B5724D" w:rsidP="00EC24FC">
            <w:pPr>
              <w:spacing w:before="0" w:after="0" w:line="240" w:lineRule="auto"/>
              <w:rPr>
                <w:rFonts w:hint="default"/>
                <w:sz w:val="16"/>
                <w:szCs w:val="16"/>
              </w:rPr>
            </w:pPr>
            <w:r w:rsidRPr="00EC24FC">
              <w:rPr>
                <w:sz w:val="16"/>
                <w:szCs w:val="16"/>
              </w:rPr>
              <w:t xml:space="preserve">  Global redzone:          f9</w:t>
            </w:r>
          </w:p>
          <w:p w:rsidR="00B5724D" w:rsidRPr="00EC24FC" w:rsidRDefault="00B5724D" w:rsidP="00EC24FC">
            <w:pPr>
              <w:spacing w:before="0" w:after="0" w:line="240" w:lineRule="auto"/>
              <w:rPr>
                <w:rFonts w:hint="default"/>
                <w:sz w:val="16"/>
                <w:szCs w:val="16"/>
              </w:rPr>
            </w:pPr>
            <w:r w:rsidRPr="00EC24FC">
              <w:rPr>
                <w:sz w:val="16"/>
                <w:szCs w:val="16"/>
              </w:rPr>
              <w:t xml:space="preserve">  Global init order:       f6</w:t>
            </w:r>
          </w:p>
          <w:p w:rsidR="00B5724D" w:rsidRPr="00EC24FC" w:rsidRDefault="00B5724D" w:rsidP="00EC24FC">
            <w:pPr>
              <w:spacing w:before="0" w:after="0" w:line="240" w:lineRule="auto"/>
              <w:rPr>
                <w:rFonts w:hint="default"/>
                <w:sz w:val="16"/>
                <w:szCs w:val="16"/>
              </w:rPr>
            </w:pPr>
            <w:r w:rsidRPr="00EC24FC">
              <w:rPr>
                <w:sz w:val="16"/>
                <w:szCs w:val="16"/>
              </w:rPr>
              <w:t xml:space="preserve">  Poisoned by user:        f7 </w:t>
            </w:r>
          </w:p>
          <w:p w:rsidR="00B5724D" w:rsidRPr="00EC24FC" w:rsidRDefault="00B5724D" w:rsidP="00EC24FC">
            <w:pPr>
              <w:spacing w:before="0" w:after="0" w:line="240" w:lineRule="auto"/>
              <w:rPr>
                <w:rFonts w:hint="default"/>
                <w:sz w:val="16"/>
                <w:szCs w:val="16"/>
              </w:rPr>
            </w:pPr>
            <w:r w:rsidRPr="00EC24FC">
              <w:rPr>
                <w:sz w:val="16"/>
                <w:szCs w:val="16"/>
              </w:rPr>
              <w:t xml:space="preserve">  Container overflow:      fc </w:t>
            </w:r>
          </w:p>
          <w:p w:rsidR="00B5724D" w:rsidRPr="00EC24FC" w:rsidRDefault="00B5724D" w:rsidP="00EC24FC">
            <w:pPr>
              <w:spacing w:before="0" w:after="0" w:line="240" w:lineRule="auto"/>
              <w:rPr>
                <w:rFonts w:hint="default"/>
                <w:sz w:val="16"/>
                <w:szCs w:val="16"/>
              </w:rPr>
            </w:pPr>
            <w:r w:rsidRPr="00EC24FC">
              <w:rPr>
                <w:sz w:val="16"/>
                <w:szCs w:val="16"/>
              </w:rPr>
              <w:t xml:space="preserve">  Array cookie:            ac</w:t>
            </w:r>
          </w:p>
          <w:p w:rsidR="00B5724D" w:rsidRPr="00EC24FC" w:rsidRDefault="00B5724D" w:rsidP="00EC24FC">
            <w:pPr>
              <w:spacing w:before="0" w:after="0" w:line="240" w:lineRule="auto"/>
              <w:rPr>
                <w:rFonts w:hint="default"/>
                <w:sz w:val="16"/>
                <w:szCs w:val="16"/>
              </w:rPr>
            </w:pPr>
            <w:r w:rsidRPr="00EC24FC">
              <w:rPr>
                <w:sz w:val="16"/>
                <w:szCs w:val="16"/>
              </w:rPr>
              <w:t xml:space="preserve">  Intra object redzone:    bb</w:t>
            </w:r>
          </w:p>
          <w:p w:rsidR="00B5724D" w:rsidRPr="00EC24FC" w:rsidRDefault="00B5724D" w:rsidP="00EC24FC">
            <w:pPr>
              <w:spacing w:before="0" w:after="0" w:line="240" w:lineRule="auto"/>
              <w:rPr>
                <w:rFonts w:hint="default"/>
                <w:sz w:val="16"/>
                <w:szCs w:val="16"/>
              </w:rPr>
            </w:pPr>
            <w:r w:rsidRPr="00EC24FC">
              <w:rPr>
                <w:sz w:val="16"/>
                <w:szCs w:val="16"/>
              </w:rPr>
              <w:t xml:space="preserve">  ASan internal:           fe </w:t>
            </w:r>
          </w:p>
          <w:p w:rsidR="00B5724D" w:rsidRPr="00EC24FC" w:rsidRDefault="00B5724D" w:rsidP="00EC24FC">
            <w:pPr>
              <w:spacing w:before="0" w:after="0" w:line="240" w:lineRule="auto"/>
              <w:rPr>
                <w:rFonts w:hint="default"/>
                <w:sz w:val="16"/>
                <w:szCs w:val="16"/>
              </w:rPr>
            </w:pPr>
            <w:r w:rsidRPr="00EC24FC">
              <w:rPr>
                <w:sz w:val="16"/>
                <w:szCs w:val="16"/>
              </w:rPr>
              <w:t xml:space="preserve">  Left alloca redzone:     ca</w:t>
            </w:r>
          </w:p>
          <w:p w:rsidR="00B5724D" w:rsidRPr="00EC24FC" w:rsidRDefault="00B5724D" w:rsidP="00EC24FC">
            <w:pPr>
              <w:spacing w:before="0" w:after="0" w:line="240" w:lineRule="auto"/>
              <w:rPr>
                <w:rFonts w:hint="default"/>
                <w:sz w:val="16"/>
                <w:szCs w:val="16"/>
              </w:rPr>
            </w:pPr>
            <w:r w:rsidRPr="00EC24FC">
              <w:rPr>
                <w:sz w:val="16"/>
                <w:szCs w:val="16"/>
              </w:rPr>
              <w:t xml:space="preserve">  Right alloca redzone:    cb</w:t>
            </w:r>
          </w:p>
          <w:p w:rsidR="00B5724D" w:rsidRPr="00EC24FC" w:rsidRDefault="00B5724D" w:rsidP="00EC24FC">
            <w:pPr>
              <w:spacing w:before="0" w:after="0" w:line="240" w:lineRule="auto"/>
              <w:rPr>
                <w:rFonts w:hint="default"/>
                <w:sz w:val="16"/>
                <w:szCs w:val="16"/>
              </w:rPr>
            </w:pPr>
            <w:r w:rsidRPr="00EC24FC">
              <w:rPr>
                <w:sz w:val="16"/>
                <w:szCs w:val="16"/>
              </w:rPr>
              <w:t xml:space="preserve">  Shadow gap:              cc</w:t>
            </w:r>
          </w:p>
          <w:p w:rsidR="00B5724D" w:rsidRPr="00EC24FC" w:rsidRDefault="00B5724D" w:rsidP="00EC24FC">
            <w:pPr>
              <w:spacing w:before="0" w:after="0" w:line="240" w:lineRule="auto"/>
              <w:rPr>
                <w:rFonts w:hint="default"/>
                <w:sz w:val="16"/>
                <w:szCs w:val="16"/>
              </w:rPr>
            </w:pPr>
            <w:r w:rsidRPr="00EC24FC">
              <w:rPr>
                <w:rFonts w:hint="default"/>
                <w:sz w:val="16"/>
                <w:szCs w:val="16"/>
              </w:rPr>
              <w:t>==12504==ABORTING</w:t>
            </w:r>
          </w:p>
        </w:tc>
      </w:tr>
    </w:tbl>
    <w:p w:rsidR="00C874C8" w:rsidRDefault="00C874C8" w:rsidP="00EC2234">
      <w:pPr>
        <w:rPr>
          <w:rFonts w:hint="default"/>
        </w:rPr>
      </w:pPr>
    </w:p>
    <w:p w:rsidR="00C874C8" w:rsidRDefault="00EC24FC" w:rsidP="00EC24FC">
      <w:pPr>
        <w:pStyle w:val="31"/>
        <w:rPr>
          <w:rFonts w:hint="default"/>
        </w:rPr>
      </w:pPr>
      <w:bookmarkStart w:id="201" w:name="_Toc49427884"/>
      <w:r>
        <w:t>分析</w:t>
      </w:r>
      <w:bookmarkEnd w:id="201"/>
    </w:p>
    <w:p w:rsidR="00EC24FC" w:rsidRDefault="00EC24FC" w:rsidP="00EC24FC">
      <w:pPr>
        <w:widowControl w:val="0"/>
        <w:jc w:val="both"/>
        <w:rPr>
          <w:rFonts w:hint="default"/>
        </w:rPr>
      </w:pPr>
    </w:p>
    <w:p w:rsidR="00EC24FC" w:rsidRDefault="00EC24FC" w:rsidP="00EC24FC">
      <w:pPr>
        <w:widowControl w:val="0"/>
        <w:jc w:val="both"/>
        <w:rPr>
          <w:rFonts w:hint="default"/>
        </w:rPr>
      </w:pPr>
      <w:r>
        <w:t>调用栈看</w:t>
      </w:r>
      <w:r>
        <w:t xml:space="preserve"> </w:t>
      </w:r>
      <w:r>
        <w:t>在</w:t>
      </w:r>
      <w:r>
        <w:t xml:space="preserve"> sanitizedNames.push_back </w:t>
      </w:r>
      <w:r>
        <w:t>处理的</w:t>
      </w:r>
      <w:r>
        <w:t>name</w:t>
      </w:r>
      <w:r>
        <w:t>过程中</w:t>
      </w:r>
      <w:r>
        <w:t xml:space="preserve"> </w:t>
      </w:r>
      <w:r>
        <w:t>发现有</w:t>
      </w:r>
      <w:r>
        <w:t>container-overflow</w:t>
      </w:r>
    </w:p>
    <w:p w:rsidR="00EC24FC" w:rsidRPr="00EC24FC" w:rsidRDefault="00EC24FC" w:rsidP="00EC24FC">
      <w:pPr>
        <w:rPr>
          <w:rFonts w:hint="default"/>
        </w:rPr>
      </w:pPr>
    </w:p>
    <w:tbl>
      <w:tblPr>
        <w:tblStyle w:val="a8"/>
        <w:tblW w:w="0" w:type="auto"/>
        <w:tblLook w:val="04A0" w:firstRow="1" w:lastRow="0" w:firstColumn="1" w:lastColumn="0" w:noHBand="0" w:noVBand="1"/>
      </w:tblPr>
      <w:tblGrid>
        <w:gridCol w:w="9629"/>
      </w:tblGrid>
      <w:tr w:rsidR="00064D3E" w:rsidTr="00064D3E">
        <w:tc>
          <w:tcPr>
            <w:tcW w:w="9629" w:type="dxa"/>
          </w:tcPr>
          <w:p w:rsidR="00064D3E" w:rsidRPr="00EC24FC" w:rsidRDefault="00064D3E" w:rsidP="00EC24FC">
            <w:pPr>
              <w:spacing w:before="0" w:after="0" w:line="240" w:lineRule="auto"/>
              <w:rPr>
                <w:rFonts w:hint="default"/>
                <w:sz w:val="16"/>
                <w:szCs w:val="16"/>
              </w:rPr>
            </w:pPr>
            <w:r w:rsidRPr="00EC24FC">
              <w:rPr>
                <w:rFonts w:hint="default"/>
                <w:sz w:val="16"/>
                <w:szCs w:val="16"/>
              </w:rPr>
              <w:t>#9 0xaa8ed81c in                                frameworks/av/media/codec2/vndk/util/C2ParamUtils.cpp:168</w:t>
            </w:r>
          </w:p>
          <w:p w:rsidR="00064D3E" w:rsidRPr="00EC24FC" w:rsidRDefault="00064D3E" w:rsidP="00EC24FC">
            <w:pPr>
              <w:spacing w:before="0" w:after="0" w:line="240" w:lineRule="auto"/>
              <w:rPr>
                <w:rFonts w:hint="default"/>
                <w:sz w:val="16"/>
                <w:szCs w:val="16"/>
              </w:rPr>
            </w:pPr>
            <w:r w:rsidRPr="00EC24FC">
              <w:rPr>
                <w:rFonts w:hint="default"/>
                <w:sz w:val="16"/>
                <w:szCs w:val="16"/>
              </w:rPr>
              <w:t>118  //static</w:t>
            </w:r>
          </w:p>
          <w:p w:rsidR="00064D3E" w:rsidRPr="00EC24FC" w:rsidRDefault="00064D3E" w:rsidP="00EC24FC">
            <w:pPr>
              <w:spacing w:before="0" w:after="0" w:line="240" w:lineRule="auto"/>
              <w:rPr>
                <w:rFonts w:hint="default"/>
                <w:sz w:val="16"/>
                <w:szCs w:val="16"/>
              </w:rPr>
            </w:pPr>
            <w:r w:rsidRPr="00EC24FC">
              <w:rPr>
                <w:rFonts w:hint="default"/>
                <w:sz w:val="16"/>
                <w:szCs w:val="16"/>
              </w:rPr>
              <w:t>119  std::vector&lt;C2String&gt; _C2EnumUtils::sanitizeEnumValueNames(</w:t>
            </w:r>
          </w:p>
          <w:p w:rsidR="00064D3E" w:rsidRPr="00EC24FC" w:rsidRDefault="00064D3E" w:rsidP="00EC24FC">
            <w:pPr>
              <w:spacing w:before="0" w:after="0" w:line="240" w:lineRule="auto"/>
              <w:rPr>
                <w:rFonts w:hint="default"/>
                <w:sz w:val="16"/>
                <w:szCs w:val="16"/>
              </w:rPr>
            </w:pPr>
            <w:r w:rsidRPr="00EC24FC">
              <w:rPr>
                <w:rFonts w:hint="default"/>
                <w:sz w:val="16"/>
                <w:szCs w:val="16"/>
              </w:rPr>
              <w:t>120          const std::vector&lt;C2StringLiteral&gt; names,</w:t>
            </w:r>
          </w:p>
          <w:p w:rsidR="00064D3E" w:rsidRPr="00EC24FC" w:rsidRDefault="00064D3E" w:rsidP="00EC24FC">
            <w:pPr>
              <w:spacing w:before="0" w:after="0" w:line="240" w:lineRule="auto"/>
              <w:rPr>
                <w:rFonts w:hint="default"/>
                <w:sz w:val="16"/>
                <w:szCs w:val="16"/>
              </w:rPr>
            </w:pPr>
            <w:r w:rsidRPr="00EC24FC">
              <w:rPr>
                <w:rFonts w:hint="default"/>
                <w:sz w:val="16"/>
                <w:szCs w:val="16"/>
              </w:rPr>
              <w:t>121          C2StringLiteral _prefix) {</w:t>
            </w:r>
          </w:p>
          <w:p w:rsidR="00064D3E" w:rsidRPr="00EC24FC" w:rsidRDefault="00064D3E" w:rsidP="00EC24FC">
            <w:pPr>
              <w:spacing w:before="0" w:after="0" w:line="240" w:lineRule="auto"/>
              <w:rPr>
                <w:rFonts w:hint="default"/>
                <w:sz w:val="16"/>
                <w:szCs w:val="16"/>
              </w:rPr>
            </w:pPr>
            <w:r w:rsidRPr="00EC24FC">
              <w:rPr>
                <w:rFonts w:hint="default"/>
                <w:sz w:val="16"/>
                <w:szCs w:val="16"/>
              </w:rPr>
              <w:t>122      std::vector&lt;C2String&gt; sanitizedNames;</w:t>
            </w:r>
          </w:p>
          <w:p w:rsidR="00064D3E" w:rsidRPr="00EC24FC" w:rsidRDefault="00064D3E" w:rsidP="00EC24FC">
            <w:pPr>
              <w:spacing w:before="0" w:after="0" w:line="240" w:lineRule="auto"/>
              <w:rPr>
                <w:rFonts w:hint="default"/>
                <w:sz w:val="16"/>
                <w:szCs w:val="16"/>
              </w:rPr>
            </w:pPr>
            <w:r w:rsidRPr="00EC24FC">
              <w:rPr>
                <w:rFonts w:hint="default"/>
                <w:sz w:val="16"/>
                <w:szCs w:val="16"/>
              </w:rPr>
              <w:t>123      C2String prefix;</w:t>
            </w:r>
          </w:p>
          <w:p w:rsidR="00064D3E" w:rsidRPr="00EC24FC" w:rsidRDefault="00064D3E" w:rsidP="00EC24FC">
            <w:pPr>
              <w:spacing w:before="0" w:after="0" w:line="240" w:lineRule="auto"/>
              <w:rPr>
                <w:rFonts w:hint="default"/>
                <w:sz w:val="16"/>
                <w:szCs w:val="16"/>
              </w:rPr>
            </w:pPr>
            <w:r w:rsidRPr="00EC24FC">
              <w:rPr>
                <w:rFonts w:hint="default"/>
                <w:sz w:val="16"/>
                <w:szCs w:val="16"/>
              </w:rPr>
              <w:t>124      size_t extraUnderscores = 0;</w:t>
            </w:r>
          </w:p>
          <w:p w:rsidR="00064D3E" w:rsidRPr="00EC24FC" w:rsidRDefault="00064D3E" w:rsidP="00EC24FC">
            <w:pPr>
              <w:spacing w:before="0" w:after="0" w:line="240" w:lineRule="auto"/>
              <w:rPr>
                <w:rFonts w:hint="default"/>
                <w:sz w:val="16"/>
                <w:szCs w:val="16"/>
              </w:rPr>
            </w:pPr>
            <w:r w:rsidRPr="00EC24FC">
              <w:rPr>
                <w:rFonts w:hint="default"/>
                <w:sz w:val="16"/>
                <w:szCs w:val="16"/>
              </w:rPr>
              <w:t>125      bool first = true;</w:t>
            </w:r>
          </w:p>
          <w:p w:rsidR="00064D3E" w:rsidRPr="00EC24FC" w:rsidRDefault="00064D3E" w:rsidP="00EC24FC">
            <w:pPr>
              <w:spacing w:before="0" w:after="0" w:line="240" w:lineRule="auto"/>
              <w:rPr>
                <w:rFonts w:hint="default"/>
                <w:sz w:val="16"/>
                <w:szCs w:val="16"/>
              </w:rPr>
            </w:pPr>
            <w:r w:rsidRPr="00EC24FC">
              <w:rPr>
                <w:rFonts w:hint="default"/>
                <w:sz w:val="16"/>
                <w:szCs w:val="16"/>
              </w:rPr>
              <w:t>126      if (_prefix) {</w:t>
            </w:r>
          </w:p>
          <w:p w:rsidR="00064D3E" w:rsidRPr="00EC24FC" w:rsidRDefault="00064D3E" w:rsidP="00EC24FC">
            <w:pPr>
              <w:spacing w:before="0" w:after="0" w:line="240" w:lineRule="auto"/>
              <w:rPr>
                <w:rFonts w:hint="default"/>
                <w:sz w:val="16"/>
                <w:szCs w:val="16"/>
              </w:rPr>
            </w:pPr>
            <w:r w:rsidRPr="00EC24FC">
              <w:rPr>
                <w:rFonts w:hint="default"/>
                <w:sz w:val="16"/>
                <w:szCs w:val="16"/>
              </w:rPr>
              <w:t>127          extraUnderscores = countLeadingUnderscores(_prefix);</w:t>
            </w:r>
          </w:p>
          <w:p w:rsidR="00064D3E" w:rsidRPr="00EC24FC" w:rsidRDefault="00064D3E" w:rsidP="00EC24FC">
            <w:pPr>
              <w:spacing w:before="0" w:after="0" w:line="240" w:lineRule="auto"/>
              <w:rPr>
                <w:rFonts w:hint="default"/>
                <w:sz w:val="16"/>
                <w:szCs w:val="16"/>
              </w:rPr>
            </w:pPr>
            <w:r w:rsidRPr="00EC24FC">
              <w:rPr>
                <w:rFonts w:hint="default"/>
                <w:sz w:val="16"/>
                <w:szCs w:val="16"/>
              </w:rPr>
              <w:t>128          prefix = _prefix + extraUnderscores;</w:t>
            </w:r>
          </w:p>
          <w:p w:rsidR="00064D3E" w:rsidRPr="00EC24FC" w:rsidRDefault="00064D3E" w:rsidP="00EC24FC">
            <w:pPr>
              <w:spacing w:before="0" w:after="0" w:line="240" w:lineRule="auto"/>
              <w:rPr>
                <w:rFonts w:hint="default"/>
                <w:sz w:val="16"/>
                <w:szCs w:val="16"/>
              </w:rPr>
            </w:pPr>
            <w:r w:rsidRPr="00EC24FC">
              <w:rPr>
                <w:rFonts w:hint="default"/>
                <w:sz w:val="16"/>
                <w:szCs w:val="16"/>
              </w:rPr>
              <w:t>129          first = false;</w:t>
            </w:r>
          </w:p>
          <w:p w:rsidR="00064D3E" w:rsidRPr="00EC24FC" w:rsidRDefault="00064D3E" w:rsidP="00EC24FC">
            <w:pPr>
              <w:spacing w:before="0" w:after="0" w:line="240" w:lineRule="auto"/>
              <w:rPr>
                <w:rFonts w:hint="default"/>
                <w:sz w:val="16"/>
                <w:szCs w:val="16"/>
              </w:rPr>
            </w:pPr>
            <w:r w:rsidRPr="00EC24FC">
              <w:rPr>
                <w:rFonts w:hint="default"/>
                <w:sz w:val="16"/>
                <w:szCs w:val="16"/>
              </w:rPr>
              <w:t>130          C2_LOG(VERBOSE) &lt;&lt; "prefix:" &lt;&lt; prefix &lt;&lt; ", underscores:" &lt;&lt; extraUnderscores;</w:t>
            </w:r>
          </w:p>
          <w:p w:rsidR="00064D3E" w:rsidRPr="00EC24FC" w:rsidRDefault="00064D3E" w:rsidP="00EC24FC">
            <w:pPr>
              <w:spacing w:before="0" w:after="0" w:line="240" w:lineRule="auto"/>
              <w:rPr>
                <w:rFonts w:hint="default"/>
                <w:sz w:val="16"/>
                <w:szCs w:val="16"/>
              </w:rPr>
            </w:pPr>
            <w:r w:rsidRPr="00EC24FC">
              <w:rPr>
                <w:rFonts w:hint="default"/>
                <w:sz w:val="16"/>
                <w:szCs w:val="16"/>
              </w:rPr>
              <w:t>131      }</w:t>
            </w:r>
          </w:p>
          <w:p w:rsidR="00064D3E" w:rsidRPr="00EC24FC" w:rsidRDefault="00064D3E" w:rsidP="00EC24FC">
            <w:pPr>
              <w:spacing w:before="0" w:after="0" w:line="240" w:lineRule="auto"/>
              <w:rPr>
                <w:rFonts w:hint="default"/>
                <w:sz w:val="16"/>
                <w:szCs w:val="16"/>
              </w:rPr>
            </w:pPr>
            <w:r w:rsidRPr="00EC24FC">
              <w:rPr>
                <w:rFonts w:hint="default"/>
                <w:sz w:val="16"/>
                <w:szCs w:val="16"/>
              </w:rPr>
              <w:t xml:space="preserve">132  </w:t>
            </w:r>
          </w:p>
          <w:p w:rsidR="00064D3E" w:rsidRPr="00EC24FC" w:rsidRDefault="00064D3E" w:rsidP="00EC24FC">
            <w:pPr>
              <w:spacing w:before="0" w:after="0" w:line="240" w:lineRule="auto"/>
              <w:rPr>
                <w:rFonts w:hint="default"/>
                <w:sz w:val="16"/>
                <w:szCs w:val="16"/>
              </w:rPr>
            </w:pPr>
            <w:r w:rsidRPr="00EC24FC">
              <w:rPr>
                <w:rFonts w:hint="default"/>
                <w:sz w:val="16"/>
                <w:szCs w:val="16"/>
              </w:rPr>
              <w:t>133      // calculate prefix and minimum leading underscores</w:t>
            </w:r>
          </w:p>
          <w:p w:rsidR="00064D3E" w:rsidRPr="00EC24FC" w:rsidRDefault="00064D3E" w:rsidP="00EC24FC">
            <w:pPr>
              <w:spacing w:before="0" w:after="0" w:line="240" w:lineRule="auto"/>
              <w:rPr>
                <w:rFonts w:hint="default"/>
                <w:sz w:val="16"/>
                <w:szCs w:val="16"/>
              </w:rPr>
            </w:pPr>
            <w:r w:rsidRPr="00EC24FC">
              <w:rPr>
                <w:rFonts w:hint="default"/>
                <w:sz w:val="16"/>
                <w:szCs w:val="16"/>
              </w:rPr>
              <w:t>134      for (C2StringLiteral s : names) {</w:t>
            </w:r>
          </w:p>
          <w:p w:rsidR="00064D3E" w:rsidRPr="00EC24FC" w:rsidRDefault="00064D3E" w:rsidP="00EC24FC">
            <w:pPr>
              <w:spacing w:before="0" w:after="0" w:line="240" w:lineRule="auto"/>
              <w:rPr>
                <w:rFonts w:hint="default"/>
                <w:sz w:val="16"/>
                <w:szCs w:val="16"/>
              </w:rPr>
            </w:pPr>
            <w:r w:rsidRPr="00EC24FC">
              <w:rPr>
                <w:rFonts w:hint="default"/>
                <w:sz w:val="16"/>
                <w:szCs w:val="16"/>
              </w:rPr>
              <w:t>135          C2_LOG(VERBOSE) &lt;&lt; s;</w:t>
            </w:r>
          </w:p>
          <w:p w:rsidR="00064D3E" w:rsidRPr="00EC24FC" w:rsidRDefault="00064D3E" w:rsidP="00EC24FC">
            <w:pPr>
              <w:spacing w:before="0" w:after="0" w:line="240" w:lineRule="auto"/>
              <w:rPr>
                <w:rFonts w:hint="default"/>
                <w:sz w:val="16"/>
                <w:szCs w:val="16"/>
              </w:rPr>
            </w:pPr>
            <w:r w:rsidRPr="00EC24FC">
              <w:rPr>
                <w:rFonts w:hint="default"/>
                <w:sz w:val="16"/>
                <w:szCs w:val="16"/>
              </w:rPr>
              <w:t>136          size_t underscores = countLeadingUnderscores(s);</w:t>
            </w:r>
          </w:p>
          <w:p w:rsidR="00064D3E" w:rsidRPr="00EC24FC" w:rsidRDefault="00064D3E" w:rsidP="00EC24FC">
            <w:pPr>
              <w:spacing w:before="0" w:after="0" w:line="240" w:lineRule="auto"/>
              <w:rPr>
                <w:rFonts w:hint="default"/>
                <w:sz w:val="16"/>
                <w:szCs w:val="16"/>
              </w:rPr>
            </w:pPr>
            <w:r w:rsidRPr="00EC24FC">
              <w:rPr>
                <w:rFonts w:hint="default"/>
                <w:sz w:val="16"/>
                <w:szCs w:val="16"/>
              </w:rPr>
              <w:t>137          if (first) {</w:t>
            </w:r>
          </w:p>
          <w:p w:rsidR="00064D3E" w:rsidRPr="00EC24FC" w:rsidRDefault="00064D3E" w:rsidP="00EC24FC">
            <w:pPr>
              <w:spacing w:before="0" w:after="0" w:line="240" w:lineRule="auto"/>
              <w:rPr>
                <w:rFonts w:hint="default"/>
                <w:sz w:val="16"/>
                <w:szCs w:val="16"/>
              </w:rPr>
            </w:pPr>
            <w:r w:rsidRPr="00EC24FC">
              <w:rPr>
                <w:rFonts w:hint="default"/>
                <w:sz w:val="16"/>
                <w:szCs w:val="16"/>
              </w:rPr>
              <w:t>138              extraUnderscores = underscores;</w:t>
            </w:r>
          </w:p>
          <w:p w:rsidR="00064D3E" w:rsidRPr="00EC24FC" w:rsidRDefault="00064D3E" w:rsidP="00EC24FC">
            <w:pPr>
              <w:spacing w:before="0" w:after="0" w:line="240" w:lineRule="auto"/>
              <w:rPr>
                <w:rFonts w:hint="default"/>
                <w:sz w:val="16"/>
                <w:szCs w:val="16"/>
              </w:rPr>
            </w:pPr>
            <w:r w:rsidRPr="00EC24FC">
              <w:rPr>
                <w:rFonts w:hint="default"/>
                <w:sz w:val="16"/>
                <w:szCs w:val="16"/>
              </w:rPr>
              <w:t>139              prefix = s + underscores;</w:t>
            </w:r>
          </w:p>
          <w:p w:rsidR="00064D3E" w:rsidRPr="00EC24FC" w:rsidRDefault="00064D3E" w:rsidP="00EC24FC">
            <w:pPr>
              <w:spacing w:before="0" w:after="0" w:line="240" w:lineRule="auto"/>
              <w:rPr>
                <w:rFonts w:hint="default"/>
                <w:sz w:val="16"/>
                <w:szCs w:val="16"/>
              </w:rPr>
            </w:pPr>
            <w:r w:rsidRPr="00EC24FC">
              <w:rPr>
                <w:rFonts w:hint="default"/>
                <w:sz w:val="16"/>
                <w:szCs w:val="16"/>
              </w:rPr>
              <w:t>140              first = false;</w:t>
            </w:r>
          </w:p>
          <w:p w:rsidR="00064D3E" w:rsidRPr="00EC24FC" w:rsidRDefault="00064D3E" w:rsidP="00EC24FC">
            <w:pPr>
              <w:spacing w:before="0" w:after="0" w:line="240" w:lineRule="auto"/>
              <w:rPr>
                <w:rFonts w:hint="default"/>
                <w:sz w:val="16"/>
                <w:szCs w:val="16"/>
              </w:rPr>
            </w:pPr>
            <w:r w:rsidRPr="00EC24FC">
              <w:rPr>
                <w:rFonts w:hint="default"/>
                <w:sz w:val="16"/>
                <w:szCs w:val="16"/>
              </w:rPr>
              <w:t>141          } else {</w:t>
            </w:r>
          </w:p>
          <w:p w:rsidR="00064D3E" w:rsidRPr="00EC24FC" w:rsidRDefault="00064D3E" w:rsidP="00EC24FC">
            <w:pPr>
              <w:spacing w:before="0" w:after="0" w:line="240" w:lineRule="auto"/>
              <w:rPr>
                <w:rFonts w:hint="default"/>
                <w:sz w:val="16"/>
                <w:szCs w:val="16"/>
              </w:rPr>
            </w:pPr>
            <w:r w:rsidRPr="00EC24FC">
              <w:rPr>
                <w:rFonts w:hint="default"/>
                <w:sz w:val="16"/>
                <w:szCs w:val="16"/>
              </w:rPr>
              <w:t>142              size_t matching = countMatching(</w:t>
            </w:r>
          </w:p>
          <w:p w:rsidR="00064D3E" w:rsidRPr="00EC24FC" w:rsidRDefault="00064D3E" w:rsidP="00EC24FC">
            <w:pPr>
              <w:spacing w:before="0" w:after="0" w:line="240" w:lineRule="auto"/>
              <w:rPr>
                <w:rFonts w:hint="default"/>
                <w:sz w:val="16"/>
                <w:szCs w:val="16"/>
              </w:rPr>
            </w:pPr>
            <w:r w:rsidRPr="00EC24FC">
              <w:rPr>
                <w:rFonts w:hint="default"/>
                <w:sz w:val="16"/>
                <w:szCs w:val="16"/>
              </w:rPr>
              <w:t>143                  s + underscores,</w:t>
            </w:r>
          </w:p>
          <w:p w:rsidR="00064D3E" w:rsidRPr="00EC24FC" w:rsidRDefault="00064D3E" w:rsidP="00EC24FC">
            <w:pPr>
              <w:spacing w:before="0" w:after="0" w:line="240" w:lineRule="auto"/>
              <w:rPr>
                <w:rFonts w:hint="default"/>
                <w:sz w:val="16"/>
                <w:szCs w:val="16"/>
              </w:rPr>
            </w:pPr>
            <w:r w:rsidRPr="00EC24FC">
              <w:rPr>
                <w:rFonts w:hint="default"/>
                <w:sz w:val="16"/>
                <w:szCs w:val="16"/>
              </w:rPr>
              <w:t>144                  prefix);</w:t>
            </w:r>
          </w:p>
          <w:p w:rsidR="00064D3E" w:rsidRPr="00EC24FC" w:rsidRDefault="00064D3E" w:rsidP="00EC24FC">
            <w:pPr>
              <w:spacing w:before="0" w:after="0" w:line="240" w:lineRule="auto"/>
              <w:rPr>
                <w:rFonts w:hint="default"/>
                <w:sz w:val="16"/>
                <w:szCs w:val="16"/>
              </w:rPr>
            </w:pPr>
            <w:r w:rsidRPr="00EC24FC">
              <w:rPr>
                <w:rFonts w:hint="default"/>
                <w:sz w:val="16"/>
                <w:szCs w:val="16"/>
              </w:rPr>
              <w:t>145              prefix.resize(matching);</w:t>
            </w:r>
          </w:p>
          <w:p w:rsidR="00064D3E" w:rsidRPr="00EC24FC" w:rsidRDefault="00064D3E" w:rsidP="00EC24FC">
            <w:pPr>
              <w:spacing w:before="0" w:after="0" w:line="240" w:lineRule="auto"/>
              <w:rPr>
                <w:rFonts w:hint="default"/>
                <w:sz w:val="16"/>
                <w:szCs w:val="16"/>
              </w:rPr>
            </w:pPr>
            <w:r w:rsidRPr="00EC24FC">
              <w:rPr>
                <w:rFonts w:hint="default"/>
                <w:sz w:val="16"/>
                <w:szCs w:val="16"/>
              </w:rPr>
              <w:t>146              extraUnderscores = std::min(underscores, extraUnderscores);</w:t>
            </w:r>
          </w:p>
          <w:p w:rsidR="00064D3E" w:rsidRPr="00EC24FC" w:rsidRDefault="00064D3E" w:rsidP="00EC24FC">
            <w:pPr>
              <w:spacing w:before="0" w:after="0" w:line="240" w:lineRule="auto"/>
              <w:rPr>
                <w:rFonts w:hint="default"/>
                <w:sz w:val="16"/>
                <w:szCs w:val="16"/>
              </w:rPr>
            </w:pPr>
            <w:r w:rsidRPr="00EC24FC">
              <w:rPr>
                <w:rFonts w:hint="default"/>
                <w:sz w:val="16"/>
                <w:szCs w:val="16"/>
              </w:rPr>
              <w:t>147          }</w:t>
            </w:r>
          </w:p>
          <w:p w:rsidR="00064D3E" w:rsidRPr="00EC24FC" w:rsidRDefault="00064D3E" w:rsidP="00EC24FC">
            <w:pPr>
              <w:spacing w:before="0" w:after="0" w:line="240" w:lineRule="auto"/>
              <w:rPr>
                <w:rFonts w:hint="default"/>
                <w:sz w:val="16"/>
                <w:szCs w:val="16"/>
              </w:rPr>
            </w:pPr>
            <w:r w:rsidRPr="00EC24FC">
              <w:rPr>
                <w:rFonts w:hint="default"/>
                <w:sz w:val="16"/>
                <w:szCs w:val="16"/>
              </w:rPr>
              <w:t>148          C2_LOG(VERBOSE) &lt;&lt; "prefix:" &lt;&lt; prefix &lt;&lt; ", underscores:" &lt;&lt; extraUnderscores;</w:t>
            </w:r>
          </w:p>
          <w:p w:rsidR="00064D3E" w:rsidRPr="00EC24FC" w:rsidRDefault="00064D3E" w:rsidP="00EC24FC">
            <w:pPr>
              <w:spacing w:before="0" w:after="0" w:line="240" w:lineRule="auto"/>
              <w:rPr>
                <w:rFonts w:hint="default"/>
                <w:sz w:val="16"/>
                <w:szCs w:val="16"/>
              </w:rPr>
            </w:pPr>
            <w:r w:rsidRPr="00EC24FC">
              <w:rPr>
                <w:rFonts w:hint="default"/>
                <w:sz w:val="16"/>
                <w:szCs w:val="16"/>
              </w:rPr>
              <w:t>149          if (prefix.size() == 0 &amp;&amp; extraUnderscores == 0) {</w:t>
            </w:r>
          </w:p>
          <w:p w:rsidR="00064D3E" w:rsidRPr="00EC24FC" w:rsidRDefault="00064D3E" w:rsidP="00EC24FC">
            <w:pPr>
              <w:spacing w:before="0" w:after="0" w:line="240" w:lineRule="auto"/>
              <w:rPr>
                <w:rFonts w:hint="default"/>
                <w:sz w:val="16"/>
                <w:szCs w:val="16"/>
              </w:rPr>
            </w:pPr>
            <w:r w:rsidRPr="00EC24FC">
              <w:rPr>
                <w:rFonts w:hint="default"/>
                <w:sz w:val="16"/>
                <w:szCs w:val="16"/>
              </w:rPr>
              <w:t>150              break;</w:t>
            </w:r>
          </w:p>
          <w:p w:rsidR="00064D3E" w:rsidRPr="00EC24FC" w:rsidRDefault="00064D3E" w:rsidP="00EC24FC">
            <w:pPr>
              <w:spacing w:before="0" w:after="0" w:line="240" w:lineRule="auto"/>
              <w:rPr>
                <w:rFonts w:hint="default"/>
                <w:sz w:val="16"/>
                <w:szCs w:val="16"/>
              </w:rPr>
            </w:pPr>
            <w:r w:rsidRPr="00EC24FC">
              <w:rPr>
                <w:rFonts w:hint="default"/>
                <w:sz w:val="16"/>
                <w:szCs w:val="16"/>
              </w:rPr>
              <w:t>151          }</w:t>
            </w:r>
          </w:p>
          <w:p w:rsidR="00064D3E" w:rsidRPr="00EC24FC" w:rsidRDefault="00064D3E" w:rsidP="00EC24FC">
            <w:pPr>
              <w:spacing w:before="0" w:after="0" w:line="240" w:lineRule="auto"/>
              <w:rPr>
                <w:rFonts w:hint="default"/>
                <w:sz w:val="16"/>
                <w:szCs w:val="16"/>
              </w:rPr>
            </w:pPr>
            <w:r w:rsidRPr="00EC24FC">
              <w:rPr>
                <w:rFonts w:hint="default"/>
                <w:sz w:val="16"/>
                <w:szCs w:val="16"/>
              </w:rPr>
              <w:t>152      }</w:t>
            </w:r>
          </w:p>
          <w:p w:rsidR="00064D3E" w:rsidRPr="00EC24FC" w:rsidRDefault="00064D3E" w:rsidP="00EC24FC">
            <w:pPr>
              <w:spacing w:before="0" w:after="0" w:line="240" w:lineRule="auto"/>
              <w:rPr>
                <w:rFonts w:hint="default"/>
                <w:sz w:val="16"/>
                <w:szCs w:val="16"/>
              </w:rPr>
            </w:pPr>
            <w:r w:rsidRPr="00EC24FC">
              <w:rPr>
                <w:rFonts w:hint="default"/>
                <w:sz w:val="16"/>
                <w:szCs w:val="16"/>
              </w:rPr>
              <w:t xml:space="preserve">153  </w:t>
            </w:r>
          </w:p>
          <w:p w:rsidR="00064D3E" w:rsidRPr="00EC24FC" w:rsidRDefault="00064D3E" w:rsidP="00EC24FC">
            <w:pPr>
              <w:spacing w:before="0" w:after="0" w:line="240" w:lineRule="auto"/>
              <w:rPr>
                <w:rFonts w:hint="default"/>
                <w:sz w:val="16"/>
                <w:szCs w:val="16"/>
              </w:rPr>
            </w:pPr>
            <w:r w:rsidRPr="00EC24FC">
              <w:rPr>
                <w:rFonts w:hint="default"/>
                <w:sz w:val="16"/>
                <w:szCs w:val="16"/>
              </w:rPr>
              <w:t>154      // we swallow the first underscore after upper case prefixes</w:t>
            </w:r>
          </w:p>
          <w:p w:rsidR="00064D3E" w:rsidRPr="00EC24FC" w:rsidRDefault="00064D3E" w:rsidP="00EC24FC">
            <w:pPr>
              <w:spacing w:before="0" w:after="0" w:line="240" w:lineRule="auto"/>
              <w:rPr>
                <w:rFonts w:hint="default"/>
                <w:sz w:val="16"/>
                <w:szCs w:val="16"/>
              </w:rPr>
            </w:pPr>
            <w:r w:rsidRPr="00EC24FC">
              <w:rPr>
                <w:rFonts w:hint="default"/>
                <w:sz w:val="16"/>
                <w:szCs w:val="16"/>
              </w:rPr>
              <w:t>155      bool upperCasePrefix = true;</w:t>
            </w:r>
          </w:p>
          <w:p w:rsidR="00064D3E" w:rsidRPr="00EC24FC" w:rsidRDefault="00064D3E" w:rsidP="00EC24FC">
            <w:pPr>
              <w:spacing w:before="0" w:after="0" w:line="240" w:lineRule="auto"/>
              <w:rPr>
                <w:rFonts w:hint="default"/>
                <w:sz w:val="16"/>
                <w:szCs w:val="16"/>
              </w:rPr>
            </w:pPr>
            <w:r w:rsidRPr="00EC24FC">
              <w:rPr>
                <w:rFonts w:hint="default"/>
                <w:sz w:val="16"/>
                <w:szCs w:val="16"/>
              </w:rPr>
              <w:t>156      for (size_t i = 0; i &lt; prefix.size(); ++i) {</w:t>
            </w:r>
          </w:p>
          <w:p w:rsidR="00064D3E" w:rsidRPr="00EC24FC" w:rsidRDefault="00064D3E" w:rsidP="00EC24FC">
            <w:pPr>
              <w:spacing w:before="0" w:after="0" w:line="240" w:lineRule="auto"/>
              <w:rPr>
                <w:rFonts w:hint="default"/>
                <w:sz w:val="16"/>
                <w:szCs w:val="16"/>
              </w:rPr>
            </w:pPr>
            <w:r w:rsidRPr="00EC24FC">
              <w:rPr>
                <w:rFonts w:hint="default"/>
                <w:sz w:val="16"/>
                <w:szCs w:val="16"/>
              </w:rPr>
              <w:t>157          if (islower(prefix[i])) {</w:t>
            </w:r>
          </w:p>
          <w:p w:rsidR="00064D3E" w:rsidRPr="00EC24FC" w:rsidRDefault="00064D3E" w:rsidP="00EC24FC">
            <w:pPr>
              <w:spacing w:before="0" w:after="0" w:line="240" w:lineRule="auto"/>
              <w:rPr>
                <w:rFonts w:hint="default"/>
                <w:sz w:val="16"/>
                <w:szCs w:val="16"/>
              </w:rPr>
            </w:pPr>
            <w:r w:rsidRPr="00EC24FC">
              <w:rPr>
                <w:rFonts w:hint="default"/>
                <w:sz w:val="16"/>
                <w:szCs w:val="16"/>
              </w:rPr>
              <w:t>158              upperCasePrefix = false;</w:t>
            </w:r>
          </w:p>
          <w:p w:rsidR="00064D3E" w:rsidRPr="00EC24FC" w:rsidRDefault="00064D3E" w:rsidP="00EC24FC">
            <w:pPr>
              <w:spacing w:before="0" w:after="0" w:line="240" w:lineRule="auto"/>
              <w:rPr>
                <w:rFonts w:hint="default"/>
                <w:sz w:val="16"/>
                <w:szCs w:val="16"/>
              </w:rPr>
            </w:pPr>
            <w:r w:rsidRPr="00EC24FC">
              <w:rPr>
                <w:rFonts w:hint="default"/>
                <w:sz w:val="16"/>
                <w:szCs w:val="16"/>
              </w:rPr>
              <w:t>159              break;</w:t>
            </w:r>
          </w:p>
          <w:p w:rsidR="00064D3E" w:rsidRPr="00EC24FC" w:rsidRDefault="00064D3E" w:rsidP="00EC24FC">
            <w:pPr>
              <w:spacing w:before="0" w:after="0" w:line="240" w:lineRule="auto"/>
              <w:rPr>
                <w:rFonts w:hint="default"/>
                <w:sz w:val="16"/>
                <w:szCs w:val="16"/>
              </w:rPr>
            </w:pPr>
            <w:r w:rsidRPr="00EC24FC">
              <w:rPr>
                <w:rFonts w:hint="default"/>
                <w:sz w:val="16"/>
                <w:szCs w:val="16"/>
              </w:rPr>
              <w:t>160          }</w:t>
            </w:r>
          </w:p>
          <w:p w:rsidR="00064D3E" w:rsidRPr="00EC24FC" w:rsidRDefault="00064D3E" w:rsidP="00EC24FC">
            <w:pPr>
              <w:spacing w:before="0" w:after="0" w:line="240" w:lineRule="auto"/>
              <w:rPr>
                <w:rFonts w:hint="default"/>
                <w:sz w:val="16"/>
                <w:szCs w:val="16"/>
              </w:rPr>
            </w:pPr>
            <w:r w:rsidRPr="00EC24FC">
              <w:rPr>
                <w:rFonts w:hint="default"/>
                <w:sz w:val="16"/>
                <w:szCs w:val="16"/>
              </w:rPr>
              <w:t>161      }</w:t>
            </w:r>
          </w:p>
          <w:p w:rsidR="00064D3E" w:rsidRPr="00EC24FC" w:rsidRDefault="00064D3E" w:rsidP="00EC24FC">
            <w:pPr>
              <w:spacing w:before="0" w:after="0" w:line="240" w:lineRule="auto"/>
              <w:rPr>
                <w:rFonts w:hint="default"/>
                <w:sz w:val="16"/>
                <w:szCs w:val="16"/>
              </w:rPr>
            </w:pPr>
            <w:r w:rsidRPr="00EC24FC">
              <w:rPr>
                <w:rFonts w:hint="default"/>
                <w:sz w:val="16"/>
                <w:szCs w:val="16"/>
              </w:rPr>
              <w:t xml:space="preserve">162  </w:t>
            </w:r>
          </w:p>
          <w:p w:rsidR="00064D3E" w:rsidRPr="00EC24FC" w:rsidRDefault="00064D3E" w:rsidP="00EC24FC">
            <w:pPr>
              <w:spacing w:before="0" w:after="0" w:line="240" w:lineRule="auto"/>
              <w:rPr>
                <w:rFonts w:hint="default"/>
                <w:sz w:val="16"/>
                <w:szCs w:val="16"/>
              </w:rPr>
            </w:pPr>
            <w:r w:rsidRPr="00EC24FC">
              <w:rPr>
                <w:rFonts w:hint="default"/>
                <w:sz w:val="16"/>
                <w:szCs w:val="16"/>
              </w:rPr>
              <w:t>163      for (C2StringLiteral s : names) {</w:t>
            </w:r>
          </w:p>
          <w:p w:rsidR="00064D3E" w:rsidRPr="00EC24FC" w:rsidRDefault="00064D3E" w:rsidP="00EC24FC">
            <w:pPr>
              <w:spacing w:before="0" w:after="0" w:line="240" w:lineRule="auto"/>
              <w:rPr>
                <w:rFonts w:hint="default"/>
                <w:sz w:val="16"/>
                <w:szCs w:val="16"/>
              </w:rPr>
            </w:pPr>
            <w:r w:rsidRPr="00EC24FC">
              <w:rPr>
                <w:rFonts w:hint="default"/>
                <w:sz w:val="16"/>
                <w:szCs w:val="16"/>
              </w:rPr>
              <w:t>164          size_t underscores = countLeadingUnderscores(s);</w:t>
            </w:r>
          </w:p>
          <w:p w:rsidR="00064D3E" w:rsidRPr="00EC24FC" w:rsidRDefault="00064D3E" w:rsidP="00EC24FC">
            <w:pPr>
              <w:spacing w:before="0" w:after="0" w:line="240" w:lineRule="auto"/>
              <w:rPr>
                <w:rFonts w:hint="default"/>
                <w:sz w:val="16"/>
                <w:szCs w:val="16"/>
              </w:rPr>
            </w:pPr>
            <w:r w:rsidRPr="00EC24FC">
              <w:rPr>
                <w:rFonts w:hint="default"/>
                <w:sz w:val="16"/>
                <w:szCs w:val="16"/>
              </w:rPr>
              <w:t>165          C2String sanitized = C2String(s, underscores - extraUnderscores);</w:t>
            </w:r>
          </w:p>
          <w:p w:rsidR="00064D3E" w:rsidRPr="00EC24FC" w:rsidRDefault="00064D3E" w:rsidP="00EC24FC">
            <w:pPr>
              <w:spacing w:before="0" w:after="0" w:line="240" w:lineRule="auto"/>
              <w:rPr>
                <w:rFonts w:hint="default"/>
                <w:sz w:val="16"/>
                <w:szCs w:val="16"/>
              </w:rPr>
            </w:pPr>
            <w:r w:rsidRPr="00EC24FC">
              <w:rPr>
                <w:rFonts w:hint="default"/>
                <w:sz w:val="16"/>
                <w:szCs w:val="16"/>
              </w:rPr>
              <w:t>166          sanitized.append(s + prefix.size() + underscores + (upperCasePrefix &amp;&amp; s[prefix.size() + underscores] == '_'));</w:t>
            </w:r>
          </w:p>
          <w:p w:rsidR="00064D3E" w:rsidRPr="00EC24FC" w:rsidRDefault="00064D3E" w:rsidP="00EC24FC">
            <w:pPr>
              <w:spacing w:before="0" w:after="0" w:line="240" w:lineRule="auto"/>
              <w:rPr>
                <w:rFonts w:hint="default"/>
                <w:sz w:val="16"/>
                <w:szCs w:val="16"/>
              </w:rPr>
            </w:pPr>
            <w:r w:rsidRPr="00EC24FC">
              <w:rPr>
                <w:rFonts w:hint="default"/>
                <w:sz w:val="16"/>
                <w:szCs w:val="16"/>
              </w:rPr>
              <w:t xml:space="preserve">168          </w:t>
            </w:r>
            <w:r w:rsidRPr="00EC24FC">
              <w:rPr>
                <w:rFonts w:hint="default"/>
                <w:sz w:val="16"/>
                <w:szCs w:val="16"/>
                <w:highlight w:val="green"/>
              </w:rPr>
              <w:t>sanitizedNames.push_back</w:t>
            </w:r>
            <w:r w:rsidRPr="00EC24FC">
              <w:rPr>
                <w:rFonts w:hint="default"/>
                <w:sz w:val="16"/>
                <w:szCs w:val="16"/>
              </w:rPr>
              <w:t>(camelCaseToDashed(sanitized));                       &lt;---------------------</w:t>
            </w:r>
          </w:p>
          <w:p w:rsidR="00064D3E" w:rsidRPr="00EC24FC" w:rsidRDefault="00064D3E" w:rsidP="00EC24FC">
            <w:pPr>
              <w:spacing w:before="0" w:after="0" w:line="240" w:lineRule="auto"/>
              <w:rPr>
                <w:rFonts w:hint="default"/>
                <w:sz w:val="16"/>
                <w:szCs w:val="16"/>
              </w:rPr>
            </w:pPr>
            <w:r w:rsidRPr="00EC24FC">
              <w:rPr>
                <w:rFonts w:hint="default"/>
                <w:sz w:val="16"/>
                <w:szCs w:val="16"/>
              </w:rPr>
              <w:t>169      }</w:t>
            </w:r>
          </w:p>
          <w:p w:rsidR="00064D3E" w:rsidRPr="00EC24FC" w:rsidRDefault="00064D3E" w:rsidP="00EC24FC">
            <w:pPr>
              <w:spacing w:before="0" w:after="0" w:line="240" w:lineRule="auto"/>
              <w:rPr>
                <w:rFonts w:hint="default"/>
                <w:sz w:val="16"/>
                <w:szCs w:val="16"/>
              </w:rPr>
            </w:pPr>
            <w:r w:rsidRPr="00EC24FC">
              <w:rPr>
                <w:rFonts w:hint="default"/>
                <w:sz w:val="16"/>
                <w:szCs w:val="16"/>
              </w:rPr>
              <w:t xml:space="preserve">170  </w:t>
            </w:r>
          </w:p>
          <w:p w:rsidR="00064D3E" w:rsidRPr="00EC24FC" w:rsidRDefault="00064D3E" w:rsidP="00EC24FC">
            <w:pPr>
              <w:spacing w:before="0" w:after="0" w:line="240" w:lineRule="auto"/>
              <w:rPr>
                <w:rFonts w:hint="default"/>
                <w:sz w:val="16"/>
                <w:szCs w:val="16"/>
              </w:rPr>
            </w:pPr>
            <w:r w:rsidRPr="00EC24FC">
              <w:rPr>
                <w:rFonts w:hint="default"/>
                <w:sz w:val="16"/>
                <w:szCs w:val="16"/>
              </w:rPr>
              <w:t>171      for (C2String s : sanitizedNames) {</w:t>
            </w:r>
          </w:p>
          <w:p w:rsidR="00064D3E" w:rsidRPr="00EC24FC" w:rsidRDefault="00064D3E" w:rsidP="00EC24FC">
            <w:pPr>
              <w:spacing w:before="0" w:after="0" w:line="240" w:lineRule="auto"/>
              <w:rPr>
                <w:rFonts w:hint="default"/>
                <w:sz w:val="16"/>
                <w:szCs w:val="16"/>
              </w:rPr>
            </w:pPr>
            <w:r w:rsidRPr="00EC24FC">
              <w:rPr>
                <w:rFonts w:hint="default"/>
                <w:sz w:val="16"/>
                <w:szCs w:val="16"/>
              </w:rPr>
              <w:t>172          C2_LOG(VERBOSE) &lt;&lt; s;</w:t>
            </w:r>
          </w:p>
          <w:p w:rsidR="00064D3E" w:rsidRPr="00EC24FC" w:rsidRDefault="00064D3E" w:rsidP="00EC24FC">
            <w:pPr>
              <w:spacing w:before="0" w:after="0" w:line="240" w:lineRule="auto"/>
              <w:rPr>
                <w:rFonts w:hint="default"/>
                <w:sz w:val="16"/>
                <w:szCs w:val="16"/>
              </w:rPr>
            </w:pPr>
            <w:r w:rsidRPr="00EC24FC">
              <w:rPr>
                <w:rFonts w:hint="default"/>
                <w:sz w:val="16"/>
                <w:szCs w:val="16"/>
              </w:rPr>
              <w:t>173      }</w:t>
            </w:r>
          </w:p>
          <w:p w:rsidR="00064D3E" w:rsidRPr="00EC24FC" w:rsidRDefault="00064D3E" w:rsidP="00EC24FC">
            <w:pPr>
              <w:spacing w:before="0" w:after="0" w:line="240" w:lineRule="auto"/>
              <w:rPr>
                <w:rFonts w:hint="default"/>
                <w:sz w:val="16"/>
                <w:szCs w:val="16"/>
              </w:rPr>
            </w:pPr>
            <w:r w:rsidRPr="00EC24FC">
              <w:rPr>
                <w:rFonts w:hint="default"/>
                <w:sz w:val="16"/>
                <w:szCs w:val="16"/>
              </w:rPr>
              <w:t xml:space="preserve">174  </w:t>
            </w:r>
          </w:p>
          <w:p w:rsidR="00064D3E" w:rsidRPr="00EC24FC" w:rsidRDefault="00064D3E" w:rsidP="00EC24FC">
            <w:pPr>
              <w:spacing w:before="0" w:after="0" w:line="240" w:lineRule="auto"/>
              <w:rPr>
                <w:rFonts w:hint="default"/>
                <w:sz w:val="16"/>
                <w:szCs w:val="16"/>
              </w:rPr>
            </w:pPr>
            <w:r w:rsidRPr="00EC24FC">
              <w:rPr>
                <w:rFonts w:hint="default"/>
                <w:sz w:val="16"/>
                <w:szCs w:val="16"/>
              </w:rPr>
              <w:t>175      return sanitizedNames;</w:t>
            </w:r>
          </w:p>
          <w:p w:rsidR="00064D3E" w:rsidRPr="00EC24FC" w:rsidRDefault="00064D3E" w:rsidP="00EC24FC">
            <w:pPr>
              <w:spacing w:before="0" w:after="0" w:line="240" w:lineRule="auto"/>
              <w:rPr>
                <w:rFonts w:hint="default"/>
                <w:sz w:val="16"/>
                <w:szCs w:val="16"/>
              </w:rPr>
            </w:pPr>
            <w:r w:rsidRPr="00EC24FC">
              <w:rPr>
                <w:rFonts w:hint="default"/>
                <w:sz w:val="16"/>
                <w:szCs w:val="16"/>
              </w:rPr>
              <w:t>176  }</w:t>
            </w:r>
          </w:p>
        </w:tc>
      </w:tr>
    </w:tbl>
    <w:p w:rsidR="00C874C8" w:rsidRDefault="00C874C8" w:rsidP="00EC2234">
      <w:pPr>
        <w:rPr>
          <w:rFonts w:hint="default"/>
        </w:rPr>
      </w:pPr>
    </w:p>
    <w:p w:rsidR="00EC24FC" w:rsidRDefault="00EC24FC" w:rsidP="00EC24FC">
      <w:pPr>
        <w:widowControl w:val="0"/>
        <w:jc w:val="both"/>
        <w:rPr>
          <w:rFonts w:hint="default"/>
        </w:rPr>
      </w:pPr>
      <w:r>
        <w:t>在</w:t>
      </w:r>
      <w:r>
        <w:t xml:space="preserve"> </w:t>
      </w:r>
      <w:r>
        <w:t>上面</w:t>
      </w:r>
      <w:r>
        <w:t xml:space="preserve"> push_back </w:t>
      </w:r>
      <w:r>
        <w:t>之前打印</w:t>
      </w:r>
      <w:r>
        <w:t xml:space="preserve"> name </w:t>
      </w:r>
      <w:r>
        <w:t>发现，传入的</w:t>
      </w:r>
      <w:r>
        <w:t>names</w:t>
      </w:r>
      <w:r>
        <w:t>是</w:t>
      </w:r>
      <w:r>
        <w:t xml:space="preserve"> C2Config::supplemental_info_t </w:t>
      </w:r>
    </w:p>
    <w:p w:rsidR="00C874C8" w:rsidRDefault="00C874C8" w:rsidP="00EC2234">
      <w:pPr>
        <w:rPr>
          <w:rFonts w:hint="default"/>
        </w:rPr>
      </w:pPr>
    </w:p>
    <w:tbl>
      <w:tblPr>
        <w:tblStyle w:val="a8"/>
        <w:tblW w:w="0" w:type="auto"/>
        <w:tblLook w:val="04A0" w:firstRow="1" w:lastRow="0" w:firstColumn="1" w:lastColumn="0" w:noHBand="0" w:noVBand="1"/>
      </w:tblPr>
      <w:tblGrid>
        <w:gridCol w:w="9629"/>
      </w:tblGrid>
      <w:tr w:rsidR="00EC24FC" w:rsidTr="00EC24FC">
        <w:tc>
          <w:tcPr>
            <w:tcW w:w="9629" w:type="dxa"/>
          </w:tcPr>
          <w:p w:rsidR="00EC24FC" w:rsidRPr="00EC24FC" w:rsidRDefault="00EC24FC" w:rsidP="00EC24FC">
            <w:pPr>
              <w:spacing w:before="0" w:after="0" w:line="240" w:lineRule="auto"/>
              <w:rPr>
                <w:rFonts w:hint="default"/>
                <w:sz w:val="16"/>
                <w:szCs w:val="16"/>
              </w:rPr>
            </w:pPr>
            <w:r w:rsidRPr="00EC24FC">
              <w:rPr>
                <w:rFonts w:hint="default"/>
                <w:sz w:val="16"/>
                <w:szCs w:val="16"/>
              </w:rPr>
              <w:t>01-01 08:46:34.056 18269 18269 D app_process:  zzg 1 INFO_NONE = 0</w:t>
            </w:r>
          </w:p>
          <w:p w:rsidR="00EC24FC" w:rsidRPr="00EC24FC" w:rsidRDefault="00EC24FC" w:rsidP="00EC24FC">
            <w:pPr>
              <w:spacing w:before="0" w:after="0" w:line="240" w:lineRule="auto"/>
              <w:rPr>
                <w:rFonts w:hint="default"/>
                <w:sz w:val="16"/>
                <w:szCs w:val="16"/>
              </w:rPr>
            </w:pPr>
            <w:r w:rsidRPr="00EC24FC">
              <w:rPr>
                <w:rFonts w:hint="default"/>
                <w:sz w:val="16"/>
                <w:szCs w:val="16"/>
              </w:rPr>
              <w:t>01-01 08:46:34.056 18269 18269 D app_process:  zzg 1 INFO_PREFIX_SEI_UNIT = 0x10000</w:t>
            </w:r>
          </w:p>
          <w:p w:rsidR="00EC24FC" w:rsidRPr="00EC24FC" w:rsidRDefault="00EC24FC" w:rsidP="00EC24FC">
            <w:pPr>
              <w:spacing w:before="0" w:after="0" w:line="240" w:lineRule="auto"/>
              <w:rPr>
                <w:rFonts w:hint="default"/>
                <w:sz w:val="16"/>
                <w:szCs w:val="16"/>
              </w:rPr>
            </w:pPr>
            <w:r w:rsidRPr="00EC24FC">
              <w:rPr>
                <w:rFonts w:hint="default"/>
                <w:sz w:val="16"/>
                <w:szCs w:val="16"/>
              </w:rPr>
              <w:t>01-01 08:46:34.056 18269 18269 D app_process:  zzg 1 INFO_SUFFIX_SEI_UNIT = 0x20000</w:t>
            </w:r>
          </w:p>
          <w:p w:rsidR="00EC24FC" w:rsidRPr="00EC24FC" w:rsidRDefault="00EC24FC" w:rsidP="00EC24FC">
            <w:pPr>
              <w:spacing w:before="0" w:after="0" w:line="240" w:lineRule="auto"/>
              <w:rPr>
                <w:rFonts w:hint="default"/>
                <w:sz w:val="16"/>
                <w:szCs w:val="16"/>
              </w:rPr>
            </w:pPr>
            <w:r w:rsidRPr="00EC24FC">
              <w:rPr>
                <w:rFonts w:hint="default"/>
                <w:sz w:val="16"/>
                <w:szCs w:val="16"/>
              </w:rPr>
              <w:t>01-01 08:46:34.056 18269 18269 D app_process:  zzg 1 INFO_SEI_USER_DATA = INFO_PREFIX_SEI_UNIT | 4</w:t>
            </w:r>
          </w:p>
          <w:p w:rsidR="00EC24FC" w:rsidRPr="00EC24FC" w:rsidRDefault="00EC24FC" w:rsidP="00EC24FC">
            <w:pPr>
              <w:spacing w:before="0" w:after="0" w:line="240" w:lineRule="auto"/>
              <w:rPr>
                <w:rFonts w:hint="default"/>
                <w:sz w:val="16"/>
                <w:szCs w:val="16"/>
              </w:rPr>
            </w:pPr>
            <w:r w:rsidRPr="00EC24FC">
              <w:rPr>
                <w:rFonts w:hint="default"/>
                <w:sz w:val="16"/>
                <w:szCs w:val="16"/>
              </w:rPr>
              <w:lastRenderedPageBreak/>
              <w:t>01-01 08:46:34.056 18269 18269 D app_process:  zzg 1 INFO_SEI_MDCV = INFO_PREFIX_SEI_UNIT | 137</w:t>
            </w:r>
          </w:p>
          <w:p w:rsidR="00EC24FC" w:rsidRPr="00EC24FC" w:rsidRDefault="00EC24FC" w:rsidP="00EC24FC">
            <w:pPr>
              <w:spacing w:before="0" w:after="0" w:line="240" w:lineRule="auto"/>
              <w:rPr>
                <w:rFonts w:hint="default"/>
                <w:sz w:val="16"/>
                <w:szCs w:val="16"/>
              </w:rPr>
            </w:pPr>
            <w:r w:rsidRPr="00EC24FC">
              <w:rPr>
                <w:rFonts w:hint="default"/>
                <w:sz w:val="16"/>
                <w:szCs w:val="16"/>
              </w:rPr>
              <w:t>01-01 08:46:34.057 18269 18269 D app_process:  zzg 1 INFO_SET_USER_DATA_SFX = INFO_SUFFIX_SEI_UNIT | 4</w:t>
            </w:r>
          </w:p>
          <w:p w:rsidR="00EC24FC" w:rsidRPr="00EC24FC" w:rsidRDefault="00EC24FC" w:rsidP="00EC24FC">
            <w:pPr>
              <w:spacing w:before="0" w:after="0" w:line="240" w:lineRule="auto"/>
              <w:rPr>
                <w:rFonts w:hint="default"/>
                <w:sz w:val="16"/>
                <w:szCs w:val="16"/>
              </w:rPr>
            </w:pPr>
            <w:r w:rsidRPr="00EC24FC">
              <w:rPr>
                <w:rFonts w:hint="default"/>
                <w:sz w:val="16"/>
                <w:szCs w:val="16"/>
              </w:rPr>
              <w:t>01-01 08:46:34.057 18269 18269 D app_process:  zzg 1 INFO_VENDOR_START = 0x70000000</w:t>
            </w:r>
          </w:p>
          <w:p w:rsidR="00EC24FC" w:rsidRPr="00EC24FC" w:rsidRDefault="00EC24FC" w:rsidP="00EC24FC">
            <w:pPr>
              <w:spacing w:before="0" w:after="0" w:line="240" w:lineRule="auto"/>
              <w:rPr>
                <w:rFonts w:hint="default"/>
                <w:sz w:val="16"/>
                <w:szCs w:val="16"/>
              </w:rPr>
            </w:pPr>
          </w:p>
          <w:p w:rsidR="00EC24FC" w:rsidRPr="00EC24FC" w:rsidRDefault="00EC24FC" w:rsidP="00EC24FC">
            <w:pPr>
              <w:spacing w:before="0" w:after="0" w:line="240" w:lineRule="auto"/>
              <w:rPr>
                <w:rFonts w:hint="default"/>
                <w:sz w:val="16"/>
                <w:szCs w:val="16"/>
              </w:rPr>
            </w:pPr>
            <w:r w:rsidRPr="00EC24FC">
              <w:rPr>
                <w:sz w:val="16"/>
                <w:szCs w:val="16"/>
              </w:rPr>
              <w:t>其处理到</w:t>
            </w:r>
            <w:r w:rsidRPr="00EC24FC">
              <w:rPr>
                <w:sz w:val="16"/>
                <w:szCs w:val="16"/>
              </w:rPr>
              <w:t xml:space="preserve"> INFO_SEI_MDCV </w:t>
            </w:r>
            <w:r w:rsidRPr="00EC24FC">
              <w:rPr>
                <w:sz w:val="16"/>
                <w:szCs w:val="16"/>
              </w:rPr>
              <w:t>的时候出现问题</w:t>
            </w:r>
          </w:p>
          <w:p w:rsidR="00EC24FC" w:rsidRPr="00EC24FC" w:rsidRDefault="00EC24FC" w:rsidP="00EC24FC">
            <w:pPr>
              <w:spacing w:before="0" w:after="0" w:line="240" w:lineRule="auto"/>
              <w:rPr>
                <w:rFonts w:hint="default"/>
                <w:sz w:val="16"/>
                <w:szCs w:val="16"/>
              </w:rPr>
            </w:pPr>
            <w:r w:rsidRPr="00EC24FC">
              <w:rPr>
                <w:rFonts w:hint="default"/>
                <w:sz w:val="16"/>
                <w:szCs w:val="16"/>
              </w:rPr>
              <w:t>01-01 08:46:34.057 18269 18269 D app_process:  zzg 2 INFO_NONE = 0</w:t>
            </w:r>
          </w:p>
          <w:p w:rsidR="00EC24FC" w:rsidRPr="00EC24FC" w:rsidRDefault="00EC24FC" w:rsidP="00EC24FC">
            <w:pPr>
              <w:spacing w:before="0" w:after="0" w:line="240" w:lineRule="auto"/>
              <w:rPr>
                <w:rFonts w:hint="default"/>
                <w:sz w:val="16"/>
                <w:szCs w:val="16"/>
              </w:rPr>
            </w:pPr>
            <w:r w:rsidRPr="00EC24FC">
              <w:rPr>
                <w:rFonts w:hint="default"/>
                <w:sz w:val="16"/>
                <w:szCs w:val="16"/>
              </w:rPr>
              <w:t>01-01 08:46:34.057 18269 18269 D app_process:  zzg 2 INFO_PREFIX_SEI_UNIT = 0x10000</w:t>
            </w:r>
          </w:p>
          <w:p w:rsidR="00EC24FC" w:rsidRPr="00EC24FC" w:rsidRDefault="00EC24FC" w:rsidP="00EC24FC">
            <w:pPr>
              <w:spacing w:before="0" w:after="0" w:line="240" w:lineRule="auto"/>
              <w:rPr>
                <w:rFonts w:hint="default"/>
                <w:sz w:val="16"/>
                <w:szCs w:val="16"/>
              </w:rPr>
            </w:pPr>
            <w:r w:rsidRPr="00EC24FC">
              <w:rPr>
                <w:rFonts w:hint="default"/>
                <w:sz w:val="16"/>
                <w:szCs w:val="16"/>
              </w:rPr>
              <w:t>01-01 08:46:34.057 18269 18269 D app_process:  zzg 2 INFO_SUFFIX_SEI_UNIT = 0x20000</w:t>
            </w:r>
          </w:p>
          <w:p w:rsidR="00EC24FC" w:rsidRPr="00EC24FC" w:rsidRDefault="00EC24FC" w:rsidP="00EC24FC">
            <w:pPr>
              <w:spacing w:before="0" w:after="0" w:line="240" w:lineRule="auto"/>
              <w:rPr>
                <w:rFonts w:hint="default"/>
                <w:sz w:val="16"/>
                <w:szCs w:val="16"/>
              </w:rPr>
            </w:pPr>
            <w:r w:rsidRPr="00EC24FC">
              <w:rPr>
                <w:rFonts w:hint="default"/>
                <w:sz w:val="16"/>
                <w:szCs w:val="16"/>
              </w:rPr>
              <w:t>01-01 08:46:34.057 18269 18269 D app_process:  zzg 2 INFO_SEI_USER_DATA = INFO_PREFIX_SEI_UNIT | 4</w:t>
            </w:r>
          </w:p>
          <w:p w:rsidR="00EC24FC" w:rsidRPr="00EC24FC" w:rsidRDefault="00EC24FC" w:rsidP="00EC24FC">
            <w:pPr>
              <w:spacing w:before="0" w:after="0" w:line="240" w:lineRule="auto"/>
              <w:rPr>
                <w:rFonts w:hint="default"/>
                <w:sz w:val="16"/>
                <w:szCs w:val="16"/>
              </w:rPr>
            </w:pPr>
            <w:r w:rsidRPr="00EC24FC">
              <w:rPr>
                <w:rFonts w:hint="default"/>
                <w:sz w:val="16"/>
                <w:szCs w:val="16"/>
              </w:rPr>
              <w:t>01-01 08:46:34.057 18269 18269 D app_process:  zzg 2 INFO_SEI_MDCV = INFO_PREFIX_SEI_UNIT | 137</w:t>
            </w:r>
          </w:p>
          <w:p w:rsidR="00EC24FC" w:rsidRPr="00EC24FC" w:rsidRDefault="00EC24FC" w:rsidP="00EC24FC">
            <w:pPr>
              <w:spacing w:before="0" w:after="0" w:line="240" w:lineRule="auto"/>
              <w:rPr>
                <w:rFonts w:hint="default"/>
                <w:sz w:val="16"/>
                <w:szCs w:val="16"/>
              </w:rPr>
            </w:pPr>
          </w:p>
          <w:p w:rsidR="00EC24FC" w:rsidRPr="00EC24FC" w:rsidRDefault="00EC24FC" w:rsidP="00EC24FC">
            <w:pPr>
              <w:spacing w:before="0" w:after="0" w:line="240" w:lineRule="auto"/>
              <w:rPr>
                <w:rFonts w:hint="default"/>
                <w:sz w:val="16"/>
                <w:szCs w:val="16"/>
              </w:rPr>
            </w:pPr>
          </w:p>
          <w:p w:rsidR="00EC24FC" w:rsidRPr="00EC24FC" w:rsidRDefault="00EC24FC" w:rsidP="00EC24FC">
            <w:pPr>
              <w:spacing w:before="0" w:after="0" w:line="240" w:lineRule="auto"/>
              <w:rPr>
                <w:rFonts w:hint="default"/>
                <w:sz w:val="16"/>
                <w:szCs w:val="16"/>
              </w:rPr>
            </w:pPr>
            <w:r w:rsidRPr="00EC24FC">
              <w:rPr>
                <w:rFonts w:hint="default"/>
                <w:sz w:val="16"/>
                <w:szCs w:val="16"/>
              </w:rPr>
              <w:t>#10 0xaa8bd4fe in                               frameworks/av/media/codec2/core/include/C2Enum.h:80</w:t>
            </w:r>
          </w:p>
          <w:p w:rsidR="00EC24FC" w:rsidRPr="00EC24FC" w:rsidRDefault="00EC24FC" w:rsidP="00EC24FC">
            <w:pPr>
              <w:spacing w:before="0" w:after="0" w:line="240" w:lineRule="auto"/>
              <w:rPr>
                <w:rFonts w:hint="default"/>
                <w:sz w:val="16"/>
                <w:szCs w:val="16"/>
              </w:rPr>
            </w:pPr>
          </w:p>
          <w:p w:rsidR="00EC24FC" w:rsidRPr="00EC24FC" w:rsidRDefault="00EC24FC" w:rsidP="00EC24FC">
            <w:pPr>
              <w:spacing w:before="0" w:after="0" w:line="240" w:lineRule="auto"/>
              <w:rPr>
                <w:rFonts w:hint="default"/>
                <w:sz w:val="16"/>
                <w:szCs w:val="16"/>
              </w:rPr>
            </w:pPr>
            <w:r w:rsidRPr="00EC24FC">
              <w:rPr>
                <w:rFonts w:hint="default"/>
                <w:sz w:val="16"/>
                <w:szCs w:val="16"/>
              </w:rPr>
              <w:t>#11 0xaa8bd9d6 in                               frameworks/av/media/codec2/core/include/C2Config.h:722</w:t>
            </w:r>
          </w:p>
          <w:p w:rsidR="00EC24FC" w:rsidRPr="00EC24FC" w:rsidRDefault="00EC24FC" w:rsidP="00EC24FC">
            <w:pPr>
              <w:spacing w:before="0" w:after="0" w:line="240" w:lineRule="auto"/>
              <w:rPr>
                <w:rFonts w:hint="default"/>
                <w:sz w:val="16"/>
                <w:szCs w:val="16"/>
              </w:rPr>
            </w:pPr>
            <w:r w:rsidRPr="00EC24FC">
              <w:rPr>
                <w:rFonts w:hint="default"/>
                <w:sz w:val="16"/>
                <w:szCs w:val="16"/>
              </w:rPr>
              <w:t>714  /**</w:t>
            </w:r>
          </w:p>
          <w:p w:rsidR="00EC24FC" w:rsidRPr="00EC24FC" w:rsidRDefault="00EC24FC" w:rsidP="00EC24FC">
            <w:pPr>
              <w:spacing w:before="0" w:after="0" w:line="240" w:lineRule="auto"/>
              <w:rPr>
                <w:rFonts w:hint="default"/>
                <w:sz w:val="16"/>
                <w:szCs w:val="16"/>
              </w:rPr>
            </w:pPr>
            <w:r w:rsidRPr="00EC24FC">
              <w:rPr>
                <w:rFonts w:hint="default"/>
                <w:sz w:val="16"/>
                <w:szCs w:val="16"/>
              </w:rPr>
              <w:t>715   * Supplemental Data.</w:t>
            </w:r>
          </w:p>
          <w:p w:rsidR="00EC24FC" w:rsidRPr="00EC24FC" w:rsidRDefault="00EC24FC" w:rsidP="00EC24FC">
            <w:pPr>
              <w:spacing w:before="0" w:after="0" w:line="240" w:lineRule="auto"/>
              <w:rPr>
                <w:rFonts w:hint="default"/>
                <w:sz w:val="16"/>
                <w:szCs w:val="16"/>
              </w:rPr>
            </w:pPr>
            <w:r w:rsidRPr="00EC24FC">
              <w:rPr>
                <w:rFonts w:hint="default"/>
                <w:sz w:val="16"/>
                <w:szCs w:val="16"/>
              </w:rPr>
              <w:t>716   *</w:t>
            </w:r>
          </w:p>
          <w:p w:rsidR="00EC24FC" w:rsidRPr="00EC24FC" w:rsidRDefault="00EC24FC" w:rsidP="00EC24FC">
            <w:pPr>
              <w:spacing w:before="0" w:after="0" w:line="240" w:lineRule="auto"/>
              <w:rPr>
                <w:rFonts w:hint="default"/>
                <w:sz w:val="16"/>
                <w:szCs w:val="16"/>
              </w:rPr>
            </w:pPr>
            <w:r w:rsidRPr="00EC24FC">
              <w:rPr>
                <w:rFonts w:hint="default"/>
                <w:sz w:val="16"/>
                <w:szCs w:val="16"/>
              </w:rPr>
              <w:t>717   * This is coding-specific supplemental informational data, e.g. SEI for AVC/HEVC.</w:t>
            </w:r>
          </w:p>
          <w:p w:rsidR="00EC24FC" w:rsidRPr="00EC24FC" w:rsidRDefault="00EC24FC" w:rsidP="00EC24FC">
            <w:pPr>
              <w:spacing w:before="0" w:after="0" w:line="240" w:lineRule="auto"/>
              <w:rPr>
                <w:rFonts w:hint="default"/>
                <w:sz w:val="16"/>
                <w:szCs w:val="16"/>
              </w:rPr>
            </w:pPr>
            <w:r w:rsidRPr="00EC24FC">
              <w:rPr>
                <w:rFonts w:hint="default"/>
                <w:sz w:val="16"/>
                <w:szCs w:val="16"/>
              </w:rPr>
              <w:t>718   * This structure is not a configuration so it does not have a parameter key.</w:t>
            </w:r>
          </w:p>
          <w:p w:rsidR="00EC24FC" w:rsidRPr="00EC24FC" w:rsidRDefault="00EC24FC" w:rsidP="00EC24FC">
            <w:pPr>
              <w:spacing w:before="0" w:after="0" w:line="240" w:lineRule="auto"/>
              <w:rPr>
                <w:rFonts w:hint="default"/>
                <w:sz w:val="16"/>
                <w:szCs w:val="16"/>
              </w:rPr>
            </w:pPr>
            <w:r w:rsidRPr="00EC24FC">
              <w:rPr>
                <w:rFonts w:hint="default"/>
                <w:sz w:val="16"/>
                <w:szCs w:val="16"/>
              </w:rPr>
              <w:t>719   * This structure shall be returned in the configuration update, and can be repeated as needed</w:t>
            </w:r>
          </w:p>
          <w:p w:rsidR="00EC24FC" w:rsidRPr="00EC24FC" w:rsidRDefault="00EC24FC" w:rsidP="00EC24FC">
            <w:pPr>
              <w:spacing w:before="0" w:after="0" w:line="240" w:lineRule="auto"/>
              <w:rPr>
                <w:rFonts w:hint="default"/>
                <w:sz w:val="16"/>
                <w:szCs w:val="16"/>
              </w:rPr>
            </w:pPr>
            <w:r w:rsidRPr="00EC24FC">
              <w:rPr>
                <w:rFonts w:hint="default"/>
                <w:sz w:val="16"/>
                <w:szCs w:val="16"/>
              </w:rPr>
              <w:t>720   * in the same update.</w:t>
            </w:r>
          </w:p>
          <w:p w:rsidR="00EC24FC" w:rsidRPr="00EC24FC" w:rsidRDefault="00EC24FC" w:rsidP="00EC24FC">
            <w:pPr>
              <w:spacing w:before="0" w:after="0" w:line="240" w:lineRule="auto"/>
              <w:rPr>
                <w:rFonts w:hint="default"/>
                <w:sz w:val="16"/>
                <w:szCs w:val="16"/>
              </w:rPr>
            </w:pPr>
            <w:r w:rsidRPr="00EC24FC">
              <w:rPr>
                <w:rFonts w:hint="default"/>
                <w:sz w:val="16"/>
                <w:szCs w:val="16"/>
              </w:rPr>
              <w:t>721   */</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722  C2ENUM(C2Config::supplemental_info_t, uint32_t,            &lt;-------------</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723      INFO_NONE = 0,</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 xml:space="preserve">724  </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725      INFO_PREFIX_SEI_UNIT = 0x10000, ///&lt; prefix SEI payload types add this flag</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726      INFO_SUFFIX_SEI_UNIT = 0x20000, ///&lt; suffix SEI payload types add this flag</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 xml:space="preserve">727  </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728      INFO_SEI_USER_DATA = INFO_PREFIX_SEI_UNIT | 4,    ///&lt; closed-captioning data (ITU-T T35)</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729      INFO_SEI_MDCV      = INFO_PREFIX_SEI_UNIT | 137,  ///&lt; mastering display color volume</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730      INFO_SET_USER_DATA_SFX = INFO_SUFFIX_SEI_UNIT | 4, ///&lt; closed-captioning data (ITU-T T35)</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 xml:space="preserve">731  </w:t>
            </w:r>
          </w:p>
          <w:p w:rsidR="00EC24FC" w:rsidRPr="00EC24FC" w:rsidRDefault="00EC24FC" w:rsidP="00EC24FC">
            <w:pPr>
              <w:spacing w:before="0" w:after="0" w:line="240" w:lineRule="auto"/>
              <w:rPr>
                <w:rFonts w:hint="default"/>
                <w:color w:val="70AD47" w:themeColor="accent6"/>
                <w:sz w:val="16"/>
                <w:szCs w:val="16"/>
              </w:rPr>
            </w:pPr>
            <w:r w:rsidRPr="00EC24FC">
              <w:rPr>
                <w:rFonts w:hint="default"/>
                <w:color w:val="70AD47" w:themeColor="accent6"/>
                <w:sz w:val="16"/>
                <w:szCs w:val="16"/>
              </w:rPr>
              <w:t xml:space="preserve">732      INFO_VENDOR_START = 0x70000000 </w:t>
            </w:r>
          </w:p>
          <w:p w:rsidR="00EC24FC" w:rsidRPr="00EC24FC" w:rsidRDefault="00EC24FC" w:rsidP="00EC24FC">
            <w:pPr>
              <w:spacing w:before="0" w:after="0" w:line="240" w:lineRule="auto"/>
              <w:rPr>
                <w:rFonts w:hint="default"/>
                <w:sz w:val="16"/>
                <w:szCs w:val="16"/>
              </w:rPr>
            </w:pPr>
            <w:r w:rsidRPr="00EC24FC">
              <w:rPr>
                <w:rFonts w:hint="default"/>
                <w:color w:val="70AD47" w:themeColor="accent6"/>
                <w:sz w:val="16"/>
                <w:szCs w:val="16"/>
              </w:rPr>
              <w:t xml:space="preserve">733  ) </w:t>
            </w:r>
          </w:p>
        </w:tc>
      </w:tr>
    </w:tbl>
    <w:p w:rsidR="00EC24FC" w:rsidRDefault="00EC24FC" w:rsidP="00EC24FC">
      <w:pPr>
        <w:widowControl w:val="0"/>
        <w:jc w:val="both"/>
        <w:rPr>
          <w:rFonts w:hint="default"/>
        </w:rPr>
      </w:pPr>
    </w:p>
    <w:p w:rsidR="00EC24FC" w:rsidRDefault="00EC24FC" w:rsidP="00EC24FC">
      <w:pPr>
        <w:widowControl w:val="0"/>
        <w:jc w:val="both"/>
        <w:rPr>
          <w:rFonts w:hint="default"/>
        </w:rPr>
      </w:pPr>
      <w:r>
        <w:t>对比</w:t>
      </w:r>
      <w:r>
        <w:t xml:space="preserve"> androidQ </w:t>
      </w:r>
      <w:r>
        <w:t>代码，</w:t>
      </w:r>
      <w:r>
        <w:t xml:space="preserve">external/libcxx/ </w:t>
      </w:r>
      <w:r>
        <w:t>模块改动很小，该</w:t>
      </w:r>
      <w:r>
        <w:t>asan</w:t>
      </w:r>
      <w:r>
        <w:t>问题相关路径没有代码改动</w:t>
      </w:r>
      <w:r>
        <w:t xml:space="preserve"> </w:t>
      </w:r>
      <w:r>
        <w:t>该</w:t>
      </w:r>
      <w:r>
        <w:t xml:space="preserve"> supplemental_info_t </w:t>
      </w:r>
      <w:r>
        <w:t>代码没有改动</w:t>
      </w:r>
    </w:p>
    <w:p w:rsidR="00EC24FC" w:rsidRDefault="00EC24FC" w:rsidP="00EC24FC">
      <w:pPr>
        <w:widowControl w:val="0"/>
        <w:jc w:val="both"/>
        <w:rPr>
          <w:rFonts w:hint="default"/>
        </w:rPr>
      </w:pPr>
    </w:p>
    <w:p w:rsidR="00EC24FC" w:rsidRDefault="00EC24FC" w:rsidP="00EC24FC">
      <w:pPr>
        <w:widowControl w:val="0"/>
        <w:jc w:val="both"/>
        <w:rPr>
          <w:rFonts w:hint="default"/>
        </w:rPr>
      </w:pPr>
      <w:r>
        <w:t>实际测试中，</w:t>
      </w:r>
      <w:r>
        <w:t xml:space="preserve">sanitizedNames </w:t>
      </w:r>
      <w:r>
        <w:t>设置</w:t>
      </w:r>
      <w:r>
        <w:t xml:space="preserve"> reserve </w:t>
      </w:r>
      <w:r>
        <w:t>为</w:t>
      </w:r>
      <w:r>
        <w:t xml:space="preserve"> 64 </w:t>
      </w:r>
      <w:r>
        <w:t>可以解决此问题，但会有报其他</w:t>
      </w:r>
      <w:r>
        <w:t xml:space="preserve"> container-overflow</w:t>
      </w:r>
      <w:r>
        <w:t>。</w:t>
      </w:r>
    </w:p>
    <w:p w:rsidR="00EC24FC" w:rsidRDefault="00EC24FC" w:rsidP="00EC24FC">
      <w:pPr>
        <w:widowControl w:val="0"/>
        <w:jc w:val="both"/>
        <w:rPr>
          <w:rFonts w:hint="default"/>
        </w:rPr>
      </w:pPr>
    </w:p>
    <w:p w:rsidR="00EC24FC" w:rsidRDefault="00EC24FC" w:rsidP="00EC24FC">
      <w:pPr>
        <w:widowControl w:val="0"/>
        <w:jc w:val="both"/>
        <w:rPr>
          <w:rFonts w:hint="default"/>
        </w:rPr>
      </w:pPr>
      <w:r>
        <w:t>我们遇到的问题是</w:t>
      </w:r>
      <w:r>
        <w:t xml:space="preserve"> vactor </w:t>
      </w:r>
      <w:r>
        <w:t>的</w:t>
      </w:r>
      <w:r>
        <w:t xml:space="preserve"> push_back </w:t>
      </w:r>
      <w:r>
        <w:t>添加过程这个过程，这个过程中</w:t>
      </w:r>
      <w:r>
        <w:t xml:space="preserve">c++ </w:t>
      </w:r>
      <w:r>
        <w:t>容器</w:t>
      </w:r>
      <w:r>
        <w:t xml:space="preserve"> </w:t>
      </w:r>
      <w:r>
        <w:t>是自行扩展的，当容量不够时，会自行扩展添加。而</w:t>
      </w:r>
      <w:r>
        <w:t xml:space="preserve">asan container-overflow </w:t>
      </w:r>
      <w:r>
        <w:t>不能正确区分扩展添加的情况。会有误报</w:t>
      </w:r>
    </w:p>
    <w:p w:rsidR="00EC24FC" w:rsidRDefault="00EC24FC" w:rsidP="00EC24FC">
      <w:pPr>
        <w:widowControl w:val="0"/>
        <w:jc w:val="both"/>
        <w:rPr>
          <w:rFonts w:hint="default"/>
        </w:rPr>
      </w:pPr>
      <w:r>
        <w:t>因此需要设置</w:t>
      </w:r>
      <w:r>
        <w:t xml:space="preserve"> detect_odr_violation=0 </w:t>
      </w:r>
      <w:r>
        <w:t>关闭相关检查</w:t>
      </w:r>
    </w:p>
    <w:p w:rsidR="00EC24FC" w:rsidRDefault="00EC24FC" w:rsidP="00EC24FC">
      <w:pPr>
        <w:widowControl w:val="0"/>
        <w:jc w:val="both"/>
        <w:rPr>
          <w:rFonts w:hint="default"/>
        </w:rPr>
      </w:pPr>
    </w:p>
    <w:p w:rsidR="00EC24FC" w:rsidRDefault="00EC24FC" w:rsidP="00EC24FC">
      <w:pPr>
        <w:widowControl w:val="0"/>
        <w:jc w:val="both"/>
        <w:rPr>
          <w:rFonts w:hint="default"/>
        </w:rPr>
      </w:pPr>
      <w:r>
        <w:t>代码中有注释明确说明有误报需要关闭此检测</w:t>
      </w:r>
    </w:p>
    <w:tbl>
      <w:tblPr>
        <w:tblStyle w:val="a8"/>
        <w:tblW w:w="0" w:type="auto"/>
        <w:tblLook w:val="04A0" w:firstRow="1" w:lastRow="0" w:firstColumn="1" w:lastColumn="0" w:noHBand="0" w:noVBand="1"/>
      </w:tblPr>
      <w:tblGrid>
        <w:gridCol w:w="9629"/>
      </w:tblGrid>
      <w:tr w:rsidR="00EC24FC" w:rsidTr="00EC24FC">
        <w:tc>
          <w:tcPr>
            <w:tcW w:w="9629" w:type="dxa"/>
          </w:tcPr>
          <w:p w:rsidR="00EC24FC" w:rsidRDefault="00EC24FC" w:rsidP="00EC24FC">
            <w:pPr>
              <w:rPr>
                <w:rFonts w:hint="default"/>
              </w:rPr>
            </w:pPr>
            <w:r>
              <w:rPr>
                <w:rFonts w:hint="default"/>
              </w:rPr>
              <w:t>http://10.0.1.79:8081/xref/sprdroidr_trunk/system/core/init/main.cpp#33</w:t>
            </w:r>
          </w:p>
          <w:p w:rsidR="00EC24FC" w:rsidRDefault="00EC24FC" w:rsidP="00EC24FC">
            <w:pPr>
              <w:rPr>
                <w:rFonts w:hint="default"/>
              </w:rPr>
            </w:pPr>
            <w:r>
              <w:rPr>
                <w:rFonts w:hint="default"/>
              </w:rPr>
              <w:t>31  #if __has_feature(address_sanitizer)</w:t>
            </w:r>
          </w:p>
          <w:p w:rsidR="00EC24FC" w:rsidRDefault="00EC24FC" w:rsidP="00EC24FC">
            <w:pPr>
              <w:rPr>
                <w:rFonts w:hint="default"/>
              </w:rPr>
            </w:pPr>
            <w:r>
              <w:rPr>
                <w:rFonts w:hint="default"/>
              </w:rPr>
              <w:t>32  // Load asan.options if it exists since these are not yet in the environment.</w:t>
            </w:r>
          </w:p>
          <w:p w:rsidR="00EC24FC" w:rsidRDefault="00EC24FC" w:rsidP="00EC24FC">
            <w:pPr>
              <w:rPr>
                <w:rFonts w:hint="default"/>
              </w:rPr>
            </w:pPr>
            <w:r>
              <w:rPr>
                <w:rFonts w:hint="default"/>
              </w:rPr>
              <w:t>33  // Always ensure detect_container_overflow=0 as there are false positives with this check. // &lt;----</w:t>
            </w:r>
          </w:p>
          <w:p w:rsidR="00EC24FC" w:rsidRDefault="00EC24FC" w:rsidP="00EC24FC">
            <w:pPr>
              <w:rPr>
                <w:rFonts w:hint="default"/>
              </w:rPr>
            </w:pPr>
            <w:r>
              <w:rPr>
                <w:rFonts w:hint="default"/>
              </w:rPr>
              <w:t>34  // Always ensure abort_on_error=1 to ensure we reboot to bootloader for development builds.</w:t>
            </w:r>
          </w:p>
          <w:p w:rsidR="00EC24FC" w:rsidRDefault="00EC24FC" w:rsidP="00EC24FC">
            <w:pPr>
              <w:rPr>
                <w:rFonts w:hint="default"/>
              </w:rPr>
            </w:pPr>
            <w:r>
              <w:rPr>
                <w:rFonts w:hint="default"/>
              </w:rPr>
              <w:lastRenderedPageBreak/>
              <w:t>35  extern "C" const char* __asan_default_options() {</w:t>
            </w:r>
          </w:p>
          <w:p w:rsidR="00EC24FC" w:rsidRDefault="00EC24FC" w:rsidP="00EC24FC">
            <w:pPr>
              <w:rPr>
                <w:rFonts w:hint="default"/>
              </w:rPr>
            </w:pPr>
            <w:r>
              <w:rPr>
                <w:rFonts w:hint="default"/>
              </w:rPr>
              <w:t>36      return "include_if_exists=/system/asan.options:detect_container_overflow=0:abort_on_error=1";</w:t>
            </w:r>
          </w:p>
          <w:p w:rsidR="00EC24FC" w:rsidRDefault="00EC24FC" w:rsidP="0076092D">
            <w:pPr>
              <w:rPr>
                <w:rFonts w:hint="default"/>
              </w:rPr>
            </w:pPr>
            <w:r>
              <w:rPr>
                <w:rFonts w:hint="default"/>
              </w:rPr>
              <w:t>37  }</w:t>
            </w:r>
          </w:p>
        </w:tc>
      </w:tr>
    </w:tbl>
    <w:p w:rsidR="0076092D" w:rsidRDefault="0076092D" w:rsidP="00EC2234">
      <w:pPr>
        <w:rPr>
          <w:rFonts w:hint="default"/>
        </w:rPr>
      </w:pPr>
    </w:p>
    <w:p w:rsidR="0076092D" w:rsidRDefault="0076092D" w:rsidP="00EC2234">
      <w:pPr>
        <w:rPr>
          <w:rFonts w:hint="default"/>
        </w:rPr>
      </w:pPr>
      <w:r>
        <w:t xml:space="preserve">asan.options </w:t>
      </w:r>
      <w:r>
        <w:t>的选项也是关闭</w:t>
      </w:r>
      <w:r>
        <w:t xml:space="preserve"> </w:t>
      </w:r>
      <w:r>
        <w:t>此项的</w:t>
      </w:r>
    </w:p>
    <w:tbl>
      <w:tblPr>
        <w:tblStyle w:val="a8"/>
        <w:tblW w:w="0" w:type="auto"/>
        <w:tblLook w:val="04A0" w:firstRow="1" w:lastRow="0" w:firstColumn="1" w:lastColumn="0" w:noHBand="0" w:noVBand="1"/>
      </w:tblPr>
      <w:tblGrid>
        <w:gridCol w:w="9629"/>
      </w:tblGrid>
      <w:tr w:rsidR="0076092D" w:rsidTr="0076092D">
        <w:tc>
          <w:tcPr>
            <w:tcW w:w="9629" w:type="dxa"/>
          </w:tcPr>
          <w:p w:rsidR="0076092D" w:rsidRDefault="0076092D" w:rsidP="0076092D">
            <w:pPr>
              <w:rPr>
                <w:rFonts w:hint="default"/>
              </w:rPr>
            </w:pPr>
            <w:r>
              <w:rPr>
                <w:rFonts w:hint="default"/>
              </w:rPr>
              <w:t>http://10.0.1.79:8081/xref/sprdroidr_trunk/system/core/rootdir/asan.options#5</w:t>
            </w:r>
          </w:p>
          <w:p w:rsidR="0076092D" w:rsidRDefault="0076092D" w:rsidP="0076092D">
            <w:pPr>
              <w:rPr>
                <w:rFonts w:hint="default"/>
              </w:rPr>
            </w:pPr>
            <w:r>
              <w:rPr>
                <w:rFonts w:hint="default"/>
              </w:rPr>
              <w:t>1 allow_user_segv_handler=1</w:t>
            </w:r>
          </w:p>
          <w:p w:rsidR="0076092D" w:rsidRDefault="0076092D" w:rsidP="0076092D">
            <w:pPr>
              <w:rPr>
                <w:rFonts w:hint="default"/>
              </w:rPr>
            </w:pPr>
            <w:r>
              <w:rPr>
                <w:rFonts w:hint="default"/>
              </w:rPr>
              <w:t>2 detect_odr_violation=0</w:t>
            </w:r>
          </w:p>
          <w:p w:rsidR="0076092D" w:rsidRDefault="0076092D" w:rsidP="0076092D">
            <w:pPr>
              <w:rPr>
                <w:rFonts w:hint="default"/>
              </w:rPr>
            </w:pPr>
            <w:r>
              <w:rPr>
                <w:rFonts w:hint="default"/>
              </w:rPr>
              <w:t>3 alloc_dealloc_mismatch=0</w:t>
            </w:r>
          </w:p>
          <w:p w:rsidR="0076092D" w:rsidRDefault="0076092D" w:rsidP="0076092D">
            <w:pPr>
              <w:rPr>
                <w:rFonts w:hint="default"/>
              </w:rPr>
            </w:pPr>
            <w:r>
              <w:rPr>
                <w:rFonts w:hint="default"/>
              </w:rPr>
              <w:t>4 allocator_may_return_null=1</w:t>
            </w:r>
          </w:p>
          <w:p w:rsidR="0076092D" w:rsidRDefault="0076092D" w:rsidP="0076092D">
            <w:pPr>
              <w:rPr>
                <w:rFonts w:hint="default"/>
              </w:rPr>
            </w:pPr>
            <w:r>
              <w:rPr>
                <w:rFonts w:hint="default"/>
              </w:rPr>
              <w:t>5 detect_container_overflow=0  &lt;-----</w:t>
            </w:r>
          </w:p>
          <w:p w:rsidR="0076092D" w:rsidRDefault="0076092D" w:rsidP="0076092D">
            <w:pPr>
              <w:rPr>
                <w:rFonts w:hint="default"/>
              </w:rPr>
            </w:pPr>
            <w:r>
              <w:rPr>
                <w:rFonts w:hint="default"/>
              </w:rPr>
              <w:t>6 abort_on_error=1</w:t>
            </w:r>
          </w:p>
        </w:tc>
      </w:tr>
    </w:tbl>
    <w:p w:rsidR="00C874C8" w:rsidRDefault="0076092D" w:rsidP="00EC2234">
      <w:pPr>
        <w:rPr>
          <w:rFonts w:hint="default"/>
        </w:rPr>
      </w:pPr>
      <w:r>
        <w:t>因此</w:t>
      </w:r>
      <w:r>
        <w:t>,</w:t>
      </w:r>
      <w:r>
        <w:t>此处</w:t>
      </w:r>
      <w:r>
        <w:t xml:space="preserve">asan </w:t>
      </w:r>
      <w:r>
        <w:t>检测中的</w:t>
      </w:r>
      <w:r>
        <w:t xml:space="preserve"> container-overflow </w:t>
      </w:r>
      <w:r>
        <w:t>是误报，关闭该检测类型。</w:t>
      </w:r>
    </w:p>
    <w:p w:rsidR="0076092D" w:rsidRDefault="0076092D" w:rsidP="0076092D">
      <w:pPr>
        <w:pStyle w:val="31"/>
        <w:rPr>
          <w:rFonts w:hint="default"/>
        </w:rPr>
      </w:pPr>
      <w:bookmarkStart w:id="202" w:name="_Toc49427885"/>
      <w:r>
        <w:t>解决</w:t>
      </w:r>
      <w:bookmarkEnd w:id="202"/>
    </w:p>
    <w:p w:rsidR="0076092D" w:rsidRDefault="0076092D" w:rsidP="00EC2234">
      <w:pPr>
        <w:rPr>
          <w:rFonts w:hint="default"/>
        </w:rPr>
      </w:pPr>
      <w:r>
        <w:t>通过</w:t>
      </w:r>
      <w:r>
        <w:rPr>
          <w:rFonts w:hint="default"/>
        </w:rPr>
        <w:t>在</w:t>
      </w:r>
      <w:r>
        <w:t>修改</w:t>
      </w:r>
      <w:r>
        <w:rPr>
          <w:rFonts w:hint="default"/>
        </w:rPr>
        <w:t>下面</w:t>
      </w:r>
      <w:r>
        <w:t>r</w:t>
      </w:r>
      <w:r>
        <w:rPr>
          <w:rFonts w:hint="default"/>
        </w:rPr>
        <w:t>c</w:t>
      </w:r>
      <w:r>
        <w:t>文件</w:t>
      </w:r>
      <w:r>
        <w:t xml:space="preserve"> </w:t>
      </w:r>
      <w:r>
        <w:t>增加设置</w:t>
      </w:r>
      <w:r>
        <w:t xml:space="preserve"> </w:t>
      </w:r>
      <w:r w:rsidRPr="0076092D">
        <w:rPr>
          <w:rFonts w:hint="default"/>
        </w:rPr>
        <w:t>ASAN_OPTIONS</w:t>
      </w:r>
      <w:r>
        <w:rPr>
          <w:rFonts w:hint="default"/>
        </w:rPr>
        <w:t xml:space="preserve"> </w:t>
      </w:r>
      <w:r w:rsidRPr="0076092D">
        <w:rPr>
          <w:rFonts w:hint="default"/>
        </w:rPr>
        <w:t>detect_container_overflow=0</w:t>
      </w:r>
    </w:p>
    <w:tbl>
      <w:tblPr>
        <w:tblStyle w:val="a8"/>
        <w:tblW w:w="0" w:type="auto"/>
        <w:tblLook w:val="04A0" w:firstRow="1" w:lastRow="0" w:firstColumn="1" w:lastColumn="0" w:noHBand="0" w:noVBand="1"/>
      </w:tblPr>
      <w:tblGrid>
        <w:gridCol w:w="9629"/>
      </w:tblGrid>
      <w:tr w:rsidR="0076092D" w:rsidTr="0076092D">
        <w:tc>
          <w:tcPr>
            <w:tcW w:w="9629" w:type="dxa"/>
          </w:tcPr>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sprdroidr_trunk/out/target/product/sp9832e_1h10_go$ cat  ./system/etc/init/hw/init.zygote32.rc                         </w:t>
            </w:r>
          </w:p>
          <w:p w:rsidR="0076092D" w:rsidRPr="0076092D" w:rsidRDefault="0076092D" w:rsidP="0076092D">
            <w:pPr>
              <w:spacing w:before="0" w:after="0" w:line="240" w:lineRule="auto"/>
              <w:rPr>
                <w:rFonts w:hint="default"/>
                <w:sz w:val="16"/>
                <w:szCs w:val="16"/>
              </w:rPr>
            </w:pPr>
            <w:r w:rsidRPr="0076092D">
              <w:rPr>
                <w:rFonts w:hint="default"/>
                <w:sz w:val="16"/>
                <w:szCs w:val="16"/>
              </w:rPr>
              <w:t>service zygote /system/bin/app_process -Xzygote /system/bin --zygote --start-system-server</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class main</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priority -20</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user root</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group root readproc reserved_disk</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setenv LD_LIBRARY_PATH /data/asan/system/lib:/system/lib</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setenv ASAN_OPTIONS allow_user_segv_handler=true</w:t>
            </w:r>
            <w:r w:rsidRPr="0076092D">
              <w:rPr>
                <w:rFonts w:hint="default"/>
                <w:sz w:val="16"/>
                <w:szCs w:val="16"/>
                <w:highlight w:val="green"/>
              </w:rPr>
              <w:t>:detect_container_overflow=0</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socket zygote stream 660 root system</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socket usap_pool_primary stream 660 root system</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onrestart exec_background - system system -- /system/bin/vdc volume abort_fuse</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onrestart write /sys/power/state on</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onrestart restart audioserver</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onrestart restart cameraserver</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onrestart restart media</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onrestart restart netd</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onrestart restart wificond</w:t>
            </w:r>
          </w:p>
          <w:p w:rsidR="0076092D" w:rsidRPr="0076092D" w:rsidRDefault="0076092D" w:rsidP="0076092D">
            <w:pPr>
              <w:spacing w:before="0" w:after="0" w:line="240" w:lineRule="auto"/>
              <w:rPr>
                <w:rFonts w:hint="default"/>
                <w:sz w:val="16"/>
                <w:szCs w:val="16"/>
              </w:rPr>
            </w:pPr>
            <w:r w:rsidRPr="0076092D">
              <w:rPr>
                <w:rFonts w:hint="default"/>
                <w:sz w:val="16"/>
                <w:szCs w:val="16"/>
              </w:rPr>
              <w:t xml:space="preserve">    writepid /dev/cpuset/foreground/tasks</w:t>
            </w:r>
          </w:p>
        </w:tc>
      </w:tr>
    </w:tbl>
    <w:p w:rsidR="008103F2" w:rsidRDefault="008103F2" w:rsidP="00695506">
      <w:pPr>
        <w:rPr>
          <w:rFonts w:hint="default"/>
          <w:color w:val="FF0000"/>
        </w:rPr>
      </w:pPr>
    </w:p>
    <w:p w:rsidR="008103F2" w:rsidRPr="00695506" w:rsidRDefault="008103F2" w:rsidP="00695506">
      <w:pPr>
        <w:rPr>
          <w:rFonts w:hint="default"/>
          <w:color w:val="FF0000"/>
        </w:rPr>
      </w:pPr>
    </w:p>
    <w:sectPr w:rsidR="008103F2" w:rsidRPr="00695506" w:rsidSect="00366A23">
      <w:headerReference w:type="even" r:id="rId53"/>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F16" w:rsidRDefault="00453F16">
      <w:pPr>
        <w:rPr>
          <w:rFonts w:hint="default"/>
        </w:rPr>
      </w:pPr>
      <w:r>
        <w:separator/>
      </w:r>
    </w:p>
    <w:p w:rsidR="00453F16" w:rsidRDefault="00453F16">
      <w:pPr>
        <w:rPr>
          <w:rFonts w:hint="default"/>
        </w:rPr>
      </w:pPr>
    </w:p>
    <w:p w:rsidR="00453F16" w:rsidRDefault="00453F16">
      <w:pPr>
        <w:rPr>
          <w:rFonts w:hint="default"/>
        </w:rPr>
      </w:pPr>
    </w:p>
    <w:p w:rsidR="00453F16" w:rsidRDefault="00453F16">
      <w:pPr>
        <w:rPr>
          <w:rFonts w:hint="default"/>
        </w:rPr>
      </w:pPr>
    </w:p>
    <w:p w:rsidR="00453F16" w:rsidRDefault="00453F16">
      <w:pPr>
        <w:rPr>
          <w:rFonts w:hint="default"/>
        </w:rPr>
      </w:pPr>
    </w:p>
    <w:p w:rsidR="00453F16" w:rsidRDefault="00453F16">
      <w:pPr>
        <w:rPr>
          <w:rFonts w:hint="default"/>
        </w:rPr>
      </w:pPr>
    </w:p>
  </w:endnote>
  <w:endnote w:type="continuationSeparator" w:id="0">
    <w:p w:rsidR="00453F16" w:rsidRDefault="00453F16">
      <w:pPr>
        <w:rPr>
          <w:rFonts w:hint="default"/>
        </w:rPr>
      </w:pPr>
      <w:r>
        <w:continuationSeparator/>
      </w:r>
    </w:p>
    <w:p w:rsidR="00453F16" w:rsidRDefault="00453F16">
      <w:pPr>
        <w:rPr>
          <w:rFonts w:hint="default"/>
        </w:rPr>
      </w:pPr>
    </w:p>
    <w:p w:rsidR="00453F16" w:rsidRDefault="00453F16">
      <w:pPr>
        <w:rPr>
          <w:rFonts w:hint="default"/>
        </w:rPr>
      </w:pPr>
    </w:p>
    <w:p w:rsidR="00453F16" w:rsidRDefault="00453F16">
      <w:pPr>
        <w:rPr>
          <w:rFonts w:hint="default"/>
        </w:rPr>
      </w:pPr>
    </w:p>
    <w:p w:rsidR="00453F16" w:rsidRDefault="00453F16">
      <w:pPr>
        <w:rPr>
          <w:rFonts w:hint="default"/>
        </w:rPr>
      </w:pPr>
    </w:p>
    <w:p w:rsidR="00453F16" w:rsidRDefault="00453F16">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E" w:rsidRPr="00431055" w:rsidRDefault="00515FEE" w:rsidP="00431055">
    <w:pPr>
      <w:pStyle w:val="ac"/>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835"/>
      <w:gridCol w:w="3969"/>
      <w:gridCol w:w="2868"/>
    </w:tblGrid>
    <w:tr w:rsidR="00515FEE" w:rsidTr="00732DB0">
      <w:trPr>
        <w:trHeight w:val="468"/>
      </w:trPr>
      <w:tc>
        <w:tcPr>
          <w:tcW w:w="2835" w:type="dxa"/>
        </w:tcPr>
        <w:p w:rsidR="00515FEE" w:rsidRDefault="00515FEE" w:rsidP="006E7741">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2F612D">
            <w:rPr>
              <w:rFonts w:hint="default"/>
              <w:bCs/>
            </w:rPr>
            <w:t>V</w:t>
          </w:r>
          <w:r>
            <w:rPr>
              <w:rFonts w:hint="default"/>
              <w:bCs/>
            </w:rPr>
            <w:t>2.0</w:t>
          </w:r>
          <w:r>
            <w:rPr>
              <w:bCs/>
            </w:rPr>
            <w:fldChar w:fldCharType="end"/>
          </w:r>
          <w:r>
            <w:t xml:space="preserve"> (</w:t>
          </w:r>
          <w:fldSimple w:instr=" DOCPROPERTY  ReleaseDate ">
            <w:r>
              <w:rPr>
                <w:rFonts w:hint="default"/>
              </w:rPr>
              <w:t>2020-06-27</w:t>
            </w:r>
          </w:fldSimple>
          <w:r>
            <w:t>)</w:t>
          </w:r>
        </w:p>
      </w:tc>
      <w:tc>
        <w:tcPr>
          <w:tcW w:w="3969" w:type="dxa"/>
        </w:tcPr>
        <w:p w:rsidR="00515FEE" w:rsidRDefault="00515FEE" w:rsidP="00431055">
          <w:pPr>
            <w:pStyle w:val="HeadingMiddle"/>
          </w:pPr>
          <w:r>
            <w:rPr>
              <w:bCs/>
            </w:rPr>
            <w:fldChar w:fldCharType="begin"/>
          </w:r>
          <w:r>
            <w:rPr>
              <w:bCs/>
            </w:rPr>
            <w:instrText xml:space="preserve"> DOCPROPERTY  ProprietaryDeclaration  \* MERGEFORMAT </w:instrText>
          </w:r>
          <w:r>
            <w:rPr>
              <w:bCs/>
            </w:rPr>
            <w:fldChar w:fldCharType="separate"/>
          </w:r>
          <w:r w:rsidRPr="002F612D">
            <w:rPr>
              <w:rFonts w:hint="eastAsia"/>
              <w:bCs/>
            </w:rPr>
            <w:t>版权所有</w:t>
          </w:r>
          <w:r>
            <w:rPr>
              <w:rFonts w:hint="eastAsia"/>
            </w:rPr>
            <w:t xml:space="preserve"> © </w:t>
          </w:r>
          <w:r w:rsidRPr="002F612D">
            <w:rPr>
              <w:rFonts w:hint="eastAsia"/>
              <w:bCs/>
            </w:rPr>
            <w:t>紫光展锐科技有限公司</w:t>
          </w:r>
          <w:r>
            <w:rPr>
              <w:bCs/>
            </w:rPr>
            <w:fldChar w:fldCharType="end"/>
          </w:r>
        </w:p>
      </w:tc>
      <w:tc>
        <w:tcPr>
          <w:tcW w:w="2868" w:type="dxa"/>
        </w:tcPr>
        <w:p w:rsidR="00515FEE" w:rsidRDefault="00515FEE" w:rsidP="00431055">
          <w:pPr>
            <w:pStyle w:val="HeadingRight"/>
            <w:rPr>
              <w:rFonts w:hint="default"/>
            </w:rPr>
          </w:pPr>
          <w:r>
            <w:fldChar w:fldCharType="begin"/>
          </w:r>
          <w:r>
            <w:instrText xml:space="preserve"> PAGE </w:instrText>
          </w:r>
          <w:r>
            <w:fldChar w:fldCharType="separate"/>
          </w:r>
          <w:r w:rsidR="00704F82">
            <w:rPr>
              <w:rFonts w:hint="default"/>
              <w:noProof/>
            </w:rPr>
            <w:t>v</w:t>
          </w:r>
          <w:r>
            <w:fldChar w:fldCharType="end"/>
          </w:r>
        </w:p>
      </w:tc>
    </w:tr>
  </w:tbl>
  <w:p w:rsidR="00515FEE" w:rsidRPr="00431055" w:rsidRDefault="00515FEE" w:rsidP="00431055">
    <w:pPr>
      <w:pStyle w:val="ac"/>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E" w:rsidRPr="00431055" w:rsidRDefault="00515FEE" w:rsidP="00431055">
    <w:pPr>
      <w:pStyle w:val="ac"/>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E" w:rsidRPr="00431055" w:rsidRDefault="00515FEE" w:rsidP="00431055">
    <w:pPr>
      <w:pStyle w:val="ac"/>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E" w:rsidRPr="00431055" w:rsidRDefault="00515FEE" w:rsidP="00431055">
    <w:pPr>
      <w:pStyle w:val="ac"/>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F16" w:rsidRDefault="00453F16">
      <w:pPr>
        <w:rPr>
          <w:rFonts w:hint="default"/>
        </w:rPr>
      </w:pPr>
      <w:r>
        <w:separator/>
      </w:r>
    </w:p>
    <w:p w:rsidR="00453F16" w:rsidRDefault="00453F16">
      <w:pPr>
        <w:rPr>
          <w:rFonts w:hint="default"/>
        </w:rPr>
      </w:pPr>
    </w:p>
    <w:p w:rsidR="00453F16" w:rsidRDefault="00453F16">
      <w:pPr>
        <w:rPr>
          <w:rFonts w:hint="default"/>
        </w:rPr>
      </w:pPr>
    </w:p>
    <w:p w:rsidR="00453F16" w:rsidRDefault="00453F16">
      <w:pPr>
        <w:rPr>
          <w:rFonts w:hint="default"/>
        </w:rPr>
      </w:pPr>
    </w:p>
    <w:p w:rsidR="00453F16" w:rsidRDefault="00453F16">
      <w:pPr>
        <w:rPr>
          <w:rFonts w:hint="default"/>
        </w:rPr>
      </w:pPr>
    </w:p>
    <w:p w:rsidR="00453F16" w:rsidRDefault="00453F16">
      <w:pPr>
        <w:rPr>
          <w:rFonts w:hint="default"/>
        </w:rPr>
      </w:pPr>
    </w:p>
  </w:footnote>
  <w:footnote w:type="continuationSeparator" w:id="0">
    <w:p w:rsidR="00453F16" w:rsidRDefault="00453F16">
      <w:pPr>
        <w:rPr>
          <w:rFonts w:hint="default"/>
        </w:rPr>
      </w:pPr>
      <w:r>
        <w:continuationSeparator/>
      </w:r>
    </w:p>
    <w:p w:rsidR="00453F16" w:rsidRDefault="00453F16">
      <w:pPr>
        <w:rPr>
          <w:rFonts w:hint="default"/>
        </w:rPr>
      </w:pPr>
    </w:p>
    <w:p w:rsidR="00453F16" w:rsidRDefault="00453F16">
      <w:pPr>
        <w:rPr>
          <w:rFonts w:hint="default"/>
        </w:rPr>
      </w:pPr>
    </w:p>
    <w:p w:rsidR="00453F16" w:rsidRDefault="00453F16">
      <w:pPr>
        <w:rPr>
          <w:rFonts w:hint="default"/>
        </w:rPr>
      </w:pPr>
    </w:p>
    <w:p w:rsidR="00453F16" w:rsidRDefault="00453F16">
      <w:pPr>
        <w:rPr>
          <w:rFonts w:hint="default"/>
        </w:rPr>
      </w:pPr>
    </w:p>
    <w:p w:rsidR="00453F16" w:rsidRDefault="00453F16">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E" w:rsidRDefault="00515FEE">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E" w:rsidRDefault="00515FEE">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E" w:rsidRPr="00431055" w:rsidRDefault="00515FEE" w:rsidP="00431055">
    <w:pPr>
      <w:pStyle w:val="ad"/>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515FEE" w:rsidTr="00732DB0">
      <w:trPr>
        <w:trHeight w:val="851"/>
      </w:trPr>
      <w:tc>
        <w:tcPr>
          <w:tcW w:w="4829" w:type="dxa"/>
          <w:vAlign w:val="bottom"/>
        </w:tcPr>
        <w:p w:rsidR="00515FEE" w:rsidRDefault="00515FEE" w:rsidP="00431055">
          <w:pPr>
            <w:pStyle w:val="HeadingLeft"/>
            <w:rPr>
              <w:rFonts w:cs="Times New Roman" w:hint="default"/>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220980</wp:posOffset>
                </wp:positionV>
                <wp:extent cx="1210310" cy="314325"/>
                <wp:effectExtent l="0" t="0" r="8890"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紫光展锐-紫色.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0310" cy="314325"/>
                        </a:xfrm>
                        <a:prstGeom prst="rect">
                          <a:avLst/>
                        </a:prstGeom>
                      </pic:spPr>
                    </pic:pic>
                  </a:graphicData>
                </a:graphic>
              </wp:anchor>
            </w:drawing>
          </w:r>
        </w:p>
      </w:tc>
      <w:tc>
        <w:tcPr>
          <w:tcW w:w="4830" w:type="dxa"/>
          <w:vAlign w:val="bottom"/>
        </w:tcPr>
        <w:p w:rsidR="00515FEE" w:rsidRDefault="00515FEE" w:rsidP="00F57674">
          <w:pPr>
            <w:pStyle w:val="HeadingRight"/>
            <w:rPr>
              <w:rFonts w:hint="default"/>
            </w:rPr>
          </w:pPr>
          <w:r>
            <w:rPr>
              <w:noProof/>
            </w:rPr>
            <w:fldChar w:fldCharType="begin"/>
          </w:r>
          <w:r>
            <w:rPr>
              <w:noProof/>
            </w:rPr>
            <w:instrText xml:space="preserve"> STYLEREF  "Heading1 no Number" </w:instrText>
          </w:r>
          <w:r>
            <w:rPr>
              <w:noProof/>
            </w:rPr>
            <w:fldChar w:fldCharType="separate"/>
          </w:r>
          <w:r w:rsidR="00704F82">
            <w:rPr>
              <w:noProof/>
            </w:rPr>
            <w:t>前</w:t>
          </w:r>
          <w:r w:rsidR="00704F82">
            <w:rPr>
              <w:noProof/>
            </w:rPr>
            <w:t xml:space="preserve">  </w:t>
          </w:r>
          <w:r w:rsidR="00704F82">
            <w:rPr>
              <w:noProof/>
            </w:rPr>
            <w:t>言</w:t>
          </w:r>
          <w:r>
            <w:rPr>
              <w:noProof/>
            </w:rPr>
            <w:fldChar w:fldCharType="end"/>
          </w:r>
        </w:p>
      </w:tc>
    </w:tr>
  </w:tbl>
  <w:p w:rsidR="00515FEE" w:rsidRPr="00431055" w:rsidRDefault="00515FEE" w:rsidP="00431055">
    <w:pPr>
      <w:pStyle w:val="ad"/>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E" w:rsidRPr="00431055" w:rsidRDefault="00515FEE" w:rsidP="00431055">
    <w:pPr>
      <w:pStyle w:val="ad"/>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515FEE" w:rsidTr="00732DB0">
      <w:trPr>
        <w:trHeight w:val="851"/>
      </w:trPr>
      <w:tc>
        <w:tcPr>
          <w:tcW w:w="4829" w:type="dxa"/>
          <w:vAlign w:val="bottom"/>
        </w:tcPr>
        <w:p w:rsidR="00515FEE" w:rsidRDefault="00515FEE" w:rsidP="00431055">
          <w:pPr>
            <w:pStyle w:val="HeadingLeft"/>
            <w:rPr>
              <w:rFonts w:cs="Times New Roman" w:hint="default"/>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220980</wp:posOffset>
                </wp:positionV>
                <wp:extent cx="1210310" cy="314325"/>
                <wp:effectExtent l="0" t="0" r="8890"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紫光展锐-紫色.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0310" cy="314325"/>
                        </a:xfrm>
                        <a:prstGeom prst="rect">
                          <a:avLst/>
                        </a:prstGeom>
                      </pic:spPr>
                    </pic:pic>
                  </a:graphicData>
                </a:graphic>
              </wp:anchor>
            </w:drawing>
          </w:r>
        </w:p>
      </w:tc>
      <w:tc>
        <w:tcPr>
          <w:tcW w:w="4830" w:type="dxa"/>
          <w:vAlign w:val="bottom"/>
        </w:tcPr>
        <w:p w:rsidR="00515FEE" w:rsidRDefault="00515FEE" w:rsidP="00F57674">
          <w:pPr>
            <w:pStyle w:val="HeadingRight"/>
            <w:rPr>
              <w:rFonts w:hint="default"/>
            </w:rPr>
          </w:pPr>
          <w:r>
            <w:rPr>
              <w:noProof/>
            </w:rPr>
            <w:fldChar w:fldCharType="begin"/>
          </w:r>
          <w:r>
            <w:rPr>
              <w:noProof/>
            </w:rPr>
            <w:instrText xml:space="preserve"> STYLEREF  Contents </w:instrText>
          </w:r>
          <w:r>
            <w:rPr>
              <w:noProof/>
            </w:rPr>
            <w:fldChar w:fldCharType="separate"/>
          </w:r>
          <w:r w:rsidR="00704F82">
            <w:rPr>
              <w:noProof/>
            </w:rPr>
            <w:t>目</w:t>
          </w:r>
          <w:r w:rsidR="00704F82">
            <w:rPr>
              <w:noProof/>
            </w:rPr>
            <w:t xml:space="preserve">  </w:t>
          </w:r>
          <w:r w:rsidR="00704F82">
            <w:rPr>
              <w:noProof/>
            </w:rPr>
            <w:t>录</w:t>
          </w:r>
          <w:r>
            <w:rPr>
              <w:noProof/>
            </w:rPr>
            <w:fldChar w:fldCharType="end"/>
          </w:r>
        </w:p>
      </w:tc>
    </w:tr>
  </w:tbl>
  <w:p w:rsidR="00515FEE" w:rsidRPr="00431055" w:rsidRDefault="00515FEE" w:rsidP="00431055">
    <w:pPr>
      <w:pStyle w:val="ad"/>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E" w:rsidRPr="00431055" w:rsidRDefault="00515FEE" w:rsidP="00431055">
    <w:pPr>
      <w:pStyle w:val="ad"/>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EE" w:rsidRPr="00431055" w:rsidRDefault="00515FEE" w:rsidP="00431055">
    <w:pPr>
      <w:pStyle w:val="ad"/>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1F379A6"/>
    <w:multiLevelType w:val="hybridMultilevel"/>
    <w:tmpl w:val="3ED601E4"/>
    <w:lvl w:ilvl="0" w:tplc="C13C9DD8">
      <w:start w:val="1"/>
      <w:numFmt w:val="decimal"/>
      <w:pStyle w:val="a1"/>
      <w:lvlText w:val="(%1)"/>
      <w:lvlJc w:val="left"/>
      <w:pPr>
        <w:tabs>
          <w:tab w:val="num" w:pos="2121"/>
        </w:tabs>
        <w:ind w:left="2121"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5AC5302"/>
    <w:multiLevelType w:val="hybridMultilevel"/>
    <w:tmpl w:val="92AC7254"/>
    <w:lvl w:ilvl="0" w:tplc="472A6286">
      <w:start w:val="1"/>
      <w:numFmt w:val="decimal"/>
      <w:pStyle w:val="ItemStepinAppendix"/>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3E4C9F"/>
    <w:multiLevelType w:val="hybridMultilevel"/>
    <w:tmpl w:val="716CC0C8"/>
    <w:lvl w:ilvl="0" w:tplc="3D0C6460">
      <w:numFmt w:val="bullet"/>
      <w:lvlText w:val=""/>
      <w:lvlJc w:val="left"/>
      <w:pPr>
        <w:ind w:left="840" w:hanging="42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0A4068E0"/>
    <w:multiLevelType w:val="hybridMultilevel"/>
    <w:tmpl w:val="E9E8EF6A"/>
    <w:lvl w:ilvl="0" w:tplc="04090003">
      <w:start w:val="1"/>
      <w:numFmt w:val="bullet"/>
      <w:lvlText w:val=""/>
      <w:lvlJc w:val="left"/>
      <w:pPr>
        <w:ind w:left="585" w:hanging="360"/>
      </w:pPr>
      <w:rPr>
        <w:rFonts w:ascii="Wingdings" w:hAnsi="Wingdings" w:hint="default"/>
      </w:rPr>
    </w:lvl>
    <w:lvl w:ilvl="1" w:tplc="04090003">
      <w:start w:val="1"/>
      <w:numFmt w:val="bullet"/>
      <w:lvlText w:val=""/>
      <w:lvlJc w:val="left"/>
      <w:pPr>
        <w:ind w:left="1065" w:hanging="420"/>
      </w:pPr>
      <w:rPr>
        <w:rFonts w:ascii="Wingdings" w:hAnsi="Wingdings" w:hint="default"/>
      </w:rPr>
    </w:lvl>
    <w:lvl w:ilvl="2" w:tplc="04090005"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3" w:tentative="1">
      <w:start w:val="1"/>
      <w:numFmt w:val="bullet"/>
      <w:lvlText w:val=""/>
      <w:lvlJc w:val="left"/>
      <w:pPr>
        <w:ind w:left="2325" w:hanging="420"/>
      </w:pPr>
      <w:rPr>
        <w:rFonts w:ascii="Wingdings" w:hAnsi="Wingdings" w:hint="default"/>
      </w:rPr>
    </w:lvl>
    <w:lvl w:ilvl="5" w:tplc="04090005"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3" w:tentative="1">
      <w:start w:val="1"/>
      <w:numFmt w:val="bullet"/>
      <w:lvlText w:val=""/>
      <w:lvlJc w:val="left"/>
      <w:pPr>
        <w:ind w:left="3585" w:hanging="420"/>
      </w:pPr>
      <w:rPr>
        <w:rFonts w:ascii="Wingdings" w:hAnsi="Wingdings" w:hint="default"/>
      </w:rPr>
    </w:lvl>
    <w:lvl w:ilvl="8" w:tplc="04090005" w:tentative="1">
      <w:start w:val="1"/>
      <w:numFmt w:val="bullet"/>
      <w:lvlText w:val=""/>
      <w:lvlJc w:val="left"/>
      <w:pPr>
        <w:ind w:left="4005" w:hanging="420"/>
      </w:pPr>
      <w:rPr>
        <w:rFonts w:ascii="Wingdings" w:hAnsi="Wingdings" w:hint="default"/>
      </w:rPr>
    </w:lvl>
  </w:abstractNum>
  <w:abstractNum w:abstractNumId="14" w15:restartNumberingAfterBreak="0">
    <w:nsid w:val="0B0D22B4"/>
    <w:multiLevelType w:val="multilevel"/>
    <w:tmpl w:val="CDE4253C"/>
    <w:styleLink w:val="21"/>
    <w:lvl w:ilvl="0">
      <w:start w:val="1"/>
      <w:numFmt w:val="decimal"/>
      <w:pStyle w:val="ItemStep"/>
      <w:lvlText w:val="%1."/>
      <w:lvlJc w:val="left"/>
      <w:pPr>
        <w:ind w:left="420" w:hanging="420"/>
      </w:pPr>
      <w:rPr>
        <w:rFonts w:hint="eastAsia"/>
      </w:rPr>
    </w:lvl>
    <w:lvl w:ilvl="1">
      <w:start w:val="1"/>
      <w:numFmt w:val="lowerLetter"/>
      <w:pStyle w:val="SubItemStep"/>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7"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89C1538"/>
    <w:multiLevelType w:val="hybridMultilevel"/>
    <w:tmpl w:val="69E00F6C"/>
    <w:lvl w:ilvl="0" w:tplc="04090001">
      <w:start w:val="1"/>
      <w:numFmt w:val="bullet"/>
      <w:lvlText w:val=""/>
      <w:lvlJc w:val="left"/>
      <w:pPr>
        <w:ind w:left="1065" w:hanging="420"/>
      </w:pPr>
      <w:rPr>
        <w:rFonts w:ascii="Wingdings" w:hAnsi="Wingdings"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abstractNum w:abstractNumId="20"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30863421"/>
    <w:multiLevelType w:val="hybridMultilevel"/>
    <w:tmpl w:val="40904AD6"/>
    <w:lvl w:ilvl="0" w:tplc="3D0C6460">
      <w:numFmt w:val="bullet"/>
      <w:lvlText w:val=""/>
      <w:lvlJc w:val="left"/>
      <w:pPr>
        <w:ind w:left="844" w:hanging="42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0962889"/>
    <w:multiLevelType w:val="hybridMultilevel"/>
    <w:tmpl w:val="B3CAD168"/>
    <w:lvl w:ilvl="0" w:tplc="3D0C6460">
      <w:numFmt w:val="bullet"/>
      <w:lvlText w:val=""/>
      <w:lvlJc w:val="left"/>
      <w:pPr>
        <w:ind w:left="844" w:hanging="420"/>
      </w:pPr>
      <w:rPr>
        <w:rFonts w:ascii="Wingdings" w:eastAsia="宋体" w:hAnsi="Wingdings" w:cs="Times New Roman" w:hint="default"/>
      </w:rPr>
    </w:lvl>
    <w:lvl w:ilvl="1" w:tplc="04090003">
      <w:start w:val="1"/>
      <w:numFmt w:val="bullet"/>
      <w:lvlText w:val=""/>
      <w:lvlJc w:val="left"/>
      <w:pPr>
        <w:ind w:left="1264" w:hanging="420"/>
      </w:pPr>
      <w:rPr>
        <w:rFonts w:ascii="Wingdings" w:hAnsi="Wingdings" w:hint="default"/>
      </w:rPr>
    </w:lvl>
    <w:lvl w:ilvl="2" w:tplc="04090005">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3" w15:restartNumberingAfterBreak="0">
    <w:nsid w:val="322024EA"/>
    <w:multiLevelType w:val="hybridMultilevel"/>
    <w:tmpl w:val="AEC8AC34"/>
    <w:lvl w:ilvl="0" w:tplc="3D0C6460">
      <w:numFmt w:val="bullet"/>
      <w:lvlText w:val=""/>
      <w:lvlJc w:val="left"/>
      <w:pPr>
        <w:ind w:left="844" w:hanging="420"/>
      </w:pPr>
      <w:rPr>
        <w:rFonts w:ascii="Wingdings" w:eastAsia="宋体" w:hAnsi="Wingdings" w:cs="Times New Roman"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4" w15:restartNumberingAfterBreak="0">
    <w:nsid w:val="3257798D"/>
    <w:multiLevelType w:val="multilevel"/>
    <w:tmpl w:val="5FEE8504"/>
    <w:numStyleLink w:val="1"/>
  </w:abstractNum>
  <w:abstractNum w:abstractNumId="25" w15:restartNumberingAfterBreak="0">
    <w:nsid w:val="412B4FCF"/>
    <w:multiLevelType w:val="hybridMultilevel"/>
    <w:tmpl w:val="DEBC5B4A"/>
    <w:lvl w:ilvl="0" w:tplc="3D0C6460">
      <w:numFmt w:val="bullet"/>
      <w:lvlText w:val=""/>
      <w:lvlJc w:val="left"/>
      <w:pPr>
        <w:ind w:left="1065" w:hanging="420"/>
      </w:pPr>
      <w:rPr>
        <w:rFonts w:ascii="Wingdings" w:eastAsia="宋体" w:hAnsi="Wingdings" w:cs="Times New Roman"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abstractNum w:abstractNumId="26" w15:restartNumberingAfterBreak="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63C3DB5"/>
    <w:multiLevelType w:val="hybridMultilevel"/>
    <w:tmpl w:val="67B64818"/>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89C497D"/>
    <w:multiLevelType w:val="multilevel"/>
    <w:tmpl w:val="5FEE8504"/>
    <w:styleLink w:val="1"/>
    <w:lvl w:ilvl="0">
      <w:start w:val="1"/>
      <w:numFmt w:val="decimal"/>
      <w:pStyle w:val="10"/>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ep"/>
      <w:lvlText w:val="步骤 %7"/>
      <w:lvlJc w:val="left"/>
      <w:pPr>
        <w:tabs>
          <w:tab w:val="num" w:pos="567"/>
        </w:tabs>
        <w:ind w:left="567" w:hanging="726"/>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0"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0" w:firstLine="0"/>
      </w:pPr>
      <w:rPr>
        <w:rFonts w:ascii="Times New Roman" w:eastAsia="黑体" w:hAnsi="Times New Roman" w:hint="default"/>
        <w:b w:val="0"/>
        <w:bCs/>
        <w:i w:val="0"/>
        <w:iCs w:val="0"/>
        <w:color w:val="auto"/>
        <w:sz w:val="21"/>
        <w:szCs w:val="21"/>
      </w:rPr>
    </w:lvl>
  </w:abstractNum>
  <w:abstractNum w:abstractNumId="3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706653AE"/>
    <w:multiLevelType w:val="hybridMultilevel"/>
    <w:tmpl w:val="0F0A3E14"/>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35"/>
  </w:num>
  <w:num w:numId="2">
    <w:abstractNumId w:val="16"/>
  </w:num>
  <w:num w:numId="3">
    <w:abstractNumId w:val="3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8"/>
  </w:num>
  <w:num w:numId="15">
    <w:abstractNumId w:val="20"/>
  </w:num>
  <w:num w:numId="16">
    <w:abstractNumId w:val="34"/>
  </w:num>
  <w:num w:numId="17">
    <w:abstractNumId w:val="29"/>
  </w:num>
  <w:num w:numId="18">
    <w:abstractNumId w:val="18"/>
  </w:num>
  <w:num w:numId="19">
    <w:abstractNumId w:val="17"/>
  </w:num>
  <w:num w:numId="20">
    <w:abstractNumId w:val="15"/>
  </w:num>
  <w:num w:numId="21">
    <w:abstractNumId w:val="31"/>
  </w:num>
  <w:num w:numId="22">
    <w:abstractNumId w:val="32"/>
  </w:num>
  <w:num w:numId="23">
    <w:abstractNumId w:val="26"/>
  </w:num>
  <w:num w:numId="24">
    <w:abstractNumId w:val="27"/>
  </w:num>
  <w:num w:numId="25">
    <w:abstractNumId w:val="11"/>
  </w:num>
  <w:num w:numId="26">
    <w:abstractNumId w:val="30"/>
  </w:num>
  <w:num w:numId="27">
    <w:abstractNumId w:val="14"/>
  </w:num>
  <w:num w:numId="28">
    <w:abstractNumId w:val="14"/>
  </w:num>
  <w:num w:numId="29">
    <w:abstractNumId w:val="24"/>
  </w:num>
  <w:num w:numId="30">
    <w:abstractNumId w:val="10"/>
  </w:num>
  <w:num w:numId="31">
    <w:abstractNumId w:val="19"/>
  </w:num>
  <w:num w:numId="32">
    <w:abstractNumId w:val="13"/>
  </w:num>
  <w:num w:numId="33">
    <w:abstractNumId w:val="36"/>
  </w:num>
  <w:num w:numId="34">
    <w:abstractNumId w:val="25"/>
  </w:num>
  <w:num w:numId="35">
    <w:abstractNumId w:val="12"/>
  </w:num>
  <w:num w:numId="36">
    <w:abstractNumId w:val="23"/>
  </w:num>
  <w:num w:numId="37">
    <w:abstractNumId w:val="22"/>
  </w:num>
  <w:num w:numId="38">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2D"/>
    <w:rsid w:val="0000068A"/>
    <w:rsid w:val="000021A7"/>
    <w:rsid w:val="00012007"/>
    <w:rsid w:val="0001239D"/>
    <w:rsid w:val="0001464E"/>
    <w:rsid w:val="00016061"/>
    <w:rsid w:val="00020CCC"/>
    <w:rsid w:val="00023E90"/>
    <w:rsid w:val="000366AC"/>
    <w:rsid w:val="00037D8E"/>
    <w:rsid w:val="00041608"/>
    <w:rsid w:val="00054BD7"/>
    <w:rsid w:val="0006277E"/>
    <w:rsid w:val="00063E58"/>
    <w:rsid w:val="00064D3E"/>
    <w:rsid w:val="00073F0A"/>
    <w:rsid w:val="00082847"/>
    <w:rsid w:val="00095CE3"/>
    <w:rsid w:val="00097BBE"/>
    <w:rsid w:val="000A6947"/>
    <w:rsid w:val="000B504C"/>
    <w:rsid w:val="000B5D68"/>
    <w:rsid w:val="000D1357"/>
    <w:rsid w:val="000D6C65"/>
    <w:rsid w:val="000E624B"/>
    <w:rsid w:val="000F7E05"/>
    <w:rsid w:val="00107573"/>
    <w:rsid w:val="00121526"/>
    <w:rsid w:val="00125697"/>
    <w:rsid w:val="0014606B"/>
    <w:rsid w:val="0016142B"/>
    <w:rsid w:val="00161888"/>
    <w:rsid w:val="00161DAD"/>
    <w:rsid w:val="001668BD"/>
    <w:rsid w:val="00171575"/>
    <w:rsid w:val="00175E31"/>
    <w:rsid w:val="00181BC5"/>
    <w:rsid w:val="00196790"/>
    <w:rsid w:val="001A750A"/>
    <w:rsid w:val="001B350F"/>
    <w:rsid w:val="001B68A9"/>
    <w:rsid w:val="001C051B"/>
    <w:rsid w:val="001C1F7F"/>
    <w:rsid w:val="001C6E94"/>
    <w:rsid w:val="001F07C5"/>
    <w:rsid w:val="00202726"/>
    <w:rsid w:val="00212AEB"/>
    <w:rsid w:val="0022424B"/>
    <w:rsid w:val="002350EA"/>
    <w:rsid w:val="0024140F"/>
    <w:rsid w:val="002455A9"/>
    <w:rsid w:val="00267613"/>
    <w:rsid w:val="00280703"/>
    <w:rsid w:val="00283516"/>
    <w:rsid w:val="002851CC"/>
    <w:rsid w:val="00286533"/>
    <w:rsid w:val="00292F7F"/>
    <w:rsid w:val="00296866"/>
    <w:rsid w:val="002B00AA"/>
    <w:rsid w:val="002C1080"/>
    <w:rsid w:val="002C1EEB"/>
    <w:rsid w:val="002D081C"/>
    <w:rsid w:val="002E5330"/>
    <w:rsid w:val="002F395E"/>
    <w:rsid w:val="002F5778"/>
    <w:rsid w:val="002F612D"/>
    <w:rsid w:val="0030433D"/>
    <w:rsid w:val="0030647B"/>
    <w:rsid w:val="00307865"/>
    <w:rsid w:val="00331C2E"/>
    <w:rsid w:val="003343A3"/>
    <w:rsid w:val="0033563F"/>
    <w:rsid w:val="00342D62"/>
    <w:rsid w:val="003570A1"/>
    <w:rsid w:val="0036062F"/>
    <w:rsid w:val="003636B4"/>
    <w:rsid w:val="00363921"/>
    <w:rsid w:val="00364C60"/>
    <w:rsid w:val="00364FC9"/>
    <w:rsid w:val="00366A23"/>
    <w:rsid w:val="0036764C"/>
    <w:rsid w:val="00382000"/>
    <w:rsid w:val="00385E5E"/>
    <w:rsid w:val="0039211E"/>
    <w:rsid w:val="00395DD8"/>
    <w:rsid w:val="003C1F91"/>
    <w:rsid w:val="003C344E"/>
    <w:rsid w:val="003D3EED"/>
    <w:rsid w:val="003E3EB7"/>
    <w:rsid w:val="003F2929"/>
    <w:rsid w:val="003F2FBE"/>
    <w:rsid w:val="00417836"/>
    <w:rsid w:val="004256C9"/>
    <w:rsid w:val="00427A95"/>
    <w:rsid w:val="00431055"/>
    <w:rsid w:val="00432EF5"/>
    <w:rsid w:val="00434FAE"/>
    <w:rsid w:val="0044025C"/>
    <w:rsid w:val="00447789"/>
    <w:rsid w:val="00453F16"/>
    <w:rsid w:val="004547BC"/>
    <w:rsid w:val="00462F9C"/>
    <w:rsid w:val="0046668B"/>
    <w:rsid w:val="00471B66"/>
    <w:rsid w:val="00482009"/>
    <w:rsid w:val="004866A2"/>
    <w:rsid w:val="004A1D77"/>
    <w:rsid w:val="004B0A70"/>
    <w:rsid w:val="004B211B"/>
    <w:rsid w:val="004B27C0"/>
    <w:rsid w:val="004B3B1A"/>
    <w:rsid w:val="004C7EAB"/>
    <w:rsid w:val="004D0796"/>
    <w:rsid w:val="004D1094"/>
    <w:rsid w:val="004D4F43"/>
    <w:rsid w:val="004E75F8"/>
    <w:rsid w:val="004F1893"/>
    <w:rsid w:val="004F49B5"/>
    <w:rsid w:val="00501939"/>
    <w:rsid w:val="00507458"/>
    <w:rsid w:val="00515FEE"/>
    <w:rsid w:val="0051708E"/>
    <w:rsid w:val="00526492"/>
    <w:rsid w:val="00535D30"/>
    <w:rsid w:val="005366BB"/>
    <w:rsid w:val="00552731"/>
    <w:rsid w:val="00566C8D"/>
    <w:rsid w:val="0057792E"/>
    <w:rsid w:val="00583146"/>
    <w:rsid w:val="005868FB"/>
    <w:rsid w:val="00586F7D"/>
    <w:rsid w:val="005966B9"/>
    <w:rsid w:val="005A61D6"/>
    <w:rsid w:val="005B1A4D"/>
    <w:rsid w:val="005B3B9B"/>
    <w:rsid w:val="005D002B"/>
    <w:rsid w:val="005F04AF"/>
    <w:rsid w:val="006050D6"/>
    <w:rsid w:val="00605D9E"/>
    <w:rsid w:val="006078BB"/>
    <w:rsid w:val="00610040"/>
    <w:rsid w:val="00611FC1"/>
    <w:rsid w:val="006306CD"/>
    <w:rsid w:val="0063348C"/>
    <w:rsid w:val="00637DF2"/>
    <w:rsid w:val="00645557"/>
    <w:rsid w:val="00652816"/>
    <w:rsid w:val="0065324C"/>
    <w:rsid w:val="006600EB"/>
    <w:rsid w:val="00662D53"/>
    <w:rsid w:val="00664CBC"/>
    <w:rsid w:val="0067080B"/>
    <w:rsid w:val="00674D1E"/>
    <w:rsid w:val="00681F29"/>
    <w:rsid w:val="00682AF5"/>
    <w:rsid w:val="0068532D"/>
    <w:rsid w:val="00695506"/>
    <w:rsid w:val="00695C42"/>
    <w:rsid w:val="006A004F"/>
    <w:rsid w:val="006B3398"/>
    <w:rsid w:val="006B775A"/>
    <w:rsid w:val="006C5D83"/>
    <w:rsid w:val="006E3ECA"/>
    <w:rsid w:val="006E7741"/>
    <w:rsid w:val="007037DD"/>
    <w:rsid w:val="00704F82"/>
    <w:rsid w:val="0070635D"/>
    <w:rsid w:val="007139A1"/>
    <w:rsid w:val="00715E66"/>
    <w:rsid w:val="0072604F"/>
    <w:rsid w:val="00732DB0"/>
    <w:rsid w:val="007365BA"/>
    <w:rsid w:val="007440D7"/>
    <w:rsid w:val="00757163"/>
    <w:rsid w:val="0076092D"/>
    <w:rsid w:val="007649BA"/>
    <w:rsid w:val="007712C5"/>
    <w:rsid w:val="00783478"/>
    <w:rsid w:val="00791896"/>
    <w:rsid w:val="007A0AAD"/>
    <w:rsid w:val="007A18D2"/>
    <w:rsid w:val="007A2722"/>
    <w:rsid w:val="007B5145"/>
    <w:rsid w:val="007E589E"/>
    <w:rsid w:val="007E5C9C"/>
    <w:rsid w:val="007F57A8"/>
    <w:rsid w:val="007F64AB"/>
    <w:rsid w:val="0080125D"/>
    <w:rsid w:val="00801C4D"/>
    <w:rsid w:val="008103F2"/>
    <w:rsid w:val="0081147B"/>
    <w:rsid w:val="00811C61"/>
    <w:rsid w:val="008124AB"/>
    <w:rsid w:val="00814905"/>
    <w:rsid w:val="008179AB"/>
    <w:rsid w:val="008303E9"/>
    <w:rsid w:val="00840C1A"/>
    <w:rsid w:val="00847266"/>
    <w:rsid w:val="00850995"/>
    <w:rsid w:val="00863D87"/>
    <w:rsid w:val="0087443B"/>
    <w:rsid w:val="008821E9"/>
    <w:rsid w:val="0088248C"/>
    <w:rsid w:val="0088582A"/>
    <w:rsid w:val="008A66A3"/>
    <w:rsid w:val="008B07BE"/>
    <w:rsid w:val="008B4DBE"/>
    <w:rsid w:val="008B77CB"/>
    <w:rsid w:val="008C340F"/>
    <w:rsid w:val="008D282D"/>
    <w:rsid w:val="008D2C9F"/>
    <w:rsid w:val="008D37D7"/>
    <w:rsid w:val="008F1A81"/>
    <w:rsid w:val="008F2A0A"/>
    <w:rsid w:val="008F4330"/>
    <w:rsid w:val="0091140E"/>
    <w:rsid w:val="00914386"/>
    <w:rsid w:val="00943D24"/>
    <w:rsid w:val="00960795"/>
    <w:rsid w:val="00973170"/>
    <w:rsid w:val="00977867"/>
    <w:rsid w:val="00994C86"/>
    <w:rsid w:val="009956BA"/>
    <w:rsid w:val="009977F5"/>
    <w:rsid w:val="009A174A"/>
    <w:rsid w:val="009A29D5"/>
    <w:rsid w:val="009D65F2"/>
    <w:rsid w:val="009F16BD"/>
    <w:rsid w:val="00A01DBB"/>
    <w:rsid w:val="00A11F5E"/>
    <w:rsid w:val="00A14ABC"/>
    <w:rsid w:val="00A17760"/>
    <w:rsid w:val="00A200F6"/>
    <w:rsid w:val="00A2421A"/>
    <w:rsid w:val="00A24537"/>
    <w:rsid w:val="00A276FF"/>
    <w:rsid w:val="00A317C5"/>
    <w:rsid w:val="00A4287E"/>
    <w:rsid w:val="00A63A8E"/>
    <w:rsid w:val="00A90878"/>
    <w:rsid w:val="00AA2E61"/>
    <w:rsid w:val="00AB6CFA"/>
    <w:rsid w:val="00AD0229"/>
    <w:rsid w:val="00AF2C9E"/>
    <w:rsid w:val="00AF5471"/>
    <w:rsid w:val="00B0055D"/>
    <w:rsid w:val="00B06739"/>
    <w:rsid w:val="00B42B1A"/>
    <w:rsid w:val="00B53CFB"/>
    <w:rsid w:val="00B54827"/>
    <w:rsid w:val="00B5724D"/>
    <w:rsid w:val="00B64137"/>
    <w:rsid w:val="00B714A5"/>
    <w:rsid w:val="00B943CB"/>
    <w:rsid w:val="00BA6F9C"/>
    <w:rsid w:val="00BB19A9"/>
    <w:rsid w:val="00BC0A7F"/>
    <w:rsid w:val="00BC18E8"/>
    <w:rsid w:val="00BC2737"/>
    <w:rsid w:val="00BC60DA"/>
    <w:rsid w:val="00BC6E1C"/>
    <w:rsid w:val="00BD4B4E"/>
    <w:rsid w:val="00BE05EC"/>
    <w:rsid w:val="00BE6858"/>
    <w:rsid w:val="00BF46A8"/>
    <w:rsid w:val="00BF46F2"/>
    <w:rsid w:val="00BF5B7B"/>
    <w:rsid w:val="00C01744"/>
    <w:rsid w:val="00C079A7"/>
    <w:rsid w:val="00C1056F"/>
    <w:rsid w:val="00C13387"/>
    <w:rsid w:val="00C17979"/>
    <w:rsid w:val="00C260B1"/>
    <w:rsid w:val="00C30204"/>
    <w:rsid w:val="00C3186E"/>
    <w:rsid w:val="00C421E4"/>
    <w:rsid w:val="00C5464C"/>
    <w:rsid w:val="00C566DF"/>
    <w:rsid w:val="00C64760"/>
    <w:rsid w:val="00C7617C"/>
    <w:rsid w:val="00C859D0"/>
    <w:rsid w:val="00C871F9"/>
    <w:rsid w:val="00C874C8"/>
    <w:rsid w:val="00C92302"/>
    <w:rsid w:val="00C92D1C"/>
    <w:rsid w:val="00C93096"/>
    <w:rsid w:val="00C9556E"/>
    <w:rsid w:val="00CA411B"/>
    <w:rsid w:val="00CA51F9"/>
    <w:rsid w:val="00CB4D37"/>
    <w:rsid w:val="00CB536E"/>
    <w:rsid w:val="00CC78B4"/>
    <w:rsid w:val="00CC7CFD"/>
    <w:rsid w:val="00CE0405"/>
    <w:rsid w:val="00CE392F"/>
    <w:rsid w:val="00D25784"/>
    <w:rsid w:val="00D445F9"/>
    <w:rsid w:val="00D53F9E"/>
    <w:rsid w:val="00D542E7"/>
    <w:rsid w:val="00D5635B"/>
    <w:rsid w:val="00D6371B"/>
    <w:rsid w:val="00D65FF8"/>
    <w:rsid w:val="00D96EAB"/>
    <w:rsid w:val="00DA04EC"/>
    <w:rsid w:val="00DB0710"/>
    <w:rsid w:val="00E025AD"/>
    <w:rsid w:val="00E16BF2"/>
    <w:rsid w:val="00E2246A"/>
    <w:rsid w:val="00E23069"/>
    <w:rsid w:val="00E33D45"/>
    <w:rsid w:val="00EA1A9D"/>
    <w:rsid w:val="00EA365D"/>
    <w:rsid w:val="00EA44F5"/>
    <w:rsid w:val="00EC2234"/>
    <w:rsid w:val="00EC24FC"/>
    <w:rsid w:val="00EE551D"/>
    <w:rsid w:val="00EF7731"/>
    <w:rsid w:val="00EF7D64"/>
    <w:rsid w:val="00F0609E"/>
    <w:rsid w:val="00F07864"/>
    <w:rsid w:val="00F11E72"/>
    <w:rsid w:val="00F13936"/>
    <w:rsid w:val="00F15A7D"/>
    <w:rsid w:val="00F231D1"/>
    <w:rsid w:val="00F256F9"/>
    <w:rsid w:val="00F3101C"/>
    <w:rsid w:val="00F40546"/>
    <w:rsid w:val="00F5117F"/>
    <w:rsid w:val="00F52F54"/>
    <w:rsid w:val="00F5637B"/>
    <w:rsid w:val="00F56D59"/>
    <w:rsid w:val="00F57674"/>
    <w:rsid w:val="00F579BA"/>
    <w:rsid w:val="00F63676"/>
    <w:rsid w:val="00F70217"/>
    <w:rsid w:val="00F71056"/>
    <w:rsid w:val="00F76F60"/>
    <w:rsid w:val="00F80955"/>
    <w:rsid w:val="00F916A2"/>
    <w:rsid w:val="00F95046"/>
    <w:rsid w:val="00FA04EC"/>
    <w:rsid w:val="00FA2127"/>
    <w:rsid w:val="00FA23A2"/>
    <w:rsid w:val="00FA5027"/>
    <w:rsid w:val="00FB55CB"/>
    <w:rsid w:val="00FE4603"/>
    <w:rsid w:val="00FF0FB2"/>
    <w:rsid w:val="00FF19C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F7D64"/>
    <w:pPr>
      <w:topLinePunct/>
      <w:adjustRightInd w:val="0"/>
      <w:snapToGrid w:val="0"/>
      <w:spacing w:before="160" w:after="160" w:line="240" w:lineRule="atLeast"/>
    </w:pPr>
    <w:rPr>
      <w:rFonts w:ascii="Arial" w:hAnsi="Arial" w:cs="Arial" w:hint="eastAsia"/>
      <w:kern w:val="2"/>
      <w:sz w:val="21"/>
      <w:szCs w:val="21"/>
    </w:rPr>
  </w:style>
  <w:style w:type="paragraph" w:styleId="10">
    <w:name w:val="heading 1"/>
    <w:basedOn w:val="a3"/>
    <w:next w:val="22"/>
    <w:link w:val="1Char"/>
    <w:qFormat/>
    <w:rsid w:val="003D3EED"/>
    <w:pPr>
      <w:keepNext/>
      <w:numPr>
        <w:numId w:val="29"/>
      </w:numPr>
      <w:pBdr>
        <w:bottom w:val="single" w:sz="12" w:space="1" w:color="auto"/>
      </w:pBdr>
      <w:spacing w:before="100" w:after="400"/>
      <w:outlineLvl w:val="0"/>
    </w:pPr>
    <w:rPr>
      <w:rFonts w:eastAsia="黑体" w:cs="Book Antiqua" w:hint="default"/>
      <w:b/>
      <w:bCs/>
      <w:sz w:val="44"/>
      <w:szCs w:val="44"/>
    </w:rPr>
  </w:style>
  <w:style w:type="paragraph" w:styleId="22">
    <w:name w:val="heading 2"/>
    <w:basedOn w:val="a3"/>
    <w:next w:val="31"/>
    <w:link w:val="2Char"/>
    <w:qFormat/>
    <w:rsid w:val="003D3EED"/>
    <w:pPr>
      <w:keepNext/>
      <w:keepLines/>
      <w:numPr>
        <w:ilvl w:val="1"/>
        <w:numId w:val="29"/>
      </w:numPr>
      <w:spacing w:before="600"/>
      <w:outlineLvl w:val="1"/>
    </w:pPr>
    <w:rPr>
      <w:rFonts w:eastAsia="黑体" w:cs="Book Antiqua"/>
      <w:bCs/>
      <w:noProof/>
      <w:kern w:val="0"/>
      <w:sz w:val="36"/>
      <w:szCs w:val="36"/>
      <w:lang w:eastAsia="en-US"/>
    </w:rPr>
  </w:style>
  <w:style w:type="paragraph" w:styleId="31">
    <w:name w:val="heading 3"/>
    <w:basedOn w:val="a3"/>
    <w:next w:val="a3"/>
    <w:link w:val="3Char"/>
    <w:qFormat/>
    <w:rsid w:val="003D3EED"/>
    <w:pPr>
      <w:keepNext/>
      <w:keepLines/>
      <w:numPr>
        <w:ilvl w:val="2"/>
        <w:numId w:val="29"/>
      </w:numPr>
      <w:spacing w:before="200"/>
      <w:outlineLvl w:val="2"/>
    </w:pPr>
    <w:rPr>
      <w:rFonts w:eastAsia="黑体" w:cs="宋体"/>
      <w:noProof/>
      <w:kern w:val="0"/>
      <w:sz w:val="32"/>
      <w:szCs w:val="32"/>
    </w:rPr>
  </w:style>
  <w:style w:type="paragraph" w:styleId="41">
    <w:name w:val="heading 4"/>
    <w:basedOn w:val="a3"/>
    <w:next w:val="a3"/>
    <w:link w:val="4Char"/>
    <w:qFormat/>
    <w:rsid w:val="003D3EED"/>
    <w:pPr>
      <w:keepNext/>
      <w:keepLines/>
      <w:numPr>
        <w:ilvl w:val="3"/>
        <w:numId w:val="29"/>
      </w:numPr>
      <w:outlineLvl w:val="3"/>
    </w:pPr>
    <w:rPr>
      <w:rFonts w:eastAsia="黑体" w:cs="宋体"/>
      <w:noProof/>
      <w:kern w:val="0"/>
      <w:sz w:val="28"/>
      <w:szCs w:val="28"/>
    </w:rPr>
  </w:style>
  <w:style w:type="paragraph" w:styleId="51">
    <w:name w:val="heading 5"/>
    <w:basedOn w:val="a3"/>
    <w:next w:val="a3"/>
    <w:link w:val="5Char"/>
    <w:qFormat/>
    <w:rsid w:val="003D3EED"/>
    <w:pPr>
      <w:keepNext/>
      <w:keepLines/>
      <w:numPr>
        <w:ilvl w:val="4"/>
        <w:numId w:val="29"/>
      </w:numPr>
      <w:outlineLvl w:val="4"/>
    </w:pPr>
    <w:rPr>
      <w:rFonts w:ascii="Book Antiqua" w:eastAsia="黑体" w:hAnsi="Book Antiqua" w:cs="宋体"/>
      <w:noProof/>
      <w:kern w:val="0"/>
      <w:sz w:val="24"/>
      <w:szCs w:val="24"/>
    </w:rPr>
  </w:style>
  <w:style w:type="paragraph" w:styleId="6">
    <w:name w:val="heading 6"/>
    <w:basedOn w:val="a3"/>
    <w:next w:val="a3"/>
    <w:link w:val="6Char"/>
    <w:qFormat/>
    <w:rsid w:val="00176DF9"/>
    <w:pPr>
      <w:keepNext/>
      <w:keepLines/>
      <w:spacing w:before="240" w:after="64" w:line="320" w:lineRule="atLeast"/>
      <w:outlineLvl w:val="5"/>
    </w:pPr>
    <w:rPr>
      <w:rFonts w:eastAsia="黑体" w:cs="Times New Roman"/>
      <w:b/>
      <w:bCs/>
    </w:rPr>
  </w:style>
  <w:style w:type="paragraph" w:styleId="7">
    <w:name w:val="heading 7"/>
    <w:basedOn w:val="10"/>
    <w:next w:val="8"/>
    <w:link w:val="7Char"/>
    <w:qFormat/>
    <w:rsid w:val="00C60B38"/>
    <w:pPr>
      <w:keepLines/>
      <w:numPr>
        <w:numId w:val="22"/>
      </w:numPr>
      <w:pBdr>
        <w:bottom w:val="single" w:sz="4" w:space="1" w:color="auto"/>
      </w:pBdr>
      <w:topLinePunct w:val="0"/>
      <w:outlineLvl w:val="6"/>
    </w:pPr>
    <w:rPr>
      <w:bCs w:val="0"/>
    </w:rPr>
  </w:style>
  <w:style w:type="paragraph" w:styleId="8">
    <w:name w:val="heading 8"/>
    <w:basedOn w:val="22"/>
    <w:next w:val="9"/>
    <w:link w:val="8Char"/>
    <w:qFormat/>
    <w:rsid w:val="00C60B38"/>
    <w:pPr>
      <w:numPr>
        <w:numId w:val="22"/>
      </w:numPr>
      <w:topLinePunct w:val="0"/>
      <w:spacing w:before="200"/>
      <w:outlineLvl w:val="7"/>
    </w:pPr>
    <w:rPr>
      <w:rFonts w:cs="Times New Roman"/>
    </w:rPr>
  </w:style>
  <w:style w:type="paragraph" w:styleId="9">
    <w:name w:val="heading 9"/>
    <w:basedOn w:val="31"/>
    <w:next w:val="a3"/>
    <w:link w:val="9Char"/>
    <w:qFormat/>
    <w:rsid w:val="00C60B38"/>
    <w:pPr>
      <w:numPr>
        <w:numId w:val="22"/>
      </w:numPr>
      <w:topLinePunct w:val="0"/>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0"/>
    <w:next w:val="Appendixheading2"/>
    <w:rsid w:val="00C60B38"/>
    <w:pPr>
      <w:keepLines/>
      <w:numPr>
        <w:numId w:val="21"/>
      </w:numPr>
      <w:topLinePunct w:val="0"/>
    </w:pPr>
    <w:rPr>
      <w:bCs w:val="0"/>
    </w:rPr>
  </w:style>
  <w:style w:type="paragraph" w:customStyle="1" w:styleId="Appendixheading2">
    <w:name w:val="Appendix heading 2"/>
    <w:basedOn w:val="22"/>
    <w:next w:val="Appendixheading3"/>
    <w:rsid w:val="00C60B38"/>
    <w:pPr>
      <w:numPr>
        <w:numId w:val="21"/>
      </w:numPr>
      <w:topLinePunct w:val="0"/>
      <w:spacing w:before="200"/>
    </w:pPr>
    <w:rPr>
      <w:rFonts w:cs="Times New Roman"/>
    </w:rPr>
  </w:style>
  <w:style w:type="paragraph" w:customStyle="1" w:styleId="Appendixheading3">
    <w:name w:val="Appendix heading 3"/>
    <w:basedOn w:val="31"/>
    <w:next w:val="Appendixheading4"/>
    <w:rsid w:val="00C60B38"/>
    <w:pPr>
      <w:numPr>
        <w:numId w:val="21"/>
      </w:numPr>
      <w:topLinePunct w:val="0"/>
    </w:pPr>
    <w:rPr>
      <w:rFonts w:cs="Times New Roman"/>
    </w:rPr>
  </w:style>
  <w:style w:type="paragraph" w:customStyle="1" w:styleId="Appendixheading4">
    <w:name w:val="Appendix heading 4"/>
    <w:basedOn w:val="41"/>
    <w:next w:val="Appendixheading5"/>
    <w:rsid w:val="00C60B38"/>
    <w:pPr>
      <w:numPr>
        <w:numId w:val="21"/>
      </w:numPr>
      <w:topLinePunct w:val="0"/>
    </w:pPr>
    <w:rPr>
      <w:rFonts w:cs="Times New Roman"/>
    </w:rPr>
  </w:style>
  <w:style w:type="paragraph" w:customStyle="1" w:styleId="Appendixheading5">
    <w:name w:val="Appendix heading 5"/>
    <w:basedOn w:val="51"/>
    <w:next w:val="a3"/>
    <w:rsid w:val="00C60B38"/>
    <w:pPr>
      <w:numPr>
        <w:numId w:val="21"/>
      </w:numPr>
      <w:topLinePunct w:val="0"/>
    </w:pPr>
    <w:rPr>
      <w:rFonts w:cs="Times New Roman"/>
    </w:rPr>
  </w:style>
  <w:style w:type="paragraph" w:customStyle="1" w:styleId="BlockLabel">
    <w:name w:val="Block Label"/>
    <w:basedOn w:val="a3"/>
    <w:next w:val="a3"/>
    <w:rsid w:val="003D3EED"/>
    <w:pPr>
      <w:keepNext/>
      <w:keepLines/>
      <w:numPr>
        <w:ilvl w:val="5"/>
        <w:numId w:val="29"/>
      </w:numPr>
      <w:spacing w:before="300" w:after="80"/>
    </w:pPr>
    <w:rPr>
      <w:rFonts w:eastAsia="黑体" w:cs="Book Antiqua"/>
      <w:bCs/>
      <w:kern w:val="0"/>
      <w:sz w:val="26"/>
      <w:szCs w:val="26"/>
    </w:rPr>
  </w:style>
  <w:style w:type="paragraph" w:customStyle="1" w:styleId="BlockLabelWithSixNumber">
    <w:name w:val="Block Label With Six Number"/>
    <w:basedOn w:val="a3"/>
    <w:next w:val="a3"/>
    <w:rsid w:val="00395DD8"/>
    <w:pPr>
      <w:keepNext/>
      <w:keepLines/>
      <w:spacing w:before="300" w:after="80"/>
      <w:outlineLvl w:val="5"/>
    </w:pPr>
    <w:rPr>
      <w:rFonts w:eastAsia="黑体" w:cs="Book Antiqua"/>
      <w:bCs/>
      <w:kern w:val="0"/>
      <w:sz w:val="24"/>
      <w:szCs w:val="24"/>
    </w:rPr>
  </w:style>
  <w:style w:type="paragraph" w:customStyle="1" w:styleId="BlockLabelWithSevenNumber">
    <w:name w:val="Block Label With Seven Number"/>
    <w:basedOn w:val="a3"/>
    <w:next w:val="a3"/>
    <w:rsid w:val="00395DD8"/>
    <w:pPr>
      <w:keepNext/>
      <w:keepLines/>
      <w:spacing w:before="300" w:after="80"/>
      <w:outlineLvl w:val="6"/>
    </w:pPr>
    <w:rPr>
      <w:rFonts w:eastAsia="黑体" w:cs="Book Antiqua"/>
      <w:bCs/>
      <w:kern w:val="0"/>
      <w:sz w:val="24"/>
      <w:szCs w:val="24"/>
    </w:rPr>
  </w:style>
  <w:style w:type="paragraph" w:customStyle="1" w:styleId="BlockLabelInTitlePage">
    <w:name w:val="Block Label In Title Page"/>
    <w:next w:val="a3"/>
    <w:rsid w:val="00395DD8"/>
    <w:pPr>
      <w:keepNext/>
      <w:keepLines/>
      <w:spacing w:before="200" w:after="160"/>
    </w:pPr>
    <w:rPr>
      <w:rFonts w:ascii="Arial" w:eastAsia="黑体" w:hAnsi="Arial"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3"/>
    <w:rsid w:val="00C60B38"/>
    <w:pPr>
      <w:widowControl w:val="0"/>
      <w:kinsoku w:val="0"/>
      <w:overflowPunct w:val="0"/>
      <w:topLinePunct w:val="0"/>
      <w:autoSpaceDE w:val="0"/>
      <w:autoSpaceDN w:val="0"/>
      <w:spacing w:before="80" w:after="80"/>
    </w:pPr>
    <w:rPr>
      <w:b/>
      <w:bCs/>
      <w:noProof/>
      <w:kern w:val="0"/>
      <w:sz w:val="40"/>
      <w:szCs w:val="40"/>
    </w:rPr>
  </w:style>
  <w:style w:type="paragraph" w:customStyle="1" w:styleId="Cover2">
    <w:name w:val="Cover 2"/>
    <w:rsid w:val="00C5464C"/>
    <w:pPr>
      <w:adjustRightInd w:val="0"/>
      <w:snapToGrid w:val="0"/>
      <w:jc w:val="center"/>
    </w:pPr>
    <w:rPr>
      <w:rFonts w:ascii="Arial" w:eastAsia="黑体" w:hAnsi="Arial" w:cs="Arial"/>
      <w:noProof/>
      <w:sz w:val="48"/>
      <w:szCs w:val="32"/>
      <w:lang w:eastAsia="en-US"/>
    </w:rPr>
  </w:style>
  <w:style w:type="paragraph" w:customStyle="1" w:styleId="CoverText">
    <w:name w:val="Cover Text"/>
    <w:rsid w:val="004B211B"/>
    <w:pPr>
      <w:adjustRightInd w:val="0"/>
      <w:snapToGrid w:val="0"/>
      <w:spacing w:before="80" w:after="80" w:line="240" w:lineRule="atLeast"/>
      <w:jc w:val="both"/>
    </w:pPr>
    <w:rPr>
      <w:rFonts w:ascii="Arial" w:hAnsi="Arial" w:cs="Arial"/>
      <w:snapToGrid w:val="0"/>
    </w:rPr>
  </w:style>
  <w:style w:type="paragraph" w:customStyle="1" w:styleId="Cover5">
    <w:name w:val="Cover 5"/>
    <w:basedOn w:val="a3"/>
    <w:rsid w:val="004B211B"/>
    <w:pPr>
      <w:widowControl w:val="0"/>
      <w:spacing w:before="0" w:after="0" w:line="240" w:lineRule="auto"/>
    </w:pPr>
    <w:rPr>
      <w:b/>
      <w:sz w:val="18"/>
      <w:szCs w:val="18"/>
    </w:rPr>
  </w:style>
  <w:style w:type="paragraph" w:customStyle="1" w:styleId="Cover3">
    <w:name w:val="Cover 3"/>
    <w:basedOn w:val="a3"/>
    <w:rsid w:val="00C60B38"/>
    <w:pPr>
      <w:widowControl w:val="0"/>
      <w:topLinePunct w:val="0"/>
      <w:spacing w:before="80" w:after="80"/>
    </w:pPr>
    <w:rPr>
      <w:rFonts w:eastAsia="黑体"/>
      <w:b/>
      <w:bCs/>
      <w:spacing w:val="-4"/>
      <w:sz w:val="22"/>
      <w:szCs w:val="22"/>
      <w:lang w:eastAsia="en-US"/>
    </w:rPr>
  </w:style>
  <w:style w:type="paragraph" w:customStyle="1" w:styleId="Cover4">
    <w:name w:val="Cover 4"/>
    <w:basedOn w:val="a3"/>
    <w:rsid w:val="00C60B38"/>
    <w:pPr>
      <w:widowControl w:val="0"/>
      <w:topLinePunct w:val="0"/>
      <w:spacing w:before="80" w:after="80"/>
    </w:pPr>
    <w:rPr>
      <w:rFonts w:eastAsia="黑体"/>
      <w:b/>
      <w:bCs/>
      <w:spacing w:val="-4"/>
      <w:sz w:val="22"/>
      <w:szCs w:val="22"/>
    </w:rPr>
  </w:style>
  <w:style w:type="paragraph" w:customStyle="1" w:styleId="Figure">
    <w:name w:val="Figure"/>
    <w:basedOn w:val="a3"/>
    <w:next w:val="a3"/>
    <w:rsid w:val="00E16BF2"/>
    <w:pPr>
      <w:keepNext/>
    </w:pPr>
  </w:style>
  <w:style w:type="paragraph" w:customStyle="1" w:styleId="FigureDescription">
    <w:name w:val="Figure Description"/>
    <w:next w:val="Figure"/>
    <w:rsid w:val="003D3EED"/>
    <w:pPr>
      <w:keepNext/>
      <w:numPr>
        <w:ilvl w:val="7"/>
        <w:numId w:val="29"/>
      </w:numPr>
      <w:adjustRightInd w:val="0"/>
      <w:snapToGrid w:val="0"/>
      <w:spacing w:before="320" w:after="80" w:line="240" w:lineRule="atLeast"/>
    </w:pPr>
    <w:rPr>
      <w:rFonts w:ascii="Arial" w:eastAsia="黑体" w:hAnsi="Arial" w:cs="Arial"/>
      <w:spacing w:val="-4"/>
      <w:kern w:val="2"/>
      <w:sz w:val="21"/>
      <w:szCs w:val="21"/>
    </w:rPr>
  </w:style>
  <w:style w:type="paragraph" w:customStyle="1" w:styleId="FigureText">
    <w:name w:val="Figure Text"/>
    <w:rsid w:val="00E16BF2"/>
    <w:pPr>
      <w:widowControl w:val="0"/>
      <w:adjustRightInd w:val="0"/>
      <w:snapToGrid w:val="0"/>
      <w:spacing w:line="240" w:lineRule="atLeast"/>
    </w:pPr>
    <w:rPr>
      <w:rFonts w:ascii="Arial" w:hAnsi="Arial" w:cs="Arial"/>
      <w:sz w:val="18"/>
      <w:szCs w:val="18"/>
      <w:lang w:eastAsia="en-US"/>
    </w:rPr>
  </w:style>
  <w:style w:type="paragraph" w:customStyle="1" w:styleId="HeadingLeft">
    <w:name w:val="Heading Left"/>
    <w:basedOn w:val="a3"/>
    <w:rsid w:val="00BA3BC5"/>
    <w:pPr>
      <w:spacing w:before="0" w:after="0"/>
    </w:pPr>
    <w:rPr>
      <w:sz w:val="20"/>
      <w:szCs w:val="20"/>
    </w:rPr>
  </w:style>
  <w:style w:type="paragraph" w:customStyle="1" w:styleId="HeadingRight">
    <w:name w:val="Heading Right"/>
    <w:basedOn w:val="a3"/>
    <w:rsid w:val="00BA3BC5"/>
    <w:pPr>
      <w:spacing w:before="0" w:after="0"/>
      <w:jc w:val="right"/>
    </w:pPr>
    <w:rPr>
      <w:sz w:val="20"/>
      <w:szCs w:val="20"/>
    </w:rPr>
  </w:style>
  <w:style w:type="paragraph" w:customStyle="1" w:styleId="Heading1NoNumber">
    <w:name w:val="Heading1 No Number"/>
    <w:basedOn w:val="10"/>
    <w:next w:val="a3"/>
    <w:rsid w:val="00F57AA1"/>
    <w:pPr>
      <w:pageBreakBefore/>
      <w:numPr>
        <w:numId w:val="0"/>
      </w:numPr>
    </w:pPr>
  </w:style>
  <w:style w:type="paragraph" w:customStyle="1" w:styleId="Heading2NoNumber">
    <w:name w:val="Heading2 No Number"/>
    <w:basedOn w:val="22"/>
    <w:next w:val="a3"/>
    <w:rsid w:val="003A3205"/>
    <w:pPr>
      <w:numPr>
        <w:ilvl w:val="0"/>
        <w:numId w:val="0"/>
      </w:numPr>
      <w:outlineLvl w:val="9"/>
    </w:pPr>
  </w:style>
  <w:style w:type="paragraph" w:customStyle="1" w:styleId="Heading2NoNumber4lite">
    <w:name w:val="Heading2 No Number 4 lite"/>
    <w:basedOn w:val="22"/>
    <w:next w:val="a3"/>
    <w:rsid w:val="007D4CBD"/>
    <w:pPr>
      <w:numPr>
        <w:ilvl w:val="0"/>
        <w:numId w:val="0"/>
      </w:numPr>
    </w:pPr>
  </w:style>
  <w:style w:type="paragraph" w:customStyle="1" w:styleId="Heading3NoNumber">
    <w:name w:val="Heading3 No Number"/>
    <w:basedOn w:val="31"/>
    <w:next w:val="a3"/>
    <w:rsid w:val="00F57AA1"/>
    <w:pPr>
      <w:numPr>
        <w:ilvl w:val="0"/>
        <w:numId w:val="0"/>
      </w:numPr>
    </w:pPr>
    <w:rPr>
      <w:rFonts w:cs="Book Antiqua"/>
    </w:rPr>
  </w:style>
  <w:style w:type="paragraph" w:customStyle="1" w:styleId="Heading4NoNumber">
    <w:name w:val="Heading4 No Number"/>
    <w:basedOn w:val="a3"/>
    <w:semiHidden/>
    <w:rsid w:val="00664C51"/>
    <w:pPr>
      <w:keepNext/>
      <w:spacing w:before="200"/>
    </w:pPr>
    <w:rPr>
      <w:rFonts w:eastAsia="黑体"/>
      <w:bCs/>
      <w:spacing w:val="-4"/>
    </w:rPr>
  </w:style>
  <w:style w:type="paragraph" w:customStyle="1" w:styleId="AboutThisChapter">
    <w:name w:val="About This Chapter"/>
    <w:basedOn w:val="Heading2NoNumber"/>
    <w:next w:val="a3"/>
    <w:rsid w:val="001638C1"/>
    <w:pPr>
      <w:spacing w:after="560"/>
    </w:pPr>
  </w:style>
  <w:style w:type="numbering" w:styleId="111111">
    <w:name w:val="Outline List 2"/>
    <w:basedOn w:val="a6"/>
    <w:semiHidden/>
    <w:rsid w:val="005327F2"/>
    <w:pPr>
      <w:numPr>
        <w:numId w:val="15"/>
      </w:numPr>
    </w:pPr>
  </w:style>
  <w:style w:type="paragraph" w:customStyle="1" w:styleId="ItemList">
    <w:name w:val="Item List"/>
    <w:rsid w:val="00F5117F"/>
    <w:pPr>
      <w:numPr>
        <w:numId w:val="19"/>
      </w:numPr>
      <w:adjustRightInd w:val="0"/>
      <w:snapToGrid w:val="0"/>
      <w:spacing w:before="80" w:after="80" w:line="240" w:lineRule="atLeast"/>
      <w:ind w:left="425"/>
    </w:pPr>
    <w:rPr>
      <w:rFonts w:ascii="Arial" w:hAnsi="Arial" w:cs="Arial" w:hint="eastAsia"/>
      <w:kern w:val="2"/>
      <w:sz w:val="21"/>
      <w:szCs w:val="21"/>
    </w:rPr>
  </w:style>
  <w:style w:type="paragraph" w:customStyle="1" w:styleId="ItemListinTable">
    <w:name w:val="Item List in Table"/>
    <w:basedOn w:val="a3"/>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3"/>
    <w:rsid w:val="00366A23"/>
    <w:pPr>
      <w:numPr>
        <w:ilvl w:val="2"/>
        <w:numId w:val="1"/>
      </w:numPr>
      <w:spacing w:before="80" w:after="80"/>
    </w:pPr>
  </w:style>
  <w:style w:type="paragraph" w:customStyle="1" w:styleId="SubItemStepinTable">
    <w:name w:val="Sub Item Step in Table"/>
    <w:rsid w:val="004C7EAB"/>
    <w:pPr>
      <w:numPr>
        <w:ilvl w:val="1"/>
        <w:numId w:val="1"/>
      </w:numPr>
      <w:adjustRightInd w:val="0"/>
      <w:snapToGrid w:val="0"/>
      <w:spacing w:before="80" w:after="80" w:line="240" w:lineRule="atLeast"/>
    </w:pPr>
    <w:rPr>
      <w:rFonts w:ascii="Arial" w:hAnsi="Arial" w:cs="Arial" w:hint="eastAsia"/>
      <w:sz w:val="21"/>
      <w:szCs w:val="21"/>
    </w:rPr>
  </w:style>
  <w:style w:type="paragraph" w:customStyle="1" w:styleId="SubItemStepinTableList">
    <w:name w:val="Sub Item Step in Table List"/>
    <w:rsid w:val="004C7EAB"/>
    <w:pPr>
      <w:numPr>
        <w:ilvl w:val="3"/>
        <w:numId w:val="1"/>
      </w:numPr>
      <w:adjustRightInd w:val="0"/>
      <w:snapToGrid w:val="0"/>
      <w:spacing w:before="80" w:after="80" w:line="240" w:lineRule="atLeast"/>
    </w:pPr>
    <w:rPr>
      <w:rFonts w:ascii="Arial" w:hAnsi="Arial" w:cs="Arial" w:hint="eastAsia"/>
      <w:sz w:val="21"/>
      <w:szCs w:val="21"/>
    </w:rPr>
  </w:style>
  <w:style w:type="paragraph" w:customStyle="1" w:styleId="SubItemListinTableStep">
    <w:name w:val="Sub Item List in Table Step"/>
    <w:basedOn w:val="a3"/>
    <w:rsid w:val="00366A23"/>
    <w:pPr>
      <w:numPr>
        <w:ilvl w:val="4"/>
        <w:numId w:val="1"/>
      </w:numPr>
      <w:spacing w:before="80" w:after="80"/>
    </w:pPr>
  </w:style>
  <w:style w:type="paragraph" w:customStyle="1" w:styleId="ItemListText">
    <w:name w:val="Item List Text"/>
    <w:rsid w:val="00F5117F"/>
    <w:pPr>
      <w:adjustRightInd w:val="0"/>
      <w:snapToGrid w:val="0"/>
      <w:spacing w:before="80" w:after="80" w:line="240" w:lineRule="atLeast"/>
      <w:ind w:left="425"/>
    </w:pPr>
    <w:rPr>
      <w:rFonts w:ascii="Arial" w:hAnsi="Arial" w:hint="eastAsia"/>
      <w:kern w:val="2"/>
      <w:sz w:val="21"/>
      <w:szCs w:val="21"/>
    </w:rPr>
  </w:style>
  <w:style w:type="paragraph" w:customStyle="1" w:styleId="ItemStep">
    <w:name w:val="Item Step"/>
    <w:rsid w:val="001C1F7F"/>
    <w:pPr>
      <w:numPr>
        <w:numId w:val="28"/>
      </w:numPr>
      <w:spacing w:before="80" w:after="80"/>
    </w:pPr>
    <w:rPr>
      <w:rFonts w:ascii="Arial" w:hAnsi="Arial" w:cs="Arial"/>
      <w:kern w:val="2"/>
      <w:sz w:val="21"/>
      <w:szCs w:val="21"/>
    </w:rPr>
  </w:style>
  <w:style w:type="paragraph" w:customStyle="1" w:styleId="SubItemStep">
    <w:name w:val="Sub Item Step"/>
    <w:basedOn w:val="a3"/>
    <w:rsid w:val="001C051B"/>
    <w:pPr>
      <w:numPr>
        <w:ilvl w:val="1"/>
        <w:numId w:val="28"/>
      </w:numPr>
      <w:spacing w:before="80" w:after="80"/>
    </w:pPr>
  </w:style>
  <w:style w:type="paragraph" w:customStyle="1" w:styleId="ThirdLevelItemStep">
    <w:name w:val="Third Level Item Step"/>
    <w:rsid w:val="004C7EAB"/>
    <w:pPr>
      <w:adjustRightInd w:val="0"/>
      <w:snapToGrid w:val="0"/>
      <w:spacing w:before="80" w:after="80" w:line="240" w:lineRule="atLeast"/>
    </w:pPr>
    <w:rPr>
      <w:rFonts w:ascii="Arial" w:hAnsi="Arial" w:cs="Arial" w:hint="eastAsia"/>
      <w:sz w:val="21"/>
      <w:szCs w:val="21"/>
    </w:rPr>
  </w:style>
  <w:style w:type="paragraph" w:customStyle="1" w:styleId="FourthLevelItemStep">
    <w:name w:val="Fourth Level Item Step"/>
    <w:rsid w:val="00E16BF2"/>
    <w:pPr>
      <w:adjustRightInd w:val="0"/>
      <w:snapToGrid w:val="0"/>
      <w:spacing w:before="80" w:after="80" w:line="240" w:lineRule="atLeast"/>
    </w:pPr>
    <w:rPr>
      <w:rFonts w:ascii="Arial" w:hAnsi="Arial"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3"/>
    <w:rsid w:val="00395DD8"/>
    <w:pPr>
      <w:keepNext/>
      <w:pBdr>
        <w:top w:val="single" w:sz="12" w:space="4" w:color="auto"/>
      </w:pBdr>
      <w:spacing w:before="80" w:after="80"/>
    </w:pPr>
    <w:rPr>
      <w:rFonts w:eastAsia="黑体"/>
      <w:bCs/>
      <w:noProof/>
    </w:rPr>
  </w:style>
  <w:style w:type="paragraph" w:customStyle="1" w:styleId="NotesHeadinginTable">
    <w:name w:val="Notes Heading in Table"/>
    <w:next w:val="NotesTextinTable"/>
    <w:rsid w:val="00F5117F"/>
    <w:pPr>
      <w:keepNext/>
      <w:adjustRightInd w:val="0"/>
      <w:snapToGrid w:val="0"/>
      <w:spacing w:before="80" w:after="40" w:line="240" w:lineRule="atLeast"/>
    </w:pPr>
    <w:rPr>
      <w:rFonts w:ascii="Arial" w:eastAsia="黑体" w:hAnsi="Arial" w:cs="Arial"/>
      <w:bCs/>
      <w:kern w:val="2"/>
      <w:sz w:val="18"/>
      <w:szCs w:val="18"/>
    </w:rPr>
  </w:style>
  <w:style w:type="paragraph" w:customStyle="1" w:styleId="CAUTIONText">
    <w:name w:val="CAUTION Text"/>
    <w:basedOn w:val="a3"/>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F5117F"/>
    <w:pPr>
      <w:snapToGrid w:val="0"/>
      <w:spacing w:line="240" w:lineRule="atLeast"/>
      <w:ind w:left="374"/>
    </w:pPr>
    <w:rPr>
      <w:rFonts w:ascii="Courier New" w:hAnsi="Courier New" w:cs="Courier New"/>
      <w:snapToGrid w:val="0"/>
      <w:spacing w:val="-1"/>
      <w:sz w:val="16"/>
      <w:szCs w:val="16"/>
    </w:rPr>
  </w:style>
  <w:style w:type="paragraph" w:customStyle="1" w:styleId="NotesTextListTextTD">
    <w:name w:val="Notes Text List Text TD"/>
    <w:rsid w:val="00F5117F"/>
    <w:pPr>
      <w:snapToGrid w:val="0"/>
      <w:spacing w:line="240" w:lineRule="atLeast"/>
      <w:ind w:left="658"/>
    </w:pPr>
    <w:rPr>
      <w:rFonts w:ascii="Courier New" w:hAnsi="Courier New" w:cs="Courier New"/>
      <w:snapToGrid w:val="0"/>
      <w:spacing w:val="-1"/>
      <w:sz w:val="16"/>
      <w:szCs w:val="16"/>
    </w:rPr>
  </w:style>
  <w:style w:type="paragraph" w:customStyle="1" w:styleId="CAUTIONTextListTextTD">
    <w:name w:val="CAUTION Text List Text TD"/>
    <w:basedOn w:val="CAUTIONText"/>
    <w:rsid w:val="00E16BF2"/>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E16BF2"/>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F5117F"/>
    <w:pPr>
      <w:pBdr>
        <w:bottom w:val="none" w:sz="0" w:space="0" w:color="auto"/>
      </w:pBdr>
      <w:spacing w:before="40" w:line="200" w:lineRule="atLeast"/>
      <w:ind w:left="658"/>
    </w:pPr>
    <w:rPr>
      <w:sz w:val="18"/>
      <w:szCs w:val="18"/>
    </w:rPr>
  </w:style>
  <w:style w:type="paragraph" w:customStyle="1" w:styleId="CAUTIONTextList">
    <w:name w:val="CAUTION Text List"/>
    <w:basedOn w:val="CAUTIONText"/>
    <w:rsid w:val="001749B1"/>
    <w:pPr>
      <w:keepNext/>
      <w:numPr>
        <w:numId w:val="20"/>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7"/>
    <w:rsid w:val="00EF7D64"/>
    <w:pPr>
      <w:jc w:val="left"/>
    </w:pPr>
    <w:rPr>
      <w:rFonts w:ascii="Arial" w:hAnsi="Arial" w:cs="Arial"/>
    </w:rPr>
    <w:tblPr>
      <w:tblInd w:w="113"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5"/>
    <w:rsid w:val="00CB5415"/>
    <w:tblPr>
      <w:tblInd w:w="1809" w:type="dxa"/>
    </w:tblPr>
  </w:style>
  <w:style w:type="table" w:styleId="a8">
    <w:name w:val="Table Grid"/>
    <w:basedOn w:val="a5"/>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3"/>
    <w:rsid w:val="003D3EED"/>
    <w:pPr>
      <w:widowControl w:val="0"/>
      <w:numPr>
        <w:ilvl w:val="6"/>
        <w:numId w:val="29"/>
      </w:numPr>
    </w:pPr>
    <w:rPr>
      <w:snapToGrid w:val="0"/>
      <w:kern w:val="0"/>
    </w:rPr>
  </w:style>
  <w:style w:type="paragraph" w:customStyle="1" w:styleId="SubItemList">
    <w:name w:val="Sub Item List"/>
    <w:basedOn w:val="a3"/>
    <w:rsid w:val="009F16BD"/>
    <w:pPr>
      <w:numPr>
        <w:numId w:val="2"/>
      </w:numPr>
      <w:spacing w:before="80" w:after="80"/>
      <w:ind w:left="850"/>
    </w:pPr>
  </w:style>
  <w:style w:type="paragraph" w:customStyle="1" w:styleId="ThirdLevelItemList">
    <w:name w:val="Third Level Item List"/>
    <w:basedOn w:val="a3"/>
    <w:rsid w:val="004C7EAB"/>
    <w:pPr>
      <w:numPr>
        <w:ilvl w:val="1"/>
        <w:numId w:val="2"/>
      </w:numPr>
      <w:spacing w:before="80" w:after="80"/>
      <w:ind w:left="1276"/>
    </w:pPr>
  </w:style>
  <w:style w:type="paragraph" w:customStyle="1" w:styleId="FourthLevelItemList">
    <w:name w:val="Fourth Level Item List"/>
    <w:basedOn w:val="a3"/>
    <w:rsid w:val="00E16BF2"/>
    <w:pPr>
      <w:numPr>
        <w:ilvl w:val="2"/>
        <w:numId w:val="2"/>
      </w:numPr>
      <w:spacing w:before="80" w:after="80"/>
      <w:ind w:left="1701"/>
    </w:pPr>
  </w:style>
  <w:style w:type="paragraph" w:customStyle="1" w:styleId="SubItemListText">
    <w:name w:val="Sub Item List Text"/>
    <w:rsid w:val="004C7EAB"/>
    <w:pPr>
      <w:adjustRightInd w:val="0"/>
      <w:snapToGrid w:val="0"/>
      <w:spacing w:before="80" w:after="80" w:line="240" w:lineRule="atLeast"/>
      <w:ind w:left="851"/>
    </w:pPr>
    <w:rPr>
      <w:rFonts w:ascii="Arial" w:hAnsi="Arial" w:cs="Arial" w:hint="eastAsia"/>
      <w:kern w:val="2"/>
      <w:sz w:val="21"/>
      <w:szCs w:val="21"/>
    </w:rPr>
  </w:style>
  <w:style w:type="paragraph" w:customStyle="1" w:styleId="ThirdLevelItemListText">
    <w:name w:val="Third Level Item List Text"/>
    <w:rsid w:val="004C7EAB"/>
    <w:pPr>
      <w:adjustRightInd w:val="0"/>
      <w:snapToGrid w:val="0"/>
      <w:spacing w:before="80" w:after="80" w:line="240" w:lineRule="atLeast"/>
      <w:ind w:left="1276"/>
    </w:pPr>
    <w:rPr>
      <w:rFonts w:ascii="Arial" w:hAnsi="Arial" w:cs="Arial" w:hint="eastAsia"/>
      <w:kern w:val="2"/>
      <w:sz w:val="21"/>
      <w:szCs w:val="21"/>
    </w:rPr>
  </w:style>
  <w:style w:type="paragraph" w:customStyle="1" w:styleId="FourthLevelItemListText">
    <w:name w:val="Fourth Level Item List Text"/>
    <w:rsid w:val="00E16BF2"/>
    <w:pPr>
      <w:adjustRightInd w:val="0"/>
      <w:snapToGrid w:val="0"/>
      <w:spacing w:before="80" w:after="80" w:line="240" w:lineRule="atLeast"/>
      <w:ind w:left="1701"/>
    </w:pPr>
    <w:rPr>
      <w:rFonts w:ascii="Arial" w:hAnsi="Arial" w:cs="Arial" w:hint="eastAsia"/>
      <w:kern w:val="2"/>
      <w:sz w:val="21"/>
      <w:szCs w:val="21"/>
    </w:rPr>
  </w:style>
  <w:style w:type="paragraph" w:styleId="a9">
    <w:name w:val="Title"/>
    <w:basedOn w:val="a3"/>
    <w:qFormat/>
    <w:rsid w:val="009B2A47"/>
    <w:pPr>
      <w:spacing w:before="240" w:after="60"/>
      <w:jc w:val="center"/>
      <w:outlineLvl w:val="0"/>
    </w:pPr>
    <w:rPr>
      <w:b/>
      <w:bCs/>
      <w:sz w:val="32"/>
      <w:szCs w:val="32"/>
    </w:rPr>
  </w:style>
  <w:style w:type="table" w:styleId="a7">
    <w:name w:val="Table Professional"/>
    <w:basedOn w:val="a5"/>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3"/>
    <w:next w:val="a3"/>
    <w:rsid w:val="003D3EED"/>
    <w:pPr>
      <w:keepNext/>
      <w:numPr>
        <w:ilvl w:val="8"/>
        <w:numId w:val="29"/>
      </w:numPr>
      <w:spacing w:before="320" w:after="80"/>
    </w:pPr>
    <w:rPr>
      <w:rFonts w:eastAsia="黑体"/>
      <w:spacing w:val="-4"/>
    </w:rPr>
  </w:style>
  <w:style w:type="paragraph" w:customStyle="1" w:styleId="NotesTextListinTable">
    <w:name w:val="Notes Text List in Table"/>
    <w:rsid w:val="002839CF"/>
    <w:pPr>
      <w:numPr>
        <w:numId w:val="18"/>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4C7EAB"/>
    <w:pPr>
      <w:shd w:val="clear" w:color="auto" w:fill="F2F2F2"/>
      <w:snapToGrid w:val="0"/>
      <w:spacing w:line="240" w:lineRule="atLeast"/>
    </w:pPr>
    <w:rPr>
      <w:rFonts w:ascii="Courier New" w:hAnsi="Courier New" w:cs="Courier New"/>
      <w:snapToGrid w:val="0"/>
      <w:spacing w:val="-1"/>
      <w:sz w:val="16"/>
      <w:szCs w:val="16"/>
    </w:rPr>
  </w:style>
  <w:style w:type="paragraph" w:styleId="11">
    <w:name w:val="toc 1"/>
    <w:basedOn w:val="a3"/>
    <w:next w:val="a3"/>
    <w:uiPriority w:val="39"/>
    <w:rsid w:val="001A750A"/>
    <w:pPr>
      <w:spacing w:after="80"/>
    </w:pPr>
    <w:rPr>
      <w:rFonts w:cs="Book Antiqua"/>
      <w:bCs/>
      <w:sz w:val="24"/>
      <w:szCs w:val="24"/>
    </w:rPr>
  </w:style>
  <w:style w:type="paragraph" w:styleId="23">
    <w:name w:val="toc 2"/>
    <w:basedOn w:val="a3"/>
    <w:next w:val="a3"/>
    <w:uiPriority w:val="39"/>
    <w:rsid w:val="00EA1A9D"/>
    <w:pPr>
      <w:spacing w:before="80" w:after="80"/>
      <w:ind w:leftChars="100" w:left="100"/>
    </w:pPr>
    <w:rPr>
      <w:noProof/>
      <w:sz w:val="20"/>
      <w:szCs w:val="20"/>
    </w:rPr>
  </w:style>
  <w:style w:type="paragraph" w:styleId="32">
    <w:name w:val="toc 3"/>
    <w:basedOn w:val="a3"/>
    <w:next w:val="a3"/>
    <w:uiPriority w:val="39"/>
    <w:rsid w:val="00EA1A9D"/>
    <w:pPr>
      <w:spacing w:before="80" w:after="80"/>
      <w:ind w:leftChars="200" w:left="200"/>
    </w:pPr>
    <w:rPr>
      <w:noProof/>
      <w:sz w:val="20"/>
      <w:szCs w:val="20"/>
    </w:rPr>
  </w:style>
  <w:style w:type="paragraph" w:styleId="42">
    <w:name w:val="toc 4"/>
    <w:basedOn w:val="a3"/>
    <w:next w:val="a3"/>
    <w:uiPriority w:val="39"/>
    <w:rsid w:val="00BB3B70"/>
    <w:pPr>
      <w:spacing w:before="80" w:after="80"/>
    </w:pPr>
    <w:rPr>
      <w:sz w:val="20"/>
      <w:szCs w:val="20"/>
    </w:rPr>
  </w:style>
  <w:style w:type="paragraph" w:styleId="52">
    <w:name w:val="toc 5"/>
    <w:basedOn w:val="a3"/>
    <w:next w:val="a3"/>
    <w:autoRedefine/>
    <w:uiPriority w:val="39"/>
    <w:rsid w:val="00446256"/>
    <w:pPr>
      <w:spacing w:before="80" w:after="80"/>
    </w:pPr>
    <w:rPr>
      <w:sz w:val="20"/>
      <w:szCs w:val="20"/>
    </w:rPr>
  </w:style>
  <w:style w:type="paragraph" w:styleId="60">
    <w:name w:val="toc 6"/>
    <w:basedOn w:val="a3"/>
    <w:next w:val="a3"/>
    <w:autoRedefine/>
    <w:uiPriority w:val="39"/>
    <w:rsid w:val="00446256"/>
    <w:pPr>
      <w:ind w:left="2100"/>
    </w:pPr>
    <w:rPr>
      <w:sz w:val="24"/>
    </w:rPr>
  </w:style>
  <w:style w:type="paragraph" w:styleId="70">
    <w:name w:val="toc 7"/>
    <w:basedOn w:val="a3"/>
    <w:next w:val="a3"/>
    <w:autoRedefine/>
    <w:uiPriority w:val="39"/>
    <w:rsid w:val="00446256"/>
    <w:pPr>
      <w:ind w:left="2520"/>
    </w:pPr>
    <w:rPr>
      <w:sz w:val="24"/>
    </w:rPr>
  </w:style>
  <w:style w:type="paragraph" w:styleId="80">
    <w:name w:val="toc 8"/>
    <w:basedOn w:val="a3"/>
    <w:next w:val="a3"/>
    <w:autoRedefine/>
    <w:uiPriority w:val="39"/>
    <w:rsid w:val="00446256"/>
    <w:pPr>
      <w:ind w:left="2940"/>
    </w:pPr>
    <w:rPr>
      <w:sz w:val="24"/>
    </w:rPr>
  </w:style>
  <w:style w:type="paragraph" w:styleId="90">
    <w:name w:val="toc 9"/>
    <w:basedOn w:val="a3"/>
    <w:next w:val="a3"/>
    <w:autoRedefine/>
    <w:uiPriority w:val="39"/>
    <w:rsid w:val="00446256"/>
    <w:pPr>
      <w:ind w:left="3360"/>
    </w:pPr>
    <w:rPr>
      <w:sz w:val="24"/>
    </w:rPr>
  </w:style>
  <w:style w:type="paragraph" w:styleId="12">
    <w:name w:val="index 1"/>
    <w:next w:val="a3"/>
    <w:rsid w:val="004C7EAB"/>
    <w:pPr>
      <w:adjustRightInd w:val="0"/>
      <w:snapToGrid w:val="0"/>
    </w:pPr>
    <w:rPr>
      <w:rFonts w:ascii="Arial" w:hAnsi="Arial" w:cs="Arial"/>
      <w:kern w:val="2"/>
      <w:sz w:val="21"/>
      <w:szCs w:val="21"/>
    </w:rPr>
  </w:style>
  <w:style w:type="paragraph" w:styleId="24">
    <w:name w:val="index 2"/>
    <w:next w:val="a3"/>
    <w:rsid w:val="004C7EAB"/>
    <w:pPr>
      <w:adjustRightInd w:val="0"/>
      <w:snapToGrid w:val="0"/>
      <w:ind w:left="284"/>
    </w:pPr>
    <w:rPr>
      <w:rFonts w:ascii="Arial" w:hAnsi="Arial" w:cs="Arial"/>
      <w:kern w:val="2"/>
      <w:sz w:val="21"/>
      <w:szCs w:val="21"/>
    </w:rPr>
  </w:style>
  <w:style w:type="paragraph" w:styleId="33">
    <w:name w:val="index 3"/>
    <w:next w:val="a3"/>
    <w:rsid w:val="004C7EAB"/>
    <w:pPr>
      <w:adjustRightInd w:val="0"/>
      <w:snapToGrid w:val="0"/>
      <w:ind w:left="567"/>
    </w:pPr>
    <w:rPr>
      <w:rFonts w:ascii="Arial" w:hAnsi="Arial" w:cs="Arial"/>
      <w:kern w:val="2"/>
      <w:sz w:val="21"/>
      <w:szCs w:val="21"/>
    </w:rPr>
  </w:style>
  <w:style w:type="paragraph" w:styleId="53">
    <w:name w:val="index 5"/>
    <w:basedOn w:val="a3"/>
    <w:next w:val="a3"/>
    <w:autoRedefine/>
    <w:semiHidden/>
    <w:rsid w:val="00446256"/>
    <w:pPr>
      <w:ind w:left="1050" w:hanging="210"/>
    </w:pPr>
    <w:rPr>
      <w:sz w:val="20"/>
      <w:szCs w:val="20"/>
    </w:rPr>
  </w:style>
  <w:style w:type="paragraph" w:styleId="61">
    <w:name w:val="index 6"/>
    <w:basedOn w:val="a3"/>
    <w:next w:val="a3"/>
    <w:autoRedefine/>
    <w:semiHidden/>
    <w:rsid w:val="00446256"/>
    <w:pPr>
      <w:ind w:left="1260" w:hanging="210"/>
    </w:pPr>
    <w:rPr>
      <w:sz w:val="20"/>
      <w:szCs w:val="20"/>
    </w:rPr>
  </w:style>
  <w:style w:type="paragraph" w:styleId="71">
    <w:name w:val="index 7"/>
    <w:basedOn w:val="a3"/>
    <w:next w:val="a3"/>
    <w:autoRedefine/>
    <w:semiHidden/>
    <w:rsid w:val="00446256"/>
    <w:pPr>
      <w:ind w:left="1470" w:hanging="210"/>
    </w:pPr>
    <w:rPr>
      <w:sz w:val="20"/>
      <w:szCs w:val="20"/>
    </w:rPr>
  </w:style>
  <w:style w:type="paragraph" w:styleId="81">
    <w:name w:val="index 8"/>
    <w:basedOn w:val="a3"/>
    <w:next w:val="a3"/>
    <w:autoRedefine/>
    <w:semiHidden/>
    <w:rsid w:val="00446256"/>
    <w:pPr>
      <w:ind w:left="1680" w:hanging="210"/>
    </w:pPr>
    <w:rPr>
      <w:sz w:val="20"/>
      <w:szCs w:val="20"/>
    </w:rPr>
  </w:style>
  <w:style w:type="paragraph" w:styleId="91">
    <w:name w:val="index 9"/>
    <w:basedOn w:val="a3"/>
    <w:next w:val="a3"/>
    <w:autoRedefine/>
    <w:semiHidden/>
    <w:rsid w:val="00446256"/>
    <w:pPr>
      <w:ind w:left="1890" w:hanging="210"/>
    </w:pPr>
    <w:rPr>
      <w:sz w:val="20"/>
      <w:szCs w:val="20"/>
    </w:rPr>
  </w:style>
  <w:style w:type="paragraph" w:styleId="aa">
    <w:name w:val="table of figures"/>
    <w:basedOn w:val="a3"/>
    <w:next w:val="a3"/>
    <w:semiHidden/>
    <w:rsid w:val="00052EBA"/>
    <w:pPr>
      <w:spacing w:afterLines="50"/>
      <w:ind w:leftChars="300" w:left="300"/>
    </w:pPr>
    <w:rPr>
      <w:sz w:val="20"/>
      <w:szCs w:val="20"/>
    </w:rPr>
  </w:style>
  <w:style w:type="paragraph" w:styleId="ab">
    <w:name w:val="Document Map"/>
    <w:basedOn w:val="a3"/>
    <w:link w:val="Char"/>
    <w:semiHidden/>
    <w:rsid w:val="00255771"/>
    <w:pPr>
      <w:shd w:val="clear" w:color="auto" w:fill="000080"/>
    </w:pPr>
  </w:style>
  <w:style w:type="paragraph" w:styleId="ac">
    <w:name w:val="footer"/>
    <w:basedOn w:val="HeadingLeft"/>
    <w:link w:val="Char0"/>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d">
    <w:name w:val="header"/>
    <w:aliases w:val="header odd"/>
    <w:basedOn w:val="a3"/>
    <w:link w:val="Char1"/>
    <w:rsid w:val="00450A20"/>
    <w:pPr>
      <w:tabs>
        <w:tab w:val="center" w:pos="4153"/>
        <w:tab w:val="right" w:pos="8306"/>
      </w:tabs>
      <w:spacing w:before="0" w:after="0"/>
      <w:jc w:val="right"/>
    </w:pPr>
    <w:rPr>
      <w:sz w:val="18"/>
      <w:szCs w:val="18"/>
    </w:rPr>
  </w:style>
  <w:style w:type="character" w:styleId="ae">
    <w:name w:val="Hyperlink"/>
    <w:uiPriority w:val="99"/>
    <w:rsid w:val="007E3774"/>
    <w:rPr>
      <w:color w:val="0000FF"/>
      <w:u w:val="none"/>
    </w:rPr>
  </w:style>
  <w:style w:type="paragraph" w:customStyle="1" w:styleId="FigureDescriptioninAppendix">
    <w:name w:val="Figure Description in Appendix"/>
    <w:basedOn w:val="Figure"/>
    <w:next w:val="Figure"/>
    <w:rsid w:val="00E16BF2"/>
    <w:pPr>
      <w:numPr>
        <w:ilvl w:val="7"/>
        <w:numId w:val="21"/>
      </w:numPr>
      <w:spacing w:before="320" w:after="80"/>
      <w:ind w:left="0"/>
    </w:pPr>
    <w:rPr>
      <w:rFonts w:eastAsia="黑体"/>
      <w:spacing w:val="-4"/>
    </w:rPr>
  </w:style>
  <w:style w:type="paragraph" w:customStyle="1" w:styleId="FigureDescriptioninPreface">
    <w:name w:val="Figure Description in Preface"/>
    <w:basedOn w:val="Figure"/>
    <w:next w:val="Figure"/>
    <w:rsid w:val="00E16BF2"/>
    <w:pPr>
      <w:numPr>
        <w:numId w:val="23"/>
      </w:numPr>
      <w:ind w:left="0"/>
    </w:pPr>
  </w:style>
  <w:style w:type="numbering" w:styleId="1111110">
    <w:name w:val="Outline List 1"/>
    <w:basedOn w:val="a6"/>
    <w:semiHidden/>
    <w:rsid w:val="005327F2"/>
    <w:pPr>
      <w:numPr>
        <w:numId w:val="16"/>
      </w:numPr>
    </w:pPr>
  </w:style>
  <w:style w:type="paragraph" w:customStyle="1" w:styleId="TableHeading">
    <w:name w:val="Table Heading"/>
    <w:basedOn w:val="a3"/>
    <w:rsid w:val="00CF6B0F"/>
    <w:pPr>
      <w:widowControl w:val="0"/>
      <w:spacing w:before="80" w:after="80"/>
    </w:pPr>
    <w:rPr>
      <w:rFonts w:ascii="Book Antiqua" w:eastAsia="黑体" w:hAnsi="Book Antiqua" w:cs="Book Antiqua"/>
      <w:bCs/>
      <w:snapToGrid w:val="0"/>
      <w:kern w:val="0"/>
    </w:rPr>
  </w:style>
  <w:style w:type="paragraph" w:customStyle="1" w:styleId="TableText">
    <w:name w:val="Table Text"/>
    <w:basedOn w:val="a3"/>
    <w:rsid w:val="00CF6B0F"/>
    <w:pPr>
      <w:widowControl w:val="0"/>
      <w:spacing w:before="80" w:after="80"/>
    </w:pPr>
    <w:rPr>
      <w:snapToGrid w:val="0"/>
      <w:kern w:val="0"/>
    </w:rPr>
  </w:style>
  <w:style w:type="paragraph" w:customStyle="1" w:styleId="HeadingMiddle">
    <w:name w:val="Heading Middle"/>
    <w:rsid w:val="00E16BF2"/>
    <w:pPr>
      <w:adjustRightInd w:val="0"/>
      <w:snapToGrid w:val="0"/>
      <w:spacing w:line="240" w:lineRule="atLeast"/>
      <w:jc w:val="center"/>
    </w:pPr>
    <w:rPr>
      <w:rFonts w:ascii="Arial" w:hAnsi="Arial"/>
      <w:snapToGrid w:val="0"/>
    </w:rPr>
  </w:style>
  <w:style w:type="paragraph" w:styleId="af">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0">
    <w:name w:val="footnote text"/>
    <w:basedOn w:val="a3"/>
    <w:semiHidden/>
    <w:rsid w:val="00CB6A0F"/>
    <w:rPr>
      <w:sz w:val="18"/>
      <w:szCs w:val="18"/>
    </w:rPr>
  </w:style>
  <w:style w:type="character" w:styleId="af1">
    <w:name w:val="footnote reference"/>
    <w:semiHidden/>
    <w:rsid w:val="00CB6A0F"/>
    <w:rPr>
      <w:vertAlign w:val="superscript"/>
    </w:rPr>
  </w:style>
  <w:style w:type="paragraph" w:styleId="af2">
    <w:name w:val="Balloon Text"/>
    <w:basedOn w:val="a3"/>
    <w:link w:val="Char2"/>
    <w:semiHidden/>
    <w:rsid w:val="00CB6A0F"/>
    <w:rPr>
      <w:sz w:val="18"/>
      <w:szCs w:val="18"/>
    </w:rPr>
  </w:style>
  <w:style w:type="paragraph" w:styleId="af3">
    <w:name w:val="annotation text"/>
    <w:basedOn w:val="a3"/>
    <w:link w:val="Char3"/>
    <w:semiHidden/>
    <w:rsid w:val="00CB6A0F"/>
  </w:style>
  <w:style w:type="character" w:styleId="af4">
    <w:name w:val="annotation reference"/>
    <w:semiHidden/>
    <w:rsid w:val="00CB6A0F"/>
    <w:rPr>
      <w:sz w:val="21"/>
      <w:szCs w:val="21"/>
    </w:rPr>
  </w:style>
  <w:style w:type="paragraph" w:styleId="af5">
    <w:name w:val="annotation subject"/>
    <w:basedOn w:val="af3"/>
    <w:next w:val="af3"/>
    <w:link w:val="Char4"/>
    <w:semiHidden/>
    <w:rsid w:val="00CB6A0F"/>
    <w:rPr>
      <w:b/>
      <w:bCs/>
    </w:rPr>
  </w:style>
  <w:style w:type="paragraph" w:styleId="43">
    <w:name w:val="index 4"/>
    <w:basedOn w:val="a3"/>
    <w:next w:val="a3"/>
    <w:autoRedefine/>
    <w:semiHidden/>
    <w:rsid w:val="00CB6A0F"/>
    <w:pPr>
      <w:ind w:left="1260"/>
    </w:pPr>
  </w:style>
  <w:style w:type="paragraph" w:styleId="af6">
    <w:name w:val="index heading"/>
    <w:basedOn w:val="a3"/>
    <w:next w:val="12"/>
    <w:semiHidden/>
    <w:rsid w:val="00CB6A0F"/>
    <w:rPr>
      <w:b/>
      <w:bCs/>
    </w:rPr>
  </w:style>
  <w:style w:type="paragraph" w:styleId="af7">
    <w:name w:val="caption"/>
    <w:basedOn w:val="a3"/>
    <w:next w:val="a3"/>
    <w:qFormat/>
    <w:rsid w:val="00CB6A0F"/>
    <w:pPr>
      <w:spacing w:before="152"/>
    </w:pPr>
    <w:rPr>
      <w:rFonts w:eastAsia="黑体"/>
      <w:sz w:val="20"/>
      <w:szCs w:val="20"/>
    </w:rPr>
  </w:style>
  <w:style w:type="paragraph" w:styleId="af8">
    <w:name w:val="endnote text"/>
    <w:basedOn w:val="a3"/>
    <w:semiHidden/>
    <w:rsid w:val="00CB6A0F"/>
  </w:style>
  <w:style w:type="character" w:styleId="af9">
    <w:name w:val="endnote reference"/>
    <w:semiHidden/>
    <w:rsid w:val="00CB6A0F"/>
    <w:rPr>
      <w:vertAlign w:val="superscript"/>
    </w:rPr>
  </w:style>
  <w:style w:type="paragraph" w:styleId="afa">
    <w:name w:val="table of authorities"/>
    <w:basedOn w:val="a3"/>
    <w:next w:val="a3"/>
    <w:semiHidden/>
    <w:rsid w:val="00CB6A0F"/>
    <w:pPr>
      <w:ind w:left="420"/>
    </w:pPr>
  </w:style>
  <w:style w:type="paragraph" w:styleId="afb">
    <w:name w:val="toa heading"/>
    <w:basedOn w:val="a3"/>
    <w:next w:val="a3"/>
    <w:semiHidden/>
    <w:rsid w:val="00CB6A0F"/>
    <w:pPr>
      <w:spacing w:before="120"/>
    </w:p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rsid w:val="00176DF9"/>
    <w:rPr>
      <w:rFonts w:ascii="Courier New" w:hAnsi="Courier New" w:cs="Courier New"/>
      <w:sz w:val="20"/>
      <w:szCs w:val="20"/>
    </w:rPr>
  </w:style>
  <w:style w:type="paragraph" w:styleId="HTML2">
    <w:name w:val="HTML Address"/>
    <w:basedOn w:val="a3"/>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4"/>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3"/>
    <w:link w:val="HTMLChar"/>
    <w:uiPriority w:val="99"/>
    <w:rsid w:val="00176DF9"/>
    <w:rPr>
      <w:rFonts w:ascii="Courier New" w:hAnsi="Courier New" w:cs="Courier New"/>
      <w:sz w:val="20"/>
      <w:szCs w:val="20"/>
    </w:rPr>
  </w:style>
  <w:style w:type="table" w:styleId="13">
    <w:name w:val="Table Web 1"/>
    <w:basedOn w:val="a5"/>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5">
    <w:name w:val="Table Web 2"/>
    <w:basedOn w:val="a5"/>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5"/>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c">
    <w:name w:val="Table Theme"/>
    <w:basedOn w:val="a5"/>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Colorful 1"/>
    <w:basedOn w:val="a5"/>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5"/>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5"/>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d">
    <w:name w:val="Salutation"/>
    <w:basedOn w:val="a3"/>
    <w:next w:val="a3"/>
    <w:semiHidden/>
    <w:rsid w:val="00176DF9"/>
  </w:style>
  <w:style w:type="paragraph" w:styleId="afe">
    <w:name w:val="Plain Text"/>
    <w:basedOn w:val="a3"/>
    <w:link w:val="Char5"/>
    <w:uiPriority w:val="99"/>
    <w:rsid w:val="00176DF9"/>
    <w:rPr>
      <w:rFonts w:ascii="宋体" w:hAnsi="Courier New" w:cs="Courier New"/>
    </w:rPr>
  </w:style>
  <w:style w:type="table" w:styleId="aff">
    <w:name w:val="Table Elegant"/>
    <w:basedOn w:val="a5"/>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0">
    <w:name w:val="E-mail Signature"/>
    <w:basedOn w:val="a3"/>
    <w:semiHidden/>
    <w:rsid w:val="00176DF9"/>
  </w:style>
  <w:style w:type="paragraph" w:styleId="aff1">
    <w:name w:val="Subtitle"/>
    <w:basedOn w:val="a3"/>
    <w:qFormat/>
    <w:rsid w:val="00176DF9"/>
    <w:pPr>
      <w:spacing w:before="240" w:after="60" w:line="312" w:lineRule="atLeast"/>
      <w:jc w:val="center"/>
      <w:outlineLvl w:val="1"/>
    </w:pPr>
    <w:rPr>
      <w:b/>
      <w:bCs/>
      <w:kern w:val="28"/>
      <w:sz w:val="32"/>
      <w:szCs w:val="32"/>
    </w:rPr>
  </w:style>
  <w:style w:type="table" w:styleId="15">
    <w:name w:val="Table Classic 1"/>
    <w:basedOn w:val="a5"/>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2">
    <w:name w:val="envelope return"/>
    <w:basedOn w:val="a3"/>
    <w:semiHidden/>
    <w:rsid w:val="00176DF9"/>
  </w:style>
  <w:style w:type="table" w:styleId="16">
    <w:name w:val="Table Simple 1"/>
    <w:basedOn w:val="a5"/>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5"/>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5"/>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3">
    <w:name w:val="Closing"/>
    <w:basedOn w:val="a3"/>
    <w:semiHidden/>
    <w:rsid w:val="00176DF9"/>
    <w:pPr>
      <w:ind w:leftChars="2100" w:left="2100"/>
    </w:pPr>
  </w:style>
  <w:style w:type="table" w:styleId="17">
    <w:name w:val="Table Subtle 1"/>
    <w:basedOn w:val="a5"/>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5"/>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5"/>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a">
    <w:name w:val="Table 3D effects 2"/>
    <w:basedOn w:val="a5"/>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4">
    <w:name w:val="List"/>
    <w:basedOn w:val="a3"/>
    <w:semiHidden/>
    <w:rsid w:val="00176DF9"/>
    <w:pPr>
      <w:ind w:left="200" w:hangingChars="200" w:hanging="200"/>
    </w:pPr>
  </w:style>
  <w:style w:type="paragraph" w:styleId="2b">
    <w:name w:val="List 2"/>
    <w:basedOn w:val="a3"/>
    <w:semiHidden/>
    <w:rsid w:val="00176DF9"/>
    <w:pPr>
      <w:ind w:leftChars="200" w:left="200" w:hangingChars="200" w:hanging="200"/>
    </w:pPr>
  </w:style>
  <w:style w:type="paragraph" w:styleId="39">
    <w:name w:val="List 3"/>
    <w:basedOn w:val="a3"/>
    <w:semiHidden/>
    <w:rsid w:val="00176DF9"/>
    <w:pPr>
      <w:ind w:leftChars="400" w:left="400" w:hangingChars="200" w:hanging="200"/>
    </w:pPr>
  </w:style>
  <w:style w:type="paragraph" w:styleId="45">
    <w:name w:val="List 4"/>
    <w:basedOn w:val="a3"/>
    <w:semiHidden/>
    <w:rsid w:val="00176DF9"/>
    <w:pPr>
      <w:ind w:leftChars="600" w:left="600" w:hangingChars="200" w:hanging="200"/>
    </w:pPr>
  </w:style>
  <w:style w:type="paragraph" w:styleId="54">
    <w:name w:val="List 5"/>
    <w:basedOn w:val="a3"/>
    <w:semiHidden/>
    <w:rsid w:val="00176DF9"/>
    <w:pPr>
      <w:ind w:leftChars="800" w:left="800" w:hangingChars="200" w:hanging="200"/>
    </w:pPr>
  </w:style>
  <w:style w:type="paragraph" w:styleId="a">
    <w:name w:val="List Number"/>
    <w:basedOn w:val="a3"/>
    <w:semiHidden/>
    <w:rsid w:val="00176DF9"/>
    <w:pPr>
      <w:numPr>
        <w:numId w:val="4"/>
      </w:numPr>
    </w:pPr>
  </w:style>
  <w:style w:type="paragraph" w:styleId="2">
    <w:name w:val="List Number 2"/>
    <w:basedOn w:val="a3"/>
    <w:semiHidden/>
    <w:rsid w:val="00176DF9"/>
    <w:pPr>
      <w:numPr>
        <w:numId w:val="5"/>
      </w:numPr>
    </w:pPr>
  </w:style>
  <w:style w:type="paragraph" w:styleId="3">
    <w:name w:val="List Number 3"/>
    <w:basedOn w:val="a3"/>
    <w:semiHidden/>
    <w:rsid w:val="00176DF9"/>
    <w:pPr>
      <w:numPr>
        <w:numId w:val="6"/>
      </w:numPr>
    </w:pPr>
  </w:style>
  <w:style w:type="paragraph" w:styleId="4">
    <w:name w:val="List Number 4"/>
    <w:basedOn w:val="a3"/>
    <w:semiHidden/>
    <w:rsid w:val="00176DF9"/>
    <w:pPr>
      <w:numPr>
        <w:numId w:val="7"/>
      </w:numPr>
    </w:pPr>
  </w:style>
  <w:style w:type="paragraph" w:styleId="5">
    <w:name w:val="List Number 5"/>
    <w:basedOn w:val="a3"/>
    <w:semiHidden/>
    <w:rsid w:val="00176DF9"/>
    <w:pPr>
      <w:numPr>
        <w:numId w:val="8"/>
      </w:numPr>
    </w:pPr>
  </w:style>
  <w:style w:type="paragraph" w:styleId="aff5">
    <w:name w:val="List Continue"/>
    <w:basedOn w:val="a3"/>
    <w:semiHidden/>
    <w:rsid w:val="00176DF9"/>
    <w:pPr>
      <w:spacing w:after="120"/>
      <w:ind w:leftChars="200" w:left="200"/>
    </w:pPr>
  </w:style>
  <w:style w:type="paragraph" w:styleId="2c">
    <w:name w:val="List Continue 2"/>
    <w:basedOn w:val="a3"/>
    <w:semiHidden/>
    <w:rsid w:val="00176DF9"/>
    <w:pPr>
      <w:spacing w:after="120"/>
      <w:ind w:leftChars="400" w:left="400"/>
    </w:pPr>
  </w:style>
  <w:style w:type="paragraph" w:styleId="3a">
    <w:name w:val="List Continue 3"/>
    <w:basedOn w:val="a3"/>
    <w:semiHidden/>
    <w:rsid w:val="00176DF9"/>
    <w:pPr>
      <w:spacing w:after="120"/>
      <w:ind w:leftChars="600" w:left="600"/>
    </w:pPr>
  </w:style>
  <w:style w:type="paragraph" w:styleId="46">
    <w:name w:val="List Continue 4"/>
    <w:basedOn w:val="a3"/>
    <w:semiHidden/>
    <w:rsid w:val="00176DF9"/>
    <w:pPr>
      <w:spacing w:after="120"/>
      <w:ind w:leftChars="800" w:left="800"/>
    </w:pPr>
  </w:style>
  <w:style w:type="paragraph" w:styleId="55">
    <w:name w:val="List Continue 5"/>
    <w:basedOn w:val="a3"/>
    <w:semiHidden/>
    <w:rsid w:val="00176DF9"/>
    <w:pPr>
      <w:spacing w:after="120"/>
      <w:ind w:leftChars="1000" w:left="1000"/>
    </w:pPr>
  </w:style>
  <w:style w:type="paragraph" w:styleId="a0">
    <w:name w:val="List Bullet"/>
    <w:basedOn w:val="a3"/>
    <w:autoRedefine/>
    <w:semiHidden/>
    <w:rsid w:val="00176DF9"/>
    <w:pPr>
      <w:numPr>
        <w:numId w:val="9"/>
      </w:numPr>
    </w:pPr>
  </w:style>
  <w:style w:type="paragraph" w:styleId="20">
    <w:name w:val="List Bullet 2"/>
    <w:basedOn w:val="a3"/>
    <w:autoRedefine/>
    <w:semiHidden/>
    <w:rsid w:val="00176DF9"/>
    <w:pPr>
      <w:numPr>
        <w:numId w:val="10"/>
      </w:numPr>
    </w:pPr>
  </w:style>
  <w:style w:type="paragraph" w:styleId="30">
    <w:name w:val="List Bullet 3"/>
    <w:basedOn w:val="a3"/>
    <w:autoRedefine/>
    <w:semiHidden/>
    <w:rsid w:val="00176DF9"/>
    <w:pPr>
      <w:numPr>
        <w:numId w:val="11"/>
      </w:numPr>
    </w:pPr>
  </w:style>
  <w:style w:type="paragraph" w:styleId="40">
    <w:name w:val="List Bullet 4"/>
    <w:basedOn w:val="a3"/>
    <w:autoRedefine/>
    <w:semiHidden/>
    <w:rsid w:val="00176DF9"/>
    <w:pPr>
      <w:numPr>
        <w:numId w:val="12"/>
      </w:numPr>
    </w:pPr>
  </w:style>
  <w:style w:type="paragraph" w:styleId="50">
    <w:name w:val="List Bullet 5"/>
    <w:basedOn w:val="a3"/>
    <w:autoRedefine/>
    <w:semiHidden/>
    <w:rsid w:val="00176DF9"/>
    <w:pPr>
      <w:numPr>
        <w:numId w:val="13"/>
      </w:numPr>
    </w:pPr>
  </w:style>
  <w:style w:type="table" w:styleId="19">
    <w:name w:val="Table List 1"/>
    <w:basedOn w:val="a5"/>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5"/>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5"/>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5"/>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3"/>
    <w:uiPriority w:val="99"/>
    <w:rsid w:val="00176DF9"/>
    <w:rPr>
      <w:rFonts w:cs="Times New Roman"/>
    </w:rPr>
  </w:style>
  <w:style w:type="paragraph" w:styleId="aff8">
    <w:name w:val="Signature"/>
    <w:basedOn w:val="a3"/>
    <w:semiHidden/>
    <w:rsid w:val="00176DF9"/>
    <w:pPr>
      <w:ind w:leftChars="2100" w:left="2100"/>
    </w:pPr>
  </w:style>
  <w:style w:type="character" w:styleId="aff9">
    <w:name w:val="Emphasis"/>
    <w:qFormat/>
    <w:rsid w:val="00176DF9"/>
    <w:rPr>
      <w:i/>
      <w:iCs/>
    </w:rPr>
  </w:style>
  <w:style w:type="paragraph" w:styleId="affa">
    <w:name w:val="Date"/>
    <w:basedOn w:val="a3"/>
    <w:next w:val="a3"/>
    <w:link w:val="Char6"/>
    <w:rsid w:val="00176DF9"/>
    <w:pPr>
      <w:ind w:leftChars="2500" w:left="2500"/>
    </w:pPr>
  </w:style>
  <w:style w:type="table" w:styleId="1a">
    <w:name w:val="Table Columns 1"/>
    <w:basedOn w:val="a5"/>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5"/>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5"/>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5"/>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5"/>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5"/>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5"/>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5"/>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3"/>
    <w:semiHidden/>
    <w:rsid w:val="00176DF9"/>
    <w:pPr>
      <w:spacing w:after="120"/>
      <w:ind w:leftChars="700" w:left="700" w:rightChars="700" w:right="700"/>
    </w:pPr>
  </w:style>
  <w:style w:type="numbering" w:styleId="a2">
    <w:name w:val="Outline List 3"/>
    <w:basedOn w:val="a6"/>
    <w:semiHidden/>
    <w:rsid w:val="00176DF9"/>
    <w:pPr>
      <w:numPr>
        <w:numId w:val="14"/>
      </w:numPr>
    </w:pPr>
  </w:style>
  <w:style w:type="paragraph" w:styleId="affc">
    <w:name w:val="envelope address"/>
    <w:basedOn w:val="a3"/>
    <w:semiHidden/>
    <w:rsid w:val="00176DF9"/>
    <w:pPr>
      <w:framePr w:w="7920" w:h="1980" w:hRule="exact" w:hSpace="180" w:wrap="auto" w:hAnchor="page" w:xAlign="center" w:yAlign="bottom"/>
      <w:ind w:leftChars="1400" w:left="1400"/>
    </w:pPr>
  </w:style>
  <w:style w:type="paragraph" w:styleId="affd">
    <w:name w:val="Message Header"/>
    <w:basedOn w:val="a3"/>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style>
  <w:style w:type="character" w:styleId="affe">
    <w:name w:val="line number"/>
    <w:basedOn w:val="a4"/>
    <w:semiHidden/>
    <w:rsid w:val="00176DF9"/>
  </w:style>
  <w:style w:type="character" w:styleId="afff">
    <w:name w:val="Strong"/>
    <w:uiPriority w:val="22"/>
    <w:qFormat/>
    <w:rsid w:val="00176DF9"/>
    <w:rPr>
      <w:b/>
      <w:bCs/>
    </w:rPr>
  </w:style>
  <w:style w:type="character" w:styleId="afff0">
    <w:name w:val="page number"/>
    <w:basedOn w:val="a4"/>
    <w:rsid w:val="00176DF9"/>
  </w:style>
  <w:style w:type="character" w:customStyle="1" w:styleId="afff1">
    <w:name w:val="已访问的超链接"/>
    <w:rsid w:val="007E3774"/>
    <w:rPr>
      <w:color w:val="800080"/>
      <w:u w:val="none"/>
    </w:rPr>
  </w:style>
  <w:style w:type="paragraph" w:styleId="afff2">
    <w:name w:val="Body Text"/>
    <w:basedOn w:val="a3"/>
    <w:link w:val="Char7"/>
    <w:rsid w:val="00176DF9"/>
    <w:pPr>
      <w:spacing w:after="120"/>
    </w:pPr>
  </w:style>
  <w:style w:type="paragraph" w:styleId="afff3">
    <w:name w:val="Body Text First Indent"/>
    <w:basedOn w:val="afff2"/>
    <w:semiHidden/>
    <w:rsid w:val="00176DF9"/>
    <w:pPr>
      <w:ind w:firstLineChars="100" w:firstLine="100"/>
    </w:pPr>
  </w:style>
  <w:style w:type="paragraph" w:styleId="afff4">
    <w:name w:val="Body Text Indent"/>
    <w:basedOn w:val="a3"/>
    <w:semiHidden/>
    <w:rsid w:val="00176DF9"/>
    <w:pPr>
      <w:spacing w:after="120"/>
      <w:ind w:leftChars="200" w:left="200"/>
    </w:pPr>
  </w:style>
  <w:style w:type="paragraph" w:styleId="2f0">
    <w:name w:val="Body Text First Indent 2"/>
    <w:basedOn w:val="afff4"/>
    <w:semiHidden/>
    <w:rsid w:val="00176DF9"/>
    <w:pPr>
      <w:ind w:firstLineChars="200" w:firstLine="200"/>
    </w:pPr>
  </w:style>
  <w:style w:type="paragraph" w:styleId="afff5">
    <w:name w:val="Normal Indent"/>
    <w:basedOn w:val="a3"/>
    <w:rsid w:val="00176DF9"/>
    <w:pPr>
      <w:ind w:firstLineChars="200" w:firstLine="200"/>
    </w:pPr>
  </w:style>
  <w:style w:type="paragraph" w:styleId="2f1">
    <w:name w:val="Body Text 2"/>
    <w:basedOn w:val="a3"/>
    <w:semiHidden/>
    <w:rsid w:val="00176DF9"/>
    <w:pPr>
      <w:spacing w:after="120" w:line="480" w:lineRule="auto"/>
    </w:pPr>
  </w:style>
  <w:style w:type="paragraph" w:styleId="3e">
    <w:name w:val="Body Text 3"/>
    <w:basedOn w:val="a3"/>
    <w:semiHidden/>
    <w:rsid w:val="00176DF9"/>
    <w:pPr>
      <w:spacing w:after="120"/>
    </w:pPr>
    <w:rPr>
      <w:sz w:val="16"/>
      <w:szCs w:val="16"/>
    </w:rPr>
  </w:style>
  <w:style w:type="paragraph" w:styleId="2f2">
    <w:name w:val="Body Text Indent 2"/>
    <w:basedOn w:val="a3"/>
    <w:semiHidden/>
    <w:rsid w:val="00176DF9"/>
    <w:pPr>
      <w:spacing w:after="120" w:line="480" w:lineRule="auto"/>
      <w:ind w:leftChars="200" w:left="200"/>
    </w:pPr>
  </w:style>
  <w:style w:type="paragraph" w:styleId="3f">
    <w:name w:val="Body Text Indent 3"/>
    <w:basedOn w:val="a3"/>
    <w:semiHidden/>
    <w:rsid w:val="00176DF9"/>
    <w:pPr>
      <w:spacing w:after="120"/>
      <w:ind w:leftChars="200" w:left="200"/>
    </w:pPr>
    <w:rPr>
      <w:sz w:val="16"/>
      <w:szCs w:val="16"/>
    </w:rPr>
  </w:style>
  <w:style w:type="paragraph" w:styleId="afff6">
    <w:name w:val="Note Heading"/>
    <w:basedOn w:val="a3"/>
    <w:next w:val="a3"/>
    <w:semiHidden/>
    <w:rsid w:val="00176DF9"/>
    <w:pPr>
      <w:jc w:val="center"/>
    </w:pPr>
  </w:style>
  <w:style w:type="paragraph" w:customStyle="1" w:styleId="ItemStepinTable">
    <w:name w:val="Item Step in Table"/>
    <w:rsid w:val="00F5117F"/>
    <w:pPr>
      <w:numPr>
        <w:numId w:val="17"/>
      </w:numPr>
      <w:topLinePunct/>
      <w:spacing w:before="40" w:after="40" w:line="240" w:lineRule="atLeast"/>
    </w:pPr>
    <w:rPr>
      <w:rFonts w:ascii="Arial" w:hAnsi="Arial" w:cs="Arial" w:hint="eastAsia"/>
      <w:sz w:val="21"/>
      <w:szCs w:val="21"/>
    </w:rPr>
  </w:style>
  <w:style w:type="paragraph" w:customStyle="1" w:styleId="TableNote">
    <w:name w:val="Table Note"/>
    <w:basedOn w:val="a3"/>
    <w:rsid w:val="00585C7B"/>
    <w:pPr>
      <w:spacing w:before="80" w:after="80"/>
    </w:pPr>
    <w:rPr>
      <w:sz w:val="18"/>
      <w:szCs w:val="18"/>
    </w:rPr>
  </w:style>
  <w:style w:type="paragraph" w:customStyle="1" w:styleId="End">
    <w:name w:val="End"/>
    <w:basedOn w:val="a3"/>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7F64AB"/>
    <w:pPr>
      <w:pBdr>
        <w:bottom w:val="none" w:sz="0" w:space="0" w:color="auto"/>
      </w:pBdr>
      <w:spacing w:before="40" w:line="200" w:lineRule="atLeast"/>
      <w:ind w:left="374"/>
    </w:pPr>
    <w:rPr>
      <w:sz w:val="18"/>
      <w:szCs w:val="18"/>
    </w:rPr>
  </w:style>
  <w:style w:type="paragraph" w:customStyle="1" w:styleId="NotesTextList">
    <w:name w:val="Notes Text List"/>
    <w:basedOn w:val="CAUTIONTextList"/>
    <w:rsid w:val="0024140F"/>
    <w:pPr>
      <w:keepNext w:val="0"/>
      <w:numPr>
        <w:numId w:val="3"/>
      </w:numPr>
      <w:pBdr>
        <w:bottom w:val="none" w:sz="0" w:space="0" w:color="auto"/>
      </w:pBdr>
      <w:spacing w:before="40" w:line="200" w:lineRule="atLeast"/>
      <w:ind w:left="658"/>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3"/>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3"/>
    <w:rsid w:val="006F02EA"/>
    <w:pPr>
      <w:widowControl w:val="0"/>
      <w:shd w:val="clear" w:color="auto" w:fill="F2F2F2"/>
      <w:spacing w:before="80" w:after="80"/>
    </w:pPr>
    <w:rPr>
      <w:rFonts w:ascii="Courier New" w:hAnsi="Courier New"/>
      <w:snapToGrid w:val="0"/>
      <w:sz w:val="18"/>
    </w:rPr>
  </w:style>
  <w:style w:type="paragraph" w:customStyle="1" w:styleId="Outline">
    <w:name w:val="Outline"/>
    <w:basedOn w:val="a3"/>
    <w:semiHidden/>
    <w:rsid w:val="00F07C5B"/>
    <w:rPr>
      <w:i/>
      <w:color w:val="0000FF"/>
    </w:rPr>
  </w:style>
  <w:style w:type="paragraph" w:customStyle="1" w:styleId="ItemlistTextTD">
    <w:name w:val="Item list Text TD"/>
    <w:basedOn w:val="TerminalDisplay"/>
    <w:rsid w:val="00F5117F"/>
    <w:pPr>
      <w:adjustRightInd w:val="0"/>
      <w:ind w:left="425"/>
    </w:pPr>
  </w:style>
  <w:style w:type="paragraph" w:customStyle="1" w:styleId="SubItemListTextTD">
    <w:name w:val="Sub Item List Text TD"/>
    <w:basedOn w:val="TerminalDisplay"/>
    <w:rsid w:val="004C7EAB"/>
    <w:pPr>
      <w:adjustRightInd w:val="0"/>
      <w:ind w:left="851"/>
    </w:pPr>
  </w:style>
  <w:style w:type="paragraph" w:customStyle="1" w:styleId="ThirdLevelItemListTextTD">
    <w:name w:val="Third Level Item List Text TD"/>
    <w:basedOn w:val="TerminalDisplay"/>
    <w:rsid w:val="004C7EAB"/>
    <w:pPr>
      <w:adjustRightInd w:val="0"/>
      <w:ind w:left="1276"/>
    </w:pPr>
  </w:style>
  <w:style w:type="paragraph" w:customStyle="1" w:styleId="FourthLevelItemListTextTD">
    <w:name w:val="Fourth Level Item List Text TD"/>
    <w:basedOn w:val="TerminalDisplay"/>
    <w:rsid w:val="00E16BF2"/>
    <w:pPr>
      <w:adjustRightInd w:val="0"/>
    </w:pPr>
  </w:style>
  <w:style w:type="paragraph" w:customStyle="1" w:styleId="ItemStepinAppendix">
    <w:name w:val="Item Step in Appendix"/>
    <w:basedOn w:val="ItemStep"/>
    <w:rsid w:val="00447789"/>
    <w:pPr>
      <w:numPr>
        <w:numId w:val="25"/>
      </w:numPr>
      <w:outlineLvl w:val="5"/>
    </w:pPr>
  </w:style>
  <w:style w:type="paragraph" w:customStyle="1" w:styleId="StepinAppendix">
    <w:name w:val="Step in Appendix"/>
    <w:basedOn w:val="Step"/>
    <w:rsid w:val="00F5117F"/>
    <w:pPr>
      <w:numPr>
        <w:ilvl w:val="5"/>
        <w:numId w:val="21"/>
      </w:numPr>
      <w:topLinePunct w:val="0"/>
      <w:ind w:left="567"/>
      <w:outlineLvl w:val="4"/>
    </w:pPr>
  </w:style>
  <w:style w:type="paragraph" w:customStyle="1" w:styleId="TableDescriptioninAppendix">
    <w:name w:val="Table Description in Appendix"/>
    <w:basedOn w:val="TableDescription"/>
    <w:next w:val="a3"/>
    <w:rsid w:val="004C7EAB"/>
    <w:pPr>
      <w:numPr>
        <w:numId w:val="21"/>
      </w:numPr>
      <w:topLinePunct w:val="0"/>
      <w:ind w:left="0"/>
    </w:pPr>
  </w:style>
  <w:style w:type="paragraph" w:customStyle="1" w:styleId="TableDescriptioninPreface">
    <w:name w:val="Table Description in Preface"/>
    <w:basedOn w:val="TableDescription"/>
    <w:next w:val="a3"/>
    <w:rsid w:val="004C7EAB"/>
    <w:pPr>
      <w:numPr>
        <w:ilvl w:val="0"/>
        <w:numId w:val="24"/>
      </w:numPr>
      <w:topLinePunct w:val="0"/>
      <w:ind w:left="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styleId="afff7">
    <w:name w:val="No Spacing"/>
    <w:uiPriority w:val="1"/>
    <w:qFormat/>
    <w:rsid w:val="00CE0405"/>
    <w:pPr>
      <w:topLinePunct/>
      <w:adjustRightInd w:val="0"/>
      <w:snapToGrid w:val="0"/>
    </w:pPr>
    <w:rPr>
      <w:rFonts w:ascii="Arial" w:hAnsi="Arial" w:cs="Arial" w:hint="eastAsia"/>
      <w:kern w:val="2"/>
      <w:sz w:val="21"/>
      <w:szCs w:val="21"/>
    </w:rPr>
  </w:style>
  <w:style w:type="paragraph" w:styleId="TOC">
    <w:name w:val="TOC Heading"/>
    <w:basedOn w:val="10"/>
    <w:next w:val="a3"/>
    <w:uiPriority w:val="39"/>
    <w:unhideWhenUsed/>
    <w:qFormat/>
    <w:rsid w:val="0046668B"/>
    <w:pPr>
      <w:keepLines/>
      <w:numPr>
        <w:numId w:val="0"/>
      </w:numPr>
      <w:pBdr>
        <w:bottom w:val="none" w:sz="0" w:space="0" w:color="auto"/>
      </w:pBdr>
      <w:topLinePunct w:val="0"/>
      <w:adjustRightInd/>
      <w:snapToGrid/>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fff8">
    <w:name w:val="List Paragraph"/>
    <w:basedOn w:val="a3"/>
    <w:uiPriority w:val="34"/>
    <w:qFormat/>
    <w:rsid w:val="00B53CFB"/>
    <w:pPr>
      <w:ind w:left="1701" w:firstLineChars="200" w:firstLine="420"/>
    </w:pPr>
    <w:rPr>
      <w:rFonts w:ascii="Times New Roman" w:hAnsi="Times New Roman"/>
    </w:rPr>
  </w:style>
  <w:style w:type="numbering" w:customStyle="1" w:styleId="1">
    <w:name w:val="样式1"/>
    <w:uiPriority w:val="99"/>
    <w:rsid w:val="003D3EED"/>
    <w:pPr>
      <w:numPr>
        <w:numId w:val="26"/>
      </w:numPr>
    </w:pPr>
  </w:style>
  <w:style w:type="numbering" w:customStyle="1" w:styleId="21">
    <w:name w:val="样式2"/>
    <w:uiPriority w:val="99"/>
    <w:rsid w:val="001C1F7F"/>
    <w:pPr>
      <w:numPr>
        <w:numId w:val="27"/>
      </w:numPr>
    </w:pPr>
  </w:style>
  <w:style w:type="character" w:customStyle="1" w:styleId="1Char">
    <w:name w:val="标题 1 Char"/>
    <w:basedOn w:val="a4"/>
    <w:link w:val="10"/>
    <w:rsid w:val="00C874C8"/>
    <w:rPr>
      <w:rFonts w:ascii="Arial" w:eastAsia="黑体" w:hAnsi="Arial" w:cs="Book Antiqua"/>
      <w:b/>
      <w:bCs/>
      <w:kern w:val="2"/>
      <w:sz w:val="44"/>
      <w:szCs w:val="44"/>
    </w:rPr>
  </w:style>
  <w:style w:type="character" w:customStyle="1" w:styleId="2Char">
    <w:name w:val="标题 2 Char"/>
    <w:basedOn w:val="a4"/>
    <w:link w:val="22"/>
    <w:rsid w:val="00C874C8"/>
    <w:rPr>
      <w:rFonts w:ascii="Arial" w:eastAsia="黑体" w:hAnsi="Arial" w:cs="Book Antiqua"/>
      <w:bCs/>
      <w:noProof/>
      <w:sz w:val="36"/>
      <w:szCs w:val="36"/>
      <w:lang w:eastAsia="en-US"/>
    </w:rPr>
  </w:style>
  <w:style w:type="character" w:customStyle="1" w:styleId="3Char">
    <w:name w:val="标题 3 Char"/>
    <w:basedOn w:val="a4"/>
    <w:link w:val="31"/>
    <w:rsid w:val="00C874C8"/>
    <w:rPr>
      <w:rFonts w:ascii="Arial" w:eastAsia="黑体" w:hAnsi="Arial" w:cs="宋体"/>
      <w:noProof/>
      <w:sz w:val="32"/>
      <w:szCs w:val="32"/>
    </w:rPr>
  </w:style>
  <w:style w:type="character" w:customStyle="1" w:styleId="4Char">
    <w:name w:val="标题 4 Char"/>
    <w:basedOn w:val="a4"/>
    <w:link w:val="41"/>
    <w:rsid w:val="00C874C8"/>
    <w:rPr>
      <w:rFonts w:ascii="Arial" w:eastAsia="黑体" w:hAnsi="Arial" w:cs="宋体"/>
      <w:noProof/>
      <w:sz w:val="28"/>
      <w:szCs w:val="28"/>
    </w:rPr>
  </w:style>
  <w:style w:type="character" w:customStyle="1" w:styleId="5Char">
    <w:name w:val="标题 5 Char"/>
    <w:basedOn w:val="a4"/>
    <w:link w:val="51"/>
    <w:rsid w:val="00C874C8"/>
    <w:rPr>
      <w:rFonts w:ascii="Book Antiqua" w:eastAsia="黑体" w:hAnsi="Book Antiqua" w:cs="宋体"/>
      <w:noProof/>
      <w:sz w:val="24"/>
      <w:szCs w:val="24"/>
    </w:rPr>
  </w:style>
  <w:style w:type="character" w:customStyle="1" w:styleId="6Char">
    <w:name w:val="标题 6 Char"/>
    <w:basedOn w:val="a4"/>
    <w:link w:val="6"/>
    <w:rsid w:val="00C874C8"/>
    <w:rPr>
      <w:rFonts w:ascii="Arial" w:eastAsia="黑体" w:hAnsi="Arial"/>
      <w:b/>
      <w:bCs/>
      <w:kern w:val="2"/>
      <w:sz w:val="21"/>
      <w:szCs w:val="21"/>
    </w:rPr>
  </w:style>
  <w:style w:type="character" w:customStyle="1" w:styleId="7Char">
    <w:name w:val="标题 7 Char"/>
    <w:basedOn w:val="a4"/>
    <w:link w:val="7"/>
    <w:rsid w:val="00C874C8"/>
    <w:rPr>
      <w:rFonts w:ascii="Arial" w:eastAsia="黑体" w:hAnsi="Arial" w:cs="Book Antiqua"/>
      <w:b/>
      <w:kern w:val="2"/>
      <w:sz w:val="44"/>
      <w:szCs w:val="44"/>
    </w:rPr>
  </w:style>
  <w:style w:type="character" w:customStyle="1" w:styleId="8Char">
    <w:name w:val="标题 8 Char"/>
    <w:basedOn w:val="a4"/>
    <w:link w:val="8"/>
    <w:rsid w:val="00C874C8"/>
    <w:rPr>
      <w:rFonts w:ascii="Arial" w:eastAsia="黑体" w:hAnsi="Arial"/>
      <w:bCs/>
      <w:noProof/>
      <w:sz w:val="36"/>
      <w:szCs w:val="36"/>
      <w:lang w:eastAsia="en-US"/>
    </w:rPr>
  </w:style>
  <w:style w:type="character" w:customStyle="1" w:styleId="9Char">
    <w:name w:val="标题 9 Char"/>
    <w:basedOn w:val="a4"/>
    <w:link w:val="9"/>
    <w:rsid w:val="00C874C8"/>
    <w:rPr>
      <w:rFonts w:ascii="Arial" w:eastAsia="黑体" w:hAnsi="Arial"/>
      <w:noProof/>
      <w:sz w:val="32"/>
      <w:szCs w:val="32"/>
    </w:rPr>
  </w:style>
  <w:style w:type="paragraph" w:customStyle="1" w:styleId="afff9">
    <w:name w:val="前言"/>
    <w:basedOn w:val="a3"/>
    <w:rsid w:val="00C874C8"/>
    <w:pPr>
      <w:tabs>
        <w:tab w:val="left" w:leader="dot" w:pos="1701"/>
        <w:tab w:val="left" w:pos="9072"/>
      </w:tabs>
      <w:topLinePunct w:val="0"/>
      <w:spacing w:before="360" w:after="360"/>
      <w:jc w:val="center"/>
    </w:pPr>
    <w:rPr>
      <w:rFonts w:ascii="Times New Roman" w:eastAsia="黑体" w:hAnsi="Times New Roman" w:cs="Times New Roman" w:hint="default"/>
      <w:b/>
      <w:kern w:val="36"/>
      <w:sz w:val="44"/>
      <w:szCs w:val="20"/>
    </w:rPr>
  </w:style>
  <w:style w:type="paragraph" w:customStyle="1" w:styleId="afffa">
    <w:name w:val="函数体"/>
    <w:basedOn w:val="a3"/>
    <w:autoRedefine/>
    <w:rsid w:val="00C874C8"/>
    <w:pPr>
      <w:topLinePunct w:val="0"/>
      <w:adjustRightInd/>
      <w:snapToGrid/>
      <w:spacing w:before="120" w:after="120" w:line="360" w:lineRule="atLeast"/>
      <w:ind w:left="2750"/>
      <w:jc w:val="both"/>
    </w:pPr>
    <w:rPr>
      <w:rFonts w:ascii="Times New Roman" w:hAnsi="Times New Roman" w:cs="宋体" w:hint="default"/>
      <w:szCs w:val="20"/>
    </w:rPr>
  </w:style>
  <w:style w:type="paragraph" w:customStyle="1" w:styleId="1c">
    <w:name w:val="表名1"/>
    <w:basedOn w:val="a3"/>
    <w:rsid w:val="00C874C8"/>
    <w:pPr>
      <w:tabs>
        <w:tab w:val="left" w:leader="dot" w:pos="1701"/>
        <w:tab w:val="left" w:pos="9072"/>
      </w:tabs>
      <w:topLinePunct w:val="0"/>
      <w:adjustRightInd/>
      <w:spacing w:before="360" w:after="120" w:line="360" w:lineRule="atLeast"/>
      <w:ind w:left="1701"/>
      <w:jc w:val="center"/>
    </w:pPr>
    <w:rPr>
      <w:rFonts w:ascii="Times New Roman" w:hAnsi="Times New Roman" w:cs="Times New Roman" w:hint="default"/>
      <w:kern w:val="21"/>
      <w:sz w:val="18"/>
      <w:szCs w:val="20"/>
    </w:rPr>
  </w:style>
  <w:style w:type="character" w:customStyle="1" w:styleId="Char1">
    <w:name w:val="页眉 Char"/>
    <w:aliases w:val="header odd Char"/>
    <w:basedOn w:val="a4"/>
    <w:link w:val="ad"/>
    <w:rsid w:val="00C874C8"/>
    <w:rPr>
      <w:rFonts w:ascii="Arial" w:hAnsi="Arial" w:cs="Arial"/>
      <w:kern w:val="2"/>
      <w:sz w:val="18"/>
      <w:szCs w:val="18"/>
    </w:rPr>
  </w:style>
  <w:style w:type="character" w:customStyle="1" w:styleId="Char0">
    <w:name w:val="页脚 Char"/>
    <w:basedOn w:val="a4"/>
    <w:link w:val="ac"/>
    <w:rsid w:val="00C874C8"/>
    <w:rPr>
      <w:rFonts w:ascii="Arial" w:hAnsi="Arial"/>
      <w:b/>
      <w:bCs/>
      <w:kern w:val="2"/>
      <w:sz w:val="22"/>
      <w:szCs w:val="22"/>
    </w:rPr>
  </w:style>
  <w:style w:type="paragraph" w:customStyle="1" w:styleId="afffb">
    <w:name w:val="表头文字"/>
    <w:basedOn w:val="a3"/>
    <w:autoRedefine/>
    <w:rsid w:val="00C874C8"/>
    <w:pPr>
      <w:topLinePunct w:val="0"/>
      <w:adjustRightInd/>
      <w:snapToGrid/>
      <w:spacing w:before="0" w:after="0" w:line="300" w:lineRule="atLeast"/>
      <w:jc w:val="center"/>
    </w:pPr>
    <w:rPr>
      <w:rFonts w:cs="Times New Roman" w:hint="default"/>
      <w:b/>
      <w:sz w:val="18"/>
      <w:szCs w:val="20"/>
    </w:rPr>
  </w:style>
  <w:style w:type="paragraph" w:customStyle="1" w:styleId="afffc">
    <w:name w:val="表格内文字"/>
    <w:basedOn w:val="a3"/>
    <w:autoRedefine/>
    <w:rsid w:val="00C874C8"/>
    <w:pPr>
      <w:topLinePunct w:val="0"/>
      <w:adjustRightInd/>
      <w:snapToGrid/>
      <w:spacing w:before="0" w:after="0" w:line="300" w:lineRule="atLeast"/>
      <w:jc w:val="both"/>
    </w:pPr>
    <w:rPr>
      <w:rFonts w:ascii="Times New Roman" w:hAnsi="Times New Roman" w:cs="Times New Roman" w:hint="default"/>
      <w:sz w:val="18"/>
      <w:szCs w:val="20"/>
    </w:rPr>
  </w:style>
  <w:style w:type="paragraph" w:customStyle="1" w:styleId="afffd">
    <w:name w:val="表后正文"/>
    <w:basedOn w:val="a3"/>
    <w:rsid w:val="00C874C8"/>
    <w:pPr>
      <w:topLinePunct w:val="0"/>
      <w:adjustRightInd/>
      <w:snapToGrid/>
      <w:spacing w:before="360" w:after="120" w:line="360" w:lineRule="atLeast"/>
      <w:ind w:left="1701"/>
      <w:jc w:val="both"/>
    </w:pPr>
    <w:rPr>
      <w:rFonts w:ascii="Times New Roman" w:hAnsi="Times New Roman" w:cs="Times New Roman" w:hint="default"/>
      <w:szCs w:val="20"/>
    </w:rPr>
  </w:style>
  <w:style w:type="paragraph" w:customStyle="1" w:styleId="2f3">
    <w:name w:val="表名2"/>
    <w:basedOn w:val="1c"/>
    <w:rsid w:val="00C874C8"/>
    <w:pPr>
      <w:ind w:left="0"/>
    </w:pPr>
  </w:style>
  <w:style w:type="paragraph" w:customStyle="1" w:styleId="1d">
    <w:name w:val="图名1"/>
    <w:basedOn w:val="a3"/>
    <w:rsid w:val="00C874C8"/>
    <w:pPr>
      <w:tabs>
        <w:tab w:val="left" w:leader="dot" w:pos="1701"/>
        <w:tab w:val="left" w:pos="9072"/>
      </w:tabs>
      <w:topLinePunct w:val="0"/>
      <w:adjustRightInd/>
      <w:spacing w:before="120" w:after="360" w:line="360" w:lineRule="atLeast"/>
      <w:ind w:left="1701"/>
      <w:jc w:val="center"/>
    </w:pPr>
    <w:rPr>
      <w:rFonts w:ascii="Times New Roman" w:hAnsi="Times New Roman" w:cs="Times New Roman" w:hint="default"/>
      <w:kern w:val="21"/>
      <w:sz w:val="18"/>
      <w:szCs w:val="20"/>
    </w:rPr>
  </w:style>
  <w:style w:type="paragraph" w:customStyle="1" w:styleId="2f4">
    <w:name w:val="图名2"/>
    <w:basedOn w:val="1d"/>
    <w:rsid w:val="00C874C8"/>
    <w:pPr>
      <w:ind w:left="0"/>
    </w:pPr>
  </w:style>
  <w:style w:type="paragraph" w:customStyle="1" w:styleId="afffe">
    <w:name w:val="数据结构体"/>
    <w:basedOn w:val="a3"/>
    <w:autoRedefine/>
    <w:rsid w:val="00C874C8"/>
    <w:pPr>
      <w:topLinePunct w:val="0"/>
      <w:adjustRightInd/>
      <w:snapToGrid/>
      <w:spacing w:before="120" w:after="120" w:line="360" w:lineRule="atLeast"/>
      <w:ind w:left="1701" w:firstLine="419"/>
      <w:jc w:val="both"/>
    </w:pPr>
    <w:rPr>
      <w:rFonts w:ascii="Times New Roman" w:hAnsi="Times New Roman" w:cs="宋体" w:hint="default"/>
      <w:szCs w:val="20"/>
    </w:rPr>
  </w:style>
  <w:style w:type="paragraph" w:customStyle="1" w:styleId="affff">
    <w:name w:val="图形正文居中"/>
    <w:basedOn w:val="a3"/>
    <w:rsid w:val="00C874C8"/>
    <w:pPr>
      <w:topLinePunct w:val="0"/>
      <w:adjustRightInd/>
      <w:snapToGrid/>
      <w:spacing w:before="360" w:after="120" w:line="360" w:lineRule="atLeast"/>
      <w:ind w:left="1701"/>
      <w:jc w:val="center"/>
    </w:pPr>
    <w:rPr>
      <w:rFonts w:ascii="Times New Roman" w:hAnsi="Times New Roman" w:cs="Times New Roman" w:hint="default"/>
      <w:szCs w:val="20"/>
    </w:rPr>
  </w:style>
  <w:style w:type="paragraph" w:customStyle="1" w:styleId="affff0">
    <w:name w:val="手册说明"/>
    <w:basedOn w:val="a3"/>
    <w:next w:val="a3"/>
    <w:rsid w:val="00C874C8"/>
    <w:pPr>
      <w:topLinePunct w:val="0"/>
      <w:adjustRightInd/>
      <w:snapToGrid/>
      <w:spacing w:before="480" w:after="120"/>
      <w:jc w:val="both"/>
    </w:pPr>
    <w:rPr>
      <w:rFonts w:ascii="Times New Roman" w:eastAsia="黑体" w:hAnsi="Times New Roman" w:cs="Times New Roman" w:hint="default"/>
      <w:b/>
      <w:bCs/>
      <w:color w:val="000000"/>
      <w:kern w:val="36"/>
      <w:sz w:val="28"/>
      <w:szCs w:val="28"/>
    </w:rPr>
  </w:style>
  <w:style w:type="paragraph" w:customStyle="1" w:styleId="affff1">
    <w:name w:val="图形版面居中"/>
    <w:basedOn w:val="a3"/>
    <w:rsid w:val="00C874C8"/>
    <w:pPr>
      <w:topLinePunct w:val="0"/>
      <w:adjustRightInd/>
      <w:snapToGrid/>
      <w:spacing w:before="360" w:after="120" w:line="360" w:lineRule="atLeast"/>
      <w:jc w:val="center"/>
    </w:pPr>
    <w:rPr>
      <w:rFonts w:ascii="Times New Roman" w:hAnsi="Times New Roman" w:cs="Times New Roman" w:hint="default"/>
      <w:szCs w:val="20"/>
    </w:rPr>
  </w:style>
  <w:style w:type="paragraph" w:customStyle="1" w:styleId="affff2">
    <w:name w:val="注意标题"/>
    <w:basedOn w:val="a3"/>
    <w:rsid w:val="00C874C8"/>
    <w:pPr>
      <w:pBdr>
        <w:top w:val="single" w:sz="4" w:space="1" w:color="auto"/>
      </w:pBdr>
      <w:topLinePunct w:val="0"/>
      <w:adjustRightInd/>
      <w:snapToGrid/>
      <w:spacing w:before="360" w:after="120" w:line="360" w:lineRule="atLeast"/>
      <w:ind w:left="1701"/>
      <w:jc w:val="both"/>
    </w:pPr>
    <w:rPr>
      <w:rFonts w:ascii="Times New Roman" w:eastAsia="黑体" w:hAnsi="Times New Roman" w:cs="Times New Roman" w:hint="default"/>
      <w:szCs w:val="20"/>
    </w:rPr>
  </w:style>
  <w:style w:type="paragraph" w:customStyle="1" w:styleId="affff3">
    <w:name w:val="注意正文"/>
    <w:basedOn w:val="a3"/>
    <w:rsid w:val="00C874C8"/>
    <w:pPr>
      <w:pBdr>
        <w:bottom w:val="single" w:sz="4" w:space="1" w:color="auto"/>
      </w:pBdr>
      <w:topLinePunct w:val="0"/>
      <w:adjustRightInd/>
      <w:snapToGrid/>
      <w:spacing w:before="120" w:after="360" w:line="360" w:lineRule="atLeast"/>
      <w:ind w:left="1701"/>
      <w:jc w:val="both"/>
    </w:pPr>
    <w:rPr>
      <w:rFonts w:eastAsia="楷体_GB2312" w:cs="Times New Roman" w:hint="default"/>
      <w:szCs w:val="20"/>
    </w:rPr>
  </w:style>
  <w:style w:type="paragraph" w:customStyle="1" w:styleId="a1">
    <w:name w:val="项目编号"/>
    <w:basedOn w:val="a3"/>
    <w:rsid w:val="00C874C8"/>
    <w:pPr>
      <w:widowControl w:val="0"/>
      <w:numPr>
        <w:numId w:val="30"/>
      </w:numPr>
      <w:tabs>
        <w:tab w:val="left" w:pos="861"/>
      </w:tabs>
      <w:topLinePunct w:val="0"/>
      <w:adjustRightInd/>
      <w:spacing w:before="120" w:after="120" w:line="360" w:lineRule="atLeast"/>
      <w:jc w:val="both"/>
    </w:pPr>
    <w:rPr>
      <w:rFonts w:ascii="Times New Roman" w:hAnsi="Times New Roman" w:cs="Times New Roman" w:hint="default"/>
      <w:szCs w:val="20"/>
    </w:rPr>
  </w:style>
  <w:style w:type="character" w:styleId="affff4">
    <w:name w:val="FollowedHyperlink"/>
    <w:uiPriority w:val="99"/>
    <w:rsid w:val="00C874C8"/>
    <w:rPr>
      <w:color w:val="800080"/>
      <w:u w:val="single"/>
    </w:rPr>
  </w:style>
  <w:style w:type="character" w:customStyle="1" w:styleId="Char">
    <w:name w:val="文档结构图 Char"/>
    <w:basedOn w:val="a4"/>
    <w:link w:val="ab"/>
    <w:semiHidden/>
    <w:rsid w:val="00C874C8"/>
    <w:rPr>
      <w:rFonts w:ascii="Arial" w:hAnsi="Arial" w:cs="Arial"/>
      <w:kern w:val="2"/>
      <w:sz w:val="21"/>
      <w:szCs w:val="21"/>
      <w:shd w:val="clear" w:color="auto" w:fill="000080"/>
    </w:rPr>
  </w:style>
  <w:style w:type="paragraph" w:customStyle="1" w:styleId="affff5">
    <w:name w:val="图前正文"/>
    <w:basedOn w:val="a3"/>
    <w:rsid w:val="00C874C8"/>
    <w:pPr>
      <w:widowControl w:val="0"/>
      <w:tabs>
        <w:tab w:val="left" w:leader="dot" w:pos="1701"/>
        <w:tab w:val="left" w:pos="9072"/>
      </w:tabs>
      <w:topLinePunct w:val="0"/>
      <w:spacing w:before="120" w:after="360" w:line="360" w:lineRule="atLeast"/>
      <w:ind w:left="1701"/>
      <w:jc w:val="both"/>
    </w:pPr>
    <w:rPr>
      <w:rFonts w:ascii="Times New Roman" w:hAnsi="Times New Roman" w:cs="Times New Roman" w:hint="default"/>
      <w:kern w:val="21"/>
      <w:szCs w:val="20"/>
    </w:rPr>
  </w:style>
  <w:style w:type="character" w:customStyle="1" w:styleId="Char2">
    <w:name w:val="批注框文本 Char"/>
    <w:basedOn w:val="a4"/>
    <w:link w:val="af2"/>
    <w:semiHidden/>
    <w:rsid w:val="00C874C8"/>
    <w:rPr>
      <w:rFonts w:ascii="Arial" w:hAnsi="Arial" w:cs="Arial"/>
      <w:kern w:val="2"/>
      <w:sz w:val="18"/>
      <w:szCs w:val="18"/>
    </w:rPr>
  </w:style>
  <w:style w:type="paragraph" w:customStyle="1" w:styleId="affff6">
    <w:name w:val="文档说明"/>
    <w:basedOn w:val="a3"/>
    <w:next w:val="a3"/>
    <w:rsid w:val="00C874C8"/>
    <w:pPr>
      <w:topLinePunct w:val="0"/>
      <w:adjustRightInd/>
      <w:snapToGrid/>
      <w:spacing w:before="480" w:after="120"/>
      <w:jc w:val="both"/>
    </w:pPr>
    <w:rPr>
      <w:rFonts w:ascii="Times New Roman" w:eastAsia="黑体" w:hAnsi="Times New Roman" w:cs="Times New Roman" w:hint="default"/>
      <w:b/>
      <w:bCs/>
      <w:color w:val="000000"/>
      <w:kern w:val="36"/>
      <w:sz w:val="28"/>
      <w:szCs w:val="28"/>
    </w:rPr>
  </w:style>
  <w:style w:type="paragraph" w:customStyle="1" w:styleId="affff7">
    <w:name w:val="文档名称"/>
    <w:basedOn w:val="a3"/>
    <w:rsid w:val="00C874C8"/>
    <w:pPr>
      <w:topLinePunct w:val="0"/>
      <w:adjustRightInd/>
      <w:snapToGrid/>
      <w:spacing w:before="120" w:after="120" w:line="360" w:lineRule="atLeast"/>
      <w:jc w:val="right"/>
    </w:pPr>
    <w:rPr>
      <w:rFonts w:eastAsia="黑体" w:cs="宋体" w:hint="default"/>
      <w:b/>
      <w:bCs/>
      <w:sz w:val="48"/>
      <w:szCs w:val="20"/>
    </w:rPr>
  </w:style>
  <w:style w:type="paragraph" w:customStyle="1" w:styleId="affff8">
    <w:name w:val="文档版本"/>
    <w:basedOn w:val="a3"/>
    <w:rsid w:val="00C874C8"/>
    <w:pPr>
      <w:topLinePunct w:val="0"/>
      <w:adjustRightInd/>
      <w:snapToGrid/>
      <w:spacing w:before="120" w:after="120" w:line="360" w:lineRule="atLeast"/>
      <w:ind w:left="1701"/>
      <w:jc w:val="right"/>
    </w:pPr>
    <w:rPr>
      <w:rFonts w:cs="宋体" w:hint="default"/>
      <w:sz w:val="28"/>
      <w:szCs w:val="20"/>
    </w:rPr>
  </w:style>
  <w:style w:type="character" w:customStyle="1" w:styleId="Char3">
    <w:name w:val="批注文字 Char"/>
    <w:basedOn w:val="a4"/>
    <w:link w:val="af3"/>
    <w:semiHidden/>
    <w:rsid w:val="00C874C8"/>
    <w:rPr>
      <w:rFonts w:ascii="Arial" w:hAnsi="Arial" w:cs="Arial"/>
      <w:kern w:val="2"/>
      <w:sz w:val="21"/>
      <w:szCs w:val="21"/>
    </w:rPr>
  </w:style>
  <w:style w:type="character" w:customStyle="1" w:styleId="Char4">
    <w:name w:val="批注主题 Char"/>
    <w:basedOn w:val="Char3"/>
    <w:link w:val="af5"/>
    <w:semiHidden/>
    <w:rsid w:val="00C874C8"/>
    <w:rPr>
      <w:rFonts w:ascii="Arial" w:hAnsi="Arial" w:cs="Arial"/>
      <w:b/>
      <w:bCs/>
      <w:kern w:val="2"/>
      <w:sz w:val="21"/>
      <w:szCs w:val="21"/>
    </w:rPr>
  </w:style>
  <w:style w:type="table" w:customStyle="1" w:styleId="1e">
    <w:name w:val="表格样式1"/>
    <w:basedOn w:val="a5"/>
    <w:rsid w:val="00C874C8"/>
    <w:tblPr/>
    <w:tblStylePr w:type="firstRow">
      <w:tblPr/>
      <w:tcPr>
        <w:tcBorders>
          <w:top w:val="single" w:sz="8" w:space="0" w:color="auto"/>
          <w:left w:val="single" w:sz="8" w:space="0" w:color="auto"/>
          <w:bottom w:val="single" w:sz="8" w:space="0" w:color="auto"/>
          <w:right w:val="single" w:sz="8" w:space="0" w:color="auto"/>
          <w:insideH w:val="nil"/>
          <w:insideV w:val="single" w:sz="8" w:space="0" w:color="auto"/>
          <w:tl2br w:val="nil"/>
          <w:tr2bl w:val="nil"/>
        </w:tcBorders>
      </w:tcPr>
    </w:tblStylePr>
  </w:style>
  <w:style w:type="paragraph" w:customStyle="1" w:styleId="affff9">
    <w:name w:val="封面正文"/>
    <w:basedOn w:val="a3"/>
    <w:rsid w:val="00C874C8"/>
    <w:pPr>
      <w:topLinePunct w:val="0"/>
      <w:adjustRightInd/>
      <w:snapToGrid/>
      <w:spacing w:before="120" w:after="120" w:line="360" w:lineRule="atLeast"/>
      <w:jc w:val="both"/>
    </w:pPr>
    <w:rPr>
      <w:rFonts w:ascii="Times New Roman" w:hAnsi="Times New Roman" w:cs="Times New Roman" w:hint="default"/>
      <w:sz w:val="48"/>
      <w:szCs w:val="20"/>
    </w:rPr>
  </w:style>
  <w:style w:type="character" w:customStyle="1" w:styleId="affffa">
    <w:name w:val="数据类型注意事项"/>
    <w:rsid w:val="00C874C8"/>
    <w:rPr>
      <w:rFonts w:ascii="Arial" w:eastAsia="楷体_GB2312" w:hAnsi="Arial"/>
    </w:rPr>
  </w:style>
  <w:style w:type="paragraph" w:customStyle="1" w:styleId="affffb">
    <w:name w:val="函数体缩进"/>
    <w:basedOn w:val="afffa"/>
    <w:rsid w:val="00C874C8"/>
    <w:pPr>
      <w:ind w:firstLine="218"/>
    </w:pPr>
  </w:style>
  <w:style w:type="paragraph" w:customStyle="1" w:styleId="affffc">
    <w:name w:val="函数体注意事项"/>
    <w:basedOn w:val="afffa"/>
    <w:rsid w:val="00C874C8"/>
    <w:rPr>
      <w:rFonts w:ascii="Arial" w:eastAsia="楷体_GB2312" w:hAnsi="Arial"/>
    </w:rPr>
  </w:style>
  <w:style w:type="character" w:customStyle="1" w:styleId="Char7">
    <w:name w:val="正文文本 Char"/>
    <w:basedOn w:val="a4"/>
    <w:link w:val="afff2"/>
    <w:rsid w:val="00C874C8"/>
    <w:rPr>
      <w:rFonts w:ascii="Arial" w:hAnsi="Arial" w:cs="Arial"/>
      <w:kern w:val="2"/>
      <w:sz w:val="21"/>
      <w:szCs w:val="21"/>
    </w:rPr>
  </w:style>
  <w:style w:type="paragraph" w:customStyle="1" w:styleId="TAH">
    <w:name w:val="TAH"/>
    <w:basedOn w:val="TAC"/>
    <w:rsid w:val="00C874C8"/>
    <w:rPr>
      <w:b/>
    </w:rPr>
  </w:style>
  <w:style w:type="paragraph" w:customStyle="1" w:styleId="TAC">
    <w:name w:val="TAC"/>
    <w:basedOn w:val="a3"/>
    <w:link w:val="TACChar"/>
    <w:rsid w:val="00C874C8"/>
    <w:pPr>
      <w:keepNext/>
      <w:keepLines/>
      <w:overflowPunct w:val="0"/>
      <w:topLinePunct w:val="0"/>
      <w:autoSpaceDE w:val="0"/>
      <w:autoSpaceDN w:val="0"/>
      <w:snapToGrid/>
      <w:spacing w:before="0" w:after="0" w:line="240" w:lineRule="auto"/>
      <w:jc w:val="center"/>
      <w:textAlignment w:val="baseline"/>
    </w:pPr>
    <w:rPr>
      <w:rFonts w:cs="Times New Roman" w:hint="default"/>
      <w:kern w:val="0"/>
      <w:sz w:val="18"/>
      <w:szCs w:val="20"/>
      <w:lang w:val="en-GB" w:eastAsia="en-GB"/>
    </w:rPr>
  </w:style>
  <w:style w:type="character" w:customStyle="1" w:styleId="TACChar">
    <w:name w:val="TAC Char"/>
    <w:link w:val="TAC"/>
    <w:rsid w:val="00C874C8"/>
    <w:rPr>
      <w:rFonts w:ascii="Arial" w:hAnsi="Arial"/>
      <w:sz w:val="18"/>
      <w:lang w:val="en-GB" w:eastAsia="en-GB"/>
    </w:rPr>
  </w:style>
  <w:style w:type="paragraph" w:customStyle="1" w:styleId="TAN">
    <w:name w:val="TAN"/>
    <w:basedOn w:val="a3"/>
    <w:link w:val="TANChar"/>
    <w:rsid w:val="00C874C8"/>
    <w:pPr>
      <w:keepNext/>
      <w:keepLines/>
      <w:overflowPunct w:val="0"/>
      <w:topLinePunct w:val="0"/>
      <w:autoSpaceDE w:val="0"/>
      <w:autoSpaceDN w:val="0"/>
      <w:snapToGrid/>
      <w:spacing w:before="0" w:after="0" w:line="240" w:lineRule="auto"/>
      <w:ind w:left="851" w:hanging="851"/>
      <w:textAlignment w:val="baseline"/>
    </w:pPr>
    <w:rPr>
      <w:rFonts w:cs="Times New Roman" w:hint="default"/>
      <w:kern w:val="0"/>
      <w:sz w:val="18"/>
      <w:szCs w:val="20"/>
      <w:lang w:val="en-GB" w:eastAsia="en-GB"/>
    </w:rPr>
  </w:style>
  <w:style w:type="character" w:customStyle="1" w:styleId="TANChar">
    <w:name w:val="TAN Char"/>
    <w:link w:val="TAN"/>
    <w:rsid w:val="00C874C8"/>
    <w:rPr>
      <w:rFonts w:ascii="Arial" w:hAnsi="Arial"/>
      <w:sz w:val="18"/>
      <w:lang w:val="en-GB" w:eastAsia="en-GB"/>
    </w:rPr>
  </w:style>
  <w:style w:type="character" w:customStyle="1" w:styleId="Char6">
    <w:name w:val="日期 Char"/>
    <w:basedOn w:val="a4"/>
    <w:link w:val="affa"/>
    <w:rsid w:val="00C874C8"/>
    <w:rPr>
      <w:rFonts w:ascii="Arial" w:hAnsi="Arial" w:cs="Arial"/>
      <w:kern w:val="2"/>
      <w:sz w:val="21"/>
      <w:szCs w:val="21"/>
    </w:rPr>
  </w:style>
  <w:style w:type="character" w:customStyle="1" w:styleId="Char5">
    <w:name w:val="纯文本 Char"/>
    <w:basedOn w:val="a4"/>
    <w:link w:val="afe"/>
    <w:uiPriority w:val="99"/>
    <w:rsid w:val="00C874C8"/>
    <w:rPr>
      <w:rFonts w:ascii="宋体" w:hAnsi="Courier New" w:cs="Courier New"/>
      <w:kern w:val="2"/>
      <w:sz w:val="21"/>
      <w:szCs w:val="21"/>
    </w:rPr>
  </w:style>
  <w:style w:type="table" w:styleId="affffd">
    <w:name w:val="Grid Table Light"/>
    <w:basedOn w:val="a5"/>
    <w:uiPriority w:val="40"/>
    <w:rsid w:val="00C874C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f">
    <w:name w:val="Plain Table 1"/>
    <w:basedOn w:val="a5"/>
    <w:uiPriority w:val="41"/>
    <w:rsid w:val="00C874C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1f0">
    <w:name w:val="无列表1"/>
    <w:next w:val="a6"/>
    <w:uiPriority w:val="99"/>
    <w:semiHidden/>
    <w:unhideWhenUsed/>
    <w:rsid w:val="00C874C8"/>
  </w:style>
  <w:style w:type="character" w:customStyle="1" w:styleId="HTMLChar">
    <w:name w:val="HTML 预设格式 Char"/>
    <w:basedOn w:val="a4"/>
    <w:link w:val="HTML8"/>
    <w:uiPriority w:val="99"/>
    <w:rsid w:val="00C874C8"/>
    <w:rPr>
      <w:rFonts w:ascii="Courier New" w:hAnsi="Courier New" w:cs="Courier New"/>
      <w:kern w:val="2"/>
    </w:rPr>
  </w:style>
  <w:style w:type="character" w:customStyle="1" w:styleId="c">
    <w:name w:val="c"/>
    <w:rsid w:val="00C874C8"/>
  </w:style>
  <w:style w:type="character" w:customStyle="1" w:styleId="s">
    <w:name w:val="s"/>
    <w:rsid w:val="00C874C8"/>
  </w:style>
  <w:style w:type="character" w:customStyle="1" w:styleId="n">
    <w:name w:val="n"/>
    <w:rsid w:val="00C874C8"/>
  </w:style>
  <w:style w:type="paragraph" w:customStyle="1" w:styleId="affffe">
    <w:name w:val="方格里"/>
    <w:basedOn w:val="a3"/>
    <w:link w:val="Char8"/>
    <w:qFormat/>
    <w:rsid w:val="00C874C8"/>
    <w:pPr>
      <w:widowControl w:val="0"/>
      <w:topLinePunct w:val="0"/>
      <w:autoSpaceDE w:val="0"/>
      <w:autoSpaceDN w:val="0"/>
      <w:snapToGrid/>
      <w:spacing w:before="0" w:after="0" w:line="0" w:lineRule="atLeast"/>
    </w:pPr>
    <w:rPr>
      <w:rFonts w:ascii="Times New Roman" w:hAnsi="Times New Roman" w:cs="Times New Roman" w:hint="default"/>
      <w:sz w:val="18"/>
      <w:szCs w:val="20"/>
    </w:rPr>
  </w:style>
  <w:style w:type="numbering" w:customStyle="1" w:styleId="2f5">
    <w:name w:val="无列表2"/>
    <w:next w:val="a6"/>
    <w:uiPriority w:val="99"/>
    <w:semiHidden/>
    <w:unhideWhenUsed/>
    <w:rsid w:val="00C874C8"/>
  </w:style>
  <w:style w:type="character" w:customStyle="1" w:styleId="Char8">
    <w:name w:val="方格里 Char"/>
    <w:link w:val="affffe"/>
    <w:rsid w:val="00C874C8"/>
    <w:rPr>
      <w:kern w:val="2"/>
      <w:sz w:val="18"/>
    </w:rPr>
  </w:style>
  <w:style w:type="paragraph" w:customStyle="1" w:styleId="note">
    <w:name w:val="note"/>
    <w:basedOn w:val="a3"/>
    <w:rsid w:val="00C874C8"/>
    <w:pPr>
      <w:topLinePunct w:val="0"/>
      <w:adjustRightInd/>
      <w:snapToGrid/>
      <w:spacing w:before="100" w:beforeAutospacing="1" w:after="100" w:afterAutospacing="1" w:line="240" w:lineRule="auto"/>
    </w:pPr>
    <w:rPr>
      <w:rFonts w:ascii="宋体" w:hAnsi="宋体" w:cs="宋体" w:hint="default"/>
      <w:kern w:val="0"/>
      <w:sz w:val="24"/>
      <w:szCs w:val="24"/>
    </w:rPr>
  </w:style>
  <w:style w:type="paragraph" w:customStyle="1" w:styleId="warning">
    <w:name w:val="warning"/>
    <w:basedOn w:val="a3"/>
    <w:rsid w:val="00C874C8"/>
    <w:pPr>
      <w:topLinePunct w:val="0"/>
      <w:adjustRightInd/>
      <w:snapToGrid/>
      <w:spacing w:before="100" w:beforeAutospacing="1" w:after="100" w:afterAutospacing="1" w:line="240" w:lineRule="auto"/>
    </w:pPr>
    <w:rPr>
      <w:rFonts w:ascii="宋体" w:hAnsi="宋体" w:cs="宋体" w:hint="default"/>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14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eader" Target="header3.xml"/><Relationship Id="rId26" Type="http://schemas.openxmlformats.org/officeDocument/2006/relationships/image" Target="media/image5.emf"/><Relationship Id="rId39" Type="http://schemas.openxmlformats.org/officeDocument/2006/relationships/image" Target="media/image8.emf"/><Relationship Id="rId21" Type="http://schemas.openxmlformats.org/officeDocument/2006/relationships/header" Target="header5.xml"/><Relationship Id="rId34" Type="http://schemas.openxmlformats.org/officeDocument/2006/relationships/hyperlink" Target="http://review.source.unisoc.com/gerrit/" TargetMode="External"/><Relationship Id="rId42" Type="http://schemas.openxmlformats.org/officeDocument/2006/relationships/package" Target="embeddings/Microsoft_Visio___5.vsdx"/><Relationship Id="rId47" Type="http://schemas.openxmlformats.org/officeDocument/2006/relationships/image" Target="media/image11.emf"/><Relationship Id="rId50" Type="http://schemas.openxmlformats.org/officeDocument/2006/relationships/package" Target="embeddings/Microsoft_Visio___8.vsdx"/><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hyperlink" Target="http://review.source.unisoc.com/gerrit/" TargetMode="External"/><Relationship Id="rId38" Type="http://schemas.openxmlformats.org/officeDocument/2006/relationships/package" Target="embeddings/Microsoft_Visio___3.vsdx"/><Relationship Id="rId46" Type="http://schemas.openxmlformats.org/officeDocument/2006/relationships/hyperlink" Target="http://review.source.unisoc.com/gerrit/"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package" Target="embeddings/Microsoft_Visio___2.vsdx"/><Relationship Id="rId41" Type="http://schemas.openxmlformats.org/officeDocument/2006/relationships/image" Target="media/image9.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7.xml"/><Relationship Id="rId32" Type="http://schemas.openxmlformats.org/officeDocument/2006/relationships/hyperlink" Target="https://developer.android.google.cn/ndk/guides/asan" TargetMode="External"/><Relationship Id="rId37" Type="http://schemas.openxmlformats.org/officeDocument/2006/relationships/image" Target="media/image7.emf"/><Relationship Id="rId40" Type="http://schemas.openxmlformats.org/officeDocument/2006/relationships/package" Target="embeddings/Microsoft_Visio___4.vsdx"/><Relationship Id="rId45" Type="http://schemas.openxmlformats.org/officeDocument/2006/relationships/hyperlink" Target="http://review.source.unisoc.com/gerrit/" TargetMode="External"/><Relationship Id="rId53"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image" Target="media/image6.emf"/><Relationship Id="rId36" Type="http://schemas.openxmlformats.org/officeDocument/2006/relationships/hyperlink" Target="http://review.source.unisoc.com/gerrit/" TargetMode="External"/><Relationship Id="rId49"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yperlink" Target="https://source.android.google.cn/devices/tech/debug/asan" TargetMode="External"/><Relationship Id="rId44" Type="http://schemas.openxmlformats.org/officeDocument/2006/relationships/package" Target="embeddings/Microsoft_Visio___6.vsdx"/><Relationship Id="rId52" Type="http://schemas.openxmlformats.org/officeDocument/2006/relationships/hyperlink" Target="http://review.source.unisoc.com/gerr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package" Target="embeddings/Microsoft_Visio___1.vsdx"/><Relationship Id="rId30" Type="http://schemas.openxmlformats.org/officeDocument/2006/relationships/hyperlink" Target="https://github.com/google/sanitizers/wiki/AddressSanitizer" TargetMode="External"/><Relationship Id="rId35" Type="http://schemas.openxmlformats.org/officeDocument/2006/relationships/hyperlink" Target="http://review.source.unisoc.com/gerrit/" TargetMode="External"/><Relationship Id="rId43" Type="http://schemas.openxmlformats.org/officeDocument/2006/relationships/image" Target="media/image10.emf"/><Relationship Id="rId48" Type="http://schemas.openxmlformats.org/officeDocument/2006/relationships/package" Target="embeddings/Microsoft_Visio___7.vsdx"/><Relationship Id="rId8" Type="http://schemas.openxmlformats.org/officeDocument/2006/relationships/webSettings" Target="webSettings.xml"/><Relationship Id="rId51" Type="http://schemas.openxmlformats.org/officeDocument/2006/relationships/hyperlink" Target="http://review.source.unisoc.com/gerrit/" TargetMode="External"/><Relationship Id="rId3" Type="http://schemas.openxmlformats.org/officeDocument/2006/relationships/customXml" Target="../customXml/item3.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zgbk\jasson.zhang\&#26700;&#38754;\baodian\doc\2020\AndroidR_ASAN&#20351;&#29992;&#35828;&#26126;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9C74470143FD304DB3651F3F70DC6CDA" ma:contentTypeVersion="0" ma:contentTypeDescription="新建文档。" ma:contentTypeScope="" ma:versionID="41aafcee301f71ea9cafbaef544c2f14">
  <xsd:schema xmlns:xsd="http://www.w3.org/2001/XMLSchema" xmlns:xs="http://www.w3.org/2001/XMLSchema" xmlns:p="http://schemas.microsoft.com/office/2006/metadata/properties" targetNamespace="http://schemas.microsoft.com/office/2006/metadata/properties" ma:root="true" ma:fieldsID="e8f872aa5919130a473c1c9447df83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11ADE-5845-4C80-89CC-B3D14F5543FD}">
  <ds:schemaRefs>
    <ds:schemaRef ds:uri="http://schemas.microsoft.com/sharepoint/v3/contenttype/forms"/>
  </ds:schemaRefs>
</ds:datastoreItem>
</file>

<file path=customXml/itemProps2.xml><?xml version="1.0" encoding="utf-8"?>
<ds:datastoreItem xmlns:ds="http://schemas.openxmlformats.org/officeDocument/2006/customXml" ds:itemID="{B5F8AD79-B7D4-480B-9462-3E1E77CEE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17CEC44-E1DC-425A-BF39-875695ED71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040605-A556-4DDB-A95B-883F6EC5A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AndroidR_ASAN使用说明1.dotx</Template>
  <TotalTime>0</TotalTime>
  <Pages>1</Pages>
  <Words>26583</Words>
  <Characters>151527</Characters>
  <Application>Microsoft Office Word</Application>
  <DocSecurity>0</DocSecurity>
  <Lines>1262</Lines>
  <Paragraphs>355</Paragraphs>
  <ScaleCrop>false</ScaleCrop>
  <Manager/>
  <Company/>
  <LinksUpToDate>false</LinksUpToDate>
  <CharactersWithSpaces>177755</CharactersWithSpaces>
  <SharedDoc>false</SharedDoc>
  <HLinks>
    <vt:vector size="138" baseType="variant">
      <vt:variant>
        <vt:i4>1310779</vt:i4>
      </vt:variant>
      <vt:variant>
        <vt:i4>146</vt:i4>
      </vt:variant>
      <vt:variant>
        <vt:i4>0</vt:i4>
      </vt:variant>
      <vt:variant>
        <vt:i4>5</vt:i4>
      </vt:variant>
      <vt:variant>
        <vt:lpwstr/>
      </vt:variant>
      <vt:variant>
        <vt:lpwstr>_Toc26975153</vt:lpwstr>
      </vt:variant>
      <vt:variant>
        <vt:i4>1376315</vt:i4>
      </vt:variant>
      <vt:variant>
        <vt:i4>140</vt:i4>
      </vt:variant>
      <vt:variant>
        <vt:i4>0</vt:i4>
      </vt:variant>
      <vt:variant>
        <vt:i4>5</vt:i4>
      </vt:variant>
      <vt:variant>
        <vt:lpwstr/>
      </vt:variant>
      <vt:variant>
        <vt:lpwstr>_Toc26975152</vt:lpwstr>
      </vt:variant>
      <vt:variant>
        <vt:i4>1441851</vt:i4>
      </vt:variant>
      <vt:variant>
        <vt:i4>134</vt:i4>
      </vt:variant>
      <vt:variant>
        <vt:i4>0</vt:i4>
      </vt:variant>
      <vt:variant>
        <vt:i4>5</vt:i4>
      </vt:variant>
      <vt:variant>
        <vt:lpwstr/>
      </vt:variant>
      <vt:variant>
        <vt:lpwstr>_Toc26975151</vt:lpwstr>
      </vt:variant>
      <vt:variant>
        <vt:i4>1507387</vt:i4>
      </vt:variant>
      <vt:variant>
        <vt:i4>128</vt:i4>
      </vt:variant>
      <vt:variant>
        <vt:i4>0</vt:i4>
      </vt:variant>
      <vt:variant>
        <vt:i4>5</vt:i4>
      </vt:variant>
      <vt:variant>
        <vt:lpwstr/>
      </vt:variant>
      <vt:variant>
        <vt:lpwstr>_Toc26975150</vt:lpwstr>
      </vt:variant>
      <vt:variant>
        <vt:i4>1966138</vt:i4>
      </vt:variant>
      <vt:variant>
        <vt:i4>122</vt:i4>
      </vt:variant>
      <vt:variant>
        <vt:i4>0</vt:i4>
      </vt:variant>
      <vt:variant>
        <vt:i4>5</vt:i4>
      </vt:variant>
      <vt:variant>
        <vt:lpwstr/>
      </vt:variant>
      <vt:variant>
        <vt:lpwstr>_Toc26975149</vt:lpwstr>
      </vt:variant>
      <vt:variant>
        <vt:i4>2031674</vt:i4>
      </vt:variant>
      <vt:variant>
        <vt:i4>116</vt:i4>
      </vt:variant>
      <vt:variant>
        <vt:i4>0</vt:i4>
      </vt:variant>
      <vt:variant>
        <vt:i4>5</vt:i4>
      </vt:variant>
      <vt:variant>
        <vt:lpwstr/>
      </vt:variant>
      <vt:variant>
        <vt:lpwstr>_Toc26975148</vt:lpwstr>
      </vt:variant>
      <vt:variant>
        <vt:i4>1048634</vt:i4>
      </vt:variant>
      <vt:variant>
        <vt:i4>110</vt:i4>
      </vt:variant>
      <vt:variant>
        <vt:i4>0</vt:i4>
      </vt:variant>
      <vt:variant>
        <vt:i4>5</vt:i4>
      </vt:variant>
      <vt:variant>
        <vt:lpwstr/>
      </vt:variant>
      <vt:variant>
        <vt:lpwstr>_Toc26975147</vt:lpwstr>
      </vt:variant>
      <vt:variant>
        <vt:i4>1114170</vt:i4>
      </vt:variant>
      <vt:variant>
        <vt:i4>104</vt:i4>
      </vt:variant>
      <vt:variant>
        <vt:i4>0</vt:i4>
      </vt:variant>
      <vt:variant>
        <vt:i4>5</vt:i4>
      </vt:variant>
      <vt:variant>
        <vt:lpwstr/>
      </vt:variant>
      <vt:variant>
        <vt:lpwstr>_Toc26975146</vt:lpwstr>
      </vt:variant>
      <vt:variant>
        <vt:i4>1179706</vt:i4>
      </vt:variant>
      <vt:variant>
        <vt:i4>98</vt:i4>
      </vt:variant>
      <vt:variant>
        <vt:i4>0</vt:i4>
      </vt:variant>
      <vt:variant>
        <vt:i4>5</vt:i4>
      </vt:variant>
      <vt:variant>
        <vt:lpwstr/>
      </vt:variant>
      <vt:variant>
        <vt:lpwstr>_Toc26975145</vt:lpwstr>
      </vt:variant>
      <vt:variant>
        <vt:i4>1245242</vt:i4>
      </vt:variant>
      <vt:variant>
        <vt:i4>92</vt:i4>
      </vt:variant>
      <vt:variant>
        <vt:i4>0</vt:i4>
      </vt:variant>
      <vt:variant>
        <vt:i4>5</vt:i4>
      </vt:variant>
      <vt:variant>
        <vt:lpwstr/>
      </vt:variant>
      <vt:variant>
        <vt:lpwstr>_Toc26975144</vt:lpwstr>
      </vt:variant>
      <vt:variant>
        <vt:i4>1310778</vt:i4>
      </vt:variant>
      <vt:variant>
        <vt:i4>86</vt:i4>
      </vt:variant>
      <vt:variant>
        <vt:i4>0</vt:i4>
      </vt:variant>
      <vt:variant>
        <vt:i4>5</vt:i4>
      </vt:variant>
      <vt:variant>
        <vt:lpwstr/>
      </vt:variant>
      <vt:variant>
        <vt:lpwstr>_Toc26975143</vt:lpwstr>
      </vt:variant>
      <vt:variant>
        <vt:i4>1376314</vt:i4>
      </vt:variant>
      <vt:variant>
        <vt:i4>80</vt:i4>
      </vt:variant>
      <vt:variant>
        <vt:i4>0</vt:i4>
      </vt:variant>
      <vt:variant>
        <vt:i4>5</vt:i4>
      </vt:variant>
      <vt:variant>
        <vt:lpwstr/>
      </vt:variant>
      <vt:variant>
        <vt:lpwstr>_Toc26975142</vt:lpwstr>
      </vt:variant>
      <vt:variant>
        <vt:i4>1441850</vt:i4>
      </vt:variant>
      <vt:variant>
        <vt:i4>74</vt:i4>
      </vt:variant>
      <vt:variant>
        <vt:i4>0</vt:i4>
      </vt:variant>
      <vt:variant>
        <vt:i4>5</vt:i4>
      </vt:variant>
      <vt:variant>
        <vt:lpwstr/>
      </vt:variant>
      <vt:variant>
        <vt:lpwstr>_Toc26975141</vt:lpwstr>
      </vt:variant>
      <vt:variant>
        <vt:i4>1507386</vt:i4>
      </vt:variant>
      <vt:variant>
        <vt:i4>68</vt:i4>
      </vt:variant>
      <vt:variant>
        <vt:i4>0</vt:i4>
      </vt:variant>
      <vt:variant>
        <vt:i4>5</vt:i4>
      </vt:variant>
      <vt:variant>
        <vt:lpwstr/>
      </vt:variant>
      <vt:variant>
        <vt:lpwstr>_Toc26975140</vt:lpwstr>
      </vt:variant>
      <vt:variant>
        <vt:i4>1966141</vt:i4>
      </vt:variant>
      <vt:variant>
        <vt:i4>62</vt:i4>
      </vt:variant>
      <vt:variant>
        <vt:i4>0</vt:i4>
      </vt:variant>
      <vt:variant>
        <vt:i4>5</vt:i4>
      </vt:variant>
      <vt:variant>
        <vt:lpwstr/>
      </vt:variant>
      <vt:variant>
        <vt:lpwstr>_Toc26975139</vt:lpwstr>
      </vt:variant>
      <vt:variant>
        <vt:i4>2031677</vt:i4>
      </vt:variant>
      <vt:variant>
        <vt:i4>56</vt:i4>
      </vt:variant>
      <vt:variant>
        <vt:i4>0</vt:i4>
      </vt:variant>
      <vt:variant>
        <vt:i4>5</vt:i4>
      </vt:variant>
      <vt:variant>
        <vt:lpwstr/>
      </vt:variant>
      <vt:variant>
        <vt:lpwstr>_Toc26975138</vt:lpwstr>
      </vt:variant>
      <vt:variant>
        <vt:i4>1048637</vt:i4>
      </vt:variant>
      <vt:variant>
        <vt:i4>50</vt:i4>
      </vt:variant>
      <vt:variant>
        <vt:i4>0</vt:i4>
      </vt:variant>
      <vt:variant>
        <vt:i4>5</vt:i4>
      </vt:variant>
      <vt:variant>
        <vt:lpwstr/>
      </vt:variant>
      <vt:variant>
        <vt:lpwstr>_Toc26975137</vt:lpwstr>
      </vt:variant>
      <vt:variant>
        <vt:i4>1114173</vt:i4>
      </vt:variant>
      <vt:variant>
        <vt:i4>44</vt:i4>
      </vt:variant>
      <vt:variant>
        <vt:i4>0</vt:i4>
      </vt:variant>
      <vt:variant>
        <vt:i4>5</vt:i4>
      </vt:variant>
      <vt:variant>
        <vt:lpwstr/>
      </vt:variant>
      <vt:variant>
        <vt:lpwstr>_Toc26975136</vt:lpwstr>
      </vt:variant>
      <vt:variant>
        <vt:i4>1179709</vt:i4>
      </vt:variant>
      <vt:variant>
        <vt:i4>38</vt:i4>
      </vt:variant>
      <vt:variant>
        <vt:i4>0</vt:i4>
      </vt:variant>
      <vt:variant>
        <vt:i4>5</vt:i4>
      </vt:variant>
      <vt:variant>
        <vt:lpwstr/>
      </vt:variant>
      <vt:variant>
        <vt:lpwstr>_Toc26975135</vt:lpwstr>
      </vt:variant>
      <vt:variant>
        <vt:i4>1245245</vt:i4>
      </vt:variant>
      <vt:variant>
        <vt:i4>32</vt:i4>
      </vt:variant>
      <vt:variant>
        <vt:i4>0</vt:i4>
      </vt:variant>
      <vt:variant>
        <vt:i4>5</vt:i4>
      </vt:variant>
      <vt:variant>
        <vt:lpwstr/>
      </vt:variant>
      <vt:variant>
        <vt:lpwstr>_Toc26975134</vt:lpwstr>
      </vt:variant>
      <vt:variant>
        <vt:i4>1310781</vt:i4>
      </vt:variant>
      <vt:variant>
        <vt:i4>26</vt:i4>
      </vt:variant>
      <vt:variant>
        <vt:i4>0</vt:i4>
      </vt:variant>
      <vt:variant>
        <vt:i4>5</vt:i4>
      </vt:variant>
      <vt:variant>
        <vt:lpwstr/>
      </vt:variant>
      <vt:variant>
        <vt:lpwstr>_Toc26975133</vt:lpwstr>
      </vt:variant>
      <vt:variant>
        <vt:i4>1376317</vt:i4>
      </vt:variant>
      <vt:variant>
        <vt:i4>20</vt:i4>
      </vt:variant>
      <vt:variant>
        <vt:i4>0</vt:i4>
      </vt:variant>
      <vt:variant>
        <vt:i4>5</vt:i4>
      </vt:variant>
      <vt:variant>
        <vt:lpwstr/>
      </vt:variant>
      <vt:variant>
        <vt:lpwstr>_Toc26975132</vt:lpwstr>
      </vt:variant>
      <vt:variant>
        <vt:i4>1441853</vt:i4>
      </vt:variant>
      <vt:variant>
        <vt:i4>14</vt:i4>
      </vt:variant>
      <vt:variant>
        <vt:i4>0</vt:i4>
      </vt:variant>
      <vt:variant>
        <vt:i4>5</vt:i4>
      </vt:variant>
      <vt:variant>
        <vt:lpwstr/>
      </vt:variant>
      <vt:variant>
        <vt:lpwstr>_Toc26975131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展锐文档模板</dc:title>
  <dc:subject>Technical Document</dc:subject>
  <dc:creator/>
  <cp:keywords/>
  <dc:description/>
  <cp:lastModifiedBy/>
  <cp:revision>1</cp:revision>
  <dcterms:created xsi:type="dcterms:W3CDTF">2020-06-15T02:31:00Z</dcterms:created>
  <dcterms:modified xsi:type="dcterms:W3CDTF">2020-08-27T05:37:00Z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mark&amp;ProductType">
    <vt:lpwstr>XXXX升级指导说明书</vt:lpwstr>
  </property>
  <property fmtid="{D5CDD505-2E9C-101B-9397-08002B2CF9AE}" pid="3" name="DocumentVersion">
    <vt:lpwstr>V1.4</vt:lpwstr>
  </property>
  <property fmtid="{D5CDD505-2E9C-101B-9397-08002B2CF9AE}" pid="4" name="DocumentName">
    <vt:lpwstr>展锐文档模板</vt:lpwstr>
  </property>
  <property fmtid="{D5CDD505-2E9C-101B-9397-08002B2CF9AE}" pid="5" name="ProprietaryDeclaration">
    <vt:lpwstr>版权所有 © 紫光展锐科技有限公司</vt:lpwstr>
  </property>
  <property fmtid="{D5CDD505-2E9C-101B-9397-08002B2CF9AE}" pid="6" name="ReleaseDate">
    <vt:lpwstr>2020-03-27</vt:lpwstr>
  </property>
  <property fmtid="{D5CDD505-2E9C-101B-9397-08002B2CF9AE}" pid="7" name="ContentTypeId">
    <vt:lpwstr>0x0101009C74470143FD304DB3651F3F70DC6CDA</vt:lpwstr>
  </property>
</Properties>
</file>